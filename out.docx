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7CD2" w:rsidRDefault="00523ED4">
      <w:pPr>
        <w:pStyle w:val="a8"/>
      </w:pPr>
      <w:r>
        <w:rPr>
          <w:rFonts w:hint="eastAsia"/>
        </w:rPr>
        <w:t>教授</w:t>
      </w:r>
      <w:proofErr w:type="spellStart"/>
      <w:proofErr w:type="spellEnd"/>
    </w:p>
    <w:p w:rsidR="008905AA" w:rsidRDefault="00D03710">
      <w:pPr>
        <w:pStyle w:val="95c856b0-a5ad-4d29-9eb7-8a3a4067920e"/>
      </w:pPr>
      <w:r>
        <w:rPr>
          <w:color w:val="5B9BD5"/>
          <w:sz w:val="28"/>
          <w:szCs w:val="28"/>
        </w:rPr>
        <w:t>教授能否分析下专项债券的影响</w:t>
      </w:r>
    </w:p>
    <w:p w:rsidR="008905AA" w:rsidRDefault="00D03710">
      <w:pPr>
        <w:pStyle w:val="87249b14-a171-4f09-912e-f87dabb902dd"/>
        <w:spacing w:line="360" w:lineRule="auto"/>
      </w:pPr>
      <w:r>
        <w:t>影响不必过于高估。根据我了解的情况，目前地方政府去杠杆很严格，很多隐形的债务口子都赌住了。</w:t>
        <w:cr/>
        <w:t/>
        <w:cr/>
        <w:t>所以专项债券就像再给地方政府开一个窗子，让他们喘口气。两者抵消的话，地方政府实际上还是在去杠杆的。</w:t>
        <w:cr/>
        <w:t/>
        <w:cr/>
        <w:t>当然专项这两个字用的好。对基建肯定是有帮助的。</w:t>
      </w:r>
      <w:bookmarkStart w:id="0" w:name="_GoBack"/>
      <w:bookmarkEnd w:id="0"/>
    </w:p>
    <w:p w:rsidR="008905AA" w:rsidRDefault="008905AA">
      <w:pPr>
        <w:pStyle w:val="87249b14-a171-4f09-912e-f87dabb902dd"/>
      </w:pPr>
    </w:p>
    <w:p w:rsidR="008905AA" w:rsidRDefault="008905AA">
      <w:pPr>
        <w:jc w:val="left"/>
      </w:pPr>
    </w:p>
    <w:p w:rsidR="008905AA" w:rsidRDefault="00D03710">
      <w:pPr>
        <w:pStyle w:val="c344f332-fc01-47ac-bcd2-34252972f7be"/>
      </w:pPr>
      <w:r>
        <w:rPr>
          <w:color w:val="5B9BD5"/>
          <w:sz w:val="28"/>
          <w:szCs w:val="28"/>
        </w:rPr>
        <w:t>老爸股票套的深，用他账号顺便打新，第一次玩。是否按照系统显示最大股数申购呢，目前A股新股破发概率不大吧，中签也不会全中吧？请教下教授</w:t>
      </w:r>
    </w:p>
    <w:p w:rsidR="008905AA" w:rsidRDefault="00D03710">
      <w:pPr>
        <w:pStyle w:val="787215bb-2497-4a96-a5ae-507d997cb29b"/>
        <w:spacing w:line="360" w:lineRule="auto"/>
      </w:pPr>
      <w:r>
        <w:t>最大，不会破发，想中签看人品一年能中一两次就偷着乐吧</w:t>
      </w:r>
      <w:bookmarkStart w:id="0" w:name="_GoBack"/>
      <w:bookmarkEnd w:id="0"/>
    </w:p>
    <w:p w:rsidR="008905AA" w:rsidRDefault="008905AA">
      <w:pPr>
        <w:pStyle w:val="787215bb-2497-4a96-a5ae-507d997cb29b"/>
      </w:pPr>
    </w:p>
    <w:p w:rsidR="008905AA" w:rsidRDefault="008905AA">
      <w:pPr>
        <w:jc w:val="left"/>
      </w:pPr>
    </w:p>
    <w:p w:rsidR="008905AA" w:rsidRDefault="00D03710">
      <w:pPr>
        <w:pStyle w:val="9eddb226-a4ab-447c-85c6-43fdfa5939fc"/>
      </w:pPr>
      <w:r>
        <w:rPr>
          <w:color w:val="5B9BD5"/>
          <w:sz w:val="28"/>
          <w:szCs w:val="28"/>
        </w:rPr>
        <w:t>主公，，请教一下潍柴的看法？是否有机会补回3月15的那个缺口？</w:t>
      </w:r>
    </w:p>
    <w:p w:rsidR="008905AA" w:rsidRDefault="00D03710">
      <w:pPr>
        <w:pStyle w:val="0e46ea2f-7b77-4af0-b2bc-ec114840ab3c"/>
        <w:spacing w:line="360" w:lineRule="auto"/>
      </w:pPr>
      <w:r>
        <w:t>个股通常不存在补缺的说法。你去研究下个股，缺口比比皆是。另外我看了下，潍才动力我不太熟悉，但目前的价格说不上高或者低，算是合理吧。</w:t>
      </w:r>
      <w:bookmarkStart w:id="0" w:name="_GoBack"/>
      <w:bookmarkEnd w:id="0"/>
    </w:p>
    <w:p w:rsidR="008905AA" w:rsidRDefault="008905AA">
      <w:pPr>
        <w:pStyle w:val="0e46ea2f-7b77-4af0-b2bc-ec114840ab3c"/>
      </w:pPr>
    </w:p>
    <w:p w:rsidR="008905AA" w:rsidRDefault="008905AA">
      <w:pPr>
        <w:jc w:val="left"/>
      </w:pPr>
    </w:p>
    <w:p w:rsidR="008905AA" w:rsidRDefault="00D03710">
      <w:pPr>
        <w:pStyle w:val="44e71b0a-6a51-4de3-83a2-f89e21c1ad75"/>
      </w:pPr>
      <w:r>
        <w:rPr>
          <w:color w:val="5B9BD5"/>
          <w:sz w:val="28"/>
          <w:szCs w:val="28"/>
        </w:rPr>
        <w:t>请问教授:</w:t>
        <w:cr/>
        <w:t>对冲是为了降低风险，但却是一正一反的操作</w:t>
        <w:cr/>
        <w:t>为什么不直接用减少仓位降低风险呢，这样还省了手续费</w:t>
      </w:r>
    </w:p>
    <w:p w:rsidR="008905AA" w:rsidRDefault="00D03710">
      <w:pPr>
        <w:pStyle w:val="9cd39a3c-db41-4d84-b427-93991bdc5b65"/>
        <w:spacing w:line="360" w:lineRule="auto"/>
      </w:pPr>
      <w:r>
        <w:t>这个道理很好解释啊。比方说我特别看好一个股票，觉得没有任何问题，唯一的风险就是大盘万一崩了会被带下坑。</w:t>
        <w:cr/>
        <w:t/>
        <w:cr/>
        <w:t>那么个股做多，期指做空就是最好的策略。</w:t>
        <w:cr/>
        <w:t/>
        <w:cr/>
        <w:t>如果你减仓，但大盘并没有崩，你就吃亏了。</w:t>
      </w:r>
      <w:bookmarkStart w:id="0" w:name="_GoBack"/>
      <w:bookmarkEnd w:id="0"/>
    </w:p>
    <w:p w:rsidR="008905AA" w:rsidRDefault="008905AA">
      <w:pPr>
        <w:pStyle w:val="9cd39a3c-db41-4d84-b427-93991bdc5b65"/>
      </w:pPr>
    </w:p>
    <w:p w:rsidR="008905AA" w:rsidRDefault="008905AA">
      <w:pPr>
        <w:jc w:val="left"/>
      </w:pPr>
    </w:p>
    <w:p w:rsidR="008905AA" w:rsidRDefault="00D03710">
      <w:pPr>
        <w:pStyle w:val="532dc0ed-28c0-48e7-bd45-4372668a2a76"/>
      </w:pPr>
      <w:r>
        <w:rPr>
          <w:color w:val="5B9BD5"/>
          <w:sz w:val="28"/>
          <w:szCs w:val="28"/>
        </w:rPr>
        <w:t>昨天刚上市的中烟香港会不会加入港股通？</w:t>
      </w:r>
    </w:p>
    <w:p w:rsidR="008905AA" w:rsidRDefault="00D03710">
      <w:pPr>
        <w:pStyle w:val="16686cec-57a2-4160-9167-f76adcdac99d"/>
        <w:spacing w:line="360" w:lineRule="auto"/>
      </w:pPr>
      <w:r>
        <w:t>港股通的标准主要是市值够不够大。从中烟香港目前的市值来看，可能还要再涨涨才行。</w:t>
      </w:r>
      <w:bookmarkStart w:id="0" w:name="_GoBack"/>
      <w:bookmarkEnd w:id="0"/>
    </w:p>
    <w:p w:rsidR="008905AA" w:rsidRDefault="008905AA">
      <w:pPr>
        <w:pStyle w:val="16686cec-57a2-4160-9167-f76adcdac99d"/>
      </w:pPr>
    </w:p>
    <w:p w:rsidR="008905AA" w:rsidRDefault="008905AA">
      <w:pPr>
        <w:jc w:val="left"/>
      </w:pPr>
    </w:p>
    <w:p w:rsidR="008905AA" w:rsidRDefault="00D03710">
      <w:pPr>
        <w:pStyle w:val="32b35b64-58ab-481a-b46a-fb2061e97c2c"/>
      </w:pPr>
      <w:r>
        <w:rPr>
          <w:color w:val="5B9BD5"/>
          <w:sz w:val="28"/>
          <w:szCs w:val="28"/>
        </w:rPr>
        <w:t>东航咋回事，春秋航空都一直新高，他去调整无底线</w:t>
      </w:r>
    </w:p>
    <w:p w:rsidR="008905AA" w:rsidRDefault="00D03710">
      <w:pPr>
        <w:pStyle w:val="3ac34bad-62eb-49df-95f4-15a0bdff3d59"/>
        <w:spacing w:line="360" w:lineRule="auto"/>
      </w:pPr>
      <w:r>
        <w:t>这个问题应该发过来问吧。为啥别的所以航空都不行，只有春秋行。</w:t>
        <w:cr/>
        <w:t/>
        <w:cr/>
        <w:t>那当然是因为春秋业绩特别被市场看好啊</w:t>
      </w:r>
      <w:bookmarkStart w:id="0" w:name="_GoBack"/>
      <w:bookmarkEnd w:id="0"/>
    </w:p>
    <w:p w:rsidR="008905AA" w:rsidRDefault="008905AA">
      <w:pPr>
        <w:pStyle w:val="3ac34bad-62eb-49df-95f4-15a0bdff3d59"/>
      </w:pPr>
    </w:p>
    <w:p w:rsidR="008905AA" w:rsidRDefault="008905AA">
      <w:pPr>
        <w:jc w:val="left"/>
      </w:pPr>
    </w:p>
    <w:p w:rsidR="008905AA" w:rsidRDefault="00D03710">
      <w:pPr>
        <w:pStyle w:val="f6b67a56-5474-46b0-9c68-d5f8125f124f"/>
      </w:pPr>
      <w:r>
        <w:rPr>
          <w:color w:val="5B9BD5"/>
          <w:sz w:val="28"/>
          <w:szCs w:val="28"/>
        </w:rPr>
        <w:t>教授啊，昨天浙江龙盛发了年报问询函回复，感觉投资水平很高啊，这应该理解为利好还是利空，对公司的估值应该是提升还是降低。今天高开低走正常吗？</w:t>
      </w:r>
    </w:p>
    <w:p w:rsidR="008905AA" w:rsidRDefault="00D03710">
      <w:pPr>
        <w:pStyle w:val="eb20d297-a31f-4d60-9e5d-78312022f8a8"/>
        <w:spacing w:line="360" w:lineRule="auto"/>
      </w:pPr>
      <w:r>
        <w:t>我从来不觉得龙盛会在财务上会有什么问题，目前来看这几十页的回复还是挺有说服力的。但龙盛的核心问题是两条。</w:t>
        <w:cr/>
        <w:t/>
        <w:cr/>
        <w:t>第一，大股东反复割小股东韭菜。</w:t>
        <w:cr/>
        <w:t/>
        <w:cr/>
        <w:t>第二，股权结构有问题，董事长并不控股，有人能威胁他，而且是他的对头。</w:t>
        <w:cr/>
        <w:t/>
        <w:cr/>
        <w:t>所以龙盛这个股票不仅没有溢价，而且有折价。低吸可以，追高是傻。</w:t>
        <w:cr/>
        <w:t/>
        <w:cr/>
        <w:t>另外龙盛在上海的房地产项目到底能赚多少钱存疑。赚钱我相信能赚，但肯定不像有人吹的那样能赚100亿。</w:t>
      </w:r>
      <w:bookmarkStart w:id="0" w:name="_GoBack"/>
      <w:bookmarkEnd w:id="0"/>
    </w:p>
    <w:p w:rsidR="008905AA" w:rsidRDefault="008905AA">
      <w:pPr>
        <w:pStyle w:val="eb20d297-a31f-4d60-9e5d-78312022f8a8"/>
      </w:pPr>
    </w:p>
    <w:p w:rsidR="008905AA" w:rsidRDefault="008905AA">
      <w:pPr>
        <w:jc w:val="left"/>
      </w:pPr>
    </w:p>
    <w:p w:rsidR="008905AA" w:rsidRDefault="00D03710">
      <w:pPr>
        <w:pStyle w:val="51d380b3-6274-4e1a-99ed-195f158177e0"/>
      </w:pPr>
      <w:r>
        <w:rPr>
          <w:color w:val="5B9BD5"/>
          <w:sz w:val="28"/>
          <w:szCs w:val="28"/>
        </w:rPr>
        <w:t>为什么很多大陆的大公司喜欢在美国或香港上市，而不在 A 股上市呢？</w:t>
      </w:r>
    </w:p>
    <w:p w:rsidR="008905AA" w:rsidRDefault="00D03710">
      <w:pPr>
        <w:pStyle w:val="ddec9fe1-2133-437b-9d30-841870eec03a"/>
        <w:spacing w:line="360" w:lineRule="auto"/>
      </w:pPr>
      <w:r>
        <w:t>给你打个比方吧。你儿子读书，你愿意去重点中学还是普通中学呢？当然是前者吧。</w:t>
        <w:cr/>
        <w:t/>
        <w:cr/>
        <w:t>作为资本市场，a股有两个特点。第一是学渣特别多，学霸不习惯。第二是政策影响太大啦，拍脑子决策比较多，影响到公司的正常财务运作。</w:t>
        <w:cr/>
        <w:t/>
        <w:cr/>
        <w:t>举例来说，增发是上市公司很正常的操作，美股和港股搞增发，公司决定之后几个工作日差不多就行了。大a搞增发，那叫一个累，zjh还不见得同意。</w:t>
        <w:cr/>
        <w:t/>
        <w:cr/>
        <w:t>再比方说，美股和港股原始股股东减持很方便，大部分上市后不久就可以。而a股限定很严格。</w:t>
        <w:cr/>
        <w:t/>
        <w:cr/>
        <w:t>还要一点很重要，港美股都是注册制，上市流程简单，最快几个月就搞定上市。大a得两三年起，夜长梦多。</w:t>
        <w:cr/>
        <w:t/>
        <w:cr/>
        <w:t>最后还有一个因素，美股上市拿美元，港股上市拿港币。这对于原始股股东做全球资产配置有利。a股上市拿人民币，但你想变成美元就难了。</w:t>
        <w:cr/>
        <w:t/>
        <w:cr/>
        <w:t>总的来说，a股相对美股港股唯一的优势就是估值相对高。但这个高主要是垃圾股高，蓝筹白马并不太高。所以对好公司来说，肯定是优先选择港美股。</w:t>
      </w:r>
      <w:bookmarkStart w:id="0" w:name="_GoBack"/>
      <w:bookmarkEnd w:id="0"/>
    </w:p>
    <w:p w:rsidR="008905AA" w:rsidRDefault="008905AA">
      <w:pPr>
        <w:pStyle w:val="ddec9fe1-2133-437b-9d30-841870eec03a"/>
      </w:pPr>
    </w:p>
    <w:p w:rsidR="008905AA" w:rsidRDefault="008905AA">
      <w:pPr>
        <w:jc w:val="left"/>
      </w:pPr>
    </w:p>
    <w:p w:rsidR="008905AA" w:rsidRDefault="00D03710">
      <w:pPr>
        <w:pStyle w:val="61c07e9f-3667-4199-b662-76de0cddb579"/>
      </w:pPr>
      <w:r>
        <w:rPr>
          <w:color w:val="5B9BD5"/>
          <w:sz w:val="28"/>
          <w:szCs w:val="28"/>
        </w:rPr>
        <w:t>教授，如果有1000万现金，在完全不考虑房产投资的情况下，你会怎么做资产配置？谢谢</w:t>
      </w:r>
    </w:p>
    <w:p w:rsidR="008905AA" w:rsidRDefault="00D03710">
      <w:pPr>
        <w:pStyle w:val="b11f12ed-85c7-49ec-beec-372a95db9c48"/>
        <w:spacing w:line="360" w:lineRule="auto"/>
      </w:pPr>
      <w:r>
        <w:t>如果是我的话，700万a股➕港股，包括各种etf和基金。200万美股优先股，没有美元的话，也许以后留着搞沪伦通。剩下100做些其他投资，留一部分现金之类的。</w:t>
        <w:cr/>
        <w:t/>
        <w:cr/>
        <w:t>当然这个700万不见得会一下子砸进去，而是找机会慢慢加仓。</w:t>
        <w:cr/>
        <w:t/>
        <w:cr/>
        <w:t>不过对一般人来说，股市不应该配那么多，三分之一即可，不要超过三分之二。但全球化配置我觉得一定要做，毕竟我们家现在的经济发展也不像以前那样一枝独秀了。</w:t>
      </w:r>
      <w:bookmarkStart w:id="0" w:name="_GoBack"/>
      <w:bookmarkEnd w:id="0"/>
    </w:p>
    <w:p w:rsidR="008905AA" w:rsidRDefault="008905AA">
      <w:pPr>
        <w:pStyle w:val="b11f12ed-85c7-49ec-beec-372a95db9c48"/>
      </w:pPr>
    </w:p>
    <w:p w:rsidR="008905AA" w:rsidRDefault="008905AA">
      <w:pPr>
        <w:jc w:val="left"/>
      </w:pPr>
    </w:p>
    <w:p w:rsidR="008905AA" w:rsidRDefault="00D03710">
      <w:pPr>
        <w:pStyle w:val="877bd7fb-f1f9-4112-a84b-2cce952bce39"/>
      </w:pPr>
      <w:r>
        <w:rPr>
          <w:color w:val="5B9BD5"/>
          <w:sz w:val="28"/>
          <w:szCs w:val="28"/>
        </w:rPr>
        <w:t xml:space="preserve"> </w:t>
      </w:r>
    </w:p>
    <w:p w:rsidR="008905AA" w:rsidRDefault="00D03710">
      <w:pPr>
        <w:pStyle w:val="f22c0f82-e25c-4cc9-a958-e6a6ae2bc76a"/>
        <w:spacing w:line="360" w:lineRule="auto"/>
      </w:pPr>
      <w:r>
        <w:t>累成狗，爬上来扯淡几句。</w:t>
        <w:cr/>
        <w:t/>
        <w:cr/>
        <w:t>今天好像没啥新闻，平平淡淡的。黄金和原油又涨了一波，黄金倒是有可能创新高啊。</w:t>
      </w:r>
      <w:bookmarkStart w:id="0" w:name="_GoBack"/>
      <w:bookmarkEnd w:id="0"/>
    </w:p>
    <w:p w:rsidR="008905AA" w:rsidRDefault="008905AA">
      <w:pPr>
        <w:pStyle w:val="f22c0f82-e25c-4cc9-a958-e6a6ae2bc76a"/>
      </w:pPr>
    </w:p>
    <w:p w:rsidR="008905AA" w:rsidRDefault="008905AA">
      <w:pPr>
        <w:jc w:val="left"/>
      </w:pPr>
    </w:p>
    <w:p w:rsidR="008905AA" w:rsidRDefault="00D03710">
      <w:pPr>
        <w:pStyle w:val="61e2f989-a0e6-445b-9dea-46b4430865e5"/>
      </w:pPr>
      <w:r>
        <w:rPr>
          <w:color w:val="5B9BD5"/>
          <w:sz w:val="28"/>
          <w:szCs w:val="28"/>
        </w:rPr>
        <w:t xml:space="preserve"> </w:t>
      </w:r>
    </w:p>
    <w:p w:rsidR="008905AA" w:rsidRDefault="00D03710">
      <w:pPr>
        <w:pStyle w:val="7a83af2a-e917-4777-b14a-c937e9691f43"/>
        <w:spacing w:line="360" w:lineRule="auto"/>
      </w:pPr>
      <w:r>
        <w:t>苦逼的一天又开始了，出门干活儿，标准997</w:t>
      </w:r>
      <w:bookmarkStart w:id="0" w:name="_GoBack"/>
      <w:bookmarkEnd w:id="0"/>
    </w:p>
    <w:p w:rsidR="008905AA" w:rsidRDefault="008905AA">
      <w:pPr>
        <w:pStyle w:val="7a83af2a-e917-4777-b14a-c937e9691f43"/>
      </w:pPr>
    </w:p>
    <w:p w:rsidR="008905AA" w:rsidRDefault="008905AA">
      <w:pPr>
        <w:jc w:val="left"/>
      </w:pPr>
    </w:p>
    <w:p w:rsidR="008905AA" w:rsidRDefault="00D03710">
      <w:pPr>
        <w:pStyle w:val="2b08a922-4716-4902-a26a-18d60e651f10"/>
      </w:pPr>
      <w:r>
        <w:rPr>
          <w:color w:val="5B9BD5"/>
          <w:sz w:val="28"/>
          <w:szCs w:val="28"/>
        </w:rPr>
        <w:t xml:space="preserve"> </w:t>
      </w:r>
    </w:p>
    <w:p w:rsidR="008905AA" w:rsidRDefault="00D03710">
      <w:pPr>
        <w:pStyle w:val="e7bbb9f8-1a02-4017-afaa-0928433ec9ee"/>
        <w:spacing w:line="360" w:lineRule="auto"/>
      </w:pPr>
      <w:r>
        <w:t>读者大人们，由于周末两天都上班，本周的干货可能会晚一点出来，不过最晚我想下周一肯定会出来。说明一下！</w:t>
      </w:r>
      <w:bookmarkStart w:id="0" w:name="_GoBack"/>
      <w:bookmarkEnd w:id="0"/>
    </w:p>
    <w:p w:rsidR="008905AA" w:rsidRDefault="008905AA">
      <w:pPr>
        <w:pStyle w:val="e7bbb9f8-1a02-4017-afaa-0928433ec9ee"/>
      </w:pPr>
    </w:p>
    <w:p w:rsidR="008905AA" w:rsidRDefault="008905AA">
      <w:pPr>
        <w:jc w:val="left"/>
      </w:pPr>
    </w:p>
    <w:p w:rsidR="008905AA" w:rsidRDefault="00D03710">
      <w:pPr>
        <w:pStyle w:val="b3087599-75d7-49b2-a34e-4b2ddeca5d7c"/>
      </w:pPr>
      <w:r>
        <w:rPr>
          <w:color w:val="5B9BD5"/>
          <w:sz w:val="28"/>
          <w:szCs w:val="28"/>
        </w:rPr>
        <w:t xml:space="preserve"> </w:t>
      </w:r>
    </w:p>
    <w:p w:rsidR="008905AA" w:rsidRDefault="00D03710">
      <w:pPr>
        <w:pStyle w:val="74172cd5-d5b8-4f4f-b170-70c5a3370b53"/>
        <w:spacing w:line="360" w:lineRule="auto"/>
      </w:pPr>
      <w:r>
        <w:t>三俗会所奥克斯国际已经收复被董明珠误伤的跌幅。佩服的！感觉是个不错的套利机会。</w:t>
      </w:r>
      <w:bookmarkStart w:id="0" w:name="_GoBack"/>
      <w:bookmarkEnd w:id="0"/>
    </w:p>
    <w:p w:rsidR="008905AA" w:rsidRDefault="008905AA">
      <w:pPr>
        <w:pStyle w:val="74172cd5-d5b8-4f4f-b170-70c5a3370b53"/>
      </w:pPr>
    </w:p>
    <w:p w:rsidR="008905AA" w:rsidRDefault="008905AA">
      <w:pPr>
        <w:jc w:val="left"/>
      </w:pPr>
    </w:p>
    <w:p w:rsidR="008905AA" w:rsidRDefault="00D03710">
      <w:pPr>
        <w:pStyle w:val="f0bab126-ac58-4db3-b428-3be5eb85a718"/>
      </w:pPr>
      <w:r>
        <w:rPr>
          <w:color w:val="5B9BD5"/>
          <w:sz w:val="28"/>
          <w:szCs w:val="28"/>
        </w:rPr>
        <w:t xml:space="preserve"> </w:t>
      </w:r>
    </w:p>
    <w:p w:rsidR="008905AA" w:rsidRDefault="00D03710">
      <w:pPr>
        <w:pStyle w:val="f3c794e3-159f-443a-9bd1-f7341ed307ed"/>
        <w:spacing w:line="360" w:lineRule="auto"/>
      </w:pPr>
      <w:r>
        <w:t>曲有误周郎顾...</w:t>
      </w:r>
      <w:bookmarkStart w:id="0" w:name="_GoBack"/>
      <w:bookmarkEnd w:id="0"/>
    </w:p>
    <w:p w:rsidR="008905AA" w:rsidRDefault="008905AA">
      <w:pPr>
        <w:pStyle w:val="f3c794e3-159f-443a-9bd1-f7341ed307ed"/>
      </w:pPr>
    </w:p>
    <w:p w:rsidR="008905AA" w:rsidRDefault="008905AA">
      <w:pPr>
        <w:jc w:val="left"/>
      </w:pPr>
    </w:p>
    <w:p w:rsidR="008905AA" w:rsidRDefault="00D03710">
      <w:pPr>
        <w:pStyle w:val="c685c783-7a17-4b44-a700-fddc64987a94"/>
      </w:pPr>
      <w:r>
        <w:rPr>
          <w:color w:val="5B9BD5"/>
          <w:sz w:val="28"/>
          <w:szCs w:val="28"/>
        </w:rPr>
        <w:t xml:space="preserve"> </w:t>
      </w:r>
    </w:p>
    <w:p w:rsidR="008905AA" w:rsidRDefault="00D03710">
      <w:pPr>
        <w:pStyle w:val="cedc442d-3408-4da9-b6ea-edb3961b3eb5"/>
        <w:spacing w:line="360" w:lineRule="auto"/>
      </w:pPr>
      <w:r>
        <w:t>瓜太多，不够吃。果然是外国人更爱国</w:t>
      </w:r>
      <w:bookmarkStart w:id="0" w:name="_GoBack"/>
      <w:bookmarkEnd w:id="0"/>
    </w:p>
    <w:p w:rsidR="008905AA" w:rsidRDefault="008905AA">
      <w:pPr>
        <w:pStyle w:val="cedc442d-3408-4da9-b6ea-edb3961b3eb5"/>
      </w:pPr>
    </w:p>
    <w:p w:rsidR="008905AA" w:rsidRDefault="008905AA">
      <w:pPr>
        <w:jc w:val="left"/>
      </w:pPr>
    </w:p>
    <w:p w:rsidR="008905AA" w:rsidRDefault="00D03710">
      <w:pPr>
        <w:pStyle w:val="c6c9756a-27c3-4920-86b5-4e15256e6777"/>
      </w:pPr>
      <w:r>
        <w:rPr>
          <w:color w:val="5B9BD5"/>
          <w:sz w:val="28"/>
          <w:szCs w:val="28"/>
        </w:rPr>
        <w:t xml:space="preserve"> </w:t>
      </w:r>
    </w:p>
    <w:p w:rsidR="008905AA" w:rsidRDefault="00D03710">
      <w:pPr>
        <w:pStyle w:val="8b536cb6-7126-43f1-89bc-fcebcd77857f"/>
        <w:spacing w:line="360" w:lineRule="auto"/>
      </w:pPr>
      <w:r>
        <w:t>过去十几年，没有买足够多股票的美国人，和没有买足够多房子的中国人，成为财富竞争失败的主要对象。不过相对来说，美国能搭的车比较少，错过了主要的资产增值就没什么汤喝了。国内这些年各种生意机会还多些，当然p2p这种陷阱也多。未来随着大家资产越来越多，经济发展速度下降，对资产押注的重要性只会越来越高了。（水晶苍蝇拍）</w:t>
      </w:r>
      <w:bookmarkStart w:id="0" w:name="_GoBack"/>
      <w:bookmarkEnd w:id="0"/>
    </w:p>
    <w:p w:rsidR="008905AA" w:rsidRDefault="008905AA">
      <w:pPr>
        <w:pStyle w:val="8b536cb6-7126-43f1-89bc-fcebcd77857f"/>
      </w:pPr>
    </w:p>
    <w:p w:rsidR="008905AA" w:rsidRDefault="008905AA">
      <w:pPr>
        <w:jc w:val="left"/>
      </w:pPr>
    </w:p>
    <w:p w:rsidR="008905AA" w:rsidRDefault="00D03710">
      <w:pPr>
        <w:pStyle w:val="87235d44-230b-405d-80eb-7a1f20bf6e08"/>
      </w:pPr>
      <w:r>
        <w:rPr>
          <w:color w:val="5B9BD5"/>
          <w:sz w:val="28"/>
          <w:szCs w:val="28"/>
        </w:rPr>
        <w:t xml:space="preserve"> </w:t>
      </w:r>
    </w:p>
    <w:p w:rsidR="008905AA" w:rsidRDefault="00D03710">
      <w:pPr>
        <w:pStyle w:val="f8f15788-bb58-4b2c-8fd4-3419e0f941f5"/>
        <w:spacing w:line="360" w:lineRule="auto"/>
      </w:pPr>
      <w:r>
        <w:t>最新数据，杭州市萧山区纳税百强，前100家里面有60家是房地产企业</w:t>
      </w:r>
      <w:bookmarkStart w:id="0" w:name="_GoBack"/>
      <w:bookmarkEnd w:id="0"/>
    </w:p>
    <w:p w:rsidR="008905AA" w:rsidRDefault="008905AA">
      <w:pPr>
        <w:pStyle w:val="f8f15788-bb58-4b2c-8fd4-3419e0f941f5"/>
      </w:pPr>
    </w:p>
    <w:p w:rsidR="008905AA" w:rsidRDefault="008905AA">
      <w:pPr>
        <w:jc w:val="left"/>
      </w:pPr>
    </w:p>
    <w:p w:rsidR="008905AA" w:rsidRDefault="00D03710">
      <w:pPr>
        <w:pStyle w:val="0f9c3a8c-da07-462f-a163-303c59e26b51"/>
      </w:pPr>
      <w:r>
        <w:rPr>
          <w:color w:val="5B9BD5"/>
          <w:sz w:val="28"/>
          <w:szCs w:val="28"/>
        </w:rPr>
        <w:t xml:space="preserve"> </w:t>
      </w:r>
    </w:p>
    <w:p w:rsidR="008905AA" w:rsidRDefault="00D03710">
      <w:pPr>
        <w:pStyle w:val="5a46a529-a09d-4c17-9e60-9ad4cdc7f13d"/>
        <w:spacing w:line="360" w:lineRule="auto"/>
      </w:pPr>
      <w:r>
        <w:t>刘备教授看好而没买概念，求问我的心理阴影面积有多大？</w:t>
      </w:r>
      <w:bookmarkStart w:id="0" w:name="_GoBack"/>
      <w:bookmarkEnd w:id="0"/>
    </w:p>
    <w:p w:rsidR="008905AA" w:rsidRDefault="008905AA">
      <w:pPr>
        <w:pStyle w:val="5a46a529-a09d-4c17-9e60-9ad4cdc7f13d"/>
      </w:pPr>
    </w:p>
    <w:p w:rsidR="008905AA" w:rsidRDefault="008905AA">
      <w:pPr>
        <w:jc w:val="left"/>
      </w:pPr>
    </w:p>
    <w:p w:rsidR="008905AA" w:rsidRDefault="00D03710">
      <w:pPr>
        <w:pStyle w:val="1a464451-efc5-4876-bbfa-9e20cd5a07fb"/>
      </w:pPr>
      <w:r>
        <w:rPr>
          <w:color w:val="5B9BD5"/>
          <w:sz w:val="28"/>
          <w:szCs w:val="28"/>
        </w:rPr>
        <w:t xml:space="preserve"> </w:t>
      </w:r>
    </w:p>
    <w:p w:rsidR="008905AA" w:rsidRDefault="00D03710">
      <w:pPr>
        <w:pStyle w:val="7f54a3cc-8644-4fbe-851d-789ae0d24747"/>
        <w:spacing w:line="360" w:lineRule="auto"/>
      </w:pPr>
      <w:r>
        <w:t>我不说话，我就看看</w:t>
      </w:r>
      <w:bookmarkStart w:id="0" w:name="_GoBack"/>
      <w:bookmarkEnd w:id="0"/>
    </w:p>
    <w:p w:rsidR="008905AA" w:rsidRDefault="008905AA">
      <w:pPr>
        <w:pStyle w:val="7f54a3cc-8644-4fbe-851d-789ae0d24747"/>
      </w:pPr>
    </w:p>
    <w:p w:rsidR="008905AA" w:rsidRDefault="008905AA">
      <w:pPr>
        <w:jc w:val="left"/>
      </w:pPr>
    </w:p>
    <w:p w:rsidR="008905AA" w:rsidRDefault="00D03710">
      <w:pPr>
        <w:pStyle w:val="5ce2d824-9390-4f55-9487-7c09cca4433f"/>
      </w:pPr>
      <w:r>
        <w:rPr>
          <w:color w:val="5B9BD5"/>
          <w:sz w:val="28"/>
          <w:szCs w:val="28"/>
        </w:rPr>
        <w:t xml:space="preserve"> </w:t>
      </w:r>
    </w:p>
    <w:p w:rsidR="008905AA" w:rsidRDefault="00D03710">
      <w:pPr>
        <w:pStyle w:val="ec55e1f9-cf31-42fc-afc3-a9ea87d68811"/>
        <w:spacing w:line="360" w:lineRule="auto"/>
      </w:pPr>
      <w:r>
        <w:t>今天上一天课，不看盘了。望大a雄起</w:t>
      </w:r>
      <w:bookmarkStart w:id="0" w:name="_GoBack"/>
      <w:bookmarkEnd w:id="0"/>
    </w:p>
    <w:p w:rsidR="008905AA" w:rsidRDefault="008905AA">
      <w:pPr>
        <w:pStyle w:val="ec55e1f9-cf31-42fc-afc3-a9ea87d68811"/>
      </w:pPr>
    </w:p>
    <w:p w:rsidR="008905AA" w:rsidRDefault="008905AA">
      <w:pPr>
        <w:jc w:val="left"/>
      </w:pPr>
    </w:p>
    <w:p w:rsidR="008905AA" w:rsidRDefault="00D03710">
      <w:pPr>
        <w:pStyle w:val="10ecff2e-7c5d-498b-9e35-c7062eac8626"/>
      </w:pPr>
      <w:r>
        <w:rPr>
          <w:color w:val="5B9BD5"/>
          <w:sz w:val="28"/>
          <w:szCs w:val="28"/>
        </w:rPr>
        <w:t xml:space="preserve"> </w:t>
      </w:r>
    </w:p>
    <w:p w:rsidR="008905AA" w:rsidRDefault="00D03710">
      <w:pPr>
        <w:pStyle w:val="36c3c58b-45e0-4215-9c70-f55fac266f88"/>
        <w:spacing w:line="360" w:lineRule="auto"/>
      </w:pPr>
      <w:r>
        <w:t>这个算什么级别利好？可以涨5个点么</w:t>
      </w:r>
      <w:bookmarkStart w:id="0" w:name="_GoBack"/>
      <w:bookmarkEnd w:id="0"/>
    </w:p>
    <w:p w:rsidR="008905AA" w:rsidRDefault="008905AA">
      <w:pPr>
        <w:pStyle w:val="36c3c58b-45e0-4215-9c70-f55fac266f88"/>
      </w:pPr>
    </w:p>
    <w:p w:rsidR="008905AA" w:rsidRDefault="008905AA">
      <w:pPr>
        <w:jc w:val="left"/>
      </w:pPr>
    </w:p>
    <w:p w:rsidR="008905AA" w:rsidRDefault="00D03710">
      <w:pPr>
        <w:pStyle w:val="0576b42f-9b8f-4060-b70e-2b4022a6db12"/>
      </w:pPr>
      <w:r>
        <w:rPr>
          <w:color w:val="5B9BD5"/>
          <w:sz w:val="28"/>
          <w:szCs w:val="28"/>
        </w:rPr>
        <w:t xml:space="preserve"> </w:t>
      </w:r>
    </w:p>
    <w:p w:rsidR="008905AA" w:rsidRDefault="00D03710">
      <w:pPr>
        <w:pStyle w:val="7fe8a323-1807-4330-8c08-f7e4e72253d6"/>
        <w:spacing w:line="360" w:lineRule="auto"/>
      </w:pPr>
      <w:r>
        <w:t>对了，我不是特别同意因为Gov加大基建力度导致今天A股大涨。基建利好的股票是有限的，而今天是全方位的大涨。</w:t>
      </w:r>
      <w:bookmarkStart w:id="0" w:name="_GoBack"/>
      <w:bookmarkEnd w:id="0"/>
    </w:p>
    <w:p w:rsidR="008905AA" w:rsidRDefault="008905AA">
      <w:pPr>
        <w:pStyle w:val="7fe8a323-1807-4330-8c08-f7e4e72253d6"/>
      </w:pPr>
    </w:p>
    <w:p w:rsidR="008905AA" w:rsidRDefault="008905AA">
      <w:pPr>
        <w:jc w:val="left"/>
      </w:pPr>
    </w:p>
    <w:p w:rsidR="008905AA" w:rsidRDefault="00D03710">
      <w:pPr>
        <w:pStyle w:val="5eabb7e4-20ee-4d79-87a0-f3be08a2683b"/>
      </w:pPr>
      <w:r>
        <w:rPr>
          <w:color w:val="5B9BD5"/>
          <w:sz w:val="28"/>
          <w:szCs w:val="28"/>
        </w:rPr>
        <w:t xml:space="preserve"> </w:t>
      </w:r>
    </w:p>
    <w:p w:rsidR="008905AA" w:rsidRDefault="00D03710">
      <w:pPr>
        <w:pStyle w:val="ae478fa0-06cb-43b3-8e51-5471f215d5a9"/>
        <w:spacing w:line="360" w:lineRule="auto"/>
      </w:pPr>
      <w:r>
        <w:t>最近MYZ走势很有意思。金毛大统领不停发推，要求我们家老大在G20上和他谈，我们家老大什么都不说。</w:t>
      </w:r>
      <w:bookmarkStart w:id="0" w:name="_GoBack"/>
      <w:bookmarkEnd w:id="0"/>
    </w:p>
    <w:p w:rsidR="008905AA" w:rsidRDefault="008905AA">
      <w:pPr>
        <w:pStyle w:val="ae478fa0-06cb-43b3-8e51-5471f215d5a9"/>
      </w:pPr>
    </w:p>
    <w:p w:rsidR="008905AA" w:rsidRDefault="008905AA">
      <w:pPr>
        <w:jc w:val="left"/>
      </w:pPr>
    </w:p>
    <w:p w:rsidR="008905AA" w:rsidRDefault="00D03710">
      <w:pPr>
        <w:pStyle w:val="f8a41a40-5c9c-42f4-880f-51f1eb771c69"/>
      </w:pPr>
      <w:r>
        <w:rPr>
          <w:color w:val="5B9BD5"/>
          <w:sz w:val="28"/>
          <w:szCs w:val="28"/>
        </w:rPr>
        <w:t xml:space="preserve"> </w:t>
      </w:r>
    </w:p>
    <w:p w:rsidR="008905AA" w:rsidRDefault="00D03710">
      <w:pPr>
        <w:pStyle w:val="113d85e3-f61d-46cf-8ea5-5d32b4455402"/>
        <w:spacing w:line="360" w:lineRule="auto"/>
      </w:pPr>
      <w:r>
        <w:t>说说我对于格力和奥克斯撕逼这件事的真心看法吧。如果光从董明珠这个人出发的话，我倒没有那么悲观，认为是空调市场饱和只能靠撕逼取胜了。</w:t>
        <w:cr/>
        <w:t/>
        <w:cr/>
        <w:t>我有两个理由，第一个是董明珠这么做很符合性格，和销量未必有直接关系；第二是董明珠给了股东一个非常高的业绩承诺，股东普遍认为做不到，但如果把这件事视为业绩承诺的一部分，也许就可以理解了</w:t>
      </w:r>
      <w:bookmarkStart w:id="0" w:name="_GoBack"/>
      <w:bookmarkEnd w:id="0"/>
    </w:p>
    <w:p w:rsidR="008905AA" w:rsidRDefault="008905AA">
      <w:pPr>
        <w:pStyle w:val="113d85e3-f61d-46cf-8ea5-5d32b4455402"/>
      </w:pPr>
    </w:p>
    <w:p w:rsidR="008905AA" w:rsidRDefault="008905AA">
      <w:pPr>
        <w:jc w:val="left"/>
      </w:pPr>
    </w:p>
    <w:p w:rsidR="008905AA" w:rsidRDefault="00D03710">
      <w:pPr>
        <w:pStyle w:val="2211faed-ffc7-4dce-bc5f-2ec7a59f4f95"/>
      </w:pPr>
      <w:r>
        <w:rPr>
          <w:color w:val="5B9BD5"/>
          <w:sz w:val="28"/>
          <w:szCs w:val="28"/>
        </w:rPr>
        <w:t xml:space="preserve"> </w:t>
      </w:r>
    </w:p>
    <w:p w:rsidR="008905AA" w:rsidRDefault="00D03710">
      <w:pPr>
        <w:pStyle w:val="a7b36bb1-ecc3-411b-b019-36c08591c2ec"/>
        <w:spacing w:line="360" w:lineRule="auto"/>
      </w:pPr>
      <w:r>
        <w:t>今日无利空，离案人民币收复6.93。希望大a给力</w:t>
      </w:r>
      <w:bookmarkStart w:id="0" w:name="_GoBack"/>
      <w:bookmarkEnd w:id="0"/>
    </w:p>
    <w:p w:rsidR="008905AA" w:rsidRDefault="008905AA">
      <w:pPr>
        <w:pStyle w:val="a7b36bb1-ecc3-411b-b019-36c08591c2ec"/>
      </w:pPr>
    </w:p>
    <w:p w:rsidR="008905AA" w:rsidRDefault="008905AA">
      <w:pPr>
        <w:jc w:val="left"/>
      </w:pPr>
    </w:p>
    <w:p w:rsidR="008905AA" w:rsidRDefault="00D03710">
      <w:pPr>
        <w:pStyle w:val="dc0ff1c3-9e59-4df7-b547-db5f5a7e4163"/>
      </w:pPr>
      <w:r>
        <w:rPr>
          <w:color w:val="5B9BD5"/>
          <w:sz w:val="28"/>
          <w:szCs w:val="28"/>
        </w:rPr>
        <w:t xml:space="preserve"> </w:t>
      </w:r>
    </w:p>
    <w:p w:rsidR="008905AA" w:rsidRDefault="00D03710">
      <w:pPr>
        <w:pStyle w:val="cf45722c-954f-4bc7-91a3-eaf2ea08e60e"/>
        <w:spacing w:line="360" w:lineRule="auto"/>
      </w:pPr>
      <w:r>
        <w:t>&lt;e type="hashtag" hid="552854824224" title="%23%E5%B9%B2%E8%B4%A7%23" /&gt; 干货NO.8  3+1个指数帮你认识大A股</w:t>
        <w:cr/>
        <w:t/>
        <w:cr/>
        <w:t>我发表了一篇文章：&lt;e type="web" href="https%3A%2F%2Farticles.zsxq.com%2Fid_t7g8e5gtdehm.html" title="3%2B1%E4%B8%AA%E5%B8%AE%E4%BD%A0%E6%AD%A3%E7%A1%AE%E8%AE%A4%E8%AF%86A%E8%82%A1%E7%9A%84%E6%8C%87%E6%95%B0" /&gt;</w:t>
      </w:r>
      <w:bookmarkStart w:id="0" w:name="_GoBack"/>
      <w:bookmarkEnd w:id="0"/>
    </w:p>
    <w:p w:rsidR="008905AA" w:rsidRDefault="008905AA">
      <w:pPr>
        <w:pStyle w:val="cf45722c-954f-4bc7-91a3-eaf2ea08e60e"/>
      </w:pPr>
    </w:p>
    <w:p w:rsidR="008905AA" w:rsidRDefault="008905AA">
      <w:pPr>
        <w:jc w:val="left"/>
      </w:pPr>
    </w:p>
    <w:p w:rsidR="008905AA" w:rsidRDefault="00D03710">
      <w:pPr>
        <w:pStyle w:val="9b6640eb-9349-4615-9df5-41bc23cedb57"/>
      </w:pPr>
      <w:r>
        <w:rPr>
          <w:color w:val="5B9BD5"/>
          <w:sz w:val="28"/>
          <w:szCs w:val="28"/>
        </w:rPr>
        <w:t xml:space="preserve"> </w:t>
      </w:r>
    </w:p>
    <w:p w:rsidR="008905AA" w:rsidRDefault="00D03710">
      <w:pPr>
        <w:pStyle w:val="805b968f-887f-49c0-988c-d57e97e4fba4"/>
        <w:spacing w:line="360" w:lineRule="auto"/>
      </w:pPr>
      <w:r>
        <w:t>开盘前无甚利空，人民币离岸汇率保持在6.94左右。</w:t>
        <w:cr/>
        <w:t/>
        <w:cr/>
        <w:t>个股方面除了昨天订阅号夜报里面写的茅台年份酒事件以外，也没啥特别的消息。焦点可能还是在5G和稀土方面，毕竟这两方面都有大动作。但这两个板块目前被炒作的痕迹很明显，我个人不会参与。尤其是稀土，明显是把利空当做利好来炒作。</w:t>
        <w:cr/>
        <w:t/>
        <w:cr/>
        <w:t>耐心等待，近日暂无操作计划。</w:t>
      </w:r>
      <w:bookmarkStart w:id="0" w:name="_GoBack"/>
      <w:bookmarkEnd w:id="0"/>
    </w:p>
    <w:p w:rsidR="008905AA" w:rsidRDefault="008905AA">
      <w:pPr>
        <w:pStyle w:val="805b968f-887f-49c0-988c-d57e97e4fba4"/>
      </w:pPr>
    </w:p>
    <w:p w:rsidR="008905AA" w:rsidRDefault="008905AA">
      <w:pPr>
        <w:jc w:val="left"/>
      </w:pPr>
    </w:p>
    <w:p w:rsidR="008905AA" w:rsidRDefault="00D03710">
      <w:pPr>
        <w:pStyle w:val="ad746a0d-05bb-416a-a8e2-7a3b8e7f3e18"/>
      </w:pPr>
      <w:r>
        <w:rPr>
          <w:color w:val="5B9BD5"/>
          <w:sz w:val="28"/>
          <w:szCs w:val="28"/>
        </w:rPr>
        <w:t xml:space="preserve"> </w:t>
      </w:r>
    </w:p>
    <w:p w:rsidR="008905AA" w:rsidRDefault="00D03710">
      <w:pPr>
        <w:pStyle w:val="cbdb970b-7627-42f0-8486-fd0a65e1dfc4"/>
        <w:spacing w:line="360" w:lineRule="auto"/>
      </w:pPr>
      <w:r>
        <w:t>兄弟们，昨天晚上歇了一晚上，先去游泳到抽筋，回家好好睡了一觉，感觉好爽啊。现在恢复工作，先写订阅号，写完之后力争憋一篇干货出啦。</w:t>
        <w:cr/>
        <w:t/>
        <w:cr/>
        <w:t>我憋，我憋，我憋。</w:t>
      </w:r>
      <w:bookmarkStart w:id="0" w:name="_GoBack"/>
      <w:bookmarkEnd w:id="0"/>
    </w:p>
    <w:p w:rsidR="008905AA" w:rsidRDefault="008905AA">
      <w:pPr>
        <w:pStyle w:val="cbdb970b-7627-42f0-8486-fd0a65e1dfc4"/>
      </w:pPr>
    </w:p>
    <w:p w:rsidR="008905AA" w:rsidRDefault="008905AA">
      <w:pPr>
        <w:jc w:val="left"/>
      </w:pPr>
    </w:p>
    <w:p w:rsidR="008905AA" w:rsidRDefault="00D03710">
      <w:pPr>
        <w:pStyle w:val="f449472b-1963-4784-847a-2f2159620760"/>
      </w:pPr>
      <w:r>
        <w:rPr>
          <w:color w:val="5B9BD5"/>
          <w:sz w:val="28"/>
          <w:szCs w:val="28"/>
        </w:rPr>
        <w:t xml:space="preserve"> </w:t>
      </w:r>
    </w:p>
    <w:p w:rsidR="008905AA" w:rsidRDefault="00D03710">
      <w:pPr>
        <w:pStyle w:val="10926038-281c-4a3b-bd7a-449d5d183801"/>
        <w:spacing w:line="360" w:lineRule="auto"/>
      </w:pPr>
      <w:r>
        <w:t>前两天大跌的理由找到了，估计是大家都猜到端午节人民币汇率跳水了。</w:t>
      </w:r>
      <w:bookmarkStart w:id="0" w:name="_GoBack"/>
      <w:bookmarkEnd w:id="0"/>
    </w:p>
    <w:p w:rsidR="008905AA" w:rsidRDefault="008905AA">
      <w:pPr>
        <w:pStyle w:val="10926038-281c-4a3b-bd7a-449d5d183801"/>
      </w:pPr>
    </w:p>
    <w:p w:rsidR="008905AA" w:rsidRDefault="008905AA">
      <w:pPr>
        <w:jc w:val="left"/>
      </w:pPr>
    </w:p>
    <w:p w:rsidR="008905AA" w:rsidRDefault="00D03710">
      <w:pPr>
        <w:pStyle w:val="465a91ad-7de3-4155-9c14-15d2ac6cdd2c"/>
      </w:pPr>
      <w:r>
        <w:rPr>
          <w:color w:val="5B9BD5"/>
          <w:sz w:val="28"/>
          <w:szCs w:val="28"/>
        </w:rPr>
        <w:t xml:space="preserve"> </w:t>
      </w:r>
    </w:p>
    <w:p w:rsidR="008905AA" w:rsidRDefault="00D03710">
      <w:pPr>
        <w:pStyle w:val="aa5eb815-0d5b-4335-b70f-2eb4a700ae05"/>
        <w:spacing w:line="360" w:lineRule="auto"/>
      </w:pPr>
      <w:r>
        <w:t>&lt;e type="hashtag" hid="552854824224" title="%23%E5%B9%B2%E8%B4%A7%23" /&gt; 干货NO.7</w:t>
        <w:cr/>
        <w:t/>
        <w:cr/>
        <w:t>我发表了一篇文章：&lt;e type="web" href="https%3A%2F%2Farticles.zsxq.com%2Fid_lfjlzaiozgvf.html" title="%E5%B9%B2%E8%B4%A7NO.7+%E4%BB%8E%E8%B5%84%E4%BA%A7%E9%85%8D%E7%BD%AE%E8%A7%92%E5%BA%A6%E7%9C%8B%E4%BA%BA%E7%94%9F%E5%92%8C%E5%B7%A5%E4%BD%9C%E8%A7%84%E5%88%92" /&gt;</w:t>
      </w:r>
      <w:bookmarkStart w:id="0" w:name="_GoBack"/>
      <w:bookmarkEnd w:id="0"/>
    </w:p>
    <w:p w:rsidR="008905AA" w:rsidRDefault="008905AA">
      <w:pPr>
        <w:pStyle w:val="aa5eb815-0d5b-4335-b70f-2eb4a700ae05"/>
      </w:pPr>
    </w:p>
    <w:p w:rsidR="008905AA" w:rsidRDefault="008905AA">
      <w:pPr>
        <w:jc w:val="left"/>
      </w:pPr>
    </w:p>
    <w:p w:rsidR="008905AA" w:rsidRDefault="00D03710">
      <w:pPr>
        <w:pStyle w:val="1cb74dcc-4aed-4375-8336-b03af4dff175"/>
      </w:pPr>
      <w:r>
        <w:rPr>
          <w:color w:val="5B9BD5"/>
          <w:sz w:val="28"/>
          <w:szCs w:val="28"/>
        </w:rPr>
        <w:t xml:space="preserve"> </w:t>
      </w:r>
    </w:p>
    <w:p w:rsidR="008905AA" w:rsidRDefault="00D03710">
      <w:pPr>
        <w:pStyle w:val="b1e83340-d52f-4f04-8504-6e5698b82ecc"/>
        <w:spacing w:line="360" w:lineRule="auto"/>
      </w:pPr>
      <w:r>
        <w:t>日本exile这个团体真的有毒。。。老大娶了女神武井咲，hiro娶了上户彩，现在akira又娶了林志玲，一个团都是女神收割机。。。</w:t>
      </w:r>
      <w:bookmarkStart w:id="0" w:name="_GoBack"/>
      <w:bookmarkEnd w:id="0"/>
    </w:p>
    <w:p w:rsidR="008905AA" w:rsidRDefault="008905AA">
      <w:pPr>
        <w:pStyle w:val="b1e83340-d52f-4f04-8504-6e5698b82ecc"/>
      </w:pPr>
    </w:p>
    <w:p w:rsidR="008905AA" w:rsidRDefault="008905AA">
      <w:pPr>
        <w:jc w:val="left"/>
      </w:pPr>
    </w:p>
    <w:p w:rsidR="008905AA" w:rsidRDefault="00D03710">
      <w:pPr>
        <w:pStyle w:val="2c2a11a5-dbfd-4d78-a8f9-b86ef3796465"/>
      </w:pPr>
      <w:r>
        <w:rPr>
          <w:color w:val="5B9BD5"/>
          <w:sz w:val="28"/>
          <w:szCs w:val="28"/>
        </w:rPr>
        <w:t xml:space="preserve"> </w:t>
      </w:r>
    </w:p>
    <w:p w:rsidR="008905AA" w:rsidRDefault="00D03710">
      <w:pPr>
        <w:pStyle w:val="0da760c7-7b0e-456a-b69b-f33050b5dc18"/>
        <w:spacing w:line="360" w:lineRule="auto"/>
      </w:pPr>
      <w:r>
        <w:t>和大家说件事。上次星球系统更新，大概有十几天没法发内容。我自己这里，偶尔也有疲劳需要休息的时候。</w:t>
        <w:cr/>
        <w:t/>
        <w:cr/>
        <w:t>所以我和星球的小姐姐说了一下，这一期星球的到期时间往后推20天。节后那边就会处理。</w:t>
        <w:cr/>
        <w:t/>
        <w:cr/>
        <w:t>感谢你们对我的信任，我也只能尽量回报以信任。粽子节快乐！</w:t>
      </w:r>
      <w:bookmarkStart w:id="0" w:name="_GoBack"/>
      <w:bookmarkEnd w:id="0"/>
    </w:p>
    <w:p w:rsidR="008905AA" w:rsidRDefault="008905AA">
      <w:pPr>
        <w:pStyle w:val="0da760c7-7b0e-456a-b69b-f33050b5dc18"/>
      </w:pPr>
    </w:p>
    <w:p w:rsidR="008905AA" w:rsidRDefault="008905AA">
      <w:pPr>
        <w:jc w:val="left"/>
      </w:pPr>
    </w:p>
    <w:p w:rsidR="008905AA" w:rsidRDefault="00D03710">
      <w:pPr>
        <w:pStyle w:val="225ad4c7-d7d4-487b-a672-0a60ee0e20cf"/>
      </w:pPr>
      <w:r>
        <w:rPr>
          <w:color w:val="5B9BD5"/>
          <w:sz w:val="28"/>
          <w:szCs w:val="28"/>
        </w:rPr>
        <w:t>想请教一个宏观经济的问题，最近新西兰和澳大利亚相继降息，美联储似乎也暗示会降息，能否谈一谈这件事，大概有多大影响，谢谢！</w:t>
      </w:r>
    </w:p>
    <w:p w:rsidR="008905AA" w:rsidRDefault="00D03710">
      <w:pPr>
        <w:pStyle w:val="6e021590-94bb-41fd-96c8-150962209cbe"/>
        <w:spacing w:line="360" w:lineRule="auto"/>
      </w:pPr>
      <w:r>
        <w:t>影响很大啊，说明西方国家的货币政策转向了，有可能又走回放水这条路。我并不觉得放水是好事，但问题在于金毛大统领需要政绩，因此需要美联储放水。</w:t>
        <w:cr/>
        <w:t/>
        <w:cr/>
        <w:t>有个比方挺好的，放水就相当于嗑药，人身体好点了就应该少嗑药。但如果这个人充满了欲望，不想好好养生，那就会继续嗑药。</w:t>
        <w:cr/>
        <w:t/>
        <w:cr/>
        <w:t>换个稍微负责任一点的统领，这个时候应该不会逼着美联储降息的。而是借着加息缩表的节奏去收割全世界。虽然这样美国也会承受一定的痛苦，但别人损失更大，最终还是美国获利。</w:t>
        <w:cr/>
        <w:t/>
        <w:cr/>
        <w:t>另外一个因素是，过去30年经济的发展，得益于信息技术的进步。现在信息技术进步的脚步明显慢下来了，中美为了一个5G都争夺的那么厉害。这件事对未来经济的影响肯定也非常大。</w:t>
      </w:r>
      <w:bookmarkStart w:id="0" w:name="_GoBack"/>
      <w:bookmarkEnd w:id="0"/>
    </w:p>
    <w:p w:rsidR="008905AA" w:rsidRDefault="008905AA">
      <w:pPr>
        <w:pStyle w:val="6e021590-94bb-41fd-96c8-150962209cbe"/>
      </w:pPr>
    </w:p>
    <w:p w:rsidR="008905AA" w:rsidRDefault="008905AA">
      <w:pPr>
        <w:jc w:val="left"/>
      </w:pPr>
    </w:p>
    <w:p w:rsidR="008905AA" w:rsidRDefault="00D03710">
      <w:pPr>
        <w:pStyle w:val="d8fabe39-ed5d-47c5-9485-011970d61e1b"/>
      </w:pPr>
      <w:r>
        <w:rPr>
          <w:color w:val="5B9BD5"/>
          <w:sz w:val="28"/>
          <w:szCs w:val="28"/>
        </w:rPr>
        <w:t>能否帮忙看一下青岛啤酒，短期持有可以吗？要不要割肉？</w:t>
      </w:r>
    </w:p>
    <w:p w:rsidR="008905AA" w:rsidRDefault="00D03710">
      <w:pPr>
        <w:pStyle w:val="ea386de7-46a7-4876-9444-68da28a0d956"/>
        <w:spacing w:line="360" w:lineRule="auto"/>
      </w:pPr>
      <w:r>
        <w:t>兄弟，青岛啤酒从高点下来也没多少啊，难道你是高点追进去的？</w:t>
        <w:cr/>
        <w:t/>
        <w:cr/>
        <w:t>我简单看了一下，青岛啤酒的估值有点小高40PE，茅台酒才30PE呢。从去年10月开始，青岛啤酒是低点翻倍了，从基本面来看，其实青岛啤酒也没啥特别大的改善，不知道为啥会给那么高的估值。不过青岛啤酒有一个潜在的利好就是涨价。一罐啤酒几块钱，涨个两毛钱谁都不在乎，但对公司来说是很大的利润。</w:t>
        <w:cr/>
        <w:t/>
        <w:cr/>
        <w:t>说了一堆，给两个不成熟的建议，因为我对青岛啤酒不是特别熟悉。</w:t>
        <w:cr/>
        <w:t/>
        <w:cr/>
        <w:t>第一，短线看青岛啤酒已经破位了，压力比较大。我不做短线，但是通常在这个位置做短线的会建议你割掉。</w:t>
        <w:cr/>
        <w:t/>
        <w:cr/>
        <w:t>第二，长线来看你当时买入青岛啤酒的理由是否还存在，在的话就可以持有。</w:t>
      </w:r>
      <w:bookmarkStart w:id="0" w:name="_GoBack"/>
      <w:bookmarkEnd w:id="0"/>
    </w:p>
    <w:p w:rsidR="008905AA" w:rsidRDefault="008905AA">
      <w:pPr>
        <w:pStyle w:val="ea386de7-46a7-4876-9444-68da28a0d956"/>
      </w:pPr>
    </w:p>
    <w:p w:rsidR="008905AA" w:rsidRDefault="008905AA">
      <w:pPr>
        <w:jc w:val="left"/>
      </w:pPr>
    </w:p>
    <w:p w:rsidR="008905AA" w:rsidRDefault="00D03710">
      <w:pPr>
        <w:pStyle w:val="f91af220-012f-423f-b286-1814aa4dd195"/>
      </w:pPr>
      <w:r>
        <w:rPr>
          <w:color w:val="5B9BD5"/>
          <w:sz w:val="28"/>
          <w:szCs w:val="28"/>
        </w:rPr>
        <w:t>教授，您好，想咨询下关于安防厂商海康威视和大华股份目前的股价是否在合理估值范围？感觉这价位现在挺低的，想要入手，准备持有半年以上</w:t>
      </w:r>
    </w:p>
    <w:p w:rsidR="008905AA" w:rsidRDefault="00D03710">
      <w:pPr>
        <w:pStyle w:val="3d762159-af7e-4ea8-bc59-605efb5098bc"/>
        <w:spacing w:line="360" w:lineRule="auto"/>
      </w:pPr>
      <w:r>
        <w:t>观望吧。海康和大华我非常熟悉的，过去N年都是高速增长。海康的增长一般都在30%以上，这个时候给高估值是合理的。但从一季度数据看，即便没有MYZ的影响，海康的增长也基本停滞了，业务看到了天花板。大华的情况只有比海康更差。</w:t>
        <w:cr/>
        <w:t/>
        <w:cr/>
        <w:t>所以正确的做法是对海康和大华保持关注，看到财报上有逆转的趋势才进去。</w:t>
        <w:cr/>
        <w:t/>
        <w:cr/>
        <w:t>另外我个人认为海康的管理层能力比大华强很多，如果我买的话可定选海康。而且海康的技术能力应该比大华强，可以看看能不能创造出新的跑道。</w:t>
      </w:r>
      <w:bookmarkStart w:id="0" w:name="_GoBack"/>
      <w:bookmarkEnd w:id="0"/>
    </w:p>
    <w:p w:rsidR="008905AA" w:rsidRDefault="008905AA">
      <w:pPr>
        <w:pStyle w:val="3d762159-af7e-4ea8-bc59-605efb5098bc"/>
      </w:pPr>
    </w:p>
    <w:p w:rsidR="008905AA" w:rsidRDefault="008905AA">
      <w:pPr>
        <w:jc w:val="left"/>
      </w:pPr>
    </w:p>
    <w:p w:rsidR="008905AA" w:rsidRDefault="00D03710">
      <w:pPr>
        <w:pStyle w:val="4813ee2a-957a-40c6-9dc0-10fd3b849a3a"/>
      </w:pPr>
      <w:r>
        <w:rPr>
          <w:color w:val="5B9BD5"/>
          <w:sz w:val="28"/>
          <w:szCs w:val="28"/>
        </w:rPr>
        <w:t>医药行业查财务这个事怎么看，恒瑞是不是可以搞点？</w:t>
      </w:r>
    </w:p>
    <w:p w:rsidR="008905AA" w:rsidRDefault="00D03710">
      <w:pPr>
        <w:pStyle w:val="41dda8d9-deeb-492b-9c44-d3d4727ddc72"/>
        <w:spacing w:line="360" w:lineRule="auto"/>
      </w:pPr>
      <w:r>
        <w:t>医药行业问题有点无解，在现有医药管理系统下，医生收入很低就靠医药代表来补，病人用了高价药还没办法。这个问题想要有个比较好的解决，至少要10年以上和很大的改革决心。</w:t>
        <w:cr/>
        <w:t/>
        <w:cr/>
        <w:t>至少在我看来，3甲医院的主任副主任收入不比BAT的程序员低才合理。</w:t>
        <w:cr/>
        <w:t/>
        <w:cr/>
        <w:t>恒瑞我一直瞄着，如果有大的调整会考虑入手。毕竟是创新药，和那些靠医药代表发财的公司不一样。</w:t>
      </w:r>
      <w:bookmarkStart w:id="0" w:name="_GoBack"/>
      <w:bookmarkEnd w:id="0"/>
    </w:p>
    <w:p w:rsidR="008905AA" w:rsidRDefault="008905AA">
      <w:pPr>
        <w:pStyle w:val="41dda8d9-deeb-492b-9c44-d3d4727ddc72"/>
      </w:pPr>
    </w:p>
    <w:p w:rsidR="008905AA" w:rsidRDefault="008905AA">
      <w:pPr>
        <w:jc w:val="left"/>
      </w:pPr>
    </w:p>
    <w:p w:rsidR="008905AA" w:rsidRDefault="00D03710">
      <w:pPr>
        <w:pStyle w:val="2920c82d-ef12-4feb-8068-96f6a28412cf"/>
      </w:pPr>
      <w:r>
        <w:rPr>
          <w:color w:val="5B9BD5"/>
          <w:sz w:val="28"/>
          <w:szCs w:val="28"/>
        </w:rPr>
        <w:t xml:space="preserve"> </w:t>
      </w:r>
    </w:p>
    <w:p w:rsidR="008905AA" w:rsidRDefault="00D03710">
      <w:pPr>
        <w:pStyle w:val="90646ab8-fda0-4c7f-b76d-725298dd08f0"/>
        <w:spacing w:line="360" w:lineRule="auto"/>
      </w:pPr>
      <w:r>
        <w:t>别人家的股市左右又大涨了，求大A股今天给力啊。A50微涨，人民币汇率基本不动，外围情况还不错。</w:t>
        <w:cr/>
        <w:t/>
        <w:cr/>
        <w:t>求屈原显灵！</w:t>
      </w:r>
      <w:bookmarkStart w:id="0" w:name="_GoBack"/>
      <w:bookmarkEnd w:id="0"/>
    </w:p>
    <w:p w:rsidR="008905AA" w:rsidRDefault="008905AA">
      <w:pPr>
        <w:pStyle w:val="90646ab8-fda0-4c7f-b76d-725298dd08f0"/>
      </w:pPr>
    </w:p>
    <w:p w:rsidR="008905AA" w:rsidRDefault="008905AA">
      <w:pPr>
        <w:jc w:val="left"/>
      </w:pPr>
    </w:p>
    <w:p w:rsidR="008905AA" w:rsidRDefault="00D03710">
      <w:pPr>
        <w:pStyle w:val="a4b7c8db-1783-47bc-bc4a-33e4a5a48e35"/>
      </w:pPr>
      <w:r>
        <w:rPr>
          <w:color w:val="5B9BD5"/>
          <w:sz w:val="28"/>
          <w:szCs w:val="28"/>
        </w:rPr>
        <w:t xml:space="preserve"> </w:t>
      </w:r>
    </w:p>
    <w:p w:rsidR="008905AA" w:rsidRDefault="00D03710">
      <w:pPr>
        <w:pStyle w:val="49f7160f-1f44-4156-b054-253844c0b305"/>
        <w:spacing w:line="360" w:lineRule="auto"/>
      </w:pPr>
      <w:r>
        <w:t>愁死我了，深成指你就不能再砸下去补个缺口，然后大家就可以愉快地上涨了。</w:t>
        <w:cr/>
        <w:t/>
        <w:cr/>
        <w:t>昨天美股大涨真是害人精。</w:t>
      </w:r>
      <w:bookmarkStart w:id="0" w:name="_GoBack"/>
      <w:bookmarkEnd w:id="0"/>
    </w:p>
    <w:p w:rsidR="008905AA" w:rsidRDefault="008905AA">
      <w:pPr>
        <w:pStyle w:val="49f7160f-1f44-4156-b054-253844c0b305"/>
      </w:pPr>
    </w:p>
    <w:p w:rsidR="008905AA" w:rsidRDefault="008905AA">
      <w:pPr>
        <w:jc w:val="left"/>
      </w:pPr>
    </w:p>
    <w:p w:rsidR="008905AA" w:rsidRDefault="00D03710">
      <w:pPr>
        <w:pStyle w:val="2fd15dbc-17c6-4111-a382-d1d4e2da602c"/>
      </w:pPr>
      <w:r>
        <w:rPr>
          <w:color w:val="5B9BD5"/>
          <w:sz w:val="28"/>
          <w:szCs w:val="28"/>
        </w:rPr>
        <w:t>主公，浙江龙盛是什么情况？感觉看不明白。能给分析分析吗？可以买不？</w:t>
      </w:r>
    </w:p>
    <w:p w:rsidR="008905AA" w:rsidRDefault="00D03710">
      <w:pPr>
        <w:pStyle w:val="dcc67ba3-2f07-42b1-b378-7e638c1972d6"/>
        <w:spacing w:line="360" w:lineRule="auto"/>
      </w:pPr>
      <w:r>
        <w:t>龙盛的情况很简单，我也说过很多次了。</w:t>
        <w:cr/>
        <w:t/>
        <w:cr/>
        <w:t>龙盛是好股票，10块多一点的时候很有价值。但是这个价值因为江苏爆炸事件被游资利用了，大肆炒作，一口气炒到了不合理的26块的位置。那么后面的情况自然也只有跌了。</w:t>
        <w:cr/>
        <w:t/>
        <w:cr/>
        <w:t>当然目前的价格，我认为是有价值支撑的。但问题在于，被游资玩过的股票，有点像被流氓玩弄过的女性，会产生贬值。除非哪天游资想起来再过来玩一把，其他机构什么的都懒得来玩的。</w:t>
        <w:cr/>
        <w:t/>
        <w:cr/>
        <w:t>长远来看，如果龙盛跌到15以下，甚至回到10元左右的位置，我是愿意建仓的。</w:t>
      </w:r>
      <w:bookmarkStart w:id="0" w:name="_GoBack"/>
      <w:bookmarkEnd w:id="0"/>
    </w:p>
    <w:p w:rsidR="008905AA" w:rsidRDefault="008905AA">
      <w:pPr>
        <w:pStyle w:val="dcc67ba3-2f07-42b1-b378-7e638c1972d6"/>
      </w:pPr>
    </w:p>
    <w:p w:rsidR="008905AA" w:rsidRDefault="008905AA">
      <w:pPr>
        <w:jc w:val="left"/>
      </w:pPr>
    </w:p>
    <w:p w:rsidR="008905AA" w:rsidRDefault="00D03710">
      <w:pPr>
        <w:pStyle w:val="e834e9fb-0ad2-4691-9b38-1f759e3ce684"/>
      </w:pPr>
      <w:r>
        <w:rPr>
          <w:color w:val="5B9BD5"/>
          <w:sz w:val="28"/>
          <w:szCs w:val="28"/>
        </w:rPr>
        <w:t>光大这个事严重吗……钱还要的回来不  我买的爱建信托炸雷了…… 不过听说是华瑞借道 爱建 但是 华瑞大股东和爱建一样都是 均瑶……我有不淡定了  望教授分析分析</w:t>
      </w:r>
    </w:p>
    <w:p w:rsidR="008905AA" w:rsidRDefault="00D03710">
      <w:pPr>
        <w:pStyle w:val="f081cab7-c1df-4759-a088-497109b30389"/>
        <w:spacing w:line="360" w:lineRule="auto"/>
      </w:pPr>
      <w:r>
        <w:t>这个问题给你具体分析一下吧，也顺便回答一下很多人关注的广大证券问题。</w:t>
        <w:cr/>
        <w:t/>
        <w:cr/>
        <w:t>最近信托暴雷，不是一起两起，而是很多起。本质和去年P2P暴雷是一样的，都是去杠杆、打破刚兑后的一种必然。我没有能力去了解每一起事件背后的原因。但是共同点就是，这些信托的本质都是有大的企业来进行担保，但这些企业可能自身难保。</w:t>
        <w:cr/>
        <w:t/>
        <w:cr/>
        <w:t>处理结果我认为和P2P也最终会是类似的。指望全额本息还款没必要了，但也没必要过于悲观，本金应该能回来一部分，甚至一大部分。因为这些做担保的大企业往往有一个特点，就是虽然现金流很差，但是囤积了大量的土地，包含厂房和商业地产，这些都肯定是有价值的。</w:t>
        <w:cr/>
        <w:t/>
        <w:cr/>
        <w:t>所以长期来看，只要金融机构、担保企业、当地的政府有解决问题的诚意，最终总归是能够部分解决问题的。</w:t>
        <w:cr/>
        <w:t/>
        <w:cr/>
        <w:t>既然是打破刚兑了，那么承销券商承担的责任实际上是有限的。虽然会被大家骂，坏了名声，但只要脸皮厚肯耍赖，实际的经济损失不会很大。最多就是把承销所获的收益吐出来，不可能来还本金的。</w:t>
        <w:cr/>
        <w:t/>
        <w:cr/>
        <w:t>所以没有必要过于悲观。比方说光大证券，真的不想要的话，可以等个反弹再说。至于是不是长期看好券商，这个是持有者自身的判断，我就不说话了。</w:t>
      </w:r>
      <w:bookmarkStart w:id="0" w:name="_GoBack"/>
      <w:bookmarkEnd w:id="0"/>
    </w:p>
    <w:p w:rsidR="008905AA" w:rsidRDefault="008905AA">
      <w:pPr>
        <w:pStyle w:val="f081cab7-c1df-4759-a088-497109b30389"/>
      </w:pPr>
    </w:p>
    <w:p w:rsidR="008905AA" w:rsidRDefault="008905AA">
      <w:pPr>
        <w:jc w:val="left"/>
      </w:pPr>
    </w:p>
    <w:p w:rsidR="008905AA" w:rsidRDefault="00D03710">
      <w:pPr>
        <w:pStyle w:val="c82e7c66-0a70-411e-a284-432ffebd0ea1"/>
      </w:pPr>
      <w:r>
        <w:rPr>
          <w:color w:val="5B9BD5"/>
          <w:sz w:val="28"/>
          <w:szCs w:val="28"/>
        </w:rPr>
        <w:t>教授，翻一次我吧！提了几次有关华东医药的问题都没有回答。自从公司收购佐力药业以来一路下跌，今天又跌了4个点！我是继续持有装死，还是割肉离场，还是补仓，请帮我分析分析，跪谢！</w:t>
      </w:r>
    </w:p>
    <w:p w:rsidR="008905AA" w:rsidRDefault="00D03710">
      <w:pPr>
        <w:pStyle w:val="ad24bc70-007d-4f17-866b-9c31e4d71001"/>
        <w:spacing w:line="360" w:lineRule="auto"/>
      </w:pPr>
      <w:r>
        <w:t>我不回答，是因为很难回答。</w:t>
        <w:cr/>
        <w:t/>
        <w:cr/>
        <w:t>光就收购这件事儿来说，对公司的财务影响不太大，最多也就是损失几个亿的问题，完全无所谓。</w:t>
        <w:cr/>
        <w:t/>
        <w:cr/>
        <w:t>但是坏的是人品。在风口浪尖上去高溢价收购一家中药企业，公司的管理层是想干什么，职业操守体现在哪里？</w:t>
        <w:cr/>
        <w:t/>
        <w:cr/>
        <w:t>所以核心的问题在于，你的判断是什么，公司管理层进行这次收购的定性是什么？</w:t>
        <w:cr/>
        <w:t/>
        <w:cr/>
        <w:t>是决策正确而未被股东认可，还是一次错误的决策，还是出卖股东利益换取个人回报？</w:t>
        <w:cr/>
        <w:t/>
        <w:cr/>
        <w:t>如果是1或者2，都可以持有。3，放弃。</w:t>
      </w:r>
      <w:bookmarkStart w:id="0" w:name="_GoBack"/>
      <w:bookmarkEnd w:id="0"/>
    </w:p>
    <w:p w:rsidR="008905AA" w:rsidRDefault="008905AA">
      <w:pPr>
        <w:pStyle w:val="ad24bc70-007d-4f17-866b-9c31e4d71001"/>
      </w:pPr>
    </w:p>
    <w:p w:rsidR="008905AA" w:rsidRDefault="008905AA">
      <w:pPr>
        <w:jc w:val="left"/>
      </w:pPr>
    </w:p>
    <w:p w:rsidR="008905AA" w:rsidRDefault="00D03710">
      <w:pPr>
        <w:pStyle w:val="06186c11-a187-4496-aa54-22ceaa79d72c"/>
      </w:pPr>
      <w:r>
        <w:rPr>
          <w:color w:val="5B9BD5"/>
          <w:sz w:val="28"/>
          <w:szCs w:val="28"/>
        </w:rPr>
        <w:t>教授，亨通光电前一段时间被一个叫夏草的说的财务问题，结果股价大跌，公司马上回应并增持股份，现在亨通又接华为海光缆，同时华为持股亨通光电。亨通光电的价值（或者股价），教授可以帮忙分析下么，华为转给亨通光缆，是否意味着亨通比长飞  中天更有优势？谢谢</w:t>
      </w:r>
    </w:p>
    <w:p w:rsidR="008905AA" w:rsidRDefault="00D03710">
      <w:pPr>
        <w:pStyle w:val="e9e338b4-9675-4a8f-9c54-56067549898a"/>
        <w:spacing w:line="360" w:lineRule="auto"/>
      </w:pPr>
      <w:r>
        <w:t>这个问题太复杂了，我只能回答一半。</w:t>
        <w:cr/>
        <w:t/>
        <w:cr/>
        <w:t>大A股很多公司都会有财务方面的问题，但被人公开质疑，说明问题是非常严重的，到了明眼人都能看出来的程度。所以没有必要存在侥幸心理，认为夏草或者别人都说胡说八道。因为大A股没有做空机制，别人胡说八道有什么好处呢？</w:t>
        <w:cr/>
        <w:t/>
        <w:cr/>
        <w:t>既然没有好处，说明说出来的多半就是实话，实在看不下去了。</w:t>
        <w:cr/>
        <w:t/>
        <w:cr/>
        <w:t>后半部分我只是脑补，因为这个公司我没有具体研究过。</w:t>
        <w:cr/>
        <w:t/>
        <w:cr/>
        <w:t>公司愿意增持，说明还没有破罐子破摔，对自己还有期许。华为持股，也相当于是对公司的一种背书。但是不是比长飞或者中天更有优势，那也未必。就好像腾讯找京东合作，难道说明京东比阿里更有优势么？</w:t>
      </w:r>
      <w:bookmarkStart w:id="0" w:name="_GoBack"/>
      <w:bookmarkEnd w:id="0"/>
    </w:p>
    <w:p w:rsidR="008905AA" w:rsidRDefault="008905AA">
      <w:pPr>
        <w:pStyle w:val="e9e338b4-9675-4a8f-9c54-56067549898a"/>
      </w:pPr>
    </w:p>
    <w:p w:rsidR="008905AA" w:rsidRDefault="008905AA">
      <w:pPr>
        <w:jc w:val="left"/>
      </w:pPr>
    </w:p>
    <w:p w:rsidR="008905AA" w:rsidRDefault="00D03710">
      <w:pPr>
        <w:pStyle w:val="51cd6f1b-5979-4469-9c80-978a5fe0fa05"/>
      </w:pPr>
      <w:r>
        <w:rPr>
          <w:color w:val="5B9BD5"/>
          <w:sz w:val="28"/>
          <w:szCs w:val="28"/>
        </w:rPr>
        <w:t xml:space="preserve">雷军多次给自己奖励股票  会稀释小股东的股票吗 </w:t>
        <w:cr/>
        <w:t>小股东遇到这种情况能保护自己权益吗 😡</w:t>
      </w:r>
    </w:p>
    <w:p w:rsidR="008905AA" w:rsidRDefault="00D03710">
      <w:pPr>
        <w:pStyle w:val="5b809272-c0f0-4c16-aff1-c72acae3a7bd"/>
        <w:spacing w:line="360" w:lineRule="auto"/>
      </w:pPr>
      <w:r>
        <w:t>还好，比方说最近一次，雷军拿到的股票实际上是顺为资本给的，而顺为资本就是雷军的一个马甲。相当于股票是从雷军的左手交到右手。</w:t>
        <w:cr/>
        <w:t/>
        <w:cr/>
        <w:t>我个人还是比较信任雷军的，应该是个传统意义上的好人和老实人。当然这个时代，老实人也难免吹牛，比方说开盘买入小米的人会翻倍等等。但长期来看，也未必不能实现。</w:t>
        <w:cr/>
        <w:t/>
        <w:cr/>
        <w:t>所以我这里会长期关注小米，只要MYZ因素稍微减弱，会考虑建仓的。</w:t>
      </w:r>
      <w:bookmarkStart w:id="0" w:name="_GoBack"/>
      <w:bookmarkEnd w:id="0"/>
    </w:p>
    <w:p w:rsidR="008905AA" w:rsidRDefault="008905AA">
      <w:pPr>
        <w:pStyle w:val="5b809272-c0f0-4c16-aff1-c72acae3a7bd"/>
      </w:pPr>
    </w:p>
    <w:p w:rsidR="008905AA" w:rsidRDefault="008905AA">
      <w:pPr>
        <w:jc w:val="left"/>
      </w:pPr>
    </w:p>
    <w:p w:rsidR="008905AA" w:rsidRDefault="00D03710">
      <w:pPr>
        <w:pStyle w:val="9d00d5fd-7827-4451-952c-7b184d582b0c"/>
      </w:pPr>
      <w:r>
        <w:rPr>
          <w:color w:val="5B9BD5"/>
          <w:sz w:val="28"/>
          <w:szCs w:val="28"/>
        </w:rPr>
        <w:t>教授，今天又重复看了达利奥的“经济机器是如何运行的”，不知道教授是否看过，对这个分析模型是否认可？中国现在处于怎么样的阶段？中国现在的解决措施是否得当？现在有没有什么效果了？谢谢</w:t>
      </w:r>
    </w:p>
    <w:p w:rsidR="008905AA" w:rsidRDefault="00D03710">
      <w:pPr>
        <w:pStyle w:val="9f151b13-8382-467b-8c5e-88bdf0ac34f2"/>
        <w:spacing w:line="360" w:lineRule="auto"/>
      </w:pPr>
      <w:r>
        <w:t>达里奥的模型非常好，我们目前可能是处于通货膨胀去杠杆的阶段。</w:t>
        <w:cr/>
        <w:t/>
        <w:cr/>
        <w:t>第一步是去股市的杠杆，已经去的比较成功了。前几天易会满说，80%的杠杆已经去掉了。</w:t>
        <w:cr/>
        <w:t/>
        <w:cr/>
        <w:t>第二步是去各种理财产品包括P2P的杠杆，从去年6月开始，先是P2P雷潮，目前是信托雷潮，本质上都是去杠杆。成功不成功不好说，反正上万亿的资产都已经打破刚兑了。</w:t>
        <w:cr/>
        <w:t/>
        <w:cr/>
        <w:t>第三步是去政府的地方债杠杆，特别是隐性债务。已经持续了几年，目前看情况还可以，大部分地方债都稳步下降。</w:t>
        <w:cr/>
        <w:t/>
        <w:cr/>
        <w:t>也正是因为这些去杠杆，导致了最近几年GDP增速下降。但我个人认为，降低2%的GDP，真正去除了杠杆还是值得的。</w:t>
        <w:cr/>
        <w:t/>
        <w:cr/>
        <w:t>但在去杠杆的过程中，通货膨胀比较厉害的，这点大家想必都感受到了。但乐观一点的话，后面的通货膨胀可能会减轻。</w:t>
      </w:r>
      <w:bookmarkStart w:id="0" w:name="_GoBack"/>
      <w:bookmarkEnd w:id="0"/>
    </w:p>
    <w:p w:rsidR="008905AA" w:rsidRDefault="008905AA">
      <w:pPr>
        <w:pStyle w:val="9f151b13-8382-467b-8c5e-88bdf0ac34f2"/>
      </w:pPr>
    </w:p>
    <w:p w:rsidR="008905AA" w:rsidRDefault="008905AA">
      <w:pPr>
        <w:jc w:val="left"/>
      </w:pPr>
    </w:p>
    <w:p w:rsidR="008905AA" w:rsidRDefault="00D03710">
      <w:pPr>
        <w:pStyle w:val="1f51bd9e-14dd-4336-9eae-6f7df7e2b864"/>
      </w:pPr>
      <w:r>
        <w:rPr>
          <w:color w:val="5B9BD5"/>
          <w:sz w:val="28"/>
          <w:szCs w:val="28"/>
        </w:rPr>
        <w:t>请问下教授，后期有关于行业公司估值法的干货吗?PE，PB应该怎么去看?作为小白，感觉这一块是真的太欠缺，对于pe，pb高低，没什么太多概念。</w:t>
      </w:r>
    </w:p>
    <w:p w:rsidR="008905AA" w:rsidRDefault="00D03710">
      <w:pPr>
        <w:pStyle w:val="23c947fc-c6b9-483b-8a19-9997527bd8f5"/>
        <w:spacing w:line="360" w:lineRule="auto"/>
      </w:pPr>
      <w:r>
        <w:t>PE，PB前面都说过的，你可以去搜索一下。提示一下，只看星主，可以搜到。当然后面肯定还会有进一步的分析和补充，但是核心的东西都说过了，而且是很早就说过了。</w:t>
        <w:cr/>
        <w:t/>
        <w:cr/>
        <w:t>当然，为了方便大家阅读，等后面我稍空以后争取整理出一个PDF文件。</w:t>
      </w:r>
      <w:bookmarkStart w:id="0" w:name="_GoBack"/>
      <w:bookmarkEnd w:id="0"/>
    </w:p>
    <w:p w:rsidR="008905AA" w:rsidRDefault="008905AA">
      <w:pPr>
        <w:pStyle w:val="23c947fc-c6b9-483b-8a19-9997527bd8f5"/>
      </w:pPr>
    </w:p>
    <w:p w:rsidR="008905AA" w:rsidRDefault="008905AA">
      <w:pPr>
        <w:jc w:val="left"/>
      </w:pPr>
    </w:p>
    <w:p w:rsidR="008905AA" w:rsidRDefault="00D03710">
      <w:pPr>
        <w:pStyle w:val="950c3a52-392c-4f16-b9dd-d23c6cfe0611"/>
      </w:pPr>
      <w:r>
        <w:rPr>
          <w:color w:val="5B9BD5"/>
          <w:sz w:val="28"/>
          <w:szCs w:val="28"/>
        </w:rPr>
        <w:t xml:space="preserve"> </w:t>
      </w:r>
    </w:p>
    <w:p w:rsidR="008905AA" w:rsidRDefault="00D03710">
      <w:pPr>
        <w:pStyle w:val="fe8bf277-e485-4dcc-9963-94c78aeb7328"/>
        <w:spacing w:line="360" w:lineRule="auto"/>
      </w:pPr>
      <w:r>
        <w:t>美股大涨，A50也涨了，估计今天大A股能混个高开吧。不过其实我不太喜欢这个剧本，最好的剧本还是先补缺了再说，至少先把深成指的缺口给补了然后再往上走，这样大家都有底气。</w:t>
        <w:cr/>
        <w:t/>
        <w:cr/>
        <w:t>比特币昨天又大跌，啊哈，巴菲特气场太强大了。</w:t>
        <w:cr/>
        <w:t/>
        <w:cr/>
        <w:t xml:space="preserve">昨天很多人问老板该怎么办，那只能持有了，但也没有必要加仓，省的坏了心态。 </w:t>
        <w:cr/>
        <w:t/>
        <w:cr/>
        <w:t>华泰正在准备伦敦股市GDR上市筹资5亿美元左右。这个肯定是利好，不知道今天华泰会怎么走，我觉得会涨一波吧。</w:t>
      </w:r>
      <w:bookmarkStart w:id="0" w:name="_GoBack"/>
      <w:bookmarkEnd w:id="0"/>
    </w:p>
    <w:p w:rsidR="008905AA" w:rsidRDefault="008905AA">
      <w:pPr>
        <w:pStyle w:val="fe8bf277-e485-4dcc-9963-94c78aeb7328"/>
      </w:pPr>
    </w:p>
    <w:p w:rsidR="008905AA" w:rsidRDefault="008905AA">
      <w:pPr>
        <w:jc w:val="left"/>
      </w:pPr>
    </w:p>
    <w:p w:rsidR="008905AA" w:rsidRDefault="00D03710">
      <w:pPr>
        <w:pStyle w:val="933b135e-23a7-40d9-bb5a-423f817d011c"/>
      </w:pPr>
      <w:r>
        <w:rPr>
          <w:color w:val="5B9BD5"/>
          <w:sz w:val="28"/>
          <w:szCs w:val="28"/>
        </w:rPr>
        <w:t xml:space="preserve"> </w:t>
      </w:r>
    </w:p>
    <w:p w:rsidR="008905AA" w:rsidRDefault="00D03710">
      <w:pPr>
        <w:pStyle w:val="646f76c9-752d-412e-91d9-ab94411e016b"/>
        <w:spacing w:line="360" w:lineRule="auto"/>
      </w:pPr>
      <w:r>
        <w:t>我知道你们今天都很难受，我也很难受。</w:t>
        <w:cr/>
        <w:t/>
        <w:cr/>
        <w:t>为了安抚大家这颗受伤的心，我决定现在开始起写一篇干货</w:t>
      </w:r>
      <w:bookmarkStart w:id="0" w:name="_GoBack"/>
      <w:bookmarkEnd w:id="0"/>
    </w:p>
    <w:p w:rsidR="008905AA" w:rsidRDefault="008905AA">
      <w:pPr>
        <w:pStyle w:val="646f76c9-752d-412e-91d9-ab94411e016b"/>
      </w:pPr>
    </w:p>
    <w:p w:rsidR="008905AA" w:rsidRDefault="008905AA">
      <w:pPr>
        <w:jc w:val="left"/>
      </w:pPr>
    </w:p>
    <w:p w:rsidR="008905AA" w:rsidRDefault="00D03710">
      <w:pPr>
        <w:pStyle w:val="33140737-3cc2-4bc9-90a4-3122a89cd28a"/>
      </w:pPr>
      <w:r>
        <w:rPr>
          <w:color w:val="5B9BD5"/>
          <w:sz w:val="28"/>
          <w:szCs w:val="28"/>
        </w:rPr>
        <w:t>教授，我买etf基金，是否存在对方跑路或资金被挪用的可能？谢谢</w:t>
      </w:r>
    </w:p>
    <w:p w:rsidR="008905AA" w:rsidRDefault="00D03710">
      <w:pPr>
        <w:pStyle w:val="cc0681b6-7c5a-4fd6-8219-f8d4324101b6"/>
        <w:spacing w:line="360" w:lineRule="auto"/>
      </w:pPr>
      <w:r>
        <w:t>放心吧。ETF的相关资金都有专门的银行托管的，管理人员只能操作，不能取出来。</w:t>
        <w:cr/>
        <w:t/>
        <w:cr/>
        <w:t>其实目前最安全的就是和股市相关的各类产品了，因为基本上都是银行存管，每一笔交易都是公开的。</w:t>
        <w:cr/>
        <w:t/>
        <w:cr/>
        <w:t>其他的各种私募和理财产品，钱最终回到企业账户上，对方怎么玩儿就完全hold不住了。</w:t>
      </w:r>
      <w:bookmarkStart w:id="0" w:name="_GoBack"/>
      <w:bookmarkEnd w:id="0"/>
    </w:p>
    <w:p w:rsidR="008905AA" w:rsidRDefault="008905AA">
      <w:pPr>
        <w:pStyle w:val="cc0681b6-7c5a-4fd6-8219-f8d4324101b6"/>
      </w:pPr>
    </w:p>
    <w:p w:rsidR="008905AA" w:rsidRDefault="008905AA">
      <w:pPr>
        <w:jc w:val="left"/>
      </w:pPr>
    </w:p>
    <w:p w:rsidR="008905AA" w:rsidRDefault="00D03710">
      <w:pPr>
        <w:pStyle w:val="e49aca68-525a-4e16-a467-bbf1a0990829"/>
      </w:pPr>
      <w:r>
        <w:rPr>
          <w:color w:val="5B9BD5"/>
          <w:sz w:val="28"/>
          <w:szCs w:val="28"/>
        </w:rPr>
        <w:t>想问下教师，办港银卡选择哪个银行转账最优惠，最方便啊？尊驾客服一直推荐大新银行，可靠吗？麻烦回答一下， 今天就要订票跑去深圳开卡了</w:t>
      </w:r>
    </w:p>
    <w:p w:rsidR="008905AA" w:rsidRDefault="00D03710">
      <w:pPr>
        <w:pStyle w:val="8e21a298-4e4d-4b1c-9523-cf0cacea1548"/>
        <w:spacing w:line="360" w:lineRule="auto"/>
      </w:pPr>
      <w:r>
        <w:t>转账其实都差不多的，没多大区别。不过这里要提醒一下，香港银行卡用起来没有我们内地的方便，当然也都能用，习惯了都好。</w:t>
      </w:r>
      <w:bookmarkStart w:id="0" w:name="_GoBack"/>
      <w:bookmarkEnd w:id="0"/>
    </w:p>
    <w:p w:rsidR="008905AA" w:rsidRDefault="008905AA">
      <w:pPr>
        <w:pStyle w:val="8e21a298-4e4d-4b1c-9523-cf0cacea1548"/>
      </w:pPr>
    </w:p>
    <w:p w:rsidR="008905AA" w:rsidRDefault="008905AA">
      <w:pPr>
        <w:jc w:val="left"/>
      </w:pPr>
    </w:p>
    <w:p w:rsidR="008905AA" w:rsidRDefault="00D03710">
      <w:pPr>
        <w:pStyle w:val="93a11534-4e1e-4905-b00c-38c7abb98a4d"/>
      </w:pPr>
      <w:r>
        <w:rPr>
          <w:color w:val="5B9BD5"/>
          <w:sz w:val="28"/>
          <w:szCs w:val="28"/>
        </w:rPr>
        <w:t>请问教授：广发医药卫生连接A（001180）这个基金定投可以吗？教授另外推荐的2支🐔已经养起来了</w:t>
      </w:r>
    </w:p>
    <w:p w:rsidR="008905AA" w:rsidRDefault="00D03710">
      <w:pPr>
        <w:pStyle w:val="1455f7e3-38b8-4d2c-9647-1b1a871c47a9"/>
        <w:spacing w:line="360" w:lineRule="auto"/>
      </w:pPr>
      <w:r>
        <w:t>医药的问题比较特殊。从长期来看我肯定是看好医药的，但是近期的集采政策又让医药股有很大的不确定性。所谓集采，就是集中采购，相当于逼着药厂来降价。另外现在医药估值也比较高，比方说恒瑞医药70PE，虽然我很喜欢这家企业，但是实在买不下手。这也是我为什么没有推荐医药ETF的原因。</w:t>
      </w:r>
      <w:bookmarkStart w:id="0" w:name="_GoBack"/>
      <w:bookmarkEnd w:id="0"/>
    </w:p>
    <w:p w:rsidR="008905AA" w:rsidRDefault="008905AA">
      <w:pPr>
        <w:pStyle w:val="1455f7e3-38b8-4d2c-9647-1b1a871c47a9"/>
      </w:pPr>
    </w:p>
    <w:p w:rsidR="008905AA" w:rsidRDefault="008905AA">
      <w:pPr>
        <w:jc w:val="left"/>
      </w:pPr>
    </w:p>
    <w:p w:rsidR="008905AA" w:rsidRDefault="00D03710">
      <w:pPr>
        <w:pStyle w:val="d16bd644-d823-4024-97d1-5e012d5baff4"/>
      </w:pPr>
      <w:r>
        <w:rPr>
          <w:color w:val="5B9BD5"/>
          <w:sz w:val="28"/>
          <w:szCs w:val="28"/>
        </w:rPr>
        <w:t>美国股市有郭嘉队吗？</w:t>
      </w:r>
    </w:p>
    <w:p w:rsidR="008905AA" w:rsidRDefault="00D03710">
      <w:pPr>
        <w:pStyle w:val="93e4fb58-147a-4b67-a27e-f336c7b96a16"/>
        <w:spacing w:line="360" w:lineRule="auto"/>
      </w:pPr>
      <w:r>
        <w:t>美国也有郭嘉队，但和我们的形式不太一样。</w:t>
        <w:cr/>
        <w:t/>
        <w:cr/>
        <w:t>2008年金融危机的时候，美国的方式是不断买入企业债，保证企业现金流不断，但应该没有直接入场买入股票。而我们的方式是不断买入股票抬高股价。</w:t>
        <w:cr/>
        <w:t/>
        <w:cr/>
        <w:t>分析一下美国的方法吧，一家企业只要现金流不断，就不会倒闭。这时候企业管理层和大股东如果想要自己的股票变得值钱，就必须认真经营企业，使其业绩好转。所以美国郭嘉队解决的是企业的问题。</w:t>
        <w:cr/>
        <w:t/>
        <w:cr/>
        <w:t>而如果是直接拉升股价，实际上是间接解决了公司股权质押爆仓的问题，救的是券商和银行，但不见得对企业经营有直接的帮助。</w:t>
      </w:r>
      <w:bookmarkStart w:id="0" w:name="_GoBack"/>
      <w:bookmarkEnd w:id="0"/>
    </w:p>
    <w:p w:rsidR="008905AA" w:rsidRDefault="008905AA">
      <w:pPr>
        <w:pStyle w:val="93e4fb58-147a-4b67-a27e-f336c7b96a16"/>
      </w:pPr>
    </w:p>
    <w:p w:rsidR="008905AA" w:rsidRDefault="008905AA">
      <w:pPr>
        <w:jc w:val="left"/>
      </w:pPr>
    </w:p>
    <w:p w:rsidR="008905AA" w:rsidRDefault="00D03710">
      <w:pPr>
        <w:pStyle w:val="c4602a27-742d-4ee2-b199-92dff5adbf47"/>
      </w:pPr>
      <w:r>
        <w:rPr>
          <w:color w:val="5B9BD5"/>
          <w:sz w:val="28"/>
          <w:szCs w:val="28"/>
        </w:rPr>
        <w:t>教授，我有个困惑，请您解答。今年行情你说有机会吧，确实，800点的涨幅，券商，猪肉，芯片，5g，白酒，蓝筹，都是有挣钱的机会。我今年操作买的是广宇发展。表现也还不错，最多28个点。后来大盘下跌，没有及时止盈。结果最后只挣了6个点，当时看到地产股的分红都不错。所以也有等年报的心思。搞不懂当时怎么想的。还有券商启动那一波，选的银河，表现相当不错，7块钱多的本。结果10块就卖了，后来高位还追了一把。割肉走了。很困惑的就是行情好的时候拿不住筹码，很容易</w:t>
        <w:cr/>
        <w:t>卖出。到了行情差的时候，亏损就严重，很尴尬，选股也不算差，判断也还可以。就是一年下来还是亏损，教授怎么克服这种行情好挣小钱，行情差亏的多？谢谢</w:t>
      </w:r>
    </w:p>
    <w:p w:rsidR="008905AA" w:rsidRDefault="00D03710">
      <w:pPr>
        <w:pStyle w:val="056b906d-70cf-4e42-91ec-26dda669dd97"/>
        <w:spacing w:line="360" w:lineRule="auto"/>
      </w:pPr>
      <w:r>
        <w:t>这个问题要从两面来说。</w:t>
        <w:cr/>
        <w:t/>
        <w:cr/>
        <w:t>第一，今年的行情是结构性行情，看指数还不错，看个股其实一塌糊涂的。这种指数失真的情况，不仅体现在上证指数，也体现在深成指和创业板上。简单来说就是成分股还不错，但是成分股以外的一塌糊涂。我感觉非成分股至少要比指数多跌5-10%。所以大部分人会跑输大盘。换句话说，不用太责怪自己，行情有毛病。</w:t>
        <w:cr/>
        <w:t/>
        <w:cr/>
        <w:t>第二，今年除了极少数股票以外，都没有持续性。涨了一波之后就杀跌，如果你没有吃全那波上涨，后面又追高的话，十有八九都很惨。包括我在22左右追的华泰，目前也是深套的。在这种大幅波动的行情中，其实追高不是一个好的选择，还是应该以低吸为主，或者就算干脆不动。</w:t>
        <w:cr/>
        <w:t/>
        <w:cr/>
        <w:t>不过在股市中，对大部分人来说经常操作肯定不是一个好习惯。昨天我订阅号文章里写了，大A股多少机构和游资的割韭菜方式就是认为制造波动，人家有资金有信息，散户在短线上和他们斗太难了。</w:t>
      </w:r>
      <w:bookmarkStart w:id="0" w:name="_GoBack"/>
      <w:bookmarkEnd w:id="0"/>
    </w:p>
    <w:p w:rsidR="008905AA" w:rsidRDefault="008905AA">
      <w:pPr>
        <w:pStyle w:val="056b906d-70cf-4e42-91ec-26dda669dd97"/>
      </w:pPr>
    </w:p>
    <w:p w:rsidR="008905AA" w:rsidRDefault="008905AA">
      <w:pPr>
        <w:jc w:val="left"/>
      </w:pPr>
    </w:p>
    <w:p w:rsidR="008905AA" w:rsidRDefault="00D03710">
      <w:pPr>
        <w:pStyle w:val="b792fe14-1a3f-48b3-b9dc-a5cfd1fbf63c"/>
      </w:pPr>
      <w:r>
        <w:rPr>
          <w:color w:val="5B9BD5"/>
          <w:sz w:val="28"/>
          <w:szCs w:val="28"/>
        </w:rPr>
        <w:t xml:space="preserve"> </w:t>
      </w:r>
    </w:p>
    <w:p w:rsidR="008905AA" w:rsidRDefault="00D03710">
      <w:pPr>
        <w:pStyle w:val="cc2e5935-8421-4840-a49c-5d87bb6a7947"/>
        <w:spacing w:line="360" w:lineRule="auto"/>
      </w:pPr>
      <w:r>
        <w:t>昨晚美股被我毒奶了，走了一个N字。但主要原因是对谷歌进行反垄断调查，所以主要是纳斯达克大跌，道琼斯指数还是涨的，因此对大A股应该影响不大太。</w:t>
        <w:cr/>
        <w:t/>
        <w:cr/>
        <w:t>富时A50指数昨天收盘后涨了0.64%。</w:t>
        <w:cr/>
        <w:t/>
        <w:cr/>
        <w:t>人民币汇率6.9036，微涨0.01%。</w:t>
      </w:r>
      <w:bookmarkStart w:id="0" w:name="_GoBack"/>
      <w:bookmarkEnd w:id="0"/>
    </w:p>
    <w:p w:rsidR="008905AA" w:rsidRDefault="008905AA">
      <w:pPr>
        <w:pStyle w:val="cc2e5935-8421-4840-a49c-5d87bb6a7947"/>
      </w:pPr>
    </w:p>
    <w:p w:rsidR="008905AA" w:rsidRDefault="008905AA">
      <w:pPr>
        <w:jc w:val="left"/>
      </w:pPr>
    </w:p>
    <w:p w:rsidR="008905AA" w:rsidRDefault="00D03710">
      <w:pPr>
        <w:pStyle w:val="297dbc66-8bb0-47c1-b347-81da496a770e"/>
      </w:pPr>
      <w:r>
        <w:rPr>
          <w:color w:val="5B9BD5"/>
          <w:sz w:val="28"/>
          <w:szCs w:val="28"/>
        </w:rPr>
        <w:t xml:space="preserve"> </w:t>
      </w:r>
    </w:p>
    <w:p w:rsidR="008905AA" w:rsidRDefault="00D03710">
      <w:pPr>
        <w:pStyle w:val="59a847c1-10a8-4d14-a807-fca4bcf06f91"/>
        <w:spacing w:line="360" w:lineRule="auto"/>
      </w:pPr>
      <w:r>
        <w:t>美股今晚算是消停了，估计能回口血。目前金毛大统领在欧洲访问，估计也不会出什么打击政策。</w:t>
        <w:cr/>
        <w:t/>
        <w:cr/>
        <w:t>所以明天大A应该能回口血了。</w:t>
      </w:r>
      <w:bookmarkStart w:id="0" w:name="_GoBack"/>
      <w:bookmarkEnd w:id="0"/>
    </w:p>
    <w:p w:rsidR="008905AA" w:rsidRDefault="008905AA">
      <w:pPr>
        <w:pStyle w:val="59a847c1-10a8-4d14-a807-fca4bcf06f91"/>
      </w:pPr>
    </w:p>
    <w:p w:rsidR="008905AA" w:rsidRDefault="008905AA">
      <w:pPr>
        <w:jc w:val="left"/>
      </w:pPr>
    </w:p>
    <w:p w:rsidR="008905AA" w:rsidRDefault="00D03710">
      <w:pPr>
        <w:pStyle w:val="5115c88a-39f9-4e80-bb2b-ae9af1dbd639"/>
      </w:pPr>
      <w:r>
        <w:rPr>
          <w:color w:val="5B9BD5"/>
          <w:sz w:val="28"/>
          <w:szCs w:val="28"/>
        </w:rPr>
        <w:t xml:space="preserve"> </w:t>
      </w:r>
    </w:p>
    <w:p w:rsidR="008905AA" w:rsidRDefault="00D03710">
      <w:pPr>
        <w:pStyle w:val="6af52259-1553-4ec3-ab0f-6ca74226d227"/>
        <w:spacing w:line="360" w:lineRule="auto"/>
      </w:pPr>
      <w:r>
        <w:t>有件事还是和大家说下。一般的行情讨论请大家还是在每日行情讨论帖子里面进行。</w:t>
        <w:cr/>
        <w:t/>
        <w:cr/>
        <w:t>目前的确比较乱，什么话都直接在版面上说，很多读者大人都私信给我提意见了。</w:t>
        <w:cr/>
        <w:t/>
        <w:cr/>
        <w:t>我自己这方面可能也没做好。未来每日行情讨论我也会尽量都放在每日行情讨论帖子里面。</w:t>
        <w:cr/>
        <w:t/>
        <w:cr/>
        <w:t>和每日行情关系不大的问题，最好以提问的形式来进行，然后我选择比较有意义的一些放出来。最近我比较空一点，会每天固定抽出时间来做这些事情。</w:t>
        <w:cr/>
        <w:t/>
        <w:cr/>
        <w:t>后面如果你发现自己的帖子被删除了，那多半是这个原因。</w:t>
      </w:r>
      <w:bookmarkStart w:id="0" w:name="_GoBack"/>
      <w:bookmarkEnd w:id="0"/>
    </w:p>
    <w:p w:rsidR="008905AA" w:rsidRDefault="008905AA">
      <w:pPr>
        <w:pStyle w:val="6af52259-1553-4ec3-ab0f-6ca74226d227"/>
      </w:pPr>
    </w:p>
    <w:p w:rsidR="008905AA" w:rsidRDefault="008905AA">
      <w:pPr>
        <w:jc w:val="left"/>
      </w:pPr>
    </w:p>
    <w:p w:rsidR="008905AA" w:rsidRDefault="00D03710">
      <w:pPr>
        <w:pStyle w:val="eb7aa96a-081f-422e-89b3-4a439ba063f3"/>
      </w:pPr>
      <w:r>
        <w:rPr>
          <w:color w:val="5B9BD5"/>
          <w:sz w:val="28"/>
          <w:szCs w:val="28"/>
        </w:rPr>
        <w:t xml:space="preserve"> </w:t>
      </w:r>
    </w:p>
    <w:p w:rsidR="008905AA" w:rsidRDefault="00D03710">
      <w:pPr>
        <w:pStyle w:val="788f1df2-0ac4-4936-8350-e31c5b622fab"/>
        <w:spacing w:line="360" w:lineRule="auto"/>
      </w:pPr>
      <w:r>
        <w:t>港股今天崩了，所以昨天易主席对大A股喊话还是有用的。</w:t>
      </w:r>
      <w:bookmarkStart w:id="0" w:name="_GoBack"/>
      <w:bookmarkEnd w:id="0"/>
    </w:p>
    <w:p w:rsidR="008905AA" w:rsidRDefault="008905AA">
      <w:pPr>
        <w:pStyle w:val="788f1df2-0ac4-4936-8350-e31c5b622fab"/>
      </w:pPr>
    </w:p>
    <w:p w:rsidR="008905AA" w:rsidRDefault="008905AA">
      <w:pPr>
        <w:jc w:val="left"/>
      </w:pPr>
    </w:p>
    <w:p w:rsidR="008905AA" w:rsidRDefault="00D03710">
      <w:pPr>
        <w:pStyle w:val="8a6c5411-e51c-4c1c-ba68-5549416ddfaf"/>
      </w:pPr>
      <w:r>
        <w:rPr>
          <w:color w:val="5B9BD5"/>
          <w:sz w:val="28"/>
          <w:szCs w:val="28"/>
        </w:rPr>
        <w:t>主宫，有时间能否讲一讲怎么利用融券做空</w:t>
      </w:r>
    </w:p>
    <w:p w:rsidR="008905AA" w:rsidRDefault="00D03710">
      <w:pPr>
        <w:pStyle w:val="567f335f-db0d-4a1a-868c-01a8e328dec2"/>
        <w:spacing w:line="360" w:lineRule="auto"/>
      </w:pPr>
      <w:r>
        <w:t>不主张做空。</w:t>
        <w:cr/>
        <w:t/>
        <w:cr/>
        <w:t>不做空是长期投资者的一个基本信念，因为股票可以涨100倍，但最多只能跌成0。所以从长期来看，做空是非常不划算的事情。</w:t>
        <w:cr/>
        <w:t/>
        <w:cr/>
        <w:t>实在看空，那就空仓好了。别人亏你不亏，那就是赚了。因为你拿着现金，拥有了抄底的权力。</w:t>
      </w:r>
      <w:bookmarkStart w:id="0" w:name="_GoBack"/>
      <w:bookmarkEnd w:id="0"/>
    </w:p>
    <w:p w:rsidR="008905AA" w:rsidRDefault="008905AA">
      <w:pPr>
        <w:pStyle w:val="567f335f-db0d-4a1a-868c-01a8e328dec2"/>
      </w:pPr>
    </w:p>
    <w:p w:rsidR="008905AA" w:rsidRDefault="008905AA">
      <w:pPr>
        <w:jc w:val="left"/>
      </w:pPr>
    </w:p>
    <w:p w:rsidR="008905AA" w:rsidRDefault="00D03710">
      <w:pPr>
        <w:pStyle w:val="7cb7b358-ab48-4457-87b4-d7d39f9e00cd"/>
      </w:pPr>
      <w:r>
        <w:rPr>
          <w:color w:val="5B9BD5"/>
          <w:sz w:val="28"/>
          <w:szCs w:val="28"/>
        </w:rPr>
        <w:t>西安旅游近期可以进吗？假期临近，是否会走一波行情</w:t>
      </w:r>
    </w:p>
    <w:p w:rsidR="008905AA" w:rsidRDefault="00D03710">
      <w:pPr>
        <w:pStyle w:val="d4c5de91-5e1c-4596-8d70-fddb3be4f23a"/>
        <w:spacing w:line="360" w:lineRule="auto"/>
      </w:pPr>
      <w:r>
        <w:t>西安旅游这个票，目前其实主要和一带一路概念有关系了，和旅游关系反而不大。你回去看一下图形，就会发现每次炒一带一路的时候这哥们都是龙头，至于旅游不旅游的，已经是次要因素。</w:t>
        <w:cr/>
        <w:t/>
        <w:cr/>
        <w:t>如果喜欢旅游股，其实我更加推荐黄山旅游，市盈率才10倍出头。</w:t>
      </w:r>
      <w:bookmarkStart w:id="0" w:name="_GoBack"/>
      <w:bookmarkEnd w:id="0"/>
    </w:p>
    <w:p w:rsidR="008905AA" w:rsidRDefault="008905AA">
      <w:pPr>
        <w:pStyle w:val="d4c5de91-5e1c-4596-8d70-fddb3be4f23a"/>
      </w:pPr>
    </w:p>
    <w:p w:rsidR="008905AA" w:rsidRDefault="008905AA">
      <w:pPr>
        <w:jc w:val="left"/>
      </w:pPr>
    </w:p>
    <w:p w:rsidR="008905AA" w:rsidRDefault="00D03710">
      <w:pPr>
        <w:pStyle w:val="386bd03e-072a-4848-8780-ae7fe5929d1d"/>
      </w:pPr>
      <w:r>
        <w:rPr>
          <w:color w:val="5B9BD5"/>
          <w:sz w:val="28"/>
          <w:szCs w:val="28"/>
        </w:rPr>
        <w:t>教授，如果一家公司利润停止增长，但是利润率丰厚，每年挣很多钱，除去估值波动影响，股价还会涨吗？</w:t>
      </w:r>
    </w:p>
    <w:p w:rsidR="008905AA" w:rsidRDefault="00D03710">
      <w:pPr>
        <w:pStyle w:val="42302b61-001e-4bd0-8c82-c0cb3f657235"/>
        <w:spacing w:line="360" w:lineRule="auto"/>
      </w:pPr>
      <w:r>
        <w:t>这种公司你可以做一个假设，就是公司把赚的钱全部分给股东，相当于你买了债券。</w:t>
        <w:cr/>
        <w:t/>
        <w:cr/>
        <w:t>然后你就会发现，股价只和一个因素有关，就是市场中的无风险利率（不懂这个词可以去百度）。</w:t>
        <w:cr/>
        <w:t/>
        <w:cr/>
        <w:t>假如无风险利率是5%，那么从理论上来说，这家公司的应该值20PE。</w:t>
        <w:cr/>
        <w:t/>
        <w:cr/>
        <w:t>但考虑到公司毕竟还会面临各种可能的问题，管理层也可能占小股东的便宜，所以正常可能是15PE左右。</w:t>
      </w:r>
      <w:bookmarkStart w:id="0" w:name="_GoBack"/>
      <w:bookmarkEnd w:id="0"/>
    </w:p>
    <w:p w:rsidR="008905AA" w:rsidRDefault="008905AA">
      <w:pPr>
        <w:pStyle w:val="42302b61-001e-4bd0-8c82-c0cb3f657235"/>
      </w:pPr>
    </w:p>
    <w:p w:rsidR="008905AA" w:rsidRDefault="008905AA">
      <w:pPr>
        <w:jc w:val="left"/>
      </w:pPr>
    </w:p>
    <w:p w:rsidR="008905AA" w:rsidRDefault="00D03710">
      <w:pPr>
        <w:pStyle w:val="8b0f7506-4f2c-4a94-8929-13dd8e0abc25"/>
      </w:pPr>
      <w:r>
        <w:rPr>
          <w:color w:val="5B9BD5"/>
          <w:sz w:val="28"/>
          <w:szCs w:val="28"/>
        </w:rPr>
        <w:t>教授，办香港卡的话，选择建行亚洲怎样，服务会不会比工银亚洲差点？</w:t>
      </w:r>
    </w:p>
    <w:p w:rsidR="008905AA" w:rsidRDefault="00D03710">
      <w:pPr>
        <w:pStyle w:val="66642ec3-32e3-4d2a-8b95-b577cb5a689f"/>
        <w:spacing w:line="360" w:lineRule="auto"/>
      </w:pPr>
      <w:r>
        <w:t>应该都可以的。现在大家去办工银亚洲或者招商永隆，主要还是因为这哥俩比较方便。</w:t>
      </w:r>
      <w:bookmarkStart w:id="0" w:name="_GoBack"/>
      <w:bookmarkEnd w:id="0"/>
    </w:p>
    <w:p w:rsidR="008905AA" w:rsidRDefault="008905AA">
      <w:pPr>
        <w:pStyle w:val="66642ec3-32e3-4d2a-8b95-b577cb5a689f"/>
      </w:pPr>
    </w:p>
    <w:p w:rsidR="008905AA" w:rsidRDefault="008905AA">
      <w:pPr>
        <w:jc w:val="left"/>
      </w:pPr>
    </w:p>
    <w:p w:rsidR="008905AA" w:rsidRDefault="00D03710">
      <w:pPr>
        <w:pStyle w:val="50cecbed-6383-4121-88f1-618ed29b7575"/>
      </w:pPr>
      <w:r>
        <w:rPr>
          <w:color w:val="5B9BD5"/>
          <w:sz w:val="28"/>
          <w:szCs w:val="28"/>
        </w:rPr>
        <w:t>教授你好，我和姐姐打算为父母进行基金定投，给父母养老用，大概十年后才能用到。请问有没有什么合适的类型，或者具体的型号推荐。谢谢🙏</w:t>
      </w:r>
    </w:p>
    <w:p w:rsidR="008905AA" w:rsidRDefault="00D03710">
      <w:pPr>
        <w:pStyle w:val="5beaf131-6ae0-45bb-98ca-d3653ad601ae"/>
        <w:spacing w:line="360" w:lineRule="auto"/>
      </w:pPr>
      <w:r>
        <w:t>看你准备定投多少钱了。</w:t>
        <w:cr/>
        <w:t/>
        <w:cr/>
        <w:t>如果钱比较多的话，建议考虑国内和国外资产的平衡。可以综合考虑中国、美国、印度、越南的ETF产品。</w:t>
        <w:cr/>
        <w:t/>
        <w:cr/>
        <w:t>如果就是正常的钱，比方说一个月不超过5000的话，那直接定投股市ETF产品即可。这个要从两方面分析，在正常情况下未来大A股肯定大涨的。当然也可能存在小概率的特殊情况，就是我们家经济崩了，但在这种情况下，股市完蛋，其他地方肯定也好不到哪里去。</w:t>
        <w:cr/>
        <w:t/>
        <w:cr/>
        <w:t>长期定投主要是建议三个产品，分别是景顺长城沪深300指数、建信中证指数增强A、交银优势行业混合（这个是主动基金，不是ETF）。未来可能还可以增补一个与MSCI相关的ETF产品。</w:t>
        <w:cr/>
        <w:t/>
        <w:cr/>
        <w:t>其实我觉得还有个办法，就是定投几个股票。比方说平安、太保、招行等等，类似于我写的那个打新配置。但是由于目的是养老，可能标的会有所变化。到时候我再写个专门帖子吧。</w:t>
      </w:r>
      <w:bookmarkStart w:id="0" w:name="_GoBack"/>
      <w:bookmarkEnd w:id="0"/>
    </w:p>
    <w:p w:rsidR="008905AA" w:rsidRDefault="008905AA">
      <w:pPr>
        <w:pStyle w:val="5beaf131-6ae0-45bb-98ca-d3653ad601ae"/>
      </w:pPr>
    </w:p>
    <w:p w:rsidR="008905AA" w:rsidRDefault="008905AA">
      <w:pPr>
        <w:jc w:val="left"/>
      </w:pPr>
    </w:p>
    <w:p w:rsidR="008905AA" w:rsidRDefault="00D03710">
      <w:pPr>
        <w:pStyle w:val="caf4ad07-b00c-4db6-b42b-2f1fb9647268"/>
      </w:pPr>
      <w:r>
        <w:rPr>
          <w:color w:val="5B9BD5"/>
          <w:sz w:val="28"/>
          <w:szCs w:val="28"/>
        </w:rPr>
        <w:t xml:space="preserve"> </w:t>
      </w:r>
    </w:p>
    <w:p w:rsidR="008905AA" w:rsidRDefault="00D03710">
      <w:pPr>
        <w:pStyle w:val="977d0b34-6b36-471e-9411-4657f6c6ff97"/>
        <w:spacing w:line="360" w:lineRule="auto"/>
      </w:pPr>
      <w:r>
        <w:t>今天的利好和利空一样大。利好是易主席讲话，从长期来看是前所未有的利好。过去主席台对于大A股的看法都是实在不行可以关掉，现在则成为重中之重。</w:t>
        <w:cr/>
        <w:t/>
        <w:cr/>
        <w:t>利空是周五美股大跌，人民币贬值。</w:t>
        <w:cr/>
        <w:t/>
        <w:cr/>
        <w:t>今天是内资和外资的对决了。内资肯定要听diang的话，外资追随趋势。</w:t>
      </w:r>
      <w:bookmarkStart w:id="0" w:name="_GoBack"/>
      <w:bookmarkEnd w:id="0"/>
    </w:p>
    <w:p w:rsidR="008905AA" w:rsidRDefault="008905AA">
      <w:pPr>
        <w:pStyle w:val="977d0b34-6b36-471e-9411-4657f6c6ff97"/>
      </w:pPr>
    </w:p>
    <w:p w:rsidR="008905AA" w:rsidRDefault="008905AA">
      <w:pPr>
        <w:jc w:val="left"/>
      </w:pPr>
    </w:p>
    <w:p w:rsidR="008905AA" w:rsidRDefault="00D03710">
      <w:pPr>
        <w:pStyle w:val="658ca6c9-df59-41b9-afb8-229ca327dcea"/>
      </w:pPr>
      <w:r>
        <w:rPr>
          <w:color w:val="5B9BD5"/>
          <w:sz w:val="28"/>
          <w:szCs w:val="28"/>
        </w:rPr>
        <w:t xml:space="preserve"> </w:t>
      </w:r>
    </w:p>
    <w:p w:rsidR="008905AA" w:rsidRDefault="00D03710">
      <w:pPr>
        <w:pStyle w:val="737c9498-d983-4e3c-b850-148aa3526c5e"/>
        <w:spacing w:line="360" w:lineRule="auto"/>
      </w:pPr>
      <w:r>
        <w:t>易会满讲话，很明显是来提振市场信心了。看明天市场如何反应吧。</w:t>
      </w:r>
      <w:bookmarkStart w:id="0" w:name="_GoBack"/>
      <w:bookmarkEnd w:id="0"/>
    </w:p>
    <w:p w:rsidR="008905AA" w:rsidRDefault="008905AA">
      <w:pPr>
        <w:pStyle w:val="737c9498-d983-4e3c-b850-148aa3526c5e"/>
      </w:pPr>
    </w:p>
    <w:p w:rsidR="008905AA" w:rsidRDefault="008905AA">
      <w:pPr>
        <w:jc w:val="left"/>
      </w:pPr>
    </w:p>
    <w:p w:rsidR="008905AA" w:rsidRDefault="00D03710">
      <w:pPr>
        <w:pStyle w:val="bff6080c-6442-4071-953d-f6138c95a07b"/>
      </w:pPr>
      <w:r>
        <w:rPr>
          <w:color w:val="5B9BD5"/>
          <w:sz w:val="28"/>
          <w:szCs w:val="28"/>
        </w:rPr>
        <w:t xml:space="preserve"> </w:t>
      </w:r>
    </w:p>
    <w:p w:rsidR="008905AA" w:rsidRDefault="00D03710">
      <w:pPr>
        <w:pStyle w:val="887b7769-f4a8-4448-a66a-13c1d6515bfc"/>
        <w:spacing w:line="360" w:lineRule="auto"/>
      </w:pPr>
      <w:r>
        <w:t>提醒下哈，苏宁现在抢ipad 新款很划算。用券2388即可。</w:t>
      </w:r>
      <w:bookmarkStart w:id="0" w:name="_GoBack"/>
      <w:bookmarkEnd w:id="0"/>
    </w:p>
    <w:p w:rsidR="008905AA" w:rsidRDefault="008905AA">
      <w:pPr>
        <w:pStyle w:val="887b7769-f4a8-4448-a66a-13c1d6515bfc"/>
      </w:pPr>
    </w:p>
    <w:p w:rsidR="008905AA" w:rsidRDefault="008905AA">
      <w:pPr>
        <w:jc w:val="left"/>
      </w:pPr>
    </w:p>
    <w:p w:rsidR="008905AA" w:rsidRDefault="00D03710">
      <w:pPr>
        <w:pStyle w:val="21922082-3733-4cf0-a3c2-d475a48ee65f"/>
      </w:pPr>
      <w:r>
        <w:rPr>
          <w:color w:val="5B9BD5"/>
          <w:sz w:val="28"/>
          <w:szCs w:val="28"/>
        </w:rPr>
        <w:t xml:space="preserve"> </w:t>
      </w:r>
    </w:p>
    <w:p w:rsidR="008905AA" w:rsidRDefault="00D03710">
      <w:pPr>
        <w:pStyle w:val="755ec0e0-0d0c-4897-aaf4-13803bab4d0f"/>
        <w:spacing w:line="360" w:lineRule="auto"/>
      </w:pPr>
      <w:r>
        <w:t>大家看下乐视网的董事长是谁，有惊喜。据说是个30岁不到的超市打工仔。脑补一下就是用来背锅的么？</w:t>
      </w:r>
      <w:bookmarkStart w:id="0" w:name="_GoBack"/>
      <w:bookmarkEnd w:id="0"/>
    </w:p>
    <w:p w:rsidR="008905AA" w:rsidRDefault="008905AA">
      <w:pPr>
        <w:pStyle w:val="755ec0e0-0d0c-4897-aaf4-13803bab4d0f"/>
      </w:pPr>
    </w:p>
    <w:p w:rsidR="008905AA" w:rsidRDefault="008905AA">
      <w:pPr>
        <w:jc w:val="left"/>
      </w:pPr>
    </w:p>
    <w:p w:rsidR="008905AA" w:rsidRDefault="00D03710">
      <w:pPr>
        <w:pStyle w:val="d1fcb931-1cfb-4aec-9926-f163aa8838ce"/>
      </w:pPr>
      <w:r>
        <w:rPr>
          <w:color w:val="5B9BD5"/>
          <w:sz w:val="28"/>
          <w:szCs w:val="28"/>
        </w:rPr>
        <w:t xml:space="preserve"> </w:t>
      </w:r>
    </w:p>
    <w:p w:rsidR="008905AA" w:rsidRDefault="00D03710">
      <w:pPr>
        <w:pStyle w:val="0f0a93f3-1c4a-4cd2-837f-960dec7b9442"/>
        <w:spacing w:line="360" w:lineRule="auto"/>
      </w:pPr>
      <w:r>
        <w:t>干货NO. 6   企业之文化与管理层篇</w:t>
        <w:cr/>
        <w:t/>
        <w:cr/>
        <w:t>我发表了一篇文章：&lt;e type="web" href="https%3A%2F%2Farticles.zsxq.com%2Fid_i1zf62e9x2ti.html" title="%E4%BC%81%E4%B8%9A%E4%B9%8B%E6%96%87%E5%8C%96%E5%92%8C%E7%AE%A1%E7%90%86%E5%B1%82%E7%AF%87" /&gt;</w:t>
      </w:r>
      <w:bookmarkStart w:id="0" w:name="_GoBack"/>
      <w:bookmarkEnd w:id="0"/>
    </w:p>
    <w:p w:rsidR="008905AA" w:rsidRDefault="008905AA">
      <w:pPr>
        <w:pStyle w:val="0f0a93f3-1c4a-4cd2-837f-960dec7b9442"/>
      </w:pPr>
    </w:p>
    <w:p w:rsidR="008905AA" w:rsidRDefault="008905AA">
      <w:pPr>
        <w:jc w:val="left"/>
      </w:pPr>
    </w:p>
    <w:p w:rsidR="008905AA" w:rsidRDefault="00D03710">
      <w:pPr>
        <w:pStyle w:val="312c735c-76cb-4f66-9674-b50fac2007e7"/>
      </w:pPr>
      <w:r>
        <w:rPr>
          <w:color w:val="5B9BD5"/>
          <w:sz w:val="28"/>
          <w:szCs w:val="28"/>
        </w:rPr>
        <w:t xml:space="preserve"> </w:t>
      </w:r>
    </w:p>
    <w:p w:rsidR="008905AA" w:rsidRDefault="00D03710">
      <w:pPr>
        <w:pStyle w:val="1d474d88-6079-4855-aef3-dc8d150e1250"/>
        <w:spacing w:line="360" w:lineRule="auto"/>
      </w:pPr>
      <w:r>
        <w:t>啊哈，金毛又对印度下手了。这一波骚操作我已无话可说</w:t>
      </w:r>
      <w:bookmarkStart w:id="0" w:name="_GoBack"/>
      <w:bookmarkEnd w:id="0"/>
    </w:p>
    <w:p w:rsidR="008905AA" w:rsidRDefault="008905AA">
      <w:pPr>
        <w:pStyle w:val="1d474d88-6079-4855-aef3-dc8d150e1250"/>
      </w:pPr>
    </w:p>
    <w:p w:rsidR="008905AA" w:rsidRDefault="008905AA">
      <w:pPr>
        <w:jc w:val="left"/>
      </w:pPr>
    </w:p>
    <w:p w:rsidR="008905AA" w:rsidRDefault="00D03710">
      <w:pPr>
        <w:pStyle w:val="ce4bba73-bb75-4248-9864-82244c23f7ef"/>
      </w:pPr>
      <w:r>
        <w:rPr>
          <w:color w:val="5B9BD5"/>
          <w:sz w:val="28"/>
          <w:szCs w:val="28"/>
        </w:rPr>
        <w:t xml:space="preserve"> </w:t>
      </w:r>
    </w:p>
    <w:p w:rsidR="008905AA" w:rsidRDefault="00D03710">
      <w:pPr>
        <w:pStyle w:val="d80df878-4f48-4f1f-9ce5-f198e01657f4"/>
        <w:spacing w:line="360" w:lineRule="auto"/>
      </w:pPr>
      <w:r>
        <w:t>六月股市估计还是不太乐观，最大的问题可能还是在汇率上，很多人都认为人民币要去7.5了，所以港资有可能持续撤出。g20可能会破局，无论结局如何。最坏的结果就是崩了，我们等下任大统领再谈。也算是利空出尽</w:t>
      </w:r>
      <w:bookmarkStart w:id="0" w:name="_GoBack"/>
      <w:bookmarkEnd w:id="0"/>
    </w:p>
    <w:p w:rsidR="008905AA" w:rsidRDefault="008905AA">
      <w:pPr>
        <w:pStyle w:val="d80df878-4f48-4f1f-9ce5-f198e01657f4"/>
      </w:pPr>
    </w:p>
    <w:p w:rsidR="008905AA" w:rsidRDefault="008905AA">
      <w:pPr>
        <w:jc w:val="left"/>
      </w:pPr>
    </w:p>
    <w:p w:rsidR="008905AA" w:rsidRDefault="00D03710">
      <w:pPr>
        <w:pStyle w:val="97fe13ac-0b39-4076-b019-866d7ef01213"/>
      </w:pPr>
      <w:r>
        <w:rPr>
          <w:color w:val="5B9BD5"/>
          <w:sz w:val="28"/>
          <w:szCs w:val="28"/>
        </w:rPr>
        <w:t xml:space="preserve"> </w:t>
      </w:r>
    </w:p>
    <w:p w:rsidR="008905AA" w:rsidRDefault="00D03710">
      <w:pPr>
        <w:pStyle w:val="92f6177e-7e3a-48eb-a4c8-3911f0b6d63c"/>
        <w:spacing w:line="360" w:lineRule="auto"/>
      </w:pPr>
      <w:r>
        <w:t>美股大跌，原因有两个。一是金毛又和墨西哥搞myz了，其实美墨之间早就签了协议，但金毛还是要搞事。墨西哥一怒之下宣布放开所有边境所有人随便去美国。二大家都知道了，我们要给美企开不可靠名单。</w:t>
        <w:cr/>
        <w:t/>
        <w:cr/>
        <w:t>华尔街肯定恨死金毛了么。</w:t>
      </w:r>
      <w:bookmarkStart w:id="0" w:name="_GoBack"/>
      <w:bookmarkEnd w:id="0"/>
    </w:p>
    <w:p w:rsidR="008905AA" w:rsidRDefault="008905AA">
      <w:pPr>
        <w:pStyle w:val="92f6177e-7e3a-48eb-a4c8-3911f0b6d63c"/>
      </w:pPr>
    </w:p>
    <w:p w:rsidR="008905AA" w:rsidRDefault="008905AA">
      <w:pPr>
        <w:jc w:val="left"/>
      </w:pPr>
    </w:p>
    <w:p w:rsidR="008905AA" w:rsidRDefault="00D03710">
      <w:pPr>
        <w:pStyle w:val="56f89bb8-a162-4260-a3df-82afadcf65d4"/>
      </w:pPr>
      <w:r>
        <w:rPr>
          <w:color w:val="5B9BD5"/>
          <w:sz w:val="28"/>
          <w:szCs w:val="28"/>
        </w:rPr>
        <w:t>想请问下对于未来房型上，40m一厅一房的住宅需求看法，效果图大概如下。个人意见：</w:t>
        <w:cr/>
        <w:t>优点：开发量少、70年，单身人士比例增加，首付低，新建地铁口，高新科技区</w:t>
        <w:cr/>
        <w:t>缺点：需求小，户型小。</w:t>
      </w:r>
    </w:p>
    <w:p w:rsidR="008905AA" w:rsidRDefault="00D03710">
      <w:pPr>
        <w:pStyle w:val="685bda4d-8eeb-48b7-80ce-8d84507bf932"/>
        <w:spacing w:line="360" w:lineRule="auto"/>
      </w:pPr>
      <w:r>
        <w:t>这个应该是商住房吧，从增值角度来看比较难，主要还是靠租金。如果是一线和强二线，长期我觉得还是看好的。因为未来一人家庭会增多，这种房子需求会较大。但从目前来看，除非是大规模通货膨胀，否则房租不太好涨，因为收入水平就放在那儿了。所以一个核心变量是这个房子是不是在高收入人群的附近，普通人应该是不舍得租的。</w:t>
      </w:r>
      <w:bookmarkStart w:id="0" w:name="_GoBack"/>
      <w:bookmarkEnd w:id="0"/>
    </w:p>
    <w:p w:rsidR="008905AA" w:rsidRDefault="008905AA">
      <w:pPr>
        <w:pStyle w:val="685bda4d-8eeb-48b7-80ce-8d84507bf932"/>
      </w:pPr>
    </w:p>
    <w:p w:rsidR="008905AA" w:rsidRDefault="008905AA">
      <w:pPr>
        <w:jc w:val="left"/>
      </w:pPr>
    </w:p>
    <w:p w:rsidR="008905AA" w:rsidRDefault="00D03710">
      <w:pPr>
        <w:pStyle w:val="fc31f18c-f699-4f30-8ddc-b1bbca505b1d"/>
      </w:pPr>
      <w:r>
        <w:rPr>
          <w:color w:val="5B9BD5"/>
          <w:sz w:val="28"/>
          <w:szCs w:val="28"/>
        </w:rPr>
        <w:t>求指点资产配置</w:t>
        <w:cr/>
        <w:t>家里拆迁安置房两套145（毛胚，一套90（自用），一套89（出租），一套五十（毛胚，安居客均价8300</w:t>
        <w:cr/>
        <w:t>坐标福建泉州晋江池店</w:t>
        <w:cr/>
        <w:t/>
        <w:cr/>
        <w:t>收入只有10万左右</w:t>
      </w:r>
    </w:p>
    <w:p w:rsidR="008905AA" w:rsidRDefault="00D03710">
      <w:pPr>
        <w:pStyle w:val="2162d032-4d65-419c-b689-6630d4e9b6ff"/>
        <w:spacing w:line="360" w:lineRule="auto"/>
      </w:pPr>
      <w:r>
        <w:t>都是房子没其他资产么？</w:t>
        <w:cr/>
        <w:t/>
        <w:cr/>
        <w:t>让你卖房子我也不敢说，你也肯定不肯。那我建议除了自住那套以外，其他房子租出去，也不用装修，直接毛坯租出去。也可以考虑长租出去，由租客进行装修。</w:t>
        <w:cr/>
        <w:t/>
        <w:cr/>
        <w:t>其他资产的话，可以拿一半出来定投etf产品，我的订阅号是有攻略的，目前这个点位还是蛮适合定投的。</w:t>
        <w:cr/>
        <w:t/>
        <w:cr/>
        <w:t>留一部分活钱备用，可以买货币基金。剩下的看您自己偏好了。如果不怕风险可以买股票，希望稳妥买点国债或者银行理财。</w:t>
      </w:r>
      <w:bookmarkStart w:id="0" w:name="_GoBack"/>
      <w:bookmarkEnd w:id="0"/>
    </w:p>
    <w:p w:rsidR="008905AA" w:rsidRDefault="008905AA">
      <w:pPr>
        <w:pStyle w:val="2162d032-4d65-419c-b689-6630d4e9b6ff"/>
      </w:pPr>
    </w:p>
    <w:p w:rsidR="008905AA" w:rsidRDefault="008905AA">
      <w:pPr>
        <w:jc w:val="left"/>
      </w:pPr>
    </w:p>
    <w:p w:rsidR="008905AA" w:rsidRDefault="00D03710">
      <w:pPr>
        <w:pStyle w:val="c3caf152-b1e5-47c1-aaed-07b983ee0697"/>
      </w:pPr>
      <w:r>
        <w:rPr>
          <w:color w:val="5B9BD5"/>
          <w:sz w:val="28"/>
          <w:szCs w:val="28"/>
        </w:rPr>
        <w:t>教授，请问新股泉峰汽车要怎么卖？谢谢</w:t>
      </w:r>
    </w:p>
    <w:p w:rsidR="008905AA" w:rsidRDefault="00D03710">
      <w:pPr>
        <w:pStyle w:val="c4cd5acd-f3aa-4aa4-8941-e4c0d48f899c"/>
        <w:spacing w:line="360" w:lineRule="auto"/>
      </w:pPr>
      <w:r>
        <w:t>新股我向来是开板就卖，就是一旦不涨停了就卖。这里还要个小技巧，就是观察每天成交量，一旦放量就要注意，第二天可能会开板了。如果第二天集合竞价没有涨停，我就会直接在集合竞价阶段卖出。</w:t>
      </w:r>
      <w:bookmarkStart w:id="0" w:name="_GoBack"/>
      <w:bookmarkEnd w:id="0"/>
    </w:p>
    <w:p w:rsidR="008905AA" w:rsidRDefault="008905AA">
      <w:pPr>
        <w:pStyle w:val="c4cd5acd-f3aa-4aa4-8941-e4c0d48f899c"/>
      </w:pPr>
    </w:p>
    <w:p w:rsidR="008905AA" w:rsidRDefault="008905AA">
      <w:pPr>
        <w:jc w:val="left"/>
      </w:pPr>
    </w:p>
    <w:p w:rsidR="008905AA" w:rsidRDefault="00D03710">
      <w:pPr>
        <w:pStyle w:val="e3c35297-d43a-46d4-98b8-36437701f405"/>
      </w:pPr>
      <w:r>
        <w:rPr>
          <w:color w:val="5B9BD5"/>
          <w:sz w:val="28"/>
          <w:szCs w:val="28"/>
        </w:rPr>
        <w:t>老板电器怎么整？血亏…</w:t>
      </w:r>
    </w:p>
    <w:p w:rsidR="008905AA" w:rsidRDefault="00D03710">
      <w:pPr>
        <w:pStyle w:val="40ce1dfb-12fb-4b3f-8c3e-fac874746146"/>
        <w:spacing w:line="360" w:lineRule="auto"/>
      </w:pPr>
      <w:r>
        <w:t>忍着吧，等半年报。老板跌主要是因为2018业绩不行，但其实一季度还行，现在就等二季度确认了。大部分研究机构也认为，厨电从二季度开始销量会反弹。如果二季度业绩再不行，那就只有割了。</w:t>
      </w:r>
      <w:bookmarkStart w:id="0" w:name="_GoBack"/>
      <w:bookmarkEnd w:id="0"/>
    </w:p>
    <w:p w:rsidR="008905AA" w:rsidRDefault="008905AA">
      <w:pPr>
        <w:pStyle w:val="40ce1dfb-12fb-4b3f-8c3e-fac874746146"/>
      </w:pPr>
    </w:p>
    <w:p w:rsidR="008905AA" w:rsidRDefault="008905AA">
      <w:pPr>
        <w:jc w:val="left"/>
      </w:pPr>
    </w:p>
    <w:p w:rsidR="008905AA" w:rsidRDefault="00D03710">
      <w:pPr>
        <w:pStyle w:val="a454dcdc-1b8d-462f-99c5-84bc0f8f51d9"/>
      </w:pPr>
      <w:r>
        <w:rPr>
          <w:color w:val="5B9BD5"/>
          <w:sz w:val="28"/>
          <w:szCs w:val="28"/>
        </w:rPr>
        <w:t xml:space="preserve"> </w:t>
      </w:r>
    </w:p>
    <w:p w:rsidR="008905AA" w:rsidRDefault="00D03710">
      <w:pPr>
        <w:pStyle w:val="8c5ad586-1e73-4974-b788-5dfd1974e882"/>
        <w:spacing w:line="360" w:lineRule="auto"/>
      </w:pPr>
      <w:r>
        <w:t>今日利好，美股反弹，马哈蒂尔支持中国，金毛加征墨西哥关税，我又出差了。</w:t>
      </w:r>
      <w:bookmarkStart w:id="0" w:name="_GoBack"/>
      <w:bookmarkEnd w:id="0"/>
    </w:p>
    <w:p w:rsidR="008905AA" w:rsidRDefault="008905AA">
      <w:pPr>
        <w:pStyle w:val="8c5ad586-1e73-4974-b788-5dfd1974e882"/>
      </w:pPr>
    </w:p>
    <w:p w:rsidR="008905AA" w:rsidRDefault="008905AA">
      <w:pPr>
        <w:jc w:val="left"/>
      </w:pPr>
    </w:p>
    <w:p w:rsidR="008905AA" w:rsidRDefault="00D03710">
      <w:pPr>
        <w:pStyle w:val="6d36bad3-fc8e-421e-bafc-50261aafdf2b"/>
      </w:pPr>
      <w:r>
        <w:rPr>
          <w:color w:val="5B9BD5"/>
          <w:sz w:val="28"/>
          <w:szCs w:val="28"/>
        </w:rPr>
        <w:t xml:space="preserve"> </w:t>
      </w:r>
    </w:p>
    <w:p w:rsidR="008905AA" w:rsidRDefault="00D03710">
      <w:pPr>
        <w:pStyle w:val="6c4b29e6-83e1-4094-aa23-d12d612b0786"/>
        <w:spacing w:line="360" w:lineRule="auto"/>
      </w:pPr>
      <w:r>
        <w:t>&lt;e type="hashtag" hid="552854824224" title="%23%E5%B9%B2%E8%B4%A7%23" /&gt; 干货 NO.5 我的一个访谈，给投资初学者</w:t>
        <w:cr/>
        <w:t/>
        <w:cr/>
        <w:t>我发表了一篇文章：&lt;e type="web" href="https%3A%2F%2Farticles.zsxq.com%2Fid_mubni9af8q1d.html" title="%E6%88%91%E7%9A%84%E4%B8%80%E4%B8%AA%E8%AE%BF%E8%B0%88%EF%BC%8C%E7%BB%99%E6%8A%95%E8%B5%84%E5%88%9D%E5%AD%A6%E8%80%85" /&gt;</w:t>
      </w:r>
      <w:bookmarkStart w:id="0" w:name="_GoBack"/>
      <w:bookmarkEnd w:id="0"/>
    </w:p>
    <w:p w:rsidR="008905AA" w:rsidRDefault="008905AA">
      <w:pPr>
        <w:pStyle w:val="6c4b29e6-83e1-4094-aa23-d12d612b0786"/>
      </w:pPr>
    </w:p>
    <w:p w:rsidR="008905AA" w:rsidRDefault="008905AA">
      <w:pPr>
        <w:jc w:val="left"/>
      </w:pPr>
    </w:p>
    <w:p w:rsidR="008905AA" w:rsidRDefault="00D03710">
      <w:pPr>
        <w:pStyle w:val="2d33b6c3-85eb-4c4e-8efd-d3c06bf64abb"/>
      </w:pPr>
      <w:r>
        <w:rPr>
          <w:color w:val="5B9BD5"/>
          <w:sz w:val="28"/>
          <w:szCs w:val="28"/>
        </w:rPr>
        <w:t xml:space="preserve"> </w:t>
      </w:r>
    </w:p>
    <w:p w:rsidR="008905AA" w:rsidRDefault="00D03710">
      <w:pPr>
        <w:pStyle w:val="ff2a78fd-1307-4a72-93aa-ef1f86ca2748"/>
        <w:spacing w:line="360" w:lineRule="auto"/>
      </w:pPr>
      <w:r>
        <w:t>最近股市涨的好的品种都是炒作，很难体现价值。海天酱油被炒到60PE，我也是醉了，典型的机构抱团取暖行情。</w:t>
      </w:r>
      <w:bookmarkStart w:id="0" w:name="_GoBack"/>
      <w:bookmarkEnd w:id="0"/>
    </w:p>
    <w:p w:rsidR="008905AA" w:rsidRDefault="008905AA">
      <w:pPr>
        <w:pStyle w:val="ff2a78fd-1307-4a72-93aa-ef1f86ca2748"/>
      </w:pPr>
    </w:p>
    <w:p w:rsidR="008905AA" w:rsidRDefault="008905AA">
      <w:pPr>
        <w:jc w:val="left"/>
      </w:pPr>
    </w:p>
    <w:p w:rsidR="008905AA" w:rsidRDefault="00D03710">
      <w:pPr>
        <w:pStyle w:val="5a4c0504-6581-48f7-adf8-6801d57ef303"/>
      </w:pPr>
      <w:r>
        <w:rPr>
          <w:color w:val="5B9BD5"/>
          <w:sz w:val="28"/>
          <w:szCs w:val="28"/>
        </w:rPr>
        <w:t xml:space="preserve"> </w:t>
      </w:r>
    </w:p>
    <w:p w:rsidR="008905AA" w:rsidRDefault="00D03710">
      <w:pPr>
        <w:pStyle w:val="2ca627a6-8f94-4f38-b867-68661952e97b"/>
        <w:spacing w:line="360" w:lineRule="auto"/>
      </w:pPr>
      <w:r>
        <w:t>想了下，最近行情就这样了，该干嘛干嘛去，定投的继续。等G20再说吧，不论谈成什么样子股市都会破局。</w:t>
      </w:r>
      <w:bookmarkStart w:id="0" w:name="_GoBack"/>
      <w:bookmarkEnd w:id="0"/>
    </w:p>
    <w:p w:rsidR="008905AA" w:rsidRDefault="008905AA">
      <w:pPr>
        <w:pStyle w:val="2ca627a6-8f94-4f38-b867-68661952e97b"/>
      </w:pPr>
    </w:p>
    <w:p w:rsidR="008905AA" w:rsidRDefault="008905AA">
      <w:pPr>
        <w:jc w:val="left"/>
      </w:pPr>
    </w:p>
    <w:p w:rsidR="008905AA" w:rsidRDefault="00D03710">
      <w:pPr>
        <w:pStyle w:val="21fb2149-9694-49f4-a05d-ee4e0acd85ad"/>
      </w:pPr>
      <w:r>
        <w:rPr>
          <w:color w:val="5B9BD5"/>
          <w:sz w:val="28"/>
          <w:szCs w:val="28"/>
        </w:rPr>
        <w:t xml:space="preserve"> </w:t>
      </w:r>
    </w:p>
    <w:p w:rsidR="008905AA" w:rsidRDefault="00D03710">
      <w:pPr>
        <w:pStyle w:val="9c7fd352-b021-4a04-a037-2e56c7918f1f"/>
        <w:spacing w:line="360" w:lineRule="auto"/>
      </w:pPr>
      <w:r>
        <w:t>今日两大利空，第一昨晚美股跌了，第二我要回杭州了。看看大a今天能不能特立独行吧。对了，今天恢复正式夜报，另外由于我在车上有很长时间，所以力争憋一篇干货</w:t>
      </w:r>
      <w:bookmarkStart w:id="0" w:name="_GoBack"/>
      <w:bookmarkEnd w:id="0"/>
    </w:p>
    <w:p w:rsidR="008905AA" w:rsidRDefault="008905AA">
      <w:pPr>
        <w:pStyle w:val="9c7fd352-b021-4a04-a037-2e56c7918f1f"/>
      </w:pPr>
    </w:p>
    <w:p w:rsidR="008905AA" w:rsidRDefault="008905AA">
      <w:pPr>
        <w:jc w:val="left"/>
      </w:pPr>
    </w:p>
    <w:p w:rsidR="008905AA" w:rsidRDefault="00D03710">
      <w:pPr>
        <w:pStyle w:val="63b10d3d-54b1-4ba1-ac05-99a4ae77a754"/>
      </w:pPr>
      <w:r>
        <w:rPr>
          <w:color w:val="5B9BD5"/>
          <w:sz w:val="28"/>
          <w:szCs w:val="28"/>
        </w:rPr>
        <w:t xml:space="preserve"> </w:t>
      </w:r>
    </w:p>
    <w:p w:rsidR="008905AA" w:rsidRDefault="00D03710">
      <w:pPr>
        <w:pStyle w:val="c67d3151-ba83-43b2-be2a-bda3fd9e7568"/>
        <w:spacing w:line="360" w:lineRule="auto"/>
      </w:pPr>
      <w:r>
        <w:t>什么鬼，我出差还没结束哈。</w:t>
      </w:r>
      <w:bookmarkStart w:id="0" w:name="_GoBack"/>
      <w:bookmarkEnd w:id="0"/>
    </w:p>
    <w:p w:rsidR="008905AA" w:rsidRDefault="008905AA">
      <w:pPr>
        <w:pStyle w:val="c67d3151-ba83-43b2-be2a-bda3fd9e7568"/>
      </w:pPr>
    </w:p>
    <w:p w:rsidR="008905AA" w:rsidRDefault="008905AA">
      <w:pPr>
        <w:jc w:val="left"/>
      </w:pPr>
    </w:p>
    <w:p w:rsidR="008905AA" w:rsidRDefault="00D03710">
      <w:pPr>
        <w:pStyle w:val="749a8c29-7827-49d1-87dd-d04844d1abe1"/>
      </w:pPr>
      <w:r>
        <w:rPr>
          <w:color w:val="5B9BD5"/>
          <w:sz w:val="28"/>
          <w:szCs w:val="28"/>
        </w:rPr>
        <w:t xml:space="preserve"> </w:t>
      </w:r>
    </w:p>
    <w:p w:rsidR="008905AA" w:rsidRDefault="00D03710">
      <w:pPr>
        <w:pStyle w:val="c0119b2d-e12c-421b-94b9-2417c9c8ba7b"/>
        <w:spacing w:line="360" w:lineRule="auto"/>
      </w:pPr>
      <w:r>
        <w:t>建议大家给我众筹，让我去火星出差。回来的时候大盘一万点</w:t>
      </w:r>
      <w:bookmarkStart w:id="0" w:name="_GoBack"/>
      <w:bookmarkEnd w:id="0"/>
    </w:p>
    <w:p w:rsidR="008905AA" w:rsidRDefault="008905AA">
      <w:pPr>
        <w:pStyle w:val="c0119b2d-e12c-421b-94b9-2417c9c8ba7b"/>
      </w:pPr>
    </w:p>
    <w:p w:rsidR="008905AA" w:rsidRDefault="008905AA">
      <w:pPr>
        <w:jc w:val="left"/>
      </w:pPr>
    </w:p>
    <w:p w:rsidR="008905AA" w:rsidRDefault="00D03710">
      <w:pPr>
        <w:pStyle w:val="84b3894c-6210-472c-a4af-1ed492906298"/>
      </w:pPr>
      <w:r>
        <w:rPr>
          <w:color w:val="5B9BD5"/>
          <w:sz w:val="28"/>
          <w:szCs w:val="28"/>
        </w:rPr>
        <w:t xml:space="preserve"> </w:t>
      </w:r>
    </w:p>
    <w:p w:rsidR="008905AA" w:rsidRDefault="00D03710">
      <w:pPr>
        <w:pStyle w:val="65be8fd7-0408-45b9-8428-ca8cc0298c97"/>
        <w:spacing w:line="360" w:lineRule="auto"/>
      </w:pPr>
      <w:r>
        <w:t>啊哈，出差途中看第一眼，股市给力哈。</w:t>
      </w:r>
      <w:bookmarkStart w:id="0" w:name="_GoBack"/>
      <w:bookmarkEnd w:id="0"/>
    </w:p>
    <w:p w:rsidR="008905AA" w:rsidRDefault="008905AA">
      <w:pPr>
        <w:pStyle w:val="65be8fd7-0408-45b9-8428-ca8cc0298c97"/>
      </w:pPr>
    </w:p>
    <w:p w:rsidR="008905AA" w:rsidRDefault="008905AA">
      <w:pPr>
        <w:jc w:val="left"/>
      </w:pPr>
    </w:p>
    <w:p w:rsidR="008905AA" w:rsidRDefault="00D03710">
      <w:pPr>
        <w:pStyle w:val="8524ac17-fb80-47db-8a5a-475faad5fdad"/>
      </w:pPr>
      <w:r>
        <w:rPr>
          <w:color w:val="5B9BD5"/>
          <w:sz w:val="28"/>
          <w:szCs w:val="28"/>
        </w:rPr>
        <w:t xml:space="preserve"> </w:t>
      </w:r>
    </w:p>
    <w:p w:rsidR="008905AA" w:rsidRDefault="00D03710">
      <w:pPr>
        <w:pStyle w:val="8e644db2-011f-4365-8e5b-cbb30c048278"/>
        <w:spacing w:line="360" w:lineRule="auto"/>
      </w:pPr>
      <w:r>
        <w:t>感觉大家都等着砸破缺口然后拉升，但过于一致了，反而没人砸了</w:t>
      </w:r>
      <w:bookmarkStart w:id="0" w:name="_GoBack"/>
      <w:bookmarkEnd w:id="0"/>
    </w:p>
    <w:p w:rsidR="008905AA" w:rsidRDefault="008905AA">
      <w:pPr>
        <w:pStyle w:val="8e644db2-011f-4365-8e5b-cbb30c048278"/>
      </w:pPr>
    </w:p>
    <w:p w:rsidR="008905AA" w:rsidRDefault="008905AA">
      <w:pPr>
        <w:jc w:val="left"/>
      </w:pPr>
    </w:p>
    <w:p w:rsidR="008905AA" w:rsidRDefault="00D03710">
      <w:pPr>
        <w:pStyle w:val="840456c4-7573-4d00-962a-1b6ecde6d0d8"/>
      </w:pPr>
      <w:r>
        <w:rPr>
          <w:color w:val="5B9BD5"/>
          <w:sz w:val="28"/>
          <w:szCs w:val="28"/>
        </w:rPr>
        <w:t xml:space="preserve"> </w:t>
      </w:r>
    </w:p>
    <w:p w:rsidR="008905AA" w:rsidRDefault="00D03710">
      <w:pPr>
        <w:pStyle w:val="94201880-bad1-455c-a33c-729fe6d3f882"/>
        <w:spacing w:line="360" w:lineRule="auto"/>
      </w:pPr>
      <w:r>
        <w:t>今天出差在外，希望大a给力。目前反正好像没啥利空</w:t>
      </w:r>
      <w:bookmarkStart w:id="0" w:name="_GoBack"/>
      <w:bookmarkEnd w:id="0"/>
    </w:p>
    <w:p w:rsidR="008905AA" w:rsidRDefault="008905AA">
      <w:pPr>
        <w:pStyle w:val="94201880-bad1-455c-a33c-729fe6d3f882"/>
      </w:pPr>
    </w:p>
    <w:p w:rsidR="008905AA" w:rsidRDefault="008905AA">
      <w:pPr>
        <w:jc w:val="left"/>
      </w:pPr>
    </w:p>
    <w:p w:rsidR="008905AA" w:rsidRDefault="00D03710">
      <w:pPr>
        <w:pStyle w:val="279afbda-b4d7-40b4-b3f2-3822cb86c501"/>
      </w:pPr>
      <w:r>
        <w:rPr>
          <w:color w:val="5B9BD5"/>
          <w:sz w:val="28"/>
          <w:szCs w:val="28"/>
        </w:rPr>
        <w:t xml:space="preserve"> </w:t>
      </w:r>
    </w:p>
    <w:p w:rsidR="008905AA" w:rsidRDefault="00D03710">
      <w:pPr>
        <w:pStyle w:val="35e64e42-0fdb-44d6-a921-5faed24bf540"/>
        <w:spacing w:line="360" w:lineRule="auto"/>
      </w:pPr>
      <w:r>
        <w:t>&lt;e type="hashtag" hid="552854824224" title="%23%E5%B9%B2%E8%B4%A7%23" /&gt;  干货NO.4 公司之现金流篇</w:t>
        <w:cr/>
        <w:t/>
        <w:cr/>
        <w:t>我发表了一篇文章：&lt;e type="web" href="https%3A%2F%2Farticles.zsxq.com%2Fid_trv6wkh0rinr.html" title="%E4%BC%81%E4%B8%9A%E4%B9%8B%E7%8E%B0%E9%87%91%E6%B5%81%E7%AF%87" /&gt;</w:t>
      </w:r>
      <w:bookmarkStart w:id="0" w:name="_GoBack"/>
      <w:bookmarkEnd w:id="0"/>
    </w:p>
    <w:p w:rsidR="008905AA" w:rsidRDefault="008905AA">
      <w:pPr>
        <w:pStyle w:val="35e64e42-0fdb-44d6-a921-5faed24bf540"/>
      </w:pPr>
    </w:p>
    <w:p w:rsidR="008905AA" w:rsidRDefault="008905AA">
      <w:pPr>
        <w:jc w:val="left"/>
      </w:pPr>
    </w:p>
    <w:p w:rsidR="008905AA" w:rsidRDefault="00D03710">
      <w:pPr>
        <w:pStyle w:val="31bea4f5-5002-455d-a2ff-69f2cda2a683"/>
      </w:pPr>
      <w:r>
        <w:rPr>
          <w:color w:val="5B9BD5"/>
          <w:sz w:val="28"/>
          <w:szCs w:val="28"/>
        </w:rPr>
        <w:t xml:space="preserve"> </w:t>
      </w:r>
    </w:p>
    <w:p w:rsidR="008905AA" w:rsidRDefault="00D03710">
      <w:pPr>
        <w:pStyle w:val="96fcca3d-da8f-41ba-8a15-a2bef527a074"/>
        <w:spacing w:line="360" w:lineRule="auto"/>
      </w:pPr>
      <w:r>
        <w:t>现在深圳了，旅馆里还在憋干货，真不容易。话说深圳有啥好吃的啊，等下准备杀出去吃饭了。</w:t>
      </w:r>
      <w:bookmarkStart w:id="0" w:name="_GoBack"/>
      <w:bookmarkEnd w:id="0"/>
    </w:p>
    <w:p w:rsidR="008905AA" w:rsidRDefault="008905AA">
      <w:pPr>
        <w:pStyle w:val="96fcca3d-da8f-41ba-8a15-a2bef527a074"/>
      </w:pPr>
    </w:p>
    <w:p w:rsidR="008905AA" w:rsidRDefault="008905AA">
      <w:pPr>
        <w:jc w:val="left"/>
      </w:pPr>
    </w:p>
    <w:p w:rsidR="008905AA" w:rsidRDefault="00D03710">
      <w:pPr>
        <w:pStyle w:val="1c2d55d2-9665-4195-943c-1fb9460f2841"/>
      </w:pPr>
      <w:r>
        <w:rPr>
          <w:color w:val="5B9BD5"/>
          <w:sz w:val="28"/>
          <w:szCs w:val="28"/>
        </w:rPr>
        <w:t xml:space="preserve"> </w:t>
      </w:r>
    </w:p>
    <w:p w:rsidR="008905AA" w:rsidRDefault="00D03710">
      <w:pPr>
        <w:pStyle w:val="ce9eda45-dccd-4f1b-8f84-7329c40b2f12"/>
        <w:spacing w:line="360" w:lineRule="auto"/>
      </w:pPr>
      <w:r>
        <w:t>爬珠峰爬到交通堵塞，这是一种什么样的精神？</w:t>
      </w:r>
      <w:bookmarkStart w:id="0" w:name="_GoBack"/>
      <w:bookmarkEnd w:id="0"/>
    </w:p>
    <w:p w:rsidR="008905AA" w:rsidRDefault="008905AA">
      <w:pPr>
        <w:pStyle w:val="ce9eda45-dccd-4f1b-8f84-7329c40b2f12"/>
      </w:pPr>
    </w:p>
    <w:p w:rsidR="008905AA" w:rsidRDefault="008905AA">
      <w:pPr>
        <w:jc w:val="left"/>
      </w:pPr>
    </w:p>
    <w:p w:rsidR="008905AA" w:rsidRDefault="00D03710">
      <w:pPr>
        <w:pStyle w:val="2e095355-4c70-4ab2-8525-5369978409f5"/>
      </w:pPr>
      <w:r>
        <w:rPr>
          <w:color w:val="5B9BD5"/>
          <w:sz w:val="28"/>
          <w:szCs w:val="28"/>
        </w:rPr>
        <w:t xml:space="preserve"> </w:t>
      </w:r>
    </w:p>
    <w:p w:rsidR="008905AA" w:rsidRDefault="00D03710">
      <w:pPr>
        <w:pStyle w:val="45dcb492-5516-4594-930d-f62939a8945f"/>
        <w:spacing w:line="360" w:lineRule="auto"/>
      </w:pPr>
      <w:r>
        <w:t>啊哈，南美人民为了支持华为，已经推出了很多活动。</w:t>
        <w:cr/>
        <w:t/>
        <w:cr/>
        <w:t>下面这个活动就是凡是带华为手机的，吃饭就可以打折。给力！</w:t>
      </w:r>
      <w:bookmarkStart w:id="0" w:name="_GoBack"/>
      <w:bookmarkEnd w:id="0"/>
    </w:p>
    <w:p w:rsidR="008905AA" w:rsidRDefault="008905AA">
      <w:pPr>
        <w:pStyle w:val="45dcb492-5516-4594-930d-f62939a8945f"/>
      </w:pPr>
    </w:p>
    <w:p w:rsidR="008905AA" w:rsidRDefault="008905AA">
      <w:pPr>
        <w:jc w:val="left"/>
      </w:pPr>
    </w:p>
    <w:p w:rsidR="008905AA" w:rsidRDefault="00D03710">
      <w:pPr>
        <w:pStyle w:val="ce8efbc6-2637-47e0-9246-cb3cea94c139"/>
      </w:pPr>
      <w:r>
        <w:rPr>
          <w:color w:val="5B9BD5"/>
          <w:sz w:val="28"/>
          <w:szCs w:val="28"/>
        </w:rPr>
        <w:t xml:space="preserve"> </w:t>
      </w:r>
    </w:p>
    <w:p w:rsidR="008905AA" w:rsidRDefault="00D03710">
      <w:pPr>
        <w:pStyle w:val="c4ffa1c6-eeac-40c6-95f2-86b1d6c4ab5f"/>
        <w:spacing w:line="360" w:lineRule="auto"/>
      </w:pPr>
      <w:r>
        <w:t>青年汽车水变氢事件进一步发酵。南阳大领导居然是物理系毕业的，啊哈。</w:t>
        <w:cr/>
        <w:t/>
        <w:cr/>
        <w:t>这个物理系不教热力学第二定律么？</w:t>
      </w:r>
      <w:bookmarkStart w:id="0" w:name="_GoBack"/>
      <w:bookmarkEnd w:id="0"/>
    </w:p>
    <w:p w:rsidR="008905AA" w:rsidRDefault="008905AA">
      <w:pPr>
        <w:pStyle w:val="c4ffa1c6-eeac-40c6-95f2-86b1d6c4ab5f"/>
      </w:pPr>
    </w:p>
    <w:p w:rsidR="008905AA" w:rsidRDefault="008905AA">
      <w:pPr>
        <w:jc w:val="left"/>
      </w:pPr>
    </w:p>
    <w:p w:rsidR="008905AA" w:rsidRDefault="00D03710">
      <w:pPr>
        <w:pStyle w:val="6649879e-d959-43af-a343-7d75556167c0"/>
      </w:pPr>
      <w:r>
        <w:rPr>
          <w:color w:val="5B9BD5"/>
          <w:sz w:val="28"/>
          <w:szCs w:val="28"/>
        </w:rPr>
        <w:t xml:space="preserve"> </w:t>
      </w:r>
    </w:p>
    <w:p w:rsidR="008905AA" w:rsidRDefault="00D03710">
      <w:pPr>
        <w:pStyle w:val="6456da22-d951-4430-a524-e0920adf8545"/>
        <w:spacing w:line="360" w:lineRule="auto"/>
      </w:pPr>
      <w:r>
        <w:t>预告下啊，周末准备写以下几篇。</w:t>
        <w:cr/>
        <w:t/>
        <w:cr/>
        <w:t>企业之现金流和利润篇</w:t>
        <w:cr/>
        <w:t/>
        <w:cr/>
        <w:t>企业之竞争力篇</w:t>
        <w:cr/>
        <w:t/>
        <w:cr/>
        <w:t>企业之文化篇</w:t>
        <w:cr/>
        <w:t/>
        <w:cr/>
        <w:t>争取至少写完两篇</w:t>
      </w:r>
      <w:bookmarkStart w:id="0" w:name="_GoBack"/>
      <w:bookmarkEnd w:id="0"/>
    </w:p>
    <w:p w:rsidR="008905AA" w:rsidRDefault="008905AA">
      <w:pPr>
        <w:pStyle w:val="6456da22-d951-4430-a524-e0920adf8545"/>
      </w:pPr>
    </w:p>
    <w:p w:rsidR="008905AA" w:rsidRDefault="008905AA">
      <w:pPr>
        <w:jc w:val="left"/>
      </w:pPr>
    </w:p>
    <w:p w:rsidR="008905AA" w:rsidRDefault="00D03710">
      <w:pPr>
        <w:pStyle w:val="720adef0-2bc4-4e1e-963b-6b2c6aec6545"/>
      </w:pPr>
      <w:r>
        <w:rPr>
          <w:color w:val="5B9BD5"/>
          <w:sz w:val="28"/>
          <w:szCs w:val="28"/>
        </w:rPr>
        <w:t xml:space="preserve"> </w:t>
      </w:r>
    </w:p>
    <w:p w:rsidR="008905AA" w:rsidRDefault="00D03710">
      <w:pPr>
        <w:pStyle w:val="9663ba25-d3d4-46d1-a917-87a767d90180"/>
        <w:spacing w:line="360" w:lineRule="auto"/>
      </w:pPr>
      <w:r>
        <w:t>美股高开低走，难道是大a股价值观输出了哈？</w:t>
      </w:r>
      <w:bookmarkStart w:id="0" w:name="_GoBack"/>
      <w:bookmarkEnd w:id="0"/>
    </w:p>
    <w:p w:rsidR="008905AA" w:rsidRDefault="008905AA">
      <w:pPr>
        <w:pStyle w:val="9663ba25-d3d4-46d1-a917-87a767d90180"/>
      </w:pPr>
    </w:p>
    <w:p w:rsidR="008905AA" w:rsidRDefault="008905AA">
      <w:pPr>
        <w:jc w:val="left"/>
      </w:pPr>
    </w:p>
    <w:p w:rsidR="008905AA" w:rsidRDefault="00D03710">
      <w:pPr>
        <w:pStyle w:val="121bfd62-afb5-453d-9420-8c34183443e0"/>
      </w:pPr>
      <w:r>
        <w:rPr>
          <w:color w:val="5B9BD5"/>
          <w:sz w:val="28"/>
          <w:szCs w:val="28"/>
        </w:rPr>
        <w:t xml:space="preserve"> </w:t>
      </w:r>
    </w:p>
    <w:p w:rsidR="008905AA" w:rsidRDefault="00D03710">
      <w:pPr>
        <w:pStyle w:val="3f87e88f-c73b-4779-a182-07499ce0fa9d"/>
        <w:spacing w:line="360" w:lineRule="auto"/>
      </w:pPr>
      <w:r>
        <w:t>同志们，注意一个数据。今天北上资金，上海流入5亿，香港流出11亿。改变了过去今天两边同时流出的局面。</w:t>
      </w:r>
      <w:bookmarkStart w:id="0" w:name="_GoBack"/>
      <w:bookmarkEnd w:id="0"/>
    </w:p>
    <w:p w:rsidR="008905AA" w:rsidRDefault="008905AA">
      <w:pPr>
        <w:pStyle w:val="3f87e88f-c73b-4779-a182-07499ce0fa9d"/>
      </w:pPr>
    </w:p>
    <w:p w:rsidR="008905AA" w:rsidRDefault="008905AA">
      <w:pPr>
        <w:jc w:val="left"/>
      </w:pPr>
    </w:p>
    <w:p w:rsidR="008905AA" w:rsidRDefault="00D03710">
      <w:pPr>
        <w:pStyle w:val="fbb23457-e332-4872-ac21-02c9fdd06038"/>
      </w:pPr>
      <w:r>
        <w:rPr>
          <w:color w:val="5B9BD5"/>
          <w:sz w:val="28"/>
          <w:szCs w:val="28"/>
        </w:rPr>
        <w:t xml:space="preserve"> </w:t>
      </w:r>
    </w:p>
    <w:p w:rsidR="008905AA" w:rsidRDefault="00D03710">
      <w:pPr>
        <w:pStyle w:val="af8fce77-480b-42e7-92c7-4a9d98544fe2"/>
        <w:spacing w:line="360" w:lineRule="auto"/>
      </w:pPr>
      <w:r>
        <w:t>A50居然突然拉升了，不知道出了什么事儿哈。</w:t>
      </w:r>
      <w:bookmarkStart w:id="0" w:name="_GoBack"/>
      <w:bookmarkEnd w:id="0"/>
    </w:p>
    <w:p w:rsidR="008905AA" w:rsidRDefault="008905AA">
      <w:pPr>
        <w:pStyle w:val="af8fce77-480b-42e7-92c7-4a9d98544fe2"/>
      </w:pPr>
    </w:p>
    <w:p w:rsidR="008905AA" w:rsidRDefault="008905AA">
      <w:pPr>
        <w:jc w:val="left"/>
      </w:pPr>
    </w:p>
    <w:p w:rsidR="008905AA" w:rsidRDefault="00D03710">
      <w:pPr>
        <w:pStyle w:val="88979281-898c-446e-bae1-61790c474ff2"/>
      </w:pPr>
      <w:r>
        <w:rPr>
          <w:color w:val="5B9BD5"/>
          <w:sz w:val="28"/>
          <w:szCs w:val="28"/>
        </w:rPr>
        <w:t xml:space="preserve"> </w:t>
      </w:r>
    </w:p>
    <w:p w:rsidR="008905AA" w:rsidRDefault="00D03710">
      <w:pPr>
        <w:pStyle w:val="9a7cbd7c-4720-443a-83eb-d9cc0985b589"/>
        <w:spacing w:line="360" w:lineRule="auto"/>
      </w:pPr>
      <w:r>
        <w:t>某中学男生早恋，被班主任勒令叫到办公室。经过几个小时渐进式的开导和循循善诱般的教育，班主任终于明白了自己30多岁一直找不到女朋友的原因。</w:t>
      </w:r>
      <w:bookmarkStart w:id="0" w:name="_GoBack"/>
      <w:bookmarkEnd w:id="0"/>
    </w:p>
    <w:p w:rsidR="008905AA" w:rsidRDefault="008905AA">
      <w:pPr>
        <w:pStyle w:val="9a7cbd7c-4720-443a-83eb-d9cc0985b589"/>
      </w:pPr>
    </w:p>
    <w:p w:rsidR="008905AA" w:rsidRDefault="008905AA">
      <w:pPr>
        <w:jc w:val="left"/>
      </w:pPr>
    </w:p>
    <w:p w:rsidR="008905AA" w:rsidRDefault="00D03710">
      <w:pPr>
        <w:pStyle w:val="2a91b798-195d-4d26-9d48-88da964c4e61"/>
      </w:pPr>
      <w:r>
        <w:rPr>
          <w:color w:val="5B9BD5"/>
          <w:sz w:val="28"/>
          <w:szCs w:val="28"/>
        </w:rPr>
        <w:t xml:space="preserve"> </w:t>
      </w:r>
    </w:p>
    <w:p w:rsidR="008905AA" w:rsidRDefault="00D03710">
      <w:pPr>
        <w:pStyle w:val="6086f49b-1942-406f-a84e-0c055b99eb2d"/>
        <w:spacing w:line="360" w:lineRule="auto"/>
      </w:pPr>
      <w:r>
        <w:t>昨晚我真没干啥，就是diss了一下金毛和美股。</w:t>
        <w:cr/>
        <w:t/>
        <w:cr/>
        <w:t>美股昨天大跌，是因为四月经济数据很不好，超预期差，全面回落。这种情况其实对我们家是利好，和你打架的那个人忽然拉肚子的赶脚。</w:t>
        <w:cr/>
        <w:t/>
        <w:cr/>
        <w:t>今天大a看情况吧，会不会向下攻击2800点。不破我不动，破了一会儿也不动，有效跌破的话再减一成仓位。</w:t>
      </w:r>
      <w:bookmarkStart w:id="0" w:name="_GoBack"/>
      <w:bookmarkEnd w:id="0"/>
    </w:p>
    <w:p w:rsidR="008905AA" w:rsidRDefault="008905AA">
      <w:pPr>
        <w:pStyle w:val="6086f49b-1942-406f-a84e-0c055b99eb2d"/>
      </w:pPr>
    </w:p>
    <w:p w:rsidR="008905AA" w:rsidRDefault="008905AA">
      <w:pPr>
        <w:jc w:val="left"/>
      </w:pPr>
    </w:p>
    <w:p w:rsidR="008905AA" w:rsidRDefault="00D03710">
      <w:pPr>
        <w:pStyle w:val="f8eb28df-097f-4069-ad59-37fec19c2cba"/>
      </w:pPr>
      <w:r>
        <w:rPr>
          <w:color w:val="5B9BD5"/>
          <w:sz w:val="28"/>
          <w:szCs w:val="28"/>
        </w:rPr>
        <w:t xml:space="preserve"> </w:t>
      </w:r>
    </w:p>
    <w:p w:rsidR="008905AA" w:rsidRDefault="00D03710">
      <w:pPr>
        <w:pStyle w:val="8fc27f7b-66fb-483c-9383-043a6bb2d372"/>
        <w:spacing w:line="360" w:lineRule="auto"/>
      </w:pPr>
      <w:r>
        <w:t>最接近巴菲特的中国人说的话。而且简明易懂，我想大家都能看懂吧。</w:t>
      </w:r>
      <w:bookmarkStart w:id="0" w:name="_GoBack"/>
      <w:bookmarkEnd w:id="0"/>
    </w:p>
    <w:p w:rsidR="008905AA" w:rsidRDefault="008905AA">
      <w:pPr>
        <w:pStyle w:val="8fc27f7b-66fb-483c-9383-043a6bb2d372"/>
      </w:pPr>
    </w:p>
    <w:p w:rsidR="008905AA" w:rsidRDefault="008905AA">
      <w:pPr>
        <w:jc w:val="left"/>
      </w:pPr>
    </w:p>
    <w:p w:rsidR="008905AA" w:rsidRDefault="00D03710">
      <w:pPr>
        <w:pStyle w:val="8ae8a21e-1f2b-4714-896d-fe120e8b441a"/>
      </w:pPr>
      <w:r>
        <w:rPr>
          <w:color w:val="5B9BD5"/>
          <w:sz w:val="28"/>
          <w:szCs w:val="28"/>
        </w:rPr>
        <w:t xml:space="preserve"> </w:t>
      </w:r>
    </w:p>
    <w:p w:rsidR="008905AA" w:rsidRDefault="00D03710">
      <w:pPr>
        <w:pStyle w:val="cca4b5da-0692-483f-8377-6f6f905fd297"/>
        <w:spacing w:line="360" w:lineRule="auto"/>
      </w:pPr>
      <w:r>
        <w:t>今天突然有点累，开始理解什么叫做极限施压了。每天金毛制造一个利空，永不落空。不知道明天会是什么利空呢，突然有点期待哈哈哈。我这一定是被虐出毛病来了。</w:t>
      </w:r>
      <w:bookmarkStart w:id="0" w:name="_GoBack"/>
      <w:bookmarkEnd w:id="0"/>
    </w:p>
    <w:p w:rsidR="008905AA" w:rsidRDefault="008905AA">
      <w:pPr>
        <w:pStyle w:val="cca4b5da-0692-483f-8377-6f6f905fd297"/>
      </w:pPr>
    </w:p>
    <w:p w:rsidR="008905AA" w:rsidRDefault="008905AA">
      <w:pPr>
        <w:jc w:val="left"/>
      </w:pPr>
    </w:p>
    <w:p w:rsidR="008905AA" w:rsidRDefault="00D03710">
      <w:pPr>
        <w:pStyle w:val="eef5b6dc-3ff0-42a5-9dfc-421547499c8f"/>
      </w:pPr>
      <w:r>
        <w:rPr>
          <w:color w:val="5B9BD5"/>
          <w:sz w:val="28"/>
          <w:szCs w:val="28"/>
        </w:rPr>
        <w:t xml:space="preserve"> </w:t>
      </w:r>
    </w:p>
    <w:p w:rsidR="008905AA" w:rsidRDefault="00D03710">
      <w:pPr>
        <w:pStyle w:val="ceb34321-7c73-4cc1-89bb-9e2072d4303c"/>
        <w:spacing w:line="360" w:lineRule="auto"/>
      </w:pPr>
      <w:r>
        <w:t>上午一直忙，刚看了一眼盘面，基本上是红军出动护盘了。护盘很有技巧，没有强拉，而是顺势而为。上午港资一共流出25亿，还是砸盘的主要动力。希望下午能够反弹。</w:t>
      </w:r>
      <w:bookmarkStart w:id="0" w:name="_GoBack"/>
      <w:bookmarkEnd w:id="0"/>
    </w:p>
    <w:p w:rsidR="008905AA" w:rsidRDefault="008905AA">
      <w:pPr>
        <w:pStyle w:val="ceb34321-7c73-4cc1-89bb-9e2072d4303c"/>
      </w:pPr>
    </w:p>
    <w:p w:rsidR="008905AA" w:rsidRDefault="008905AA">
      <w:pPr>
        <w:jc w:val="left"/>
      </w:pPr>
    </w:p>
    <w:p w:rsidR="008905AA" w:rsidRDefault="00D03710">
      <w:pPr>
        <w:pStyle w:val="8afa0a93-cfb4-4541-a09d-e812240805ad"/>
      </w:pPr>
      <w:r>
        <w:rPr>
          <w:color w:val="5B9BD5"/>
          <w:sz w:val="28"/>
          <w:szCs w:val="28"/>
        </w:rPr>
        <w:t xml:space="preserve"> </w:t>
      </w:r>
    </w:p>
    <w:p w:rsidR="008905AA" w:rsidRDefault="00D03710">
      <w:pPr>
        <w:pStyle w:val="510dd1d8-22bb-44f4-a8a2-f3ef905834f8"/>
        <w:spacing w:line="360" w:lineRule="auto"/>
      </w:pPr>
      <w:r>
        <w:t>关于ARM和华为的关系，我根据各方面信息脑补一下。ARM目前的框架，华为还能用，但是ARM不提供技术支持了。也就是都要靠华为自己 去琢磨和修改。如果修改的好，也不见得比ARM自己做的差，如果改的不好，那就完蛋。</w:t>
      </w:r>
      <w:bookmarkStart w:id="0" w:name="_GoBack"/>
      <w:bookmarkEnd w:id="0"/>
    </w:p>
    <w:p w:rsidR="008905AA" w:rsidRDefault="008905AA">
      <w:pPr>
        <w:pStyle w:val="510dd1d8-22bb-44f4-a8a2-f3ef905834f8"/>
      </w:pPr>
    </w:p>
    <w:p w:rsidR="008905AA" w:rsidRDefault="008905AA">
      <w:pPr>
        <w:jc w:val="left"/>
      </w:pPr>
    </w:p>
    <w:p w:rsidR="008905AA" w:rsidRDefault="00D03710">
      <w:pPr>
        <w:pStyle w:val="71456649-02af-4118-aebf-43bb82355be7"/>
      </w:pPr>
      <w:r>
        <w:rPr>
          <w:color w:val="5B9BD5"/>
          <w:sz w:val="28"/>
          <w:szCs w:val="28"/>
        </w:rPr>
        <w:t xml:space="preserve"> </w:t>
      </w:r>
    </w:p>
    <w:p w:rsidR="008905AA" w:rsidRDefault="00D03710">
      <w:pPr>
        <w:pStyle w:val="bb5a7b5b-18e4-44ef-b3f2-42c3c6390e8f"/>
        <w:spacing w:line="360" w:lineRule="auto"/>
      </w:pPr>
      <w:r>
        <w:t>今天股市又要纠结了。好的地方是港资流出已经够多了，人民币汇率也稳在了6.9。不好的地方是华为事件继续发酵，从目前各方面信息汇总来看，华为面对的局势要比想象中更加恶劣。未来一段时间里，估计仍然是情绪主导的市场。我这种基本面分析派算是可以休息休息了。</w:t>
      </w:r>
      <w:bookmarkStart w:id="0" w:name="_GoBack"/>
      <w:bookmarkEnd w:id="0"/>
    </w:p>
    <w:p w:rsidR="008905AA" w:rsidRDefault="008905AA">
      <w:pPr>
        <w:pStyle w:val="bb5a7b5b-18e4-44ef-b3f2-42c3c6390e8f"/>
      </w:pPr>
    </w:p>
    <w:p w:rsidR="008905AA" w:rsidRDefault="008905AA">
      <w:pPr>
        <w:jc w:val="left"/>
      </w:pPr>
    </w:p>
    <w:p w:rsidR="008905AA" w:rsidRDefault="00D03710">
      <w:pPr>
        <w:pStyle w:val="f71189f3-59ed-4534-aebb-6d34089f5fc3"/>
      </w:pPr>
      <w:r>
        <w:rPr>
          <w:color w:val="5B9BD5"/>
          <w:sz w:val="28"/>
          <w:szCs w:val="28"/>
        </w:rPr>
        <w:t xml:space="preserve"> </w:t>
      </w:r>
    </w:p>
    <w:p w:rsidR="008905AA" w:rsidRDefault="00D03710">
      <w:pPr>
        <w:pStyle w:val="e91e0000-e215-4dbb-9234-ec448cadc8e6"/>
        <w:spacing w:line="360" w:lineRule="auto"/>
      </w:pPr>
      <w:r>
        <w:t>我判断这个是真的</w:t>
      </w:r>
      <w:bookmarkStart w:id="0" w:name="_GoBack"/>
      <w:bookmarkEnd w:id="0"/>
    </w:p>
    <w:p w:rsidR="008905AA" w:rsidRDefault="008905AA">
      <w:pPr>
        <w:pStyle w:val="e91e0000-e215-4dbb-9234-ec448cadc8e6"/>
      </w:pPr>
    </w:p>
    <w:p w:rsidR="008905AA" w:rsidRDefault="008905AA">
      <w:pPr>
        <w:jc w:val="left"/>
      </w:pPr>
    </w:p>
    <w:p w:rsidR="008905AA" w:rsidRDefault="00D03710">
      <w:pPr>
        <w:pStyle w:val="03f25b64-0298-45fc-9c9c-01974b20d809"/>
      </w:pPr>
      <w:r>
        <w:rPr>
          <w:color w:val="5B9BD5"/>
          <w:sz w:val="28"/>
          <w:szCs w:val="28"/>
        </w:rPr>
        <w:t xml:space="preserve"> </w:t>
      </w:r>
    </w:p>
    <w:p w:rsidR="008905AA" w:rsidRDefault="00D03710">
      <w:pPr>
        <w:pStyle w:val="d3a36a6e-87a0-48b7-b7d7-91ee730eef2b"/>
        <w:spacing w:line="360" w:lineRule="auto"/>
      </w:pPr>
      <w:r>
        <w:t>已验证，是真的。沃尔玛这一波操作真的骚，是准备饿死华为么？</w:t>
      </w:r>
      <w:bookmarkStart w:id="0" w:name="_GoBack"/>
      <w:bookmarkEnd w:id="0"/>
    </w:p>
    <w:p w:rsidR="008905AA" w:rsidRDefault="008905AA">
      <w:pPr>
        <w:pStyle w:val="d3a36a6e-87a0-48b7-b7d7-91ee730eef2b"/>
      </w:pPr>
    </w:p>
    <w:p w:rsidR="008905AA" w:rsidRDefault="008905AA">
      <w:pPr>
        <w:jc w:val="left"/>
      </w:pPr>
    </w:p>
    <w:p w:rsidR="008905AA" w:rsidRDefault="00D03710">
      <w:pPr>
        <w:pStyle w:val="62da787d-ca61-4fa8-940c-d96238dd2411"/>
      </w:pPr>
      <w:r>
        <w:rPr>
          <w:color w:val="5B9BD5"/>
          <w:sz w:val="28"/>
          <w:szCs w:val="28"/>
        </w:rPr>
        <w:t/>
      </w:r>
    </w:p>
    <w:p w:rsidR="008905AA" w:rsidRDefault="00D03710">
      <w:pPr>
        <w:pStyle w:val="9ca9f779-fc09-4bab-8ff6-f73a160a24cc"/>
        <w:spacing w:line="360" w:lineRule="auto"/>
      </w:pPr>
      <w:r>
        <w:t/>
      </w:r>
      <w:bookmarkStart w:id="0" w:name="_GoBack"/>
      <w:bookmarkEnd w:id="0"/>
    </w:p>
    <w:p w:rsidR="008905AA" w:rsidRDefault="008905AA">
      <w:pPr>
        <w:pStyle w:val="9ca9f779-fc09-4bab-8ff6-f73a160a24cc"/>
      </w:pPr>
    </w:p>
    <w:p w:rsidR="008905AA" w:rsidRDefault="008905AA">
      <w:pPr>
        <w:jc w:val="left"/>
      </w:pPr>
    </w:p>
    <w:p w:rsidR="008905AA" w:rsidRDefault="00D03710">
      <w:pPr>
        <w:pStyle w:val="b80b7c59-a4f1-48c7-be82-f1cee638c34a"/>
      </w:pPr>
      <w:r>
        <w:rPr>
          <w:color w:val="5B9BD5"/>
          <w:sz w:val="28"/>
          <w:szCs w:val="28"/>
        </w:rPr>
        <w:t xml:space="preserve"> </w:t>
      </w:r>
    </w:p>
    <w:p w:rsidR="008905AA" w:rsidRDefault="00D03710">
      <w:pPr>
        <w:pStyle w:val="bbd3c135-c7d4-4e4d-a766-132322bf6428"/>
        <w:spacing w:line="360" w:lineRule="auto"/>
      </w:pPr>
      <w:r>
        <w:t>茅台前董事长被双规我觉得没啥大影响，这件事很早就爆出来了，而且历来茅台董事长都很难得善终，因为手里掌握的资源太大，一个签字就是上亿的利益。在这种情况下，估计只有圣人才能做到洁身自好了。</w:t>
        <w:cr/>
        <w:t/>
        <w:cr/>
        <w:t>反正我是肯定做不到的，只要派个美女来腐蚀我，我就招了。如果一个不够，两个肯定够了。</w:t>
      </w:r>
      <w:bookmarkStart w:id="0" w:name="_GoBack"/>
      <w:bookmarkEnd w:id="0"/>
    </w:p>
    <w:p w:rsidR="008905AA" w:rsidRDefault="008905AA">
      <w:pPr>
        <w:pStyle w:val="bbd3c135-c7d4-4e4d-a766-132322bf6428"/>
      </w:pPr>
    </w:p>
    <w:p w:rsidR="008905AA" w:rsidRDefault="008905AA">
      <w:pPr>
        <w:jc w:val="left"/>
      </w:pPr>
    </w:p>
    <w:p w:rsidR="008905AA" w:rsidRDefault="00D03710">
      <w:pPr>
        <w:pStyle w:val="728bf8e0-24e1-4d31-95f5-457dd457892c"/>
      </w:pPr>
      <w:r>
        <w:rPr>
          <w:color w:val="5B9BD5"/>
          <w:sz w:val="28"/>
          <w:szCs w:val="28"/>
        </w:rPr>
        <w:t xml:space="preserve"> </w:t>
      </w:r>
    </w:p>
    <w:p w:rsidR="008905AA" w:rsidRDefault="00D03710">
      <w:pPr>
        <w:pStyle w:val="8d08b6b8-7966-4f41-8ac3-73f8353f86bf"/>
        <w:spacing w:line="360" w:lineRule="auto"/>
      </w:pPr>
      <w:r>
        <w:t>今天又被金毛定向打击了，真是个无节操的mad king啊。不过还好看看明天能不能收回来。</w:t>
        <w:cr/>
        <w:t/>
        <w:cr/>
        <w:t>对了，华为交给Fedex联邦快递的文件被交给盟国政府了。太没节操了！</w:t>
      </w:r>
      <w:bookmarkStart w:id="0" w:name="_GoBack"/>
      <w:bookmarkEnd w:id="0"/>
    </w:p>
    <w:p w:rsidR="008905AA" w:rsidRDefault="008905AA">
      <w:pPr>
        <w:pStyle w:val="8d08b6b8-7966-4f41-8ac3-73f8353f86bf"/>
      </w:pPr>
    </w:p>
    <w:p w:rsidR="008905AA" w:rsidRDefault="008905AA">
      <w:pPr>
        <w:jc w:val="left"/>
      </w:pPr>
    </w:p>
    <w:p w:rsidR="008905AA" w:rsidRDefault="00D03710">
      <w:pPr>
        <w:pStyle w:val="0e718755-59e8-4c50-b3d7-97aa4a05eb95"/>
      </w:pPr>
      <w:r>
        <w:rPr>
          <w:color w:val="5B9BD5"/>
          <w:sz w:val="28"/>
          <w:szCs w:val="28"/>
        </w:rPr>
        <w:t>这本书教授看过么？则么样，适合什么样的人</w:t>
      </w:r>
    </w:p>
    <w:p w:rsidR="008905AA" w:rsidRDefault="00D03710">
      <w:pPr>
        <w:pStyle w:val="74dc74b6-ee7d-4ded-887a-05cf5b725aa1"/>
        <w:spacing w:line="360" w:lineRule="auto"/>
      </w:pPr>
      <w:r>
        <w:t>我一向是狂怼周金涛的。完全被炒作起来的一个人。</w:t>
        <w:cr/>
        <w:t/>
        <w:cr/>
        <w:t>中国人有个奇特的观点就是死人比活人高明。死的早的人比死的晚的人高明。你看三国里面诸葛亮死了，所以就比司马懿高明，郭嘉死的早，就比其他死的晚的高明。</w:t>
        <w:cr/>
        <w:t/>
        <w:cr/>
        <w:t>周金涛活着的时候，不过是个二次研究员，难道死了以后就变成神仙了？</w:t>
      </w:r>
      <w:bookmarkStart w:id="0" w:name="_GoBack"/>
      <w:bookmarkEnd w:id="0"/>
    </w:p>
    <w:p w:rsidR="008905AA" w:rsidRDefault="008905AA">
      <w:pPr>
        <w:pStyle w:val="74dc74b6-ee7d-4ded-887a-05cf5b725aa1"/>
      </w:pPr>
    </w:p>
    <w:p w:rsidR="008905AA" w:rsidRDefault="008905AA">
      <w:pPr>
        <w:jc w:val="left"/>
      </w:pPr>
    </w:p>
    <w:p w:rsidR="008905AA" w:rsidRDefault="00D03710">
      <w:pPr>
        <w:pStyle w:val="725b1b9d-e77e-43c4-a4f8-602c67b9ced1"/>
      </w:pPr>
      <w:r>
        <w:rPr>
          <w:color w:val="5B9BD5"/>
          <w:sz w:val="28"/>
          <w:szCs w:val="28"/>
        </w:rPr>
        <w:t xml:space="preserve"> </w:t>
      </w:r>
    </w:p>
    <w:p w:rsidR="008905AA" w:rsidRDefault="00D03710">
      <w:pPr>
        <w:pStyle w:val="62b4056d-af9e-46d3-b349-cdba8fb942e0"/>
        <w:spacing w:line="360" w:lineRule="auto"/>
      </w:pPr>
      <w:r>
        <w:t>今天要忙一天，估计看盘都顾不上了。也就是下午看一眼写个夜报的水平。</w:t>
        <w:cr/>
        <w:t/>
        <w:cr/>
        <w:t>但昨晚美股涨了，华为的事儿也算暂时告一段落，今天大a至少不会走得很差吧</w:t>
      </w:r>
      <w:bookmarkStart w:id="0" w:name="_GoBack"/>
      <w:bookmarkEnd w:id="0"/>
    </w:p>
    <w:p w:rsidR="008905AA" w:rsidRDefault="008905AA">
      <w:pPr>
        <w:pStyle w:val="62b4056d-af9e-46d3-b349-cdba8fb942e0"/>
      </w:pPr>
    </w:p>
    <w:p w:rsidR="008905AA" w:rsidRDefault="008905AA">
      <w:pPr>
        <w:jc w:val="left"/>
      </w:pPr>
    </w:p>
    <w:p w:rsidR="008905AA" w:rsidRDefault="00D03710">
      <w:pPr>
        <w:pStyle w:val="4e5e544e-eb8c-46ad-a345-54aeffcb2e81"/>
      </w:pPr>
      <w:r>
        <w:rPr>
          <w:color w:val="5B9BD5"/>
          <w:sz w:val="28"/>
          <w:szCs w:val="28"/>
        </w:rPr>
        <w:t>教授你好</w:t>
        <w:cr/>
        <w:t>网上的段子说现在股市2800，十年前也是2800（上证）。</w:t>
        <w:cr/>
        <w:t>我的理解是这十年除了有权重的调整，还有分红，指数分红是会除权的，但没有复权的选项。现在的2800与十年前的2800，不能反应股市没涨。</w:t>
        <w:cr/>
        <w:t>问题：是否有什么办法可以看复权（主要是把分红部分的价值累加上去）后的指数，不一定是上证，50，300等的也可以，这样方便判断整体实际涨幅。如果指数没办法复权，etf可以吗</w:t>
      </w:r>
    </w:p>
    <w:p w:rsidR="008905AA" w:rsidRDefault="00D03710">
      <w:pPr>
        <w:pStyle w:val="f7548430-19a4-44a6-9336-97d2faf6643b"/>
        <w:spacing w:line="360" w:lineRule="auto"/>
      </w:pPr>
      <w:r>
        <w:t>其实我炒股比较佛系，不太考虑这些问题。但有一个近似的方法，就是去看沪深300指数，那个不失真，然后毛估估每年分红是2%。</w:t>
        <w:cr/>
        <w:t/>
        <w:cr/>
        <w:t>看上证意义不大，严重失真了。其实美股也失真的，纳斯达克和道琼斯基本只反映10几个股票的涨跌。</w:t>
        <w:cr/>
        <w:t/>
        <w:cr/>
        <w:t>过去十年，大a股总体来说涨得不错。虽然不如美股，但也秒杀国内除了房产以外的其他投资渠道了。</w:t>
      </w:r>
      <w:bookmarkStart w:id="0" w:name="_GoBack"/>
      <w:bookmarkEnd w:id="0"/>
    </w:p>
    <w:p w:rsidR="008905AA" w:rsidRDefault="008905AA">
      <w:pPr>
        <w:pStyle w:val="f7548430-19a4-44a6-9336-97d2faf6643b"/>
      </w:pPr>
    </w:p>
    <w:p w:rsidR="008905AA" w:rsidRDefault="008905AA">
      <w:pPr>
        <w:jc w:val="left"/>
      </w:pPr>
    </w:p>
    <w:p w:rsidR="008905AA" w:rsidRDefault="00D03710">
      <w:pPr>
        <w:pStyle w:val="f0674d9b-680f-4ba7-bf5f-b0c87be05d02"/>
      </w:pPr>
      <w:r>
        <w:rPr>
          <w:color w:val="5B9BD5"/>
          <w:sz w:val="28"/>
          <w:szCs w:val="28"/>
        </w:rPr>
        <w:t>教授  千禾味业和海天味业，你觉得哪个标的更值得投资呢？</w:t>
      </w:r>
    </w:p>
    <w:p w:rsidR="008905AA" w:rsidRDefault="00D03710">
      <w:pPr>
        <w:pStyle w:val="5fe2c470-6397-40cf-a858-b0f375d10df6"/>
        <w:spacing w:line="360" w:lineRule="auto"/>
      </w:pPr>
      <w:r>
        <w:t>两方面来说吧。</w:t>
        <w:cr/>
        <w:t/>
        <w:cr/>
        <w:t>第一，从估值讲我觉得都偏高了，因为酱油这玩意儿又不是什么高科技，谁都能生产。</w:t>
        <w:cr/>
        <w:t/>
        <w:cr/>
        <w:t>第二，贵有贵的道理。酱油的道理就是价格很便宜，偷偷摸摸给你涨价个一块钱大家没感觉。如果大家敏感的话，会发现超市里酱油醋之类都偷偷摸摸涨了很多了。但这一块钱就相当于公司的利润提升了20%以上啊，因为总价很低。</w:t>
        <w:cr/>
        <w:t/>
        <w:cr/>
        <w:t>但在这个位置上，两个我都不会买</w:t>
      </w:r>
      <w:bookmarkStart w:id="0" w:name="_GoBack"/>
      <w:bookmarkEnd w:id="0"/>
    </w:p>
    <w:p w:rsidR="008905AA" w:rsidRDefault="008905AA">
      <w:pPr>
        <w:pStyle w:val="5fe2c470-6397-40cf-a858-b0f375d10df6"/>
      </w:pPr>
    </w:p>
    <w:p w:rsidR="008905AA" w:rsidRDefault="008905AA">
      <w:pPr>
        <w:jc w:val="left"/>
      </w:pPr>
    </w:p>
    <w:p w:rsidR="008905AA" w:rsidRDefault="00D03710">
      <w:pPr>
        <w:pStyle w:val="b7df19b1-f9fa-449a-b40a-febc7ec60d34"/>
      </w:pPr>
      <w:r>
        <w:rPr>
          <w:color w:val="5B9BD5"/>
          <w:sz w:val="28"/>
          <w:szCs w:val="28"/>
        </w:rPr>
        <w:t>最近市场稀土概念很热，请问教授如何看？目前稀土有投资价值吗？</w:t>
      </w:r>
    </w:p>
    <w:p w:rsidR="008905AA" w:rsidRDefault="00D03710">
      <w:pPr>
        <w:pStyle w:val="968e8464-fc61-490e-a7d4-5a03c4f64da3"/>
        <w:spacing w:line="360" w:lineRule="auto"/>
      </w:pPr>
      <w:r>
        <w:t>主要还是炒概念吧，和价值无关。</w:t>
        <w:cr/>
        <w:t/>
        <w:cr/>
        <w:t>现在炒的概念是我们不向美国出口。当然，这个肯定对美国不利，但对我们自己有好处么？</w:t>
        <w:cr/>
        <w:t/>
        <w:cr/>
        <w:t>类似于美国电子企业不向华为供货，股价大跌。从经济上讲这就是个双输的事儿。</w:t>
        <w:cr/>
        <w:t/>
        <w:cr/>
        <w:t>大a股把利空当利好来炒，是传统。</w:t>
      </w:r>
      <w:bookmarkStart w:id="0" w:name="_GoBack"/>
      <w:bookmarkEnd w:id="0"/>
    </w:p>
    <w:p w:rsidR="008905AA" w:rsidRDefault="008905AA">
      <w:pPr>
        <w:pStyle w:val="968e8464-fc61-490e-a7d4-5a03c4f64da3"/>
      </w:pPr>
    </w:p>
    <w:p w:rsidR="008905AA" w:rsidRDefault="008905AA">
      <w:pPr>
        <w:jc w:val="left"/>
      </w:pPr>
    </w:p>
    <w:p w:rsidR="008905AA" w:rsidRDefault="00D03710">
      <w:pPr>
        <w:pStyle w:val="bb71943d-acce-4c25-8e4b-c5be37aa270a"/>
      </w:pPr>
      <w:r>
        <w:rPr>
          <w:color w:val="5B9BD5"/>
          <w:sz w:val="28"/>
          <w:szCs w:val="28"/>
        </w:rPr>
        <w:t xml:space="preserve"> </w:t>
      </w:r>
    </w:p>
    <w:p w:rsidR="008905AA" w:rsidRDefault="00D03710">
      <w:pPr>
        <w:pStyle w:val="ad4aa63a-2431-4a80-bf5e-28b929aa5660"/>
        <w:spacing w:line="360" w:lineRule="auto"/>
      </w:pPr>
      <w:r>
        <w:t>今晚美股也舒服了。金毛不得人心啊！</w:t>
      </w:r>
      <w:bookmarkStart w:id="0" w:name="_GoBack"/>
      <w:bookmarkEnd w:id="0"/>
    </w:p>
    <w:p w:rsidR="008905AA" w:rsidRDefault="008905AA">
      <w:pPr>
        <w:pStyle w:val="ad4aa63a-2431-4a80-bf5e-28b929aa5660"/>
      </w:pPr>
    </w:p>
    <w:p w:rsidR="008905AA" w:rsidRDefault="008905AA">
      <w:pPr>
        <w:jc w:val="left"/>
      </w:pPr>
    </w:p>
    <w:p w:rsidR="008905AA" w:rsidRDefault="00D03710">
      <w:pPr>
        <w:pStyle w:val="3bf171dd-ad9c-40fa-a489-41248525c1dd"/>
      </w:pPr>
      <w:r>
        <w:rPr>
          <w:color w:val="5B9BD5"/>
          <w:sz w:val="28"/>
          <w:szCs w:val="28"/>
        </w:rPr>
        <w:t xml:space="preserve"> </w:t>
      </w:r>
    </w:p>
    <w:p w:rsidR="008905AA" w:rsidRDefault="00D03710">
      <w:pPr>
        <w:pStyle w:val="dc370462-ccce-4bbf-8b4b-dcced0d5f43e"/>
        <w:spacing w:line="360" w:lineRule="auto"/>
      </w:pPr>
      <w:r>
        <w:t>今天大A股还是比较顽强，收在2900点之上，而且是在港资继续流出的背景下。我关注了一下，目前的人民币汇率是6.91，只要啥时候回到6.8甚至6.85，我想就是港资持续流入的时候了。</w:t>
      </w:r>
      <w:bookmarkStart w:id="0" w:name="_GoBack"/>
      <w:bookmarkEnd w:id="0"/>
    </w:p>
    <w:p w:rsidR="008905AA" w:rsidRDefault="008905AA">
      <w:pPr>
        <w:pStyle w:val="dc370462-ccce-4bbf-8b4b-dcced0d5f43e"/>
      </w:pPr>
    </w:p>
    <w:p w:rsidR="008905AA" w:rsidRDefault="008905AA">
      <w:pPr>
        <w:jc w:val="left"/>
      </w:pPr>
    </w:p>
    <w:p w:rsidR="008905AA" w:rsidRDefault="00D03710">
      <w:pPr>
        <w:pStyle w:val="8c106318-ab6b-40e2-8ae8-64ece7b2b453"/>
      </w:pPr>
      <w:r>
        <w:rPr>
          <w:color w:val="5B9BD5"/>
          <w:sz w:val="28"/>
          <w:szCs w:val="28"/>
        </w:rPr>
        <w:t xml:space="preserve"> </w:t>
      </w:r>
    </w:p>
    <w:p w:rsidR="008905AA" w:rsidRDefault="00D03710">
      <w:pPr>
        <w:pStyle w:val="166c9218-5643-4ab9-83a0-d7edf8445bd7"/>
        <w:spacing w:line="360" w:lineRule="auto"/>
      </w:pPr>
      <w:r>
        <w:t>今天主要的利好还是美国那边宣布给华为的90天缓期，我们这里是任总的讲话。任总讲话水平很高，我在订阅号上分析了。虽然这只代表任总和华为的观点，但既然是央媒播了，那肯定也部分代表了中央的态度。现在的策略很简单，我们的对手只有金毛统领，而不是美股。</w:t>
      </w:r>
      <w:bookmarkStart w:id="0" w:name="_GoBack"/>
      <w:bookmarkEnd w:id="0"/>
    </w:p>
    <w:p w:rsidR="008905AA" w:rsidRDefault="008905AA">
      <w:pPr>
        <w:pStyle w:val="166c9218-5643-4ab9-83a0-d7edf8445bd7"/>
      </w:pPr>
    </w:p>
    <w:p w:rsidR="008905AA" w:rsidRDefault="008905AA">
      <w:pPr>
        <w:jc w:val="left"/>
      </w:pPr>
    </w:p>
    <w:p w:rsidR="008905AA" w:rsidRDefault="00D03710">
      <w:pPr>
        <w:pStyle w:val="d0df7319-3caa-4211-9f4c-976139f72842"/>
      </w:pPr>
      <w:r>
        <w:rPr>
          <w:color w:val="5B9BD5"/>
          <w:sz w:val="28"/>
          <w:szCs w:val="28"/>
        </w:rPr>
        <w:t xml:space="preserve"> </w:t>
      </w:r>
    </w:p>
    <w:p w:rsidR="008905AA" w:rsidRDefault="00D03710">
      <w:pPr>
        <w:pStyle w:val="6887686d-f450-4271-af98-885ddcb0da50"/>
        <w:spacing w:line="360" w:lineRule="auto"/>
      </w:pPr>
      <w:r>
        <w:t>...好吧，我们援引官方报道。</w:t>
        <w:cr/>
        <w:t/>
        <w:cr/>
        <w:t>美国这次真的给了华为90天宽限，不是上次那种假模假样的。</w:t>
      </w:r>
      <w:bookmarkStart w:id="0" w:name="_GoBack"/>
      <w:bookmarkEnd w:id="0"/>
    </w:p>
    <w:p w:rsidR="008905AA" w:rsidRDefault="008905AA">
      <w:pPr>
        <w:pStyle w:val="6887686d-f450-4271-af98-885ddcb0da50"/>
      </w:pPr>
    </w:p>
    <w:p w:rsidR="008905AA" w:rsidRDefault="008905AA">
      <w:pPr>
        <w:jc w:val="left"/>
      </w:pPr>
    </w:p>
    <w:p w:rsidR="008905AA" w:rsidRDefault="00D03710">
      <w:pPr>
        <w:pStyle w:val="abbefe5f-4991-4c0b-86eb-8d409d840294"/>
      </w:pPr>
      <w:r>
        <w:rPr>
          <w:color w:val="5B9BD5"/>
          <w:sz w:val="28"/>
          <w:szCs w:val="28"/>
        </w:rPr>
        <w:t xml:space="preserve"> </w:t>
      </w:r>
    </w:p>
    <w:p w:rsidR="008905AA" w:rsidRDefault="00D03710">
      <w:pPr>
        <w:pStyle w:val="8f308f83-af30-449d-beec-a76ddbd7fef0"/>
        <w:spacing w:line="360" w:lineRule="auto"/>
      </w:pPr>
      <w:r>
        <w:t>冰与火之歌最后一季三大不能忍：</w:t>
        <w:cr/>
        <w:t/>
        <w:cr/>
        <w:t>夜王奔袭千里送菜，龙妈清纯少妇黑化，囧520手刃女友</w:t>
      </w:r>
      <w:bookmarkStart w:id="0" w:name="_GoBack"/>
      <w:bookmarkEnd w:id="0"/>
    </w:p>
    <w:p w:rsidR="008905AA" w:rsidRDefault="008905AA">
      <w:pPr>
        <w:pStyle w:val="8f308f83-af30-449d-beec-a76ddbd7fef0"/>
      </w:pPr>
    </w:p>
    <w:p w:rsidR="008905AA" w:rsidRDefault="008905AA">
      <w:pPr>
        <w:jc w:val="left"/>
      </w:pPr>
    </w:p>
    <w:p w:rsidR="008905AA" w:rsidRDefault="00D03710">
      <w:pPr>
        <w:pStyle w:val="64882eac-9df8-4e94-819f-25d5ebad372f"/>
      </w:pPr>
      <w:r>
        <w:rPr>
          <w:color w:val="5B9BD5"/>
          <w:sz w:val="28"/>
          <w:szCs w:val="28"/>
        </w:rPr>
        <w:t xml:space="preserve"> </w:t>
      </w:r>
    </w:p>
    <w:p w:rsidR="008905AA" w:rsidRDefault="00D03710">
      <w:pPr>
        <w:pStyle w:val="22160377-2e94-4d8a-bad3-d5ed6a1c79b1"/>
        <w:spacing w:line="360" w:lineRule="auto"/>
      </w:pPr>
      <w:r>
        <w:t>美股电子公司盘前继续大跌，金毛统领估计要痛了。美国现在仅有的两个领先制造业是电子和生物医药，这回如果把电子行业给砸了，美国靠啥混呢？</w:t>
        <w:cr/>
        <w:t/>
        <w:cr/>
        <w:t>我相信再痛痛双方就又要坐下来谈了。</w:t>
      </w:r>
      <w:bookmarkStart w:id="0" w:name="_GoBack"/>
      <w:bookmarkEnd w:id="0"/>
    </w:p>
    <w:p w:rsidR="008905AA" w:rsidRDefault="008905AA">
      <w:pPr>
        <w:pStyle w:val="22160377-2e94-4d8a-bad3-d5ed6a1c79b1"/>
      </w:pPr>
    </w:p>
    <w:p w:rsidR="008905AA" w:rsidRDefault="008905AA">
      <w:pPr>
        <w:jc w:val="left"/>
      </w:pPr>
    </w:p>
    <w:p w:rsidR="008905AA" w:rsidRDefault="00D03710">
      <w:pPr>
        <w:pStyle w:val="3e23318f-55a9-49cf-97e2-d55c7294cfa9"/>
      </w:pPr>
      <w:r>
        <w:rPr>
          <w:color w:val="5B9BD5"/>
          <w:sz w:val="28"/>
          <w:szCs w:val="28"/>
        </w:rPr>
        <w:t xml:space="preserve"> </w:t>
      </w:r>
    </w:p>
    <w:p w:rsidR="008905AA" w:rsidRDefault="00D03710">
      <w:pPr>
        <w:pStyle w:val="cf1a6ff1-e3c5-412e-a6e7-e91617d2790f"/>
        <w:spacing w:line="360" w:lineRule="auto"/>
      </w:pPr>
      <w:r>
        <w:t>冒着被打脸的风险说一句，不用特别担心。现在是恐慌盘在杀跌。</w:t>
      </w:r>
      <w:bookmarkStart w:id="0" w:name="_GoBack"/>
      <w:bookmarkEnd w:id="0"/>
    </w:p>
    <w:p w:rsidR="008905AA" w:rsidRDefault="008905AA">
      <w:pPr>
        <w:pStyle w:val="cf1a6ff1-e3c5-412e-a6e7-e91617d2790f"/>
      </w:pPr>
    </w:p>
    <w:p w:rsidR="008905AA" w:rsidRDefault="008905AA">
      <w:pPr>
        <w:jc w:val="left"/>
      </w:pPr>
    </w:p>
    <w:p w:rsidR="008905AA" w:rsidRDefault="00D03710">
      <w:pPr>
        <w:pStyle w:val="97127395-5f86-4d8f-be41-b5318741363c"/>
      </w:pPr>
      <w:r>
        <w:rPr>
          <w:color w:val="5B9BD5"/>
          <w:sz w:val="28"/>
          <w:szCs w:val="28"/>
        </w:rPr>
        <w:t xml:space="preserve">诚恳的请教个疑问，教授今天关于华为的公众号的文章是之前看到新闻就推测出来的还是传说中的复盘，也就是根据大盘最终的走势来判定这个新闻对于中国股市的影响 ？ </w:t>
        <w:cr/>
        <w:t>如果是复盘，您觉得我们应该从复盘中学习一些什么呢？是找出自己一天的不理性的行为加以改正还是学习各种新闻对于股市影响的逻辑呢？</w:t>
        <w:cr/>
        <w:t>对于我们这种小白来讲，在这种情况下是选择性回避还是装死比较好呢？</w:t>
      </w:r>
    </w:p>
    <w:p w:rsidR="008905AA" w:rsidRDefault="00D03710">
      <w:pPr>
        <w:pStyle w:val="2228adfa-a38c-4650-a9a8-fa7fcdc92539"/>
        <w:spacing w:line="360" w:lineRule="auto"/>
      </w:pPr>
      <w:r>
        <w:t>复盘的核心我认为是逻辑的思考。</w:t>
        <w:cr/>
        <w:t/>
        <w:cr/>
        <w:t>股票涨跌很正常，重要的是为什么会涨跌。每个人对此都有一套自己的解释，但我认为假设检验模型是最重要的。关于这个你可以去精华区去看我写的文章从程序员到投资者转变（中），里面讲的很具体。</w:t>
        <w:cr/>
        <w:t/>
        <w:cr/>
        <w:t>关于华为的问题顺便讲一下，目前有很多谣言，但大部分人没有判断能力，完全被情绪驱动。股市也一样，大部分人也是不辨真伪，情绪驱动。</w:t>
        <w:cr/>
        <w:t/>
        <w:cr/>
        <w:t>从情绪驱动向逻辑驱动，是复盘的核心。</w:t>
      </w:r>
      <w:bookmarkStart w:id="0" w:name="_GoBack"/>
      <w:bookmarkEnd w:id="0"/>
    </w:p>
    <w:p w:rsidR="008905AA" w:rsidRDefault="008905AA">
      <w:pPr>
        <w:pStyle w:val="2228adfa-a38c-4650-a9a8-fa7fcdc92539"/>
      </w:pPr>
    </w:p>
    <w:p w:rsidR="008905AA" w:rsidRDefault="008905AA">
      <w:pPr>
        <w:jc w:val="left"/>
      </w:pPr>
    </w:p>
    <w:p w:rsidR="008905AA" w:rsidRDefault="00D03710">
      <w:pPr>
        <w:pStyle w:val="da5899ea-5413-4794-b820-b099e4ba9bff"/>
      </w:pPr>
      <w:r>
        <w:rPr>
          <w:color w:val="5B9BD5"/>
          <w:sz w:val="28"/>
          <w:szCs w:val="28"/>
        </w:rPr>
        <w:t>教授，现在对房价怎么看呢？最近房价有点上涨，虽然调控了，但也不会降下去了吧？</w:t>
      </w:r>
    </w:p>
    <w:p w:rsidR="008905AA" w:rsidRDefault="00D03710">
      <w:pPr>
        <w:pStyle w:val="f627f2dd-da24-45ec-8a07-af910cd8b1d0"/>
        <w:spacing w:line="360" w:lineRule="auto"/>
      </w:pPr>
      <w:r>
        <w:t>这个问题我说过好多次了。简单来说就是我国地方政府对于房价调控经验已经非常丰富，按揭利率，限购，限售都是很成熟的工具。</w:t>
        <w:cr/>
        <w:t/>
        <w:cr/>
        <w:t>所以只要政府想，就可以长期把房价维持在一个水平，不大涨也不大跌，然后用通货膨胀慢慢消化房价。</w:t>
        <w:cr/>
        <w:t/>
        <w:cr/>
        <w:t>另一个问题就是，三四月房价涨很正常。三四月通常是买学区房是deadline，再晚买可能学校就不认了。所以每年房价的大部分涨幅都在三四月，剩下小部分在九十月。剩下月份，在正常年份都是走平或者微跌，这就是房产的小周期。</w:t>
        <w:cr/>
        <w:t/>
        <w:cr/>
        <w:t>正常年份，通常年底看房，一二月成交是最划算的。</w:t>
      </w:r>
      <w:bookmarkStart w:id="0" w:name="_GoBack"/>
      <w:bookmarkEnd w:id="0"/>
    </w:p>
    <w:p w:rsidR="008905AA" w:rsidRDefault="008905AA">
      <w:pPr>
        <w:pStyle w:val="f627f2dd-da24-45ec-8a07-af910cd8b1d0"/>
      </w:pPr>
    </w:p>
    <w:p w:rsidR="008905AA" w:rsidRDefault="008905AA">
      <w:pPr>
        <w:jc w:val="left"/>
      </w:pPr>
    </w:p>
    <w:p w:rsidR="008905AA" w:rsidRDefault="00D03710">
      <w:pPr>
        <w:pStyle w:val="7d58dbe9-26d4-45f4-9960-8fcf8e52a2aa"/>
      </w:pPr>
      <w:r>
        <w:rPr>
          <w:color w:val="5B9BD5"/>
          <w:sz w:val="28"/>
          <w:szCs w:val="28"/>
        </w:rPr>
        <w:t xml:space="preserve"> </w:t>
      </w:r>
    </w:p>
    <w:p w:rsidR="008905AA" w:rsidRDefault="00D03710">
      <w:pPr>
        <w:pStyle w:val="6215d646-1b09-473e-8358-a65ec20901bb"/>
        <w:spacing w:line="360" w:lineRule="auto"/>
      </w:pPr>
      <w:r>
        <w:t>等到半夜等来这么一个瓜，641投案。</w:t>
      </w:r>
      <w:bookmarkStart w:id="0" w:name="_GoBack"/>
      <w:bookmarkEnd w:id="0"/>
    </w:p>
    <w:p w:rsidR="008905AA" w:rsidRDefault="008905AA">
      <w:pPr>
        <w:pStyle w:val="6215d646-1b09-473e-8358-a65ec20901bb"/>
      </w:pPr>
    </w:p>
    <w:p w:rsidR="008905AA" w:rsidRDefault="008905AA">
      <w:pPr>
        <w:jc w:val="left"/>
      </w:pPr>
    </w:p>
    <w:p w:rsidR="008905AA" w:rsidRDefault="00D03710">
      <w:pPr>
        <w:pStyle w:val="e49fcc69-3342-4ff2-b8b5-c7d8579be8f8"/>
      </w:pPr>
      <w:r>
        <w:rPr>
          <w:color w:val="5B9BD5"/>
          <w:sz w:val="28"/>
          <w:szCs w:val="28"/>
        </w:rPr>
        <w:t xml:space="preserve"> </w:t>
      </w:r>
    </w:p>
    <w:p w:rsidR="008905AA" w:rsidRDefault="00D03710">
      <w:pPr>
        <w:pStyle w:val="28353027-0c13-48b2-8798-c1a4289660de"/>
        <w:spacing w:line="360" w:lineRule="auto"/>
      </w:pPr>
      <w:r>
        <w:t>开写本周第二篇干货，哎，现在开始997啊</w:t>
      </w:r>
      <w:bookmarkStart w:id="0" w:name="_GoBack"/>
      <w:bookmarkEnd w:id="0"/>
    </w:p>
    <w:p w:rsidR="008905AA" w:rsidRDefault="008905AA">
      <w:pPr>
        <w:pStyle w:val="28353027-0c13-48b2-8798-c1a4289660de"/>
      </w:pPr>
    </w:p>
    <w:p w:rsidR="008905AA" w:rsidRDefault="008905AA">
      <w:pPr>
        <w:jc w:val="left"/>
      </w:pPr>
    </w:p>
    <w:p w:rsidR="008905AA" w:rsidRDefault="00D03710">
      <w:pPr>
        <w:pStyle w:val="b63dbaad-e2d8-416d-9ad6-4022b14e7f09"/>
      </w:pPr>
      <w:r>
        <w:rPr>
          <w:color w:val="5B9BD5"/>
          <w:sz w:val="28"/>
          <w:szCs w:val="28"/>
        </w:rPr>
        <w:t xml:space="preserve"> </w:t>
      </w:r>
    </w:p>
    <w:p w:rsidR="008905AA" w:rsidRDefault="00D03710">
      <w:pPr>
        <w:pStyle w:val="a5fd179e-e37f-460d-961b-632114430822"/>
        <w:spacing w:line="360" w:lineRule="auto"/>
      </w:pPr>
      <w:r>
        <w:t>华为事件的一些最新进展。</w:t>
        <w:cr/>
        <w:t/>
        <w:cr/>
        <w:t>1、联想切断对华为的供货。应该是假消息，联想官方辟谣。</w:t>
        <w:cr/>
        <w:t/>
        <w:cr/>
        <w:t>2、谷歌切断给华为的安卓商店授权。目前没有得到证实，我问了下谷歌的同学，他们判断可能是假消息。</w:t>
        <w:cr/>
        <w:t/>
        <w:cr/>
        <w:t>3、华为在美57家工厂撤退。肯定是假消息，华为在美国应该没有工厂，就算有也不可能有57家。</w:t>
        <w:cr/>
        <w:t/>
        <w:cr/>
        <w:t>4、华为的备胎技术没有网上传的那么神，但应该勉强够用。</w:t>
        <w:cr/>
        <w:t/>
        <w:cr/>
        <w:t>5、目前台积电还继续对华为供货，为华为赢得了一定的缓冲时间。</w:t>
        <w:cr/>
        <w:t/>
        <w:cr/>
        <w:t>6、华为的备胎技术是IBM建议搞得，啊哈，这个让我们怎么说呢？</w:t>
        <w:cr/>
        <w:t/>
        <w:cr/>
        <w:t>7、华为当前最大的挑战是在笔记本方面，因为intel的CPU是无法被取代的。可怜我还苦苦等着Matebook 14出货呢。</w:t>
      </w:r>
      <w:bookmarkStart w:id="0" w:name="_GoBack"/>
      <w:bookmarkEnd w:id="0"/>
    </w:p>
    <w:p w:rsidR="008905AA" w:rsidRDefault="008905AA">
      <w:pPr>
        <w:pStyle w:val="a5fd179e-e37f-460d-961b-632114430822"/>
      </w:pPr>
    </w:p>
    <w:p w:rsidR="008905AA" w:rsidRDefault="008905AA">
      <w:pPr>
        <w:jc w:val="left"/>
      </w:pPr>
    </w:p>
    <w:p w:rsidR="008905AA" w:rsidRDefault="00D03710">
      <w:pPr>
        <w:pStyle w:val="f5f82565-2415-4efd-ba4e-c7b2c18d5403"/>
      </w:pPr>
      <w:r>
        <w:rPr>
          <w:color w:val="5B9BD5"/>
          <w:sz w:val="28"/>
          <w:szCs w:val="28"/>
        </w:rPr>
        <w:t xml:space="preserve"> </w:t>
      </w:r>
    </w:p>
    <w:p w:rsidR="008905AA" w:rsidRDefault="00D03710">
      <w:pPr>
        <w:pStyle w:val="95cf2587-e140-41bf-a2a5-61fd4c0f9d6a"/>
        <w:spacing w:line="360" w:lineRule="auto"/>
      </w:pPr>
      <w:r>
        <w:t>干货真难写，我写一篇订阅号，大概1+小时，写一篇干货，4-5小时。</w:t>
      </w:r>
      <w:bookmarkStart w:id="0" w:name="_GoBack"/>
      <w:bookmarkEnd w:id="0"/>
    </w:p>
    <w:p w:rsidR="008905AA" w:rsidRDefault="008905AA">
      <w:pPr>
        <w:pStyle w:val="95cf2587-e140-41bf-a2a5-61fd4c0f9d6a"/>
      </w:pPr>
    </w:p>
    <w:p w:rsidR="008905AA" w:rsidRDefault="008905AA">
      <w:pPr>
        <w:jc w:val="left"/>
      </w:pPr>
    </w:p>
    <w:p w:rsidR="008905AA" w:rsidRDefault="00D03710">
      <w:pPr>
        <w:pStyle w:val="078c2878-59f9-4cbe-83e2-825476be927a"/>
      </w:pPr>
      <w:r>
        <w:rPr>
          <w:color w:val="5B9BD5"/>
          <w:sz w:val="28"/>
          <w:szCs w:val="28"/>
        </w:rPr>
        <w:t xml:space="preserve"> </w:t>
      </w:r>
    </w:p>
    <w:p w:rsidR="008905AA" w:rsidRDefault="00D03710">
      <w:pPr>
        <w:pStyle w:val="2f0a849b-eb04-45c9-b224-84a361c65807"/>
        <w:spacing w:line="360" w:lineRule="auto"/>
      </w:pPr>
      <w:r>
        <w:t xml:space="preserve">&lt;e type="hashtag" hid="552854824224" title="%23%E5%B9%B2%E8%B4%A7%23" /&gt; </w:t>
        <w:cr/>
        <w:t/>
        <w:cr/>
        <w:t>干货 NO. 3</w:t>
        <w:cr/>
        <w:t/>
        <w:cr/>
        <w:t>我发表了一篇文章：&lt;e type="web" href="https%3A%2F%2Farticles.zsxq.com%2Fid_vq25iwcwv1ul.html" title="%E6%88%91%E6%98%AF%E5%A6%82%E4%BD%95%E5%AE%8C%E6%88%90%E4%BB%8E%E7%A8%8B%E5%BA%8F%E5%91%98%E5%88%B0%E6%8A%95%E8%B5%84%E8%80%85%E7%9A%84%E8%BD%AC%E5%8F%98%EF%BC%88%E4%B8%8B%EF%BC%89" /&gt;</w:t>
      </w:r>
      <w:bookmarkStart w:id="0" w:name="_GoBack"/>
      <w:bookmarkEnd w:id="0"/>
    </w:p>
    <w:p w:rsidR="008905AA" w:rsidRDefault="008905AA">
      <w:pPr>
        <w:pStyle w:val="2f0a849b-eb04-45c9-b224-84a361c65807"/>
      </w:pPr>
    </w:p>
    <w:p w:rsidR="008905AA" w:rsidRDefault="008905AA">
      <w:pPr>
        <w:jc w:val="left"/>
      </w:pPr>
    </w:p>
    <w:p w:rsidR="008905AA" w:rsidRDefault="00D03710">
      <w:pPr>
        <w:pStyle w:val="4d94f918-a92c-4945-8f2b-6e8e4d84ab2f"/>
      </w:pPr>
      <w:r>
        <w:rPr>
          <w:color w:val="5B9BD5"/>
          <w:sz w:val="28"/>
          <w:szCs w:val="28"/>
        </w:rPr>
        <w:t xml:space="preserve"> </w:t>
      </w:r>
    </w:p>
    <w:p w:rsidR="008905AA" w:rsidRDefault="00D03710">
      <w:pPr>
        <w:pStyle w:val="1b1b24ea-2c5a-4079-90de-1262fbb9aed5"/>
        <w:spacing w:line="360" w:lineRule="auto"/>
      </w:pPr>
      <w:r>
        <w:t>下午接受一个访谈，到时候如果有文字内容，我放上来。</w:t>
      </w:r>
      <w:bookmarkStart w:id="0" w:name="_GoBack"/>
      <w:bookmarkEnd w:id="0"/>
    </w:p>
    <w:p w:rsidR="008905AA" w:rsidRDefault="008905AA">
      <w:pPr>
        <w:pStyle w:val="1b1b24ea-2c5a-4079-90de-1262fbb9aed5"/>
      </w:pPr>
    </w:p>
    <w:p w:rsidR="008905AA" w:rsidRDefault="008905AA">
      <w:pPr>
        <w:jc w:val="left"/>
      </w:pPr>
    </w:p>
    <w:p w:rsidR="008905AA" w:rsidRDefault="00D03710">
      <w:pPr>
        <w:pStyle w:val="cb5a4cc0-5aff-4516-947a-b753284f3e56"/>
      </w:pPr>
      <w:r>
        <w:rPr>
          <w:color w:val="5B9BD5"/>
          <w:sz w:val="28"/>
          <w:szCs w:val="28"/>
        </w:rPr>
        <w:t xml:space="preserve"> </w:t>
      </w:r>
    </w:p>
    <w:p w:rsidR="008905AA" w:rsidRDefault="00D03710">
      <w:pPr>
        <w:pStyle w:val="24cdd2a5-6c00-43a2-9dd4-3be85c7f0234"/>
        <w:spacing w:line="360" w:lineRule="auto"/>
      </w:pPr>
      <w:r>
        <w:t>各位兄弟，周六起床，开始憋干货...</w:t>
      </w:r>
      <w:bookmarkStart w:id="0" w:name="_GoBack"/>
      <w:bookmarkEnd w:id="0"/>
    </w:p>
    <w:p w:rsidR="008905AA" w:rsidRDefault="008905AA">
      <w:pPr>
        <w:pStyle w:val="24cdd2a5-6c00-43a2-9dd4-3be85c7f0234"/>
      </w:pPr>
    </w:p>
    <w:p w:rsidR="008905AA" w:rsidRDefault="008905AA">
      <w:pPr>
        <w:jc w:val="left"/>
      </w:pPr>
    </w:p>
    <w:p w:rsidR="008905AA" w:rsidRDefault="00D03710">
      <w:pPr>
        <w:pStyle w:val="75d5d531-92f0-47d6-bd36-377d54e046d5"/>
      </w:pPr>
      <w:r>
        <w:rPr>
          <w:color w:val="5B9BD5"/>
          <w:sz w:val="28"/>
          <w:szCs w:val="28"/>
        </w:rPr>
        <w:t xml:space="preserve"> </w:t>
      </w:r>
    </w:p>
    <w:p w:rsidR="008905AA" w:rsidRDefault="00D03710">
      <w:pPr>
        <w:pStyle w:val="236fa660-5a9a-445f-8391-6218987b996e"/>
        <w:spacing w:line="360" w:lineRule="auto"/>
      </w:pPr>
      <w:r>
        <w:t>上来随便写几句吧。</w:t>
        <w:cr/>
        <w:t/>
        <w:cr/>
        <w:t>从去年开始，这个股市就特别难做，因为太多的外部时间干扰我们的判断，极大增加了不确定性。</w:t>
        <w:cr/>
        <w:t/>
        <w:cr/>
        <w:t>在过去十几年，我们只需要买入好公司持有即可，而在今天，我们还要苦苦思索这个好公司会不会被外来的对手一本击倒。</w:t>
        <w:cr/>
        <w:t/>
        <w:cr/>
        <w:t>换句话说，过去我们面临的仅仅是股市自身的不确定性，今天我们则还面临着外部的不确定性。后者实际上是超越我们的判断能力的。</w:t>
        <w:cr/>
        <w:t/>
        <w:cr/>
        <w:t>在这个时刻，我们大概只有两种选择。</w:t>
        <w:cr/>
        <w:t/>
        <w:cr/>
        <w:t>第一是远离市场，但这并不意味着远离风险。因为这种外部的风险不仅仅会冲击股市，也会冲击其他所有我们能够得到的市场。</w:t>
        <w:cr/>
        <w:t/>
        <w:cr/>
        <w:t>第二是相信国运，耐心持有和等待。这就需要极大的耐心和只会，继续提升自己的认识。</w:t>
      </w:r>
      <w:bookmarkStart w:id="0" w:name="_GoBack"/>
      <w:bookmarkEnd w:id="0"/>
    </w:p>
    <w:p w:rsidR="008905AA" w:rsidRDefault="008905AA">
      <w:pPr>
        <w:pStyle w:val="236fa660-5a9a-445f-8391-6218987b996e"/>
      </w:pPr>
    </w:p>
    <w:p w:rsidR="008905AA" w:rsidRDefault="008905AA">
      <w:pPr>
        <w:jc w:val="left"/>
      </w:pPr>
    </w:p>
    <w:p w:rsidR="008905AA" w:rsidRDefault="00D03710">
      <w:pPr>
        <w:pStyle w:val="d580ad9c-af1c-4b6d-9a21-fed290b8a2ac"/>
      </w:pPr>
      <w:r>
        <w:rPr>
          <w:color w:val="5B9BD5"/>
          <w:sz w:val="28"/>
          <w:szCs w:val="28"/>
        </w:rPr>
        <w:t/>
      </w:r>
    </w:p>
    <w:p w:rsidR="008905AA" w:rsidRDefault="00D03710">
      <w:pPr>
        <w:pStyle w:val="f28a88c9-421e-4ea9-9c18-2efe97c91661"/>
        <w:spacing w:line="360" w:lineRule="auto"/>
      </w:pPr>
      <w:r>
        <w:t/>
      </w:r>
      <w:bookmarkStart w:id="0" w:name="_GoBack"/>
      <w:bookmarkEnd w:id="0"/>
    </w:p>
    <w:p w:rsidR="008905AA" w:rsidRDefault="008905AA">
      <w:pPr>
        <w:pStyle w:val="f28a88c9-421e-4ea9-9c18-2efe97c91661"/>
      </w:pPr>
    </w:p>
    <w:p w:rsidR="008905AA" w:rsidRDefault="008905AA">
      <w:pPr>
        <w:jc w:val="left"/>
      </w:pPr>
    </w:p>
    <w:p w:rsidR="008905AA" w:rsidRDefault="00D03710">
      <w:pPr>
        <w:pStyle w:val="205b95ef-9351-4674-853a-3e2afc22b183"/>
      </w:pPr>
      <w:r>
        <w:rPr>
          <w:color w:val="5B9BD5"/>
          <w:sz w:val="28"/>
          <w:szCs w:val="28"/>
        </w:rPr>
        <w:t xml:space="preserve"> </w:t>
      </w:r>
    </w:p>
    <w:p w:rsidR="008905AA" w:rsidRDefault="00D03710">
      <w:pPr>
        <w:pStyle w:val="aa8f064e-d637-40f8-824d-68de662304cf"/>
        <w:spacing w:line="360" w:lineRule="auto"/>
      </w:pPr>
      <w:r>
        <w:t>中国平安四月保费数据略不及预期，今天做好思想准备。不过有回购护体应该还好</w:t>
      </w:r>
      <w:bookmarkStart w:id="0" w:name="_GoBack"/>
      <w:bookmarkEnd w:id="0"/>
    </w:p>
    <w:p w:rsidR="008905AA" w:rsidRDefault="008905AA">
      <w:pPr>
        <w:pStyle w:val="aa8f064e-d637-40f8-824d-68de662304cf"/>
      </w:pPr>
    </w:p>
    <w:p w:rsidR="008905AA" w:rsidRDefault="008905AA">
      <w:pPr>
        <w:jc w:val="left"/>
      </w:pPr>
    </w:p>
    <w:p w:rsidR="008905AA" w:rsidRDefault="00D03710">
      <w:pPr>
        <w:pStyle w:val="713ce37d-d6ad-425a-ab76-2e0ad0165a81"/>
      </w:pPr>
      <w:r>
        <w:rPr>
          <w:color w:val="5B9BD5"/>
          <w:sz w:val="28"/>
          <w:szCs w:val="28"/>
        </w:rPr>
        <w:t xml:space="preserve"> </w:t>
      </w:r>
    </w:p>
    <w:p w:rsidR="008905AA" w:rsidRDefault="00D03710">
      <w:pPr>
        <w:pStyle w:val="3f59309a-196c-47de-943e-f0400c4c9161"/>
        <w:spacing w:line="360" w:lineRule="auto"/>
      </w:pPr>
      <w:r>
        <w:t>今天快累趴下了。好不容易把订阅号写出来了，赶紧去吃口饭</w:t>
      </w:r>
      <w:bookmarkStart w:id="0" w:name="_GoBack"/>
      <w:bookmarkEnd w:id="0"/>
    </w:p>
    <w:p w:rsidR="008905AA" w:rsidRDefault="008905AA">
      <w:pPr>
        <w:pStyle w:val="3f59309a-196c-47de-943e-f0400c4c9161"/>
      </w:pPr>
    </w:p>
    <w:p w:rsidR="008905AA" w:rsidRDefault="008905AA">
      <w:pPr>
        <w:jc w:val="left"/>
      </w:pPr>
    </w:p>
    <w:p w:rsidR="008905AA" w:rsidRDefault="00D03710">
      <w:pPr>
        <w:pStyle w:val="fda2844d-8a99-4961-888c-6f198ba0d95b"/>
      </w:pPr>
      <w:r>
        <w:rPr>
          <w:color w:val="5B9BD5"/>
          <w:sz w:val="28"/>
          <w:szCs w:val="28"/>
        </w:rPr>
        <w:t xml:space="preserve"> </w:t>
      </w:r>
    </w:p>
    <w:p w:rsidR="008905AA" w:rsidRDefault="00D03710">
      <w:pPr>
        <w:pStyle w:val="f6def308-c217-4778-a8a2-3ba03b0dd3d0"/>
        <w:spacing w:line="360" w:lineRule="auto"/>
      </w:pPr>
      <w:r>
        <w:t>突然舍不得减仓了，真是犯贱。等等再说吧</w:t>
      </w:r>
      <w:bookmarkStart w:id="0" w:name="_GoBack"/>
      <w:bookmarkEnd w:id="0"/>
    </w:p>
    <w:p w:rsidR="008905AA" w:rsidRDefault="008905AA">
      <w:pPr>
        <w:pStyle w:val="f6def308-c217-4778-a8a2-3ba03b0dd3d0"/>
      </w:pPr>
    </w:p>
    <w:p w:rsidR="008905AA" w:rsidRDefault="008905AA">
      <w:pPr>
        <w:jc w:val="left"/>
      </w:pPr>
    </w:p>
    <w:p w:rsidR="008905AA" w:rsidRDefault="00D03710">
      <w:pPr>
        <w:pStyle w:val="b0ef7256-3aae-4a40-a671-aab4fb077252"/>
      </w:pPr>
      <w:r>
        <w:rPr>
          <w:color w:val="5B9BD5"/>
          <w:sz w:val="28"/>
          <w:szCs w:val="28"/>
        </w:rPr>
        <w:t>教授，最近大蓝筹的保险股如中国人寿为什么跌这么凶？您能分析下吗？</w:t>
      </w:r>
    </w:p>
    <w:p w:rsidR="008905AA" w:rsidRDefault="00D03710">
      <w:pPr>
        <w:pStyle w:val="dff9faac-fac0-4e43-9c84-f2987cedc2b8"/>
        <w:spacing w:line="360" w:lineRule="auto"/>
      </w:pPr>
      <w:r>
        <w:t>人寿跌得凶很正常啊，在所有保险股里面，人寿向来都是暴涨暴跌。年后人寿曾经有过连续的大涨，获利盘茫茫多，那么减仓的时候先杀人寿很正常。</w:t>
        <w:cr/>
        <w:t/>
        <w:cr/>
        <w:t>整个保险的下跌，其实就是跟随大盘而已。大盘从接近3300点跌到2900点附近，跌了12%左右，保险的跌幅并不更多。平安大概高点下来跌了11%，太保是20%，都属于正常范围以内。</w:t>
        <w:cr/>
        <w:t/>
        <w:cr/>
        <w:t>今年包括保险在内的大蓝筹，涨幅是领先的，所以跌的时候多跌点，并无不妥。</w:t>
        <w:cr/>
        <w:t/>
        <w:cr/>
        <w:t>顺便说一下，除了爆发前那一段以外，我一直不太主张大家买人寿，而一直推平安和太保。因为长期来看这两家的增长更有保证。</w:t>
      </w:r>
      <w:bookmarkStart w:id="0" w:name="_GoBack"/>
      <w:bookmarkEnd w:id="0"/>
    </w:p>
    <w:p w:rsidR="008905AA" w:rsidRDefault="008905AA">
      <w:pPr>
        <w:pStyle w:val="dff9faac-fac0-4e43-9c84-f2987cedc2b8"/>
      </w:pPr>
    </w:p>
    <w:p w:rsidR="008905AA" w:rsidRDefault="008905AA">
      <w:pPr>
        <w:jc w:val="left"/>
      </w:pPr>
    </w:p>
    <w:p w:rsidR="008905AA" w:rsidRDefault="00D03710">
      <w:pPr>
        <w:pStyle w:val="04bca75d-7de9-4e09-b7d0-97412d2c5320"/>
      </w:pPr>
      <w:r>
        <w:rPr>
          <w:color w:val="5B9BD5"/>
          <w:sz w:val="28"/>
          <w:szCs w:val="28"/>
        </w:rPr>
        <w:t>教授，我在公众号上看到您推荐港股中国太保，记得当时您说坐等创新高。从4月2号买入拿到现在跌了10%。请问这只股票现在是止损卖出还是继续拿着呢</w:t>
      </w:r>
    </w:p>
    <w:p w:rsidR="008905AA" w:rsidRDefault="00D03710">
      <w:pPr>
        <w:pStyle w:val="8525fff4-350e-45a1-bffb-5ee52064f2a9"/>
        <w:spacing w:line="360" w:lineRule="auto"/>
      </w:pPr>
      <w:r>
        <w:t>我个人对太保h还是比较有信心的，理由就是便宜。目前a股和h股之间还有20%以上的差价。今年的分红方案是每股派一元，也就是有3%以上的收益。在可预期的未来，这个分红力度还会增大。</w:t>
        <w:cr/>
        <w:t/>
        <w:cr/>
        <w:t>保险这个行业也正在进入收获期，未来两年稳步增长都是预期中的。</w:t>
        <w:cr/>
        <w:t/>
        <w:cr/>
        <w:t>近期的下跌主要是受谈判影响，并不是股票本身出了什么问题。近期绝大部分股票都从高位回调10-20%，并非太保一家问题。</w:t>
        <w:cr/>
        <w:t/>
        <w:cr/>
        <w:t>所以如果您对大盘比较悲观，可以减仓。如果单就太保这个股票来说，我认为没有问题。</w:t>
      </w:r>
      <w:bookmarkStart w:id="0" w:name="_GoBack"/>
      <w:bookmarkEnd w:id="0"/>
    </w:p>
    <w:p w:rsidR="008905AA" w:rsidRDefault="008905AA">
      <w:pPr>
        <w:pStyle w:val="8525fff4-350e-45a1-bffb-5ee52064f2a9"/>
      </w:pPr>
    </w:p>
    <w:p w:rsidR="008905AA" w:rsidRDefault="008905AA">
      <w:pPr>
        <w:jc w:val="left"/>
      </w:pPr>
    </w:p>
    <w:p w:rsidR="008905AA" w:rsidRDefault="00D03710">
      <w:pPr>
        <w:pStyle w:val="9ebcc053-08d9-43f5-af48-18619eaed480"/>
      </w:pPr>
      <w:r>
        <w:rPr>
          <w:color w:val="5B9BD5"/>
          <w:sz w:val="28"/>
          <w:szCs w:val="28"/>
        </w:rPr>
        <w:t>教授，您好！小白想问一下MSCI买A股的钱应该不是从沪港通流入的吧，他们买A股是否是先把美元在中国换成人民币再买的？望答复，谢谢</w:t>
      </w:r>
    </w:p>
    <w:p w:rsidR="008905AA" w:rsidRDefault="00D03710">
      <w:pPr>
        <w:pStyle w:val="c8c0497b-2c22-42db-8316-8b9210ddc77f"/>
        <w:spacing w:line="360" w:lineRule="auto"/>
      </w:pPr>
      <w:r>
        <w:t>主要有两种渠道。第一种是qf2，可以理解为大陆专门开给外资的基金。这个基金的特点就是老外把外汇拿过来，换成人民币后买入a股股票。基金管理人也是老外。</w:t>
        <w:cr/>
        <w:t/>
        <w:cr/>
        <w:t>第二部分是通过港股过来，优点是比较灵活。不需要大陆那么复杂的审批手续等。我相信越来越多的外资会喜欢港股这个渠道。</w:t>
        <w:cr/>
        <w:t/>
        <w:cr/>
        <w:t>未来如果真的有沪伦通之类，当然还有可能增加新的渠道。</w:t>
      </w:r>
      <w:bookmarkStart w:id="0" w:name="_GoBack"/>
      <w:bookmarkEnd w:id="0"/>
    </w:p>
    <w:p w:rsidR="008905AA" w:rsidRDefault="008905AA">
      <w:pPr>
        <w:pStyle w:val="c8c0497b-2c22-42db-8316-8b9210ddc77f"/>
      </w:pPr>
    </w:p>
    <w:p w:rsidR="008905AA" w:rsidRDefault="008905AA">
      <w:pPr>
        <w:jc w:val="left"/>
      </w:pPr>
    </w:p>
    <w:p w:rsidR="008905AA" w:rsidRDefault="00D03710">
      <w:pPr>
        <w:pStyle w:val="bfb45567-782b-4eb8-a8fb-19de15acb70d"/>
      </w:pPr>
      <w:r>
        <w:rPr>
          <w:color w:val="5B9BD5"/>
          <w:sz w:val="28"/>
          <w:szCs w:val="28"/>
        </w:rPr>
        <w:t xml:space="preserve"> </w:t>
      </w:r>
    </w:p>
    <w:p w:rsidR="008905AA" w:rsidRDefault="00D03710">
      <w:pPr>
        <w:pStyle w:val="5eb5aee2-d510-465e-9b05-0809edb85c1f"/>
        <w:spacing w:line="360" w:lineRule="auto"/>
      </w:pPr>
      <w:r>
        <w:t>目前股市下跌，不用太害怕。主要是港资在撤。</w:t>
        <w:cr/>
        <w:t/>
        <w:cr/>
        <w:t>港资撤的一个重要理由是人民币贬值，但实际上人民币目前已经企稳，而且这次贬值基本上是我们主动的操作，可控。所以不用特别悲观。</w:t>
        <w:cr/>
        <w:t/>
        <w:cr/>
        <w:t>我今天上午高点附近减了两成仓位，下午找机会抄回来。</w:t>
      </w:r>
      <w:bookmarkStart w:id="0" w:name="_GoBack"/>
      <w:bookmarkEnd w:id="0"/>
    </w:p>
    <w:p w:rsidR="008905AA" w:rsidRDefault="008905AA">
      <w:pPr>
        <w:pStyle w:val="5eb5aee2-d510-465e-9b05-0809edb85c1f"/>
      </w:pPr>
    </w:p>
    <w:p w:rsidR="008905AA" w:rsidRDefault="008905AA">
      <w:pPr>
        <w:jc w:val="left"/>
      </w:pPr>
    </w:p>
    <w:p w:rsidR="008905AA" w:rsidRDefault="00D03710">
      <w:pPr>
        <w:pStyle w:val="2cbc3362-1904-4a6a-baa3-150a756a4961"/>
      </w:pPr>
      <w:r>
        <w:rPr>
          <w:color w:val="5B9BD5"/>
          <w:sz w:val="28"/>
          <w:szCs w:val="28"/>
        </w:rPr>
        <w:t xml:space="preserve"> </w:t>
      </w:r>
    </w:p>
    <w:p w:rsidR="008905AA" w:rsidRDefault="00D03710">
      <w:pPr>
        <w:pStyle w:val="3196c280-ef29-45bf-a44d-32ec7af47b70"/>
        <w:spacing w:line="360" w:lineRule="auto"/>
      </w:pPr>
      <w:r>
        <w:t>对了，等下我会清理一波帖子。水贴，还有关于周末的一些争论帖子都会删掉，主要目的是不影响大家阅读。见谅！</w:t>
        <w:cr/>
        <w:t/>
        <w:cr/>
        <w:t>无论是支持我的，还是diss我的，这里都表示感激。很多都是几百字的帖子，看得出都是用心的，谢谢大家！说真的挺舍不得删的，但是为了大家阅读上的舒适型，尽量还是删除和投资无直接关系的内容。</w:t>
        <w:cr/>
        <w:t/>
        <w:cr/>
        <w:t>我们继续努力。</w:t>
      </w:r>
      <w:bookmarkStart w:id="0" w:name="_GoBack"/>
      <w:bookmarkEnd w:id="0"/>
    </w:p>
    <w:p w:rsidR="008905AA" w:rsidRDefault="008905AA">
      <w:pPr>
        <w:pStyle w:val="3196c280-ef29-45bf-a44d-32ec7af47b70"/>
      </w:pPr>
    </w:p>
    <w:p w:rsidR="008905AA" w:rsidRDefault="008905AA">
      <w:pPr>
        <w:jc w:val="left"/>
      </w:pPr>
    </w:p>
    <w:p w:rsidR="008905AA" w:rsidRDefault="00D03710">
      <w:pPr>
        <w:pStyle w:val="d7c6bb92-5ba5-4efd-9630-afd6cf5b7ef0"/>
      </w:pPr>
      <w:r>
        <w:rPr>
          <w:color w:val="5B9BD5"/>
          <w:sz w:val="28"/>
          <w:szCs w:val="28"/>
        </w:rPr>
        <w:t xml:space="preserve"> </w:t>
      </w:r>
    </w:p>
    <w:p w:rsidR="008905AA" w:rsidRDefault="00D03710">
      <w:pPr>
        <w:pStyle w:val="4b7e8e01-0c54-4772-9141-570af93d5daf"/>
        <w:spacing w:line="360" w:lineRule="auto"/>
      </w:pPr>
      <w:r>
        <w:t>同志们，以后我发文章链接，一开始没权限看不了很正常。因为现在星球有审核机制，长文必审核。周末比较慢，平时估计半个小到一个小时能过。</w:t>
      </w:r>
      <w:bookmarkStart w:id="0" w:name="_GoBack"/>
      <w:bookmarkEnd w:id="0"/>
    </w:p>
    <w:p w:rsidR="008905AA" w:rsidRDefault="008905AA">
      <w:pPr>
        <w:pStyle w:val="4b7e8e01-0c54-4772-9141-570af93d5daf"/>
      </w:pPr>
    </w:p>
    <w:p w:rsidR="008905AA" w:rsidRDefault="008905AA">
      <w:pPr>
        <w:jc w:val="left"/>
      </w:pPr>
    </w:p>
    <w:p w:rsidR="008905AA" w:rsidRDefault="00D03710">
      <w:pPr>
        <w:pStyle w:val="a85cdfa5-f688-4e34-a1ad-42563701d87b"/>
      </w:pPr>
      <w:r>
        <w:rPr>
          <w:color w:val="5B9BD5"/>
          <w:sz w:val="28"/>
          <w:szCs w:val="28"/>
        </w:rPr>
        <w:t xml:space="preserve"> </w:t>
      </w:r>
    </w:p>
    <w:p w:rsidR="008905AA" w:rsidRDefault="00D03710">
      <w:pPr>
        <w:pStyle w:val="6381c8af-3822-4d13-b7a1-f75970cf86ec"/>
        <w:spacing w:line="360" w:lineRule="auto"/>
      </w:pPr>
      <w:r>
        <w:t>&lt;e type="hashtag" hid="552854824224" title="%23%E5%B9%B2%E8%B4%A7%23" /&gt; 干货 NO 2</w:t>
        <w:cr/>
        <w:t/>
        <w:cr/>
        <w:t>我发表了一篇文章：&lt;e type="web" href="https%3A%2F%2Farticles.zsxq.com%2Fid_2dc4drkrcs6d.html" title="%E6%88%91%E6%98%AF%E5%A6%82%E4%BD%95%E5%AE%8C%E6%88%90%E4%BB%8E%E7%A8%8B%E5%BA%8F%E5%91%98%E5%88%B0%E6%8A%95%E8%B5%84%E8%80%85%E7%9A%84%E8%BD%AC%E5%8F%98%EF%BC%88%E4%B8%AD%EF%BC%89" /&gt;</w:t>
      </w:r>
      <w:bookmarkStart w:id="0" w:name="_GoBack"/>
      <w:bookmarkEnd w:id="0"/>
    </w:p>
    <w:p w:rsidR="008905AA" w:rsidRDefault="008905AA">
      <w:pPr>
        <w:pStyle w:val="6381c8af-3822-4d13-b7a1-f75970cf86ec"/>
      </w:pPr>
    </w:p>
    <w:p w:rsidR="008905AA" w:rsidRDefault="008905AA">
      <w:pPr>
        <w:jc w:val="left"/>
      </w:pPr>
    </w:p>
    <w:p w:rsidR="008905AA" w:rsidRDefault="00D03710">
      <w:pPr>
        <w:pStyle w:val="d6299fe7-6455-4c2e-843a-b72bc60a61b1"/>
      </w:pPr>
      <w:r>
        <w:rPr>
          <w:color w:val="5B9BD5"/>
          <w:sz w:val="28"/>
          <w:szCs w:val="28"/>
        </w:rPr>
        <w:t xml:space="preserve"> </w:t>
      </w:r>
    </w:p>
    <w:p w:rsidR="008905AA" w:rsidRDefault="00D03710">
      <w:pPr>
        <w:pStyle w:val="b58a699f-686b-43b6-b35f-2e5a0f68efe5"/>
        <w:spacing w:line="360" w:lineRule="auto"/>
      </w:pPr>
      <w:r>
        <w:t>对于昨晚美股走势的另外一种解读，要干YILANG了。</w:t>
      </w:r>
      <w:bookmarkStart w:id="0" w:name="_GoBack"/>
      <w:bookmarkEnd w:id="0"/>
    </w:p>
    <w:p w:rsidR="008905AA" w:rsidRDefault="008905AA">
      <w:pPr>
        <w:pStyle w:val="b58a699f-686b-43b6-b35f-2e5a0f68efe5"/>
      </w:pPr>
    </w:p>
    <w:p w:rsidR="008905AA" w:rsidRDefault="008905AA">
      <w:pPr>
        <w:jc w:val="left"/>
      </w:pPr>
    </w:p>
    <w:p w:rsidR="008905AA" w:rsidRDefault="00D03710">
      <w:pPr>
        <w:pStyle w:val="0078da6c-1dce-4ba7-8af1-3f18295e3cdc"/>
      </w:pPr>
      <w:r>
        <w:rPr>
          <w:color w:val="5B9BD5"/>
          <w:sz w:val="28"/>
          <w:szCs w:val="28"/>
        </w:rPr>
        <w:t/>
      </w:r>
    </w:p>
    <w:p w:rsidR="008905AA" w:rsidRDefault="00D03710">
      <w:pPr>
        <w:pStyle w:val="a2dd61c0-5f4e-4ff0-97ec-89bda7c75375"/>
        <w:spacing w:line="360" w:lineRule="auto"/>
      </w:pPr>
      <w:r>
        <w:t/>
      </w:r>
      <w:bookmarkStart w:id="0" w:name="_GoBack"/>
      <w:bookmarkEnd w:id="0"/>
    </w:p>
    <w:p w:rsidR="008905AA" w:rsidRDefault="008905AA">
      <w:pPr>
        <w:pStyle w:val="a2dd61c0-5f4e-4ff0-97ec-89bda7c75375"/>
      </w:pPr>
    </w:p>
    <w:p w:rsidR="008905AA" w:rsidRDefault="008905AA">
      <w:pPr>
        <w:jc w:val="left"/>
      </w:pPr>
    </w:p>
    <w:p w:rsidR="008905AA" w:rsidRDefault="00D03710">
      <w:pPr>
        <w:pStyle w:val="b6796edc-84fe-4dc3-8aea-f5ff041fdec2"/>
      </w:pPr>
      <w:r>
        <w:rPr>
          <w:color w:val="5B9BD5"/>
          <w:sz w:val="28"/>
          <w:szCs w:val="28"/>
        </w:rPr>
        <w:t xml:space="preserve"> </w:t>
      </w:r>
    </w:p>
    <w:p w:rsidR="008905AA" w:rsidRDefault="00D03710">
      <w:pPr>
        <w:pStyle w:val="4fd5b2c9-46ae-4fdd-b52a-c9193dec5450"/>
        <w:spacing w:line="360" w:lineRule="auto"/>
      </w:pPr>
      <w:r>
        <w:t>笑死我了，内有剧透。</w:t>
      </w:r>
      <w:bookmarkStart w:id="0" w:name="_GoBack"/>
      <w:bookmarkEnd w:id="0"/>
    </w:p>
    <w:p w:rsidR="008905AA" w:rsidRDefault="008905AA">
      <w:pPr>
        <w:pStyle w:val="4fd5b2c9-46ae-4fdd-b52a-c9193dec5450"/>
      </w:pPr>
    </w:p>
    <w:p w:rsidR="008905AA" w:rsidRDefault="008905AA">
      <w:pPr>
        <w:jc w:val="left"/>
      </w:pPr>
    </w:p>
    <w:p w:rsidR="008905AA" w:rsidRDefault="00D03710">
      <w:pPr>
        <w:pStyle w:val="84a9364f-d29c-4725-b491-dd19c3998394"/>
      </w:pPr>
      <w:r>
        <w:rPr>
          <w:color w:val="5B9BD5"/>
          <w:sz w:val="28"/>
          <w:szCs w:val="28"/>
        </w:rPr>
        <w:t xml:space="preserve"> </w:t>
      </w:r>
    </w:p>
    <w:p w:rsidR="008905AA" w:rsidRDefault="00D03710">
      <w:pPr>
        <w:pStyle w:val="3bd5d661-0e93-4200-98c3-6bddbcd5aeb7"/>
        <w:spacing w:line="360" w:lineRule="auto"/>
      </w:pPr>
      <w:r>
        <w:t>美帝崩盘了，赌5毛钱收盘拉不回来。</w:t>
      </w:r>
      <w:bookmarkStart w:id="0" w:name="_GoBack"/>
      <w:bookmarkEnd w:id="0"/>
    </w:p>
    <w:p w:rsidR="008905AA" w:rsidRDefault="008905AA">
      <w:pPr>
        <w:pStyle w:val="3bd5d661-0e93-4200-98c3-6bddbcd5aeb7"/>
      </w:pPr>
    </w:p>
    <w:p w:rsidR="008905AA" w:rsidRDefault="008905AA">
      <w:pPr>
        <w:jc w:val="left"/>
      </w:pPr>
    </w:p>
    <w:p w:rsidR="008905AA" w:rsidRDefault="00D03710">
      <w:pPr>
        <w:pStyle w:val="de64b064-651d-41ef-80b8-b15ea64a13da"/>
      </w:pPr>
      <w:r>
        <w:rPr>
          <w:color w:val="5B9BD5"/>
          <w:sz w:val="28"/>
          <w:szCs w:val="28"/>
        </w:rPr>
        <w:t xml:space="preserve"> </w:t>
      </w:r>
    </w:p>
    <w:p w:rsidR="008905AA" w:rsidRDefault="00D03710">
      <w:pPr>
        <w:pStyle w:val="a9b5907e-7589-4a51-a590-db620bade022"/>
        <w:spacing w:line="360" w:lineRule="auto"/>
      </w:pPr>
      <w:r>
        <w:t>美股盘前大跌2%，今晚又是血雨腥风的一夜啊。</w:t>
        <w:cr/>
        <w:t/>
        <w:cr/>
        <w:t>其实我真搞不懂中美这样互捶是为了个啥，大家一起发财不好么？</w:t>
      </w:r>
      <w:bookmarkStart w:id="0" w:name="_GoBack"/>
      <w:bookmarkEnd w:id="0"/>
    </w:p>
    <w:p w:rsidR="008905AA" w:rsidRDefault="008905AA">
      <w:pPr>
        <w:pStyle w:val="a9b5907e-7589-4a51-a590-db620bade022"/>
      </w:pPr>
    </w:p>
    <w:p w:rsidR="008905AA" w:rsidRDefault="008905AA">
      <w:pPr>
        <w:jc w:val="left"/>
      </w:pPr>
    </w:p>
    <w:p w:rsidR="008905AA" w:rsidRDefault="00D03710">
      <w:pPr>
        <w:pStyle w:val="35033774-5b22-4965-8cc0-82d039f9bfe5"/>
      </w:pPr>
      <w:r>
        <w:rPr>
          <w:color w:val="5B9BD5"/>
          <w:sz w:val="28"/>
          <w:szCs w:val="28"/>
        </w:rPr>
        <w:t xml:space="preserve"> </w:t>
      </w:r>
    </w:p>
    <w:p w:rsidR="008905AA" w:rsidRDefault="00D03710">
      <w:pPr>
        <w:pStyle w:val="ec535851-a3e0-4be3-87f5-7f60f2730c5b"/>
        <w:spacing w:line="360" w:lineRule="auto"/>
      </w:pPr>
      <w:r>
        <w:t>a50下跌2%，今天又是血雨腥风的一天啊。</w:t>
        <w:cr/>
        <w:t/>
        <w:cr/>
        <w:t>最大的利空是金毛大统领又要对新一轮3000亿美元货物加25%税。</w:t>
        <w:cr/>
        <w:t/>
        <w:cr/>
        <w:t>看看市场怎么解读吧。</w:t>
      </w:r>
      <w:bookmarkStart w:id="0" w:name="_GoBack"/>
      <w:bookmarkEnd w:id="0"/>
    </w:p>
    <w:p w:rsidR="008905AA" w:rsidRDefault="008905AA">
      <w:pPr>
        <w:pStyle w:val="ec535851-a3e0-4be3-87f5-7f60f2730c5b"/>
      </w:pPr>
    </w:p>
    <w:p w:rsidR="008905AA" w:rsidRDefault="008905AA">
      <w:pPr>
        <w:jc w:val="left"/>
      </w:pPr>
    </w:p>
    <w:p w:rsidR="008905AA" w:rsidRDefault="00D03710">
      <w:pPr>
        <w:pStyle w:val="4c5aeb2c-7eed-486a-9c09-4ac5fdc03f01"/>
      </w:pPr>
      <w:r>
        <w:rPr>
          <w:color w:val="5B9BD5"/>
          <w:sz w:val="28"/>
          <w:szCs w:val="28"/>
        </w:rPr>
        <w:t xml:space="preserve"> </w:t>
      </w:r>
    </w:p>
    <w:p w:rsidR="008905AA" w:rsidRDefault="00D03710">
      <w:pPr>
        <w:pStyle w:val="c5526ade-3090-4e95-b5c8-918c71b66f2c"/>
        <w:spacing w:line="360" w:lineRule="auto"/>
      </w:pPr>
      <w:r>
        <w:t>干货NO 1</w:t>
        <w:cr/>
        <w:t/>
        <w:cr/>
        <w:t>我发表了一篇文章：&lt;e type="web" href="https%3A%2F%2Farticles.zsxq.com%2Fid_3cnxs8dmwds9.html" title="%E6%88%91%E6%98%AF%E5%A6%82%E4%BD%95%E5%AE%8C%E6%88%90%E4%BB%8E%E7%A8%8B%E5%BA%8F%E5%91%98%E5%88%B0%E6%8A%95%E8%B5%84%E8%80%85%E7%9A%84%E8%BD%AC%E5%8F%98%EF%BC%88%E4%B8%8A%EF%BC%89" /&gt;</w:t>
      </w:r>
      <w:bookmarkStart w:id="0" w:name="_GoBack"/>
      <w:bookmarkEnd w:id="0"/>
    </w:p>
    <w:p w:rsidR="008905AA" w:rsidRDefault="008905AA">
      <w:pPr>
        <w:pStyle w:val="c5526ade-3090-4e95-b5c8-918c71b66f2c"/>
      </w:pPr>
    </w:p>
    <w:p w:rsidR="008905AA" w:rsidRDefault="008905AA">
      <w:pPr>
        <w:jc w:val="left"/>
      </w:pPr>
    </w:p>
    <w:p w:rsidR="008905AA" w:rsidRDefault="00D03710">
      <w:pPr>
        <w:pStyle w:val="18ab2196-f423-4b88-abc2-4e9ee550a537"/>
      </w:pPr>
      <w:r>
        <w:rPr>
          <w:color w:val="5B9BD5"/>
          <w:sz w:val="28"/>
          <w:szCs w:val="28"/>
        </w:rPr>
        <w:t/>
      </w:r>
    </w:p>
    <w:p w:rsidR="008905AA" w:rsidRDefault="00D03710">
      <w:pPr>
        <w:pStyle w:val="605c80e2-6ea7-41dd-8d6b-7ab903824e3e"/>
        <w:spacing w:line="360" w:lineRule="auto"/>
      </w:pPr>
      <w:r>
        <w:t/>
      </w:r>
      <w:bookmarkStart w:id="0" w:name="_GoBack"/>
      <w:bookmarkEnd w:id="0"/>
    </w:p>
    <w:p w:rsidR="008905AA" w:rsidRDefault="008905AA">
      <w:pPr>
        <w:pStyle w:val="605c80e2-6ea7-41dd-8d6b-7ab903824e3e"/>
      </w:pPr>
    </w:p>
    <w:p w:rsidR="008905AA" w:rsidRDefault="008905AA">
      <w:pPr>
        <w:jc w:val="left"/>
      </w:pPr>
    </w:p>
    <w:p w:rsidR="008905AA" w:rsidRDefault="00D03710">
      <w:pPr>
        <w:pStyle w:val="d86f94d0-2f5d-414a-8d4a-046d5ed5c1e9"/>
      </w:pPr>
      <w:r>
        <w:rPr>
          <w:color w:val="5B9BD5"/>
          <w:sz w:val="28"/>
          <w:szCs w:val="28"/>
        </w:rPr>
        <w:t/>
      </w:r>
    </w:p>
    <w:p w:rsidR="008905AA" w:rsidRDefault="00D03710">
      <w:pPr>
        <w:pStyle w:val="70b8c295-b25c-4d90-a2f3-9d08906a3698"/>
        <w:spacing w:line="360" w:lineRule="auto"/>
      </w:pPr>
      <w:r>
        <w:t/>
      </w:r>
      <w:bookmarkStart w:id="0" w:name="_GoBack"/>
      <w:bookmarkEnd w:id="0"/>
    </w:p>
    <w:p w:rsidR="008905AA" w:rsidRDefault="008905AA">
      <w:pPr>
        <w:pStyle w:val="70b8c295-b25c-4d90-a2f3-9d08906a3698"/>
      </w:pPr>
    </w:p>
    <w:p w:rsidR="008905AA" w:rsidRDefault="008905AA">
      <w:pPr>
        <w:jc w:val="left"/>
      </w:pPr>
    </w:p>
    <w:p w:rsidR="008905AA" w:rsidRDefault="00D03710">
      <w:pPr>
        <w:pStyle w:val="acce2d48-f724-4363-8499-27d0d19d9275"/>
      </w:pPr>
      <w:r>
        <w:rPr>
          <w:color w:val="5B9BD5"/>
          <w:sz w:val="28"/>
          <w:szCs w:val="28"/>
        </w:rPr>
        <w:t xml:space="preserve"> </w:t>
      </w:r>
    </w:p>
    <w:p w:rsidR="008905AA" w:rsidRDefault="00D03710">
      <w:pPr>
        <w:pStyle w:val="81552204-fae9-492d-9e93-ca6e574ea118"/>
        <w:spacing w:line="360" w:lineRule="auto"/>
      </w:pPr>
      <w:r>
        <w:t>大家注意，今天3000多个股票的核心是财通证券。上午应该是游资封的，下午可能是红军干的。</w:t>
        <w:cr/>
        <w:t/>
        <w:cr/>
        <w:t>在一片血雨腥风中，财通证券成为了反击的先锋。</w:t>
        <w:cr/>
        <w:t/>
        <w:cr/>
        <w:t>激动中，我和财通的兄弟沟通了一下。他表示，为了庆祝这个大日子，他向上级申请了，财通优惠恢复，万1.4免5。</w:t>
        <w:cr/>
        <w:t/>
        <w:cr/>
        <w:t>注意，依然是入金1万以上有效，最好多入点比方说1.2万这样子。省的因为交易或者其他原因过几天不到1万了。</w:t>
        <w:cr/>
        <w:t/>
        <w:cr/>
        <w:t>开户说明如下：</w:t>
        <w:cr/>
        <w:t/>
        <w:cr/>
        <w:t>&lt;e type="web" href="https%3A%2F%2Fpan.baidu.com%2Fs%2F1l1WLSu5UgSerA40rEg2mCA" title="https%3A%2F%2Fpan.baidu.com%2Fs%2F1l1WLSu5UgSerA40rEg2mCA" /&gt;  密码:de5z</w:t>
      </w:r>
      <w:bookmarkStart w:id="0" w:name="_GoBack"/>
      <w:bookmarkEnd w:id="0"/>
    </w:p>
    <w:p w:rsidR="008905AA" w:rsidRDefault="008905AA">
      <w:pPr>
        <w:pStyle w:val="81552204-fae9-492d-9e93-ca6e574ea118"/>
      </w:pPr>
    </w:p>
    <w:p w:rsidR="008905AA" w:rsidRDefault="008905AA">
      <w:pPr>
        <w:jc w:val="left"/>
      </w:pPr>
    </w:p>
    <w:p w:rsidR="008905AA" w:rsidRDefault="00D03710">
      <w:pPr>
        <w:pStyle w:val="5dbfb7f9-ae0d-437f-8652-76ef369345b2"/>
      </w:pPr>
      <w:r>
        <w:rPr>
          <w:color w:val="5B9BD5"/>
          <w:sz w:val="28"/>
          <w:szCs w:val="28"/>
        </w:rPr>
        <w:t xml:space="preserve"> </w:t>
      </w:r>
    </w:p>
    <w:p w:rsidR="008905AA" w:rsidRDefault="00D03710">
      <w:pPr>
        <w:pStyle w:val="48bedcc4-c6bf-4f98-a016-b24213cd9bf0"/>
        <w:spacing w:line="360" w:lineRule="auto"/>
      </w:pPr>
      <w:r>
        <w:t>大盘那么给力，我就重新再减两成好了。真没想到大盘这个走法。</w:t>
      </w:r>
      <w:bookmarkStart w:id="0" w:name="_GoBack"/>
      <w:bookmarkEnd w:id="0"/>
    </w:p>
    <w:p w:rsidR="008905AA" w:rsidRDefault="008905AA">
      <w:pPr>
        <w:pStyle w:val="48bedcc4-c6bf-4f98-a016-b24213cd9bf0"/>
      </w:pPr>
    </w:p>
    <w:p w:rsidR="008905AA" w:rsidRDefault="008905AA">
      <w:pPr>
        <w:jc w:val="left"/>
      </w:pPr>
    </w:p>
    <w:p w:rsidR="008905AA" w:rsidRDefault="00D03710">
      <w:pPr>
        <w:pStyle w:val="02284fd8-2e7a-40fc-a2c4-01c88b69a791"/>
      </w:pPr>
      <w:r>
        <w:rPr>
          <w:color w:val="5B9BD5"/>
          <w:sz w:val="28"/>
          <w:szCs w:val="28"/>
        </w:rPr>
        <w:t xml:space="preserve"> </w:t>
      </w:r>
    </w:p>
    <w:p w:rsidR="008905AA" w:rsidRDefault="00D03710">
      <w:pPr>
        <w:pStyle w:val="6616b5c1-1c49-4e10-b30b-ab6827787fd6"/>
        <w:spacing w:line="360" w:lineRule="auto"/>
      </w:pPr>
      <w:r>
        <w:t>兄弟们，我把两成仓又抄回来了。和国运共存亡</w:t>
      </w:r>
      <w:bookmarkStart w:id="0" w:name="_GoBack"/>
      <w:bookmarkEnd w:id="0"/>
    </w:p>
    <w:p w:rsidR="008905AA" w:rsidRDefault="008905AA">
      <w:pPr>
        <w:pStyle w:val="6616b5c1-1c49-4e10-b30b-ab6827787fd6"/>
      </w:pPr>
    </w:p>
    <w:p w:rsidR="008905AA" w:rsidRDefault="008905AA">
      <w:pPr>
        <w:jc w:val="left"/>
      </w:pPr>
    </w:p>
    <w:p w:rsidR="008905AA" w:rsidRDefault="00D03710">
      <w:pPr>
        <w:pStyle w:val="4510db25-cda3-46ae-865b-5e7009e76ff5"/>
      </w:pPr>
      <w:r>
        <w:rPr>
          <w:color w:val="5B9BD5"/>
          <w:sz w:val="28"/>
          <w:szCs w:val="28"/>
        </w:rPr>
        <w:t xml:space="preserve"> </w:t>
      </w:r>
    </w:p>
    <w:p w:rsidR="008905AA" w:rsidRDefault="00D03710">
      <w:pPr>
        <w:pStyle w:val="a2320495-1f7f-43ff-953c-b8046669d9f3"/>
        <w:spacing w:line="360" w:lineRule="auto"/>
      </w:pPr>
      <w:r>
        <w:t>美股大跌，双方股市都在给各自的老大施压。明天达成协议的可能性仍有10%</w:t>
      </w:r>
      <w:bookmarkStart w:id="0" w:name="_GoBack"/>
      <w:bookmarkEnd w:id="0"/>
    </w:p>
    <w:p w:rsidR="008905AA" w:rsidRDefault="008905AA">
      <w:pPr>
        <w:pStyle w:val="a2320495-1f7f-43ff-953c-b8046669d9f3"/>
      </w:pPr>
    </w:p>
    <w:p w:rsidR="008905AA" w:rsidRDefault="008905AA">
      <w:pPr>
        <w:jc w:val="left"/>
      </w:pPr>
    </w:p>
    <w:p w:rsidR="008905AA" w:rsidRDefault="00D03710">
      <w:pPr>
        <w:pStyle w:val="be9b0126-80d4-4a2c-afce-3dcaddeb5ac1"/>
      </w:pPr>
      <w:r>
        <w:rPr>
          <w:color w:val="5B9BD5"/>
          <w:sz w:val="28"/>
          <w:szCs w:val="28"/>
        </w:rPr>
        <w:t xml:space="preserve"> </w:t>
      </w:r>
    </w:p>
    <w:p w:rsidR="008905AA" w:rsidRDefault="00D03710">
      <w:pPr>
        <w:pStyle w:val="093f05fb-6d09-4ba2-a04b-6a74362ee05c"/>
        <w:spacing w:line="360" w:lineRule="auto"/>
      </w:pPr>
      <w:r>
        <w:t>今天估计又是难受的一天。短期内大盘要起来很难了，但掉下去也不容易。苦练内功吧。</w:t>
      </w:r>
      <w:bookmarkStart w:id="0" w:name="_GoBack"/>
      <w:bookmarkEnd w:id="0"/>
    </w:p>
    <w:p w:rsidR="008905AA" w:rsidRDefault="008905AA">
      <w:pPr>
        <w:pStyle w:val="093f05fb-6d09-4ba2-a04b-6a74362ee05c"/>
      </w:pPr>
    </w:p>
    <w:p w:rsidR="008905AA" w:rsidRDefault="008905AA">
      <w:pPr>
        <w:jc w:val="left"/>
      </w:pPr>
    </w:p>
    <w:p w:rsidR="008905AA" w:rsidRDefault="00D03710">
      <w:pPr>
        <w:pStyle w:val="9f6425b2-3f73-4d42-95dc-ea1225d9192c"/>
      </w:pPr>
      <w:r>
        <w:rPr>
          <w:color w:val="5B9BD5"/>
          <w:sz w:val="28"/>
          <w:szCs w:val="28"/>
        </w:rPr>
        <w:t xml:space="preserve"> </w:t>
      </w:r>
    </w:p>
    <w:p w:rsidR="008905AA" w:rsidRDefault="00D03710">
      <w:pPr>
        <w:pStyle w:val="a5e36631-0506-4a48-a02a-9dc75195e32e"/>
        <w:spacing w:line="360" w:lineRule="auto"/>
      </w:pPr>
      <w:r>
        <w:t>官方消息，美国加税已经正式开始了，文件已经发下来了。</w:t>
        <w:cr/>
        <w:t/>
        <w:cr/>
        <w:t>今年大牛市的预期肯定已经没有了，看看还有没有结构性牛市吧。</w:t>
        <w:cr/>
        <w:t/>
        <w:cr/>
        <w:t>我打算逐步出清券商这种大牛市必持的股票，寻找新的价值投资机会。</w:t>
        <w:cr/>
        <w:t/>
        <w:cr/>
        <w:t>有个有趣的问题，最近全国各地都在打黑扫非，很多风月场所都被打掉了。请问如果风月场所暂时没有了，本来在这块消费的钱会去哪里呢？</w:t>
      </w:r>
      <w:bookmarkStart w:id="0" w:name="_GoBack"/>
      <w:bookmarkEnd w:id="0"/>
    </w:p>
    <w:p w:rsidR="008905AA" w:rsidRDefault="008905AA">
      <w:pPr>
        <w:pStyle w:val="a5e36631-0506-4a48-a02a-9dc75195e32e"/>
      </w:pPr>
    </w:p>
    <w:p w:rsidR="008905AA" w:rsidRDefault="008905AA">
      <w:pPr>
        <w:jc w:val="left"/>
      </w:pPr>
    </w:p>
    <w:p w:rsidR="008905AA" w:rsidRDefault="00D03710">
      <w:pPr>
        <w:pStyle w:val="285ad1ee-c5ca-47c0-9538-d0ceee9fa29f"/>
      </w:pPr>
      <w:r>
        <w:rPr>
          <w:color w:val="5B9BD5"/>
          <w:sz w:val="28"/>
          <w:szCs w:val="28"/>
        </w:rPr>
        <w:t xml:space="preserve"> </w:t>
      </w:r>
    </w:p>
    <w:p w:rsidR="008905AA" w:rsidRDefault="00D03710">
      <w:pPr>
        <w:pStyle w:val="ad07c137-7305-43be-a445-6cfab266e7cc"/>
        <w:spacing w:line="360" w:lineRule="auto"/>
      </w:pPr>
      <w:r>
        <w:t>A50目前跌2个点，开盘不妙啊不妙...</w:t>
      </w:r>
      <w:bookmarkStart w:id="0" w:name="_GoBack"/>
      <w:bookmarkEnd w:id="0"/>
    </w:p>
    <w:p w:rsidR="008905AA" w:rsidRDefault="008905AA">
      <w:pPr>
        <w:pStyle w:val="ad07c137-7305-43be-a445-6cfab266e7cc"/>
      </w:pPr>
    </w:p>
    <w:p w:rsidR="008905AA" w:rsidRDefault="008905AA">
      <w:pPr>
        <w:jc w:val="left"/>
      </w:pPr>
    </w:p>
    <w:p w:rsidR="008905AA" w:rsidRDefault="00D03710">
      <w:pPr>
        <w:pStyle w:val="6b24d23e-06d9-4b5b-9db1-a1619166ffea"/>
      </w:pPr>
      <w:r>
        <w:rPr>
          <w:color w:val="5B9BD5"/>
          <w:sz w:val="28"/>
          <w:szCs w:val="28"/>
        </w:rPr>
        <w:t xml:space="preserve"> </w:t>
      </w:r>
    </w:p>
    <w:p w:rsidR="008905AA" w:rsidRDefault="00D03710">
      <w:pPr>
        <w:pStyle w:val="b0e3450e-4d93-482c-b509-3c8a250864a7"/>
        <w:spacing w:line="360" w:lineRule="auto"/>
      </w:pPr>
      <w:r>
        <w:t>兄弟们，川普决定加税了。</w:t>
      </w:r>
      <w:bookmarkStart w:id="0" w:name="_GoBack"/>
      <w:bookmarkEnd w:id="0"/>
    </w:p>
    <w:p w:rsidR="008905AA" w:rsidRDefault="008905AA">
      <w:pPr>
        <w:pStyle w:val="b0e3450e-4d93-482c-b509-3c8a250864a7"/>
      </w:pPr>
    </w:p>
    <w:p w:rsidR="008905AA" w:rsidRDefault="008905AA">
      <w:pPr>
        <w:jc w:val="left"/>
      </w:pPr>
    </w:p>
    <w:p w:rsidR="008905AA" w:rsidRDefault="00D03710">
      <w:pPr>
        <w:pStyle w:val="1eaed518-4829-4b6e-a25f-4b5856a3a693"/>
      </w:pPr>
      <w:r>
        <w:rPr>
          <w:color w:val="5B9BD5"/>
          <w:sz w:val="28"/>
          <w:szCs w:val="28"/>
        </w:rPr>
        <w:t xml:space="preserve"> </w:t>
      </w:r>
    </w:p>
    <w:p w:rsidR="008905AA" w:rsidRDefault="00D03710">
      <w:pPr>
        <w:pStyle w:val="8e3b8bd9-ff55-452f-8060-57bf2ad79a9f"/>
        <w:spacing w:line="360" w:lineRule="auto"/>
      </w:pPr>
      <w:r>
        <w:t>说几句我对市场的思考。</w:t>
        <w:cr/>
        <w:t/>
        <w:cr/>
        <w:t>所有投资的核心就是确定性。价值投资讲究的是现金流和分红的确定性，趋势投资讲究的是近期走势在概率上的确定性。</w:t>
        <w:cr/>
        <w:t/>
        <w:cr/>
        <w:t>目前谈判这件事儿，就是最大的不确定性。在这个背景下，大盘很难向上攻击。</w:t>
        <w:cr/>
        <w:t/>
        <w:cr/>
        <w:t>只有等10号结果出来以后，无论好坏，才会有新的逻辑出来。</w:t>
      </w:r>
      <w:bookmarkStart w:id="0" w:name="_GoBack"/>
      <w:bookmarkEnd w:id="0"/>
    </w:p>
    <w:p w:rsidR="008905AA" w:rsidRDefault="008905AA">
      <w:pPr>
        <w:pStyle w:val="8e3b8bd9-ff55-452f-8060-57bf2ad79a9f"/>
      </w:pPr>
    </w:p>
    <w:p w:rsidR="008905AA" w:rsidRDefault="008905AA">
      <w:pPr>
        <w:jc w:val="left"/>
      </w:pPr>
    </w:p>
    <w:p w:rsidR="008905AA" w:rsidRDefault="00D03710">
      <w:pPr>
        <w:pStyle w:val="c6b25b65-c73c-4ef8-8617-d89ff2c8fd63"/>
      </w:pPr>
      <w:r>
        <w:rPr>
          <w:color w:val="5B9BD5"/>
          <w:sz w:val="28"/>
          <w:szCs w:val="28"/>
        </w:rPr>
        <w:t xml:space="preserve"> </w:t>
      </w:r>
    </w:p>
    <w:p w:rsidR="008905AA" w:rsidRDefault="00D03710">
      <w:pPr>
        <w:pStyle w:val="c4a6704e-01ba-46de-a06f-dfa1c64570bc"/>
        <w:spacing w:line="360" w:lineRule="auto"/>
      </w:pPr>
      <w:r>
        <w:t>最新消息大家应该都看到了，这次谈判其实是我们这边出了幺蛾子。从好的一方面来看，主动权在我，随时可以恢复旧的协议。从不好的一方面看，不确定性增加了。这是今天为何上午大反弹现在又跌下去的主要原因。</w:t>
        <w:cr/>
        <w:t/>
        <w:cr/>
        <w:t>我的最新判断是大盘走势主要看明天及后续的进展。如果最后还是能顺利签字，那大盘分分钟反弹。如果不成，就有的纠结了。</w:t>
        <w:cr/>
        <w:t/>
        <w:cr/>
        <w:t>所以今天的下跌主要还是应对不确定性的避险。</w:t>
      </w:r>
      <w:bookmarkStart w:id="0" w:name="_GoBack"/>
      <w:bookmarkEnd w:id="0"/>
    </w:p>
    <w:p w:rsidR="008905AA" w:rsidRDefault="008905AA">
      <w:pPr>
        <w:pStyle w:val="c4a6704e-01ba-46de-a06f-dfa1c64570bc"/>
      </w:pPr>
    </w:p>
    <w:p w:rsidR="008905AA" w:rsidRDefault="008905AA">
      <w:pPr>
        <w:jc w:val="left"/>
      </w:pPr>
    </w:p>
    <w:p w:rsidR="008905AA" w:rsidRDefault="00D03710">
      <w:pPr>
        <w:pStyle w:val="da6f24c9-1fc8-40a9-a006-f09d4a365d6f"/>
      </w:pPr>
      <w:r>
        <w:rPr>
          <w:color w:val="5B9BD5"/>
          <w:sz w:val="28"/>
          <w:szCs w:val="28"/>
        </w:rPr>
        <w:t xml:space="preserve"> </w:t>
      </w:r>
    </w:p>
    <w:p w:rsidR="008905AA" w:rsidRDefault="00D03710">
      <w:pPr>
        <w:pStyle w:val="a80a5cb8-532e-4fd1-83a8-d198867da48c"/>
        <w:spacing w:line="360" w:lineRule="auto"/>
      </w:pPr>
      <w:r>
        <w:t>昨晚美股大V，A50也反弹，主席台表示要继续谈判，我的判断是今天会反弹。</w:t>
      </w:r>
      <w:bookmarkStart w:id="0" w:name="_GoBack"/>
      <w:bookmarkEnd w:id="0"/>
    </w:p>
    <w:p w:rsidR="008905AA" w:rsidRDefault="008905AA">
      <w:pPr>
        <w:pStyle w:val="a80a5cb8-532e-4fd1-83a8-d198867da48c"/>
      </w:pPr>
    </w:p>
    <w:p w:rsidR="008905AA" w:rsidRDefault="008905AA">
      <w:pPr>
        <w:jc w:val="left"/>
      </w:pPr>
    </w:p>
    <w:p w:rsidR="008905AA" w:rsidRDefault="00D03710">
      <w:pPr>
        <w:pStyle w:val="48660889-eb77-4ae9-a1cf-365cddd74a19"/>
      </w:pPr>
      <w:r>
        <w:rPr>
          <w:color w:val="5B9BD5"/>
          <w:sz w:val="28"/>
          <w:szCs w:val="28"/>
        </w:rPr>
        <w:t>教授，我想问下港股中信银行、中国石油这两个股票中线走势怎么样啊？我准备把家产全部压在上面，不在乎短期涨跌，但我希望一定是长期增值的，你看大概率能行吗？</w:t>
      </w:r>
    </w:p>
    <w:p w:rsidR="008905AA" w:rsidRDefault="00D03710">
      <w:pPr>
        <w:pStyle w:val="11ee838a-08c4-43ae-aacb-14308b0b7f20"/>
        <w:spacing w:line="360" w:lineRule="auto"/>
      </w:pPr>
      <w:r>
        <w:t>这两个股票吧，我觉得问题不大，但并非最优解。中信银行在所有银行里属于没有上进心的，混混日子的，就像油腻中年人一样，唯一的优点是估值的确便宜。中石油估值也不高，但属于垄断国企，很多时候并不太在乎小股东利益。</w:t>
        <w:cr/>
        <w:t/>
        <w:cr/>
        <w:t>另外我想问下你港股是准备用港股通买还是港股券商？如果打算长期拿分红的话还是建议用港股券商。因为港股通分红要扣税20%，不划算。</w:t>
      </w:r>
      <w:bookmarkStart w:id="0" w:name="_GoBack"/>
      <w:bookmarkEnd w:id="0"/>
    </w:p>
    <w:p w:rsidR="008905AA" w:rsidRDefault="008905AA">
      <w:pPr>
        <w:pStyle w:val="11ee838a-08c4-43ae-aacb-14308b0b7f20"/>
      </w:pPr>
    </w:p>
    <w:p w:rsidR="008905AA" w:rsidRDefault="008905AA">
      <w:pPr>
        <w:jc w:val="left"/>
      </w:pPr>
    </w:p>
    <w:p w:rsidR="008905AA" w:rsidRDefault="00D03710">
      <w:pPr>
        <w:pStyle w:val="ab969b42-4069-4d4c-837d-29d36d4000fb"/>
      </w:pPr>
      <w:r>
        <w:rPr>
          <w:color w:val="5B9BD5"/>
          <w:sz w:val="28"/>
          <w:szCs w:val="28"/>
        </w:rPr>
        <w:t>提问一个个股，请教授点评一下伊力特这只股票，一季报出来后直接跌停，第二天又继续下跌。这只股票以往财报上看还不错，一季报差不至于这样吧🤔。请问教授给予这只股多少倍估值以及今年的利润增长预估是多少？</w:t>
      </w:r>
    </w:p>
    <w:p w:rsidR="008905AA" w:rsidRDefault="00D03710">
      <w:pPr>
        <w:pStyle w:val="e7194d67-3c8e-4c38-8d6d-c55d008c356a"/>
        <w:spacing w:line="360" w:lineRule="auto"/>
      </w:pPr>
      <w:r>
        <w:t>这个问题要从白酒整体来看。白酒是今年的明星板块，涨的不要不要的。但是有个很大的特点是越是高端白酒涨的约好，中低端不行。</w:t>
        <w:cr/>
        <w:t/>
        <w:cr/>
        <w:t>具体分析的话，白酒消费呈现一个特点，就是消费总量没有大的变化，就是老百姓还就核那么多酒。但是高端如茅台五粮液增长很快，这是因为中国有个面子文化，商务接待和高端宴请大家讲究喝最好的酒。</w:t>
        <w:cr/>
        <w:t/>
        <w:cr/>
        <w:t>这么一分析就好懂了。伊力特属于中端白酒，增长没啥优势。商务市场又拼不过茅五。另外伊力特是西部的公司，管理能力可能也会被质疑。</w:t>
      </w:r>
      <w:bookmarkStart w:id="0" w:name="_GoBack"/>
      <w:bookmarkEnd w:id="0"/>
    </w:p>
    <w:p w:rsidR="008905AA" w:rsidRDefault="008905AA">
      <w:pPr>
        <w:pStyle w:val="e7194d67-3c8e-4c38-8d6d-c55d008c356a"/>
      </w:pPr>
    </w:p>
    <w:p w:rsidR="008905AA" w:rsidRDefault="008905AA">
      <w:pPr>
        <w:jc w:val="left"/>
      </w:pPr>
    </w:p>
    <w:p w:rsidR="008905AA" w:rsidRDefault="00D03710">
      <w:pPr>
        <w:pStyle w:val="13c63b9c-c96e-4e26-bf05-47fa0139d8e8"/>
      </w:pPr>
      <w:r>
        <w:rPr>
          <w:color w:val="5B9BD5"/>
          <w:sz w:val="28"/>
          <w:szCs w:val="28"/>
        </w:rPr>
        <w:t>教授急，我妈今天被拉去洗脑所谓的外汇交易平台。普顿。怎么样阻止我妈？</w:t>
      </w:r>
    </w:p>
    <w:p w:rsidR="008905AA" w:rsidRDefault="00D03710">
      <w:pPr>
        <w:pStyle w:val="9120026e-eadb-4166-8ee8-46a42437a7cb"/>
        <w:spacing w:line="360" w:lineRule="auto"/>
      </w:pPr>
      <w:r>
        <w:t>哈哈，这个问题突然想抢答一下。</w:t>
        <w:cr/>
        <w:t/>
        <w:cr/>
        <w:t>最好的办法，当然是向老人家解释明白这为什么有问题。网上资料很多的，你好好整理一下，最好找到人民日报和中央电视台的报道，老人家就信那个。</w:t>
        <w:cr/>
        <w:t/>
        <w:cr/>
        <w:t>次好的办法，是找你妈信得过的同年龄的人来劝，一般他们说服力比较强。</w:t>
        <w:cr/>
        <w:t/>
        <w:cr/>
        <w:t>但是如果实在劝阻不了，只能用歪招了。要不你先下手为强，说要买房子，把老人家的钱都要过来。老人家没了钱，炒外汇也搞不出什么花头来。</w:t>
      </w:r>
      <w:bookmarkStart w:id="0" w:name="_GoBack"/>
      <w:bookmarkEnd w:id="0"/>
    </w:p>
    <w:p w:rsidR="008905AA" w:rsidRDefault="008905AA">
      <w:pPr>
        <w:pStyle w:val="9120026e-eadb-4166-8ee8-46a42437a7cb"/>
      </w:pPr>
    </w:p>
    <w:p w:rsidR="008905AA" w:rsidRDefault="008905AA">
      <w:pPr>
        <w:jc w:val="left"/>
      </w:pPr>
    </w:p>
    <w:p w:rsidR="008905AA" w:rsidRDefault="00D03710">
      <w:pPr>
        <w:pStyle w:val="c01b913f-48ca-4892-84c9-70351c0f1403"/>
      </w:pPr>
      <w:r>
        <w:rPr>
          <w:color w:val="5B9BD5"/>
          <w:sz w:val="28"/>
          <w:szCs w:val="28"/>
        </w:rPr>
        <w:t xml:space="preserve"> </w:t>
      </w:r>
    </w:p>
    <w:p w:rsidR="008905AA" w:rsidRDefault="00D03710">
      <w:pPr>
        <w:pStyle w:val="10ce403f-7e9e-4bbb-953a-01aa988ad7a9"/>
        <w:spacing w:line="360" w:lineRule="auto"/>
      </w:pPr>
      <w:r>
        <w:t>给大家讲下我今天的心路历程吧。</w:t>
        <w:cr/>
        <w:t/>
        <w:cr/>
        <w:t>1、早上8点吃早饭的时候看了眼手机，发现人民币大跌，觉得有点奇怪。</w:t>
        <w:cr/>
        <w:t/>
        <w:cr/>
        <w:t>2、到了单位，终于从微信群里知道发生了什么，第一反应就是今天要遭。想了想赶紧爬到星球上来给你们预警。</w:t>
        <w:cr/>
        <w:t/>
        <w:cr/>
        <w:t>3、九点半开盘了，看了一眼，发现已经跌得一塌糊涂，割肉也没啥意义了。</w:t>
        <w:cr/>
        <w:t/>
        <w:cr/>
        <w:t>4、然后就没怎么看盘，一直在忙学生的事儿。艾玛，这届学生气死我了，但又不能打不能骂，只能一个个去做工作好言相劝。一直到下午两点都在做这事，中午抽空吃了个饭也不香。</w:t>
        <w:cr/>
        <w:t/>
        <w:cr/>
        <w:t>4、平时习惯中午眯一会儿的，两点的时候很困，看了一眼大盘，比想象的还糟，闭着眼睛割了10%的仓位，今日任务完成。</w:t>
        <w:cr/>
        <w:t/>
        <w:cr/>
        <w:t>5、本来想睡一会儿的，但想到你们今天一定也很伤心，急需鸡汤，赶紧在订阅号上熬了一下。毕竟3点之前我就是个炒股的，3点之后我就是个专业熬鸡汤的。</w:t>
        <w:cr/>
        <w:t/>
        <w:cr/>
        <w:t>6、熬完鸡汤，自己看了一遍，把自己给气笑了。好了，合格的鸡汤，发出去。</w:t>
        <w:cr/>
        <w:t/>
        <w:cr/>
        <w:t>7、接着忙学生的事儿，到四点半，去食堂吃饭，回来还是觉得很郁闷，玩了一把LOL，居然S级了。</w:t>
        <w:cr/>
        <w:t/>
        <w:cr/>
        <w:t>8、躺在沙发上睡了一会儿。</w:t>
        <w:cr/>
        <w:t/>
        <w:cr/>
        <w:t>9、突然觉得还需要在星球上给你们熬一份加料鸡汤，遂写下这些话。</w:t>
      </w:r>
      <w:bookmarkStart w:id="0" w:name="_GoBack"/>
      <w:bookmarkEnd w:id="0"/>
    </w:p>
    <w:p w:rsidR="008905AA" w:rsidRDefault="008905AA">
      <w:pPr>
        <w:pStyle w:val="10ce403f-7e9e-4bbb-953a-01aa988ad7a9"/>
      </w:pPr>
    </w:p>
    <w:p w:rsidR="008905AA" w:rsidRDefault="008905AA">
      <w:pPr>
        <w:jc w:val="left"/>
      </w:pPr>
    </w:p>
    <w:p w:rsidR="008905AA" w:rsidRDefault="00D03710">
      <w:pPr>
        <w:pStyle w:val="70acefa8-5567-43d5-92c6-efbf7bfba1b7"/>
      </w:pPr>
      <w:r>
        <w:rPr>
          <w:color w:val="5B9BD5"/>
          <w:sz w:val="28"/>
          <w:szCs w:val="28"/>
        </w:rPr>
        <w:t xml:space="preserve"> </w:t>
      </w:r>
    </w:p>
    <w:p w:rsidR="008905AA" w:rsidRDefault="00D03710">
      <w:pPr>
        <w:pStyle w:val="69e39d1a-2bf4-4031-94d1-a78d182b758b"/>
        <w:spacing w:line="360" w:lineRule="auto"/>
      </w:pPr>
      <w:r>
        <w:t>经过仔细思考，我决定下午如果有反弹减15%的仓位。</w:t>
      </w:r>
      <w:bookmarkStart w:id="0" w:name="_GoBack"/>
      <w:bookmarkEnd w:id="0"/>
    </w:p>
    <w:p w:rsidR="008905AA" w:rsidRDefault="008905AA">
      <w:pPr>
        <w:pStyle w:val="69e39d1a-2bf4-4031-94d1-a78d182b758b"/>
      </w:pPr>
    </w:p>
    <w:p w:rsidR="008905AA" w:rsidRDefault="008905AA">
      <w:pPr>
        <w:jc w:val="left"/>
      </w:pPr>
    </w:p>
    <w:p w:rsidR="008905AA" w:rsidRDefault="00D03710">
      <w:pPr>
        <w:pStyle w:val="9bf6f81c-378a-4e8c-ad06-3849fe0fdfe4"/>
      </w:pPr>
      <w:r>
        <w:rPr>
          <w:color w:val="5B9BD5"/>
          <w:sz w:val="28"/>
          <w:szCs w:val="28"/>
        </w:rPr>
        <w:t xml:space="preserve"> </w:t>
      </w:r>
    </w:p>
    <w:p w:rsidR="008905AA" w:rsidRDefault="00D03710">
      <w:pPr>
        <w:pStyle w:val="84a97d37-839c-40dd-b1c2-15e2fa1bfe28"/>
        <w:spacing w:line="360" w:lineRule="auto"/>
      </w:pPr>
      <w:r>
        <w:t>昨晚川普半夜鸡叫，今天大A要遭...</w:t>
        <w:cr/>
        <w:t/>
        <w:cr/>
        <w:t>我准备硬抗了，各位扛不住的可以适当减仓。</w:t>
        <w:cr/>
        <w:t/>
        <w:cr/>
        <w:t>炒股真心累啊...</w:t>
      </w:r>
      <w:bookmarkStart w:id="0" w:name="_GoBack"/>
      <w:bookmarkEnd w:id="0"/>
    </w:p>
    <w:p w:rsidR="008905AA" w:rsidRDefault="008905AA">
      <w:pPr>
        <w:pStyle w:val="84a97d37-839c-40dd-b1c2-15e2fa1bfe28"/>
      </w:pPr>
    </w:p>
    <w:p w:rsidR="008905AA" w:rsidRDefault="008905AA">
      <w:pPr>
        <w:jc w:val="left"/>
      </w:pPr>
    </w:p>
    <w:p w:rsidR="008905AA" w:rsidRDefault="00D03710">
      <w:pPr>
        <w:pStyle w:val="01483f83-ebf1-48ca-b32c-093ec1978c10"/>
      </w:pPr>
      <w:r>
        <w:rPr>
          <w:color w:val="5B9BD5"/>
          <w:sz w:val="28"/>
          <w:szCs w:val="28"/>
        </w:rPr>
        <w:t>6爷，兽爷，可否讲讲未来什么板块潜力大些？比如传媒板块，按理，人民生活水平提高了，娱乐业会暴发，但是现在影院越来越冷清了，家门前的电影院真担心它哪天开不下去了，所以几乎每部片子我都会去照顾下，但是每次去，又几乎都是我一个人包场，感觉传媒ETF定投也快要坚持不下去了，因为一直在坚持投，所以亏钱倒不至于，但要是未来没前途的话，再投下去也是浪费时间财富啊！所以，是否该换个其它未来有潜力的板块去定投？</w:t>
      </w:r>
    </w:p>
    <w:p w:rsidR="008905AA" w:rsidRDefault="00D03710">
      <w:pPr>
        <w:pStyle w:val="61b23970-3271-43ac-a1b4-d2f65ac48244"/>
        <w:spacing w:line="360" w:lineRule="auto"/>
      </w:pPr>
      <w:r>
        <w:t>传媒并没有死，只是形式改变了。</w:t>
        <w:cr/>
        <w:t/>
        <w:cr/>
        <w:t>比方说腾讯视频，抖音，网游这些，你说算不算传媒？</w:t>
        <w:cr/>
        <w:t/>
        <w:cr/>
        <w:t>比方说前段时间有个4k概念。所谓的4k，不就是可以在家里享受和电影院一样高质量的片子么？</w:t>
        <w:cr/>
        <w:t/>
        <w:cr/>
        <w:t>不过，我倒不建议你立刻放弃传媒。因为过去几年杀估值已经杀得很充分了，随时会出现一波反弹。</w:t>
        <w:cr/>
        <w:t/>
        <w:cr/>
        <w:t>这里顺便讲讲反弹和反转的区别。</w:t>
        <w:cr/>
        <w:t/>
        <w:cr/>
        <w:t>反弹就是你过去考80分，现在考20分，未来考60分。</w:t>
        <w:cr/>
        <w:t/>
        <w:cr/>
        <w:t>反转就是你过去考80分，现在20分，未来85分。</w:t>
        <w:cr/>
        <w:t/>
        <w:cr/>
        <w:t>从目前看，传媒反转看不到，反弹可能性还是挺大的。考虑到目前市场上优质股估值都挺高，估计会有机构来做一波。</w:t>
      </w:r>
      <w:bookmarkStart w:id="0" w:name="_GoBack"/>
      <w:bookmarkEnd w:id="0"/>
    </w:p>
    <w:p w:rsidR="008905AA" w:rsidRDefault="008905AA">
      <w:pPr>
        <w:pStyle w:val="61b23970-3271-43ac-a1b4-d2f65ac48244"/>
      </w:pPr>
    </w:p>
    <w:p w:rsidR="008905AA" w:rsidRDefault="008905AA">
      <w:pPr>
        <w:jc w:val="left"/>
      </w:pPr>
    </w:p>
    <w:p w:rsidR="008905AA" w:rsidRDefault="00D03710">
      <w:pPr>
        <w:pStyle w:val="fd80aae0-ae4b-427c-b916-4ca1847d77f0"/>
      </w:pPr>
      <w:r>
        <w:rPr>
          <w:color w:val="5B9BD5"/>
          <w:sz w:val="28"/>
          <w:szCs w:val="28"/>
        </w:rPr>
        <w:t>教授好，平安还可以买吗？现在价格</w:t>
      </w:r>
    </w:p>
    <w:p w:rsidR="008905AA" w:rsidRDefault="00D03710">
      <w:pPr>
        <w:pStyle w:val="e701b231-057b-49f1-83e3-3be2d54ff9d8"/>
        <w:spacing w:line="360" w:lineRule="auto"/>
      </w:pPr>
      <w:r>
        <w:t>这个问题估计很多人关心，我就详细谈谈我的思路。</w:t>
        <w:cr/>
        <w:t/>
        <w:cr/>
        <w:t>这一波我最早是2015年股灾后买平安的，2016年又补过，成本大约30出头，一直拿到现在。考虑分红的话，涨到了三倍多。</w:t>
        <w:cr/>
        <w:t/>
        <w:cr/>
        <w:t>虽然中间价格有过起伏，但我内心毫无波澜。因为平安在这几年中一直是低估的，而且无论外部形式如何，每年都是稳稳20%增长。</w:t>
        <w:cr/>
        <w:t/>
        <w:cr/>
        <w:t>我认为平安合理估值是100以上，甚至是120-150。这一点也是整个市场公认的。</w:t>
        <w:cr/>
        <w:t/>
        <w:cr/>
        <w:t>那么问题来了，既然是公认的，为什么那么多年没达到呢？</w:t>
        <w:cr/>
        <w:t/>
        <w:cr/>
        <w:t>答案就是流动性。</w:t>
        <w:cr/>
        <w:t/>
        <w:cr/>
        <w:t>因为有太多像我一样的个人和机构在很低的成本买入了平安，所以每当股票价格新高，都会有人选择卖出。</w:t>
        <w:cr/>
        <w:t/>
        <w:cr/>
        <w:t>而每当市场不好的时候，很多人都习惯就是减仓，而且减的是赚钱的股票。平安大概是不多的几个所有人都赚钱的股票，因此也很容易被减仓。</w:t>
        <w:cr/>
        <w:t/>
        <w:cr/>
        <w:t>所以在这个位置，平安仍然是安全的，但也是折磨人的。是不是买入要看你们的心态。</w:t>
        <w:cr/>
        <w:t/>
        <w:cr/>
        <w:t>如果是买了以后每天和别的股票去比，跌5个点10个点就睡不着的，那不建议了。</w:t>
        <w:cr/>
        <w:t/>
        <w:cr/>
        <w:t>另外很遗憾的是，平安现在也没法给你们带来暴利了。现价就算涨到120，也就是40%左右的利润。只能说不差，不算太好。</w:t>
      </w:r>
      <w:bookmarkStart w:id="0" w:name="_GoBack"/>
      <w:bookmarkEnd w:id="0"/>
    </w:p>
    <w:p w:rsidR="008905AA" w:rsidRDefault="008905AA">
      <w:pPr>
        <w:pStyle w:val="e701b231-057b-49f1-83e3-3be2d54ff9d8"/>
      </w:pPr>
    </w:p>
    <w:p w:rsidR="008905AA" w:rsidRDefault="008905AA">
      <w:pPr>
        <w:jc w:val="left"/>
      </w:pPr>
    </w:p>
    <w:p w:rsidR="008905AA" w:rsidRDefault="00D03710">
      <w:pPr>
        <w:pStyle w:val="e3853664-95f4-4e20-91d3-229cd17e78c6"/>
      </w:pPr>
      <w:r>
        <w:rPr>
          <w:color w:val="5B9BD5"/>
          <w:sz w:val="28"/>
          <w:szCs w:val="28"/>
        </w:rPr>
        <w:t xml:space="preserve"> </w:t>
      </w:r>
    </w:p>
    <w:p w:rsidR="008905AA" w:rsidRDefault="00D03710">
      <w:pPr>
        <w:pStyle w:val="c76bb01d-90e1-43b7-b0f9-68c77c9b19a1"/>
        <w:spacing w:line="360" w:lineRule="auto"/>
      </w:pPr>
      <w:r>
        <w:t>写了10个小时的港股打新攻略终于审核通过了。问了下星球的工作人员，51期间人少，所以特别慢。我是找人加了塞终于通过的。</w:t>
        <w:cr/>
        <w:t/>
        <w:cr/>
        <w:t>为了避免再次麻烦星球的大佬，请大家直接去“港美股打新捡钱攻略”星球去看，免费星球。二维码放在下面。</w:t>
      </w:r>
      <w:bookmarkStart w:id="0" w:name="_GoBack"/>
      <w:bookmarkEnd w:id="0"/>
    </w:p>
    <w:p w:rsidR="008905AA" w:rsidRDefault="008905AA">
      <w:pPr>
        <w:pStyle w:val="c76bb01d-90e1-43b7-b0f9-68c77c9b19a1"/>
      </w:pPr>
    </w:p>
    <w:p w:rsidR="008905AA" w:rsidRDefault="008905AA">
      <w:pPr>
        <w:jc w:val="left"/>
      </w:pPr>
    </w:p>
    <w:p w:rsidR="008905AA" w:rsidRDefault="00D03710">
      <w:pPr>
        <w:pStyle w:val="de91034b-eea5-432f-b5fc-8b5d10f0c4ad"/>
      </w:pPr>
      <w:r>
        <w:rPr>
          <w:color w:val="5B9BD5"/>
          <w:sz w:val="28"/>
          <w:szCs w:val="28"/>
        </w:rPr>
        <w:t xml:space="preserve"> </w:t>
      </w:r>
    </w:p>
    <w:p w:rsidR="008905AA" w:rsidRDefault="00D03710">
      <w:pPr>
        <w:pStyle w:val="dd5604d1-79e0-42a5-b36b-8962f3eccfc5"/>
        <w:spacing w:line="360" w:lineRule="auto"/>
      </w:pPr>
      <w:r>
        <w:t>这两天除了接待同学以外，就是在写新版的《港股打新捡钱》攻略了。从找资料到写文章，目前已经花了6个小时以上了。我相信写出来以后，应该是全网最全面和深入的分析了。希望今天能搞定。</w:t>
      </w:r>
      <w:bookmarkStart w:id="0" w:name="_GoBack"/>
      <w:bookmarkEnd w:id="0"/>
    </w:p>
    <w:p w:rsidR="008905AA" w:rsidRDefault="008905AA">
      <w:pPr>
        <w:pStyle w:val="dd5604d1-79e0-42a5-b36b-8962f3eccfc5"/>
      </w:pPr>
    </w:p>
    <w:p w:rsidR="008905AA" w:rsidRDefault="008905AA">
      <w:pPr>
        <w:jc w:val="left"/>
      </w:pPr>
    </w:p>
    <w:p w:rsidR="008905AA" w:rsidRDefault="00D03710">
      <w:pPr>
        <w:pStyle w:val="80059cda-bcb0-4fee-8874-bc585d32f019"/>
      </w:pPr>
      <w:r>
        <w:rPr>
          <w:color w:val="5B9BD5"/>
          <w:sz w:val="28"/>
          <w:szCs w:val="28"/>
        </w:rPr>
        <w:t xml:space="preserve"> </w:t>
      </w:r>
    </w:p>
    <w:p w:rsidR="008905AA" w:rsidRDefault="00D03710">
      <w:pPr>
        <w:pStyle w:val="9bb8a323-f029-401a-b0c1-726b6df7a3af"/>
        <w:spacing w:line="360" w:lineRule="auto"/>
      </w:pPr>
      <w:r>
        <w:t>昨天有美国谷歌的大牛同学回国，陪了大半天，今天上午送火车站。</w:t>
        <w:cr/>
        <w:t/>
        <w:cr/>
        <w:t>他目前是谷歌的6级，相当于阿里的P9-10之间，年薪含股票大概不到50万美元一点点。6级差不多是华人技术人员能做到的比较高的岗位，上7级不是光技术好就行，需要比较强的管理沟通能力，还需要特殊的机遇。8级就算正式迈入了谷歌的高管行列，可以配女秘书了。拉里佩奇和谢尔盖布林大概相当于10级或者11级。</w:t>
        <w:cr/>
        <w:t/>
        <w:cr/>
        <w:t>我们同一级的同学在美国谷歌大部分都在6级，总数大概有5、6个。如果愿意回国的话，基本可以获得阿里P10甚至11的职位。</w:t>
        <w:cr/>
        <w:t/>
        <w:cr/>
        <w:t>相比国内互联网公司，美国的优点是的确不用996。但如果你想升职的话，需要有业绩，那还是要自己偷偷加班的。如果能升到8级，大概能达到年薪百万美元，那基本生活就毫无压力。</w:t>
        <w:cr/>
        <w:t/>
        <w:cr/>
        <w:t>美国生活，开销最大的还是拼娃。如果要送私立学校，每年几万美元学费。如果要读好的公立学校，则需要买好学区的房子，不仅房价贵，而且房产税很高。我同学现在一年房产税要交3万美元，差不多相当于房价的2%。读公立学校的话，课外也要上各种辅导班，一年各种费用算起来要2万美元。</w:t>
        <w:cr/>
        <w:t/>
        <w:cr/>
        <w:t>此外读好一点的大学，4年学费加生活费总要30万美元。</w:t>
        <w:cr/>
        <w:t/>
        <w:cr/>
        <w:t>50万年薪，到手大概30万多一点。养一个娃轻松写意，养两个略有负担，三个那还是有点累。</w:t>
        <w:cr/>
        <w:t/>
        <w:cr/>
        <w:t>在谷歌里面，最厉害的是犹太人。不仅技术都很牛，而且很有侵略性。</w:t>
      </w:r>
      <w:bookmarkStart w:id="0" w:name="_GoBack"/>
      <w:bookmarkEnd w:id="0"/>
    </w:p>
    <w:p w:rsidR="008905AA" w:rsidRDefault="008905AA">
      <w:pPr>
        <w:pStyle w:val="9bb8a323-f029-401a-b0c1-726b6df7a3af"/>
      </w:pPr>
    </w:p>
    <w:p w:rsidR="008905AA" w:rsidRDefault="008905AA">
      <w:pPr>
        <w:jc w:val="left"/>
      </w:pPr>
    </w:p>
    <w:p w:rsidR="008905AA" w:rsidRDefault="00D03710">
      <w:pPr>
        <w:pStyle w:val="400cbbae-fcf2-4ef1-b27a-865c2ea6031d"/>
      </w:pPr>
      <w:r>
        <w:rPr>
          <w:color w:val="5B9BD5"/>
          <w:sz w:val="28"/>
          <w:szCs w:val="28"/>
        </w:rPr>
        <w:t>教授，我想问的主要是投资趋势的问题，大家都知道投资要顺势而为，顺着趋势才能挣钱，但是如何去判断大的趋势呢？</w:t>
        <w:cr/>
        <w:t>打个比方，18年沪指在上证50的发力下站上3500，大家可能都觉得a股慢牛形成，要往里干了，即使经历暴跌也会觉得只是调整，等到大家都意识到18年是小型股灾的时候，其实沪指已经只有两千多点了，再2500点的时候极度恐慌！</w:t>
        <w:cr/>
        <w:t>在19年的时候，大家都很保守，即使连续上涨也只觉得是反弹，直到沪指差不多3000点大家才认为今年乐观起来，但是已经错过了最好的赚钱时光！</w:t>
        <w:cr/>
        <w:t>说的可能有些乱，就是想问下怎么判断大的趋势，如果趋势向好，跌了才敢加仓，涨了才能拿得住！</w:t>
        <w:cr/>
        <w:t>谢谢教授！</w:t>
      </w:r>
    </w:p>
    <w:p w:rsidR="008905AA" w:rsidRDefault="00D03710">
      <w:pPr>
        <w:pStyle w:val="bed03c76-b243-44c7-aabb-1558d020de6c"/>
        <w:spacing w:line="360" w:lineRule="auto"/>
      </w:pPr>
      <w:r>
        <w:t>趋势的问题我仔细思考过，本质仍然是概率分布问题。</w:t>
        <w:cr/>
        <w:t/>
        <w:cr/>
        <w:t>比方在目前3000多点的位置上，可能往上也可能往下。但最关键的是往下的空间是多少，往上的空间是多少。</w:t>
        <w:cr/>
        <w:t/>
        <w:cr/>
        <w:t>最悲观的情况下，a股也就是跌回2500点吧，最乐观的情况下，a股有可能上5000点甚至8000点。想明白这个问题，就能很简单对趋势做出判断了，向上是大概率的，向下是小概率的。</w:t>
        <w:cr/>
        <w:t/>
        <w:cr/>
        <w:t>至于短期内的波动，本质都是噪音。但去判断这个噪音是没有意义的，因为没有任何证据表面噪音是可以判断的。</w:t>
        <w:cr/>
        <w:t/>
        <w:cr/>
        <w:t>当然市场有人回去刻意利用这个噪音。最典型就是游资，故意把一个股票拉涨停吸引眼球，人为扩大噪音的影响。</w:t>
        <w:cr/>
        <w:t/>
        <w:cr/>
        <w:t>包括大盘也会收到噪音的严重干扰。举例来说，2015年去杠杆，股市瞬间失去流动性，直接腰斩。</w:t>
        <w:cr/>
        <w:t/>
        <w:cr/>
        <w:t>但总的来说，国运才是我们应该把握的最大趋势。只要国运在，股市迟早必创新高。这就是支撑我留在股市中的最大动力。</w:t>
      </w:r>
      <w:bookmarkStart w:id="0" w:name="_GoBack"/>
      <w:bookmarkEnd w:id="0"/>
    </w:p>
    <w:p w:rsidR="008905AA" w:rsidRDefault="008905AA">
      <w:pPr>
        <w:pStyle w:val="bed03c76-b243-44c7-aabb-1558d020de6c"/>
      </w:pPr>
    </w:p>
    <w:p w:rsidR="008905AA" w:rsidRDefault="008905AA">
      <w:pPr>
        <w:jc w:val="left"/>
      </w:pPr>
    </w:p>
    <w:p w:rsidR="008905AA" w:rsidRDefault="00D03710">
      <w:pPr>
        <w:pStyle w:val="a5e76acd-103d-4635-86f9-6656e093e800"/>
      </w:pPr>
      <w:r>
        <w:rPr>
          <w:color w:val="5B9BD5"/>
          <w:sz w:val="28"/>
          <w:szCs w:val="28"/>
        </w:rPr>
        <w:t>看了教授今天的文章，最近听到一个观点，未来十年是股权时代，所以现在投身金融是风口吗😏，教授怎么看</w:t>
      </w:r>
    </w:p>
    <w:p w:rsidR="008905AA" w:rsidRDefault="00D03710">
      <w:pPr>
        <w:pStyle w:val="69f71dd3-9eb4-4e44-9e98-10fba986b06b"/>
        <w:spacing w:line="360" w:lineRule="auto"/>
      </w:pPr>
      <w:r>
        <w:t>兄弟，你这回路有点慢啊。说两点吧。</w:t>
        <w:cr/>
        <w:t/>
        <w:cr/>
        <w:t>第一，金融是永远的风口，任何时代的金融行业的日子都过得很好。你可以去看看高阳先生写的胡雪岩大传，胡雪岩就是搞金融的。我读博的时候，有一个师妹本来是直博，后来生病就转硕，毕业后去了招行。第一年薪水就是30万，我博士毕业当个大学老师不过10万左右。</w:t>
        <w:cr/>
        <w:t/>
        <w:cr/>
        <w:t>另外一个同事，博士毕业，因为各种原因不当老师了，去了另外一家银行，第一年也是30多万，现在估计50万以上了。</w:t>
        <w:cr/>
        <w:t/>
        <w:cr/>
        <w:t>而银行，收入一般来说还是低于券商和保险的。</w:t>
        <w:cr/>
        <w:t/>
        <w:cr/>
        <w:t>所以如果想转金融，又有能力转，随时吧。</w:t>
        <w:cr/>
        <w:t/>
        <w:cr/>
        <w:t>第二，我相信未来股权大发展的可能性很大，主席台应该也是这个意思。过去我写过一篇文章，讲的是一个国家gdp达到一万美元以后，必须发展资本市场。从这个规律来看，我们显然也要走这条路。</w:t>
        <w:cr/>
        <w:t/>
        <w:cr/>
        <w:t>但，前途是光明的，道路是曲折的。现在虽然主席台有意发展一个好的资本市场，但很多人并不愿意。因为好的资本市场的特点是公开公正公平，并不利于很多人割韭菜。</w:t>
        <w:cr/>
        <w:t/>
        <w:cr/>
        <w:t>所以这方面可以拭目以待，看看有没有什么标志性事件。比方说康美造假有没有被严惩。</w:t>
      </w:r>
      <w:bookmarkStart w:id="0" w:name="_GoBack"/>
      <w:bookmarkEnd w:id="0"/>
    </w:p>
    <w:p w:rsidR="008905AA" w:rsidRDefault="008905AA">
      <w:pPr>
        <w:pStyle w:val="69f71dd3-9eb4-4e44-9e98-10fba986b06b"/>
      </w:pPr>
    </w:p>
    <w:p w:rsidR="008905AA" w:rsidRDefault="008905AA">
      <w:pPr>
        <w:jc w:val="left"/>
      </w:pPr>
    </w:p>
    <w:p w:rsidR="008905AA" w:rsidRDefault="00D03710">
      <w:pPr>
        <w:pStyle w:val="1cf1d98c-989c-4ef8-a82e-ea28f70af910"/>
      </w:pPr>
      <w:r>
        <w:rPr>
          <w:color w:val="5B9BD5"/>
          <w:sz w:val="28"/>
          <w:szCs w:val="28"/>
        </w:rPr>
        <w:t>教授你好，我看了下三一重工的的2018年及2019年一季度的净利润增长率，都非常高，前几年增长也很快，又是行业龙头，现在的动态市盈率才7.96，这个市盈率很低了，为什么30还跌了，是因为没有达到预期吗，还是因为是周期行业，现在马上到顶峰，利润率又要开始下降了？</w:t>
      </w:r>
    </w:p>
    <w:p w:rsidR="008905AA" w:rsidRDefault="00D03710">
      <w:pPr>
        <w:pStyle w:val="5dbbdede-f893-4133-aa09-157bbe676e57"/>
        <w:spacing w:line="360" w:lineRule="auto"/>
      </w:pPr>
      <w:r>
        <w:t>三一重工这种是典型的周期股，和政府是不是推动基建密切相关。目前三一不涨的主要原因大概有三点。</w:t>
        <w:cr/>
        <w:t/>
        <w:cr/>
        <w:t>第一，三一基本上已经是历史高位，再往上突破肯定阻力大。</w:t>
        <w:cr/>
        <w:t/>
        <w:cr/>
        <w:t>第二，三一的历史周期是五年景气五年萧条。目前是景气周期的第三年，很多基金经理选择卖出了。</w:t>
        <w:cr/>
        <w:t/>
        <w:cr/>
        <w:t>第三，很多人认为目前的基建规模见顶，为了不太可能再大规模提升。</w:t>
        <w:cr/>
        <w:t/>
        <w:cr/>
        <w:t>其实吧，中国建筑涨不上去也是类似的原因。我个人觉得中国建筑还比三一强呢。</w:t>
      </w:r>
      <w:bookmarkStart w:id="0" w:name="_GoBack"/>
      <w:bookmarkEnd w:id="0"/>
    </w:p>
    <w:p w:rsidR="008905AA" w:rsidRDefault="008905AA">
      <w:pPr>
        <w:pStyle w:val="5dbbdede-f893-4133-aa09-157bbe676e57"/>
      </w:pPr>
    </w:p>
    <w:p w:rsidR="008905AA" w:rsidRDefault="008905AA">
      <w:pPr>
        <w:jc w:val="left"/>
      </w:pPr>
    </w:p>
    <w:p w:rsidR="008905AA" w:rsidRDefault="00D03710">
      <w:pPr>
        <w:pStyle w:val="c8e4a420-d8cc-491f-aa86-3e6c2fbd6cc0"/>
      </w:pPr>
      <w:r>
        <w:rPr>
          <w:color w:val="5B9BD5"/>
          <w:sz w:val="28"/>
          <w:szCs w:val="28"/>
        </w:rPr>
        <w:t xml:space="preserve"> </w:t>
      </w:r>
    </w:p>
    <w:p w:rsidR="008905AA" w:rsidRDefault="00D03710">
      <w:pPr>
        <w:pStyle w:val="4d15661f-389a-41f0-a58c-3b8258225f4a"/>
        <w:spacing w:line="360" w:lineRule="auto"/>
      </w:pPr>
      <w:r>
        <w:t>同志们，公众号更新了。把昨天的文章回锅重新炒了一下，居然别昨天还美味好几倍。</w:t>
        <w:cr/>
        <w:t/>
        <w:cr/>
        <w:t>昨天只是好玩和炫富，今天就是充满人生哲理。</w:t>
        <w:cr/>
        <w:t/>
        <w:cr/>
        <w:t>表扬自己一下。</w:t>
      </w:r>
      <w:bookmarkStart w:id="0" w:name="_GoBack"/>
      <w:bookmarkEnd w:id="0"/>
    </w:p>
    <w:p w:rsidR="008905AA" w:rsidRDefault="008905AA">
      <w:pPr>
        <w:pStyle w:val="4d15661f-389a-41f0-a58c-3b8258225f4a"/>
      </w:pPr>
    </w:p>
    <w:p w:rsidR="008905AA" w:rsidRDefault="008905AA">
      <w:pPr>
        <w:jc w:val="left"/>
      </w:pPr>
    </w:p>
    <w:p w:rsidR="008905AA" w:rsidRDefault="00D03710">
      <w:pPr>
        <w:pStyle w:val="4fefabbc-2e14-4559-bda7-e177a2346bf9"/>
      </w:pPr>
      <w:r>
        <w:rPr>
          <w:color w:val="5B9BD5"/>
          <w:sz w:val="28"/>
          <w:szCs w:val="28"/>
        </w:rPr>
        <w:t xml:space="preserve"> </w:t>
      </w:r>
    </w:p>
    <w:p w:rsidR="008905AA" w:rsidRDefault="00D03710">
      <w:pPr>
        <w:pStyle w:val="83d3427d-4aee-4878-aca8-0e7824e1a273"/>
        <w:spacing w:line="360" w:lineRule="auto"/>
      </w:pPr>
      <w:r>
        <w:t>我发表了一篇文章：&lt;e type="web" href="https%3A%2F%2Farticles.zsxq.com%2Fid_kg26wjkmel3n.html" title="%E5%88%98%E5%A4%87%E6%95%99%E6%8E%88%E6%98%9F%E7%90%83%E7%9A%84%E5%88%B8%E5%95%86%E5%BC%80%E6%88%B7%E4%B8%93%E4%BA%AB%E4%BC%98%E6%83%A0" /&gt;</w:t>
        <w:cr/>
        <w:t/>
        <w:cr/>
        <w:t>这是最新的A股券商开户优惠情况。</w:t>
        <w:cr/>
        <w:t/>
        <w:cr/>
        <w:t>不用问我优惠还在不在，只要这个帖子还在，优惠就在。</w:t>
        <w:cr/>
        <w:t/>
        <w:cr/>
        <w:t>说明一下，为了庆祝今天（5月10日）财通证券成为大奇迹日的反击先锋，恢复万1.4免5的优惠政策。具体开户方法请参见内文。</w:t>
      </w:r>
      <w:bookmarkStart w:id="0" w:name="_GoBack"/>
      <w:bookmarkEnd w:id="0"/>
    </w:p>
    <w:p w:rsidR="008905AA" w:rsidRDefault="008905AA">
      <w:pPr>
        <w:pStyle w:val="83d3427d-4aee-4878-aca8-0e7824e1a273"/>
      </w:pPr>
    </w:p>
    <w:p w:rsidR="008905AA" w:rsidRDefault="008905AA">
      <w:pPr>
        <w:jc w:val="left"/>
      </w:pPr>
    </w:p>
    <w:p w:rsidR="008905AA" w:rsidRDefault="00D03710">
      <w:pPr>
        <w:pStyle w:val="c14a2080-1661-4ef0-840a-3b6f8536cc26"/>
      </w:pPr>
      <w:r>
        <w:rPr>
          <w:color w:val="5B9BD5"/>
          <w:sz w:val="28"/>
          <w:szCs w:val="28"/>
        </w:rPr>
        <w:t xml:space="preserve"> </w:t>
      </w:r>
    </w:p>
    <w:p w:rsidR="008905AA" w:rsidRDefault="00D03710">
      <w:pPr>
        <w:pStyle w:val="b5e82934-7809-41ed-8466-f084e746a803"/>
        <w:spacing w:line="360" w:lineRule="auto"/>
      </w:pPr>
      <w:r>
        <w:t>对了，后续我会加大星球的输出力度，几件事还是和大家沟通下。</w:t>
        <w:cr/>
        <w:t/>
        <w:cr/>
        <w:t>1、提问题或者建议希望还是使用“提问”功能，这样我可以有选择的公开回答，也可以有些以私信的形式回答。否则都放在版面上就很乱，干扰大家的阅读体验。</w:t>
        <w:cr/>
        <w:t/>
        <w:cr/>
        <w:t>2、我的时间轴问题。我也能理解大家希望我随时在线，但现实中不太可能做到。一方面是因为有工作、家庭这两个硬约束，但最重要的是因为我需要有思考的时间。投资中最重要的事情就是思考，很多时候说出来就是几句话、一两百个字，但思索的过程可能有几个小时。要搜资料、整理数据、比较、归纳逻辑。我想等到大家哪天到这一步就明白了。</w:t>
        <w:cr/>
        <w:t/>
        <w:cr/>
        <w:t>3、本星球是有好多大佬潜伏的，但都很低调，只有有质量的问题才能勾引这些大佬，让他们觉得心痒。目前总体来说问题质量还比较初阶，我是因为收了这299硬着头皮来回答。希望经过一段时间的学习互动后，能产生高质量的问题，引发大佬么的发言欲。</w:t>
        <w:cr/>
        <w:t/>
        <w:cr/>
        <w:t>4、昨天的讨论挺好，让我认识到小白读者在本星球还是多数。那么还是从基础内容着手。我想还是以问答的形式来科普比较好，这个帖子也作为问题征集帖，请大家把自己最关注的入门问题留言在下面。我会选择点赞最多的问题开始回答。</w:t>
      </w:r>
      <w:bookmarkStart w:id="0" w:name="_GoBack"/>
      <w:bookmarkEnd w:id="0"/>
    </w:p>
    <w:p w:rsidR="008905AA" w:rsidRDefault="008905AA">
      <w:pPr>
        <w:pStyle w:val="b5e82934-7809-41ed-8466-f084e746a803"/>
      </w:pPr>
    </w:p>
    <w:p w:rsidR="008905AA" w:rsidRDefault="008905AA">
      <w:pPr>
        <w:jc w:val="left"/>
      </w:pPr>
    </w:p>
    <w:p w:rsidR="008905AA" w:rsidRDefault="00D03710">
      <w:pPr>
        <w:pStyle w:val="f7a51675-dfde-49d6-b4f5-7f018a3fda8b"/>
      </w:pPr>
      <w:r>
        <w:rPr>
          <w:color w:val="5B9BD5"/>
          <w:sz w:val="28"/>
          <w:szCs w:val="28"/>
        </w:rPr>
        <w:t xml:space="preserve"> </w:t>
      </w:r>
    </w:p>
    <w:p w:rsidR="008905AA" w:rsidRDefault="00D03710">
      <w:pPr>
        <w:pStyle w:val="83377541-6b7b-406e-99a0-dd561873d289"/>
        <w:spacing w:line="360" w:lineRule="auto"/>
      </w:pPr>
      <w:r>
        <w:t>哎，谷歌居然跌了8%，业绩不及预期。难道是因为今天我吹捧了一波硅谷50万年薪导致的么？</w:t>
      </w:r>
      <w:bookmarkStart w:id="0" w:name="_GoBack"/>
      <w:bookmarkEnd w:id="0"/>
    </w:p>
    <w:p w:rsidR="008905AA" w:rsidRDefault="008905AA">
      <w:pPr>
        <w:pStyle w:val="83377541-6b7b-406e-99a0-dd561873d289"/>
      </w:pPr>
    </w:p>
    <w:p w:rsidR="008905AA" w:rsidRDefault="008905AA">
      <w:pPr>
        <w:jc w:val="left"/>
      </w:pPr>
    </w:p>
    <w:p w:rsidR="008905AA" w:rsidRDefault="00D03710">
      <w:pPr>
        <w:pStyle w:val="525cbd5a-c574-4efe-ac81-805e31aa86d2"/>
      </w:pPr>
      <w:r>
        <w:rPr>
          <w:color w:val="5B9BD5"/>
          <w:sz w:val="28"/>
          <w:szCs w:val="28"/>
        </w:rPr>
        <w:t xml:space="preserve"> </w:t>
      </w:r>
    </w:p>
    <w:p w:rsidR="008905AA" w:rsidRDefault="00D03710">
      <w:pPr>
        <w:pStyle w:val="fba1aa42-8df9-45b8-9e75-e6c5cf864f7e"/>
        <w:spacing w:line="360" w:lineRule="auto"/>
      </w:pPr>
      <w:r>
        <w:t>题目：和概率做朋友</w:t>
        <w:cr/>
        <w:t/>
        <w:cr/>
        <w:t>今天怼我的人很多，真是巧了，也和这个我想写的主题有关系。</w:t>
        <w:cr/>
        <w:t/>
        <w:cr/>
        <w:t>首先声明一点，所以如果说我近期内容输出不足，这个还是完全能够接受。客观的理由就不多说了，总之这是为期一年的星球，请大家盖棺再定论。</w:t>
        <w:cr/>
        <w:t/>
        <w:cr/>
        <w:t>但我觉得所有的情绪在今天爆发出来，还有一个重要原因就是股市已经差不多连跌了一个多礼拜，今天虽然大盘是涨的，但是个股其实跌的也比较凶。在这种情况下，情绪就容易爆发出来。亏一块钱的心痛程度远大于赚一块的快乐程度，这都是人的天性。</w:t>
        <w:cr/>
        <w:t/>
        <w:cr/>
        <w:t>包括有一些是跟着我开了港股账户打新的朋友，最近有几个新股表现不太好，心里肯定也着急，这些都是人之常情。</w:t>
        <w:cr/>
        <w:t/>
        <w:cr/>
        <w:t>但，大家要首先搞清楚一件事，任何投资（不止是股市），本质上是概率的游戏。任何人做任何一个投资决策，都是有可能成功，有可能失败，但只要最终总体上是成功的就好。</w:t>
        <w:cr/>
        <w:t/>
        <w:cr/>
        <w:t>就像从一月开始，大盘从2500点左右涨到了接近3300点，涨了700多点；现在跌回了3000多点，跌了200点。我想问一个问题，你赚到了钱没有？</w:t>
        <w:cr/>
        <w:t/>
        <w:cr/>
        <w:t>我查了下，我是3月13日建星球的，当天也是大跌，收盘价是3025点左右，今天收盘价是3078，涨了2%。那么我再问一个问题，在这一个多月时间内，你赚了超过2%么？</w:t>
        <w:cr/>
        <w:t/>
        <w:cr/>
        <w:t>开星球之后不久，我就给过大家一个打新组合，是中国平安、兴业银行、双汇发展、宁波银行，各买1/4。</w:t>
        <w:cr/>
        <w:t/>
        <w:cr/>
        <w:t>3月13日以上四个股票的收盘价格分别是71、18.2、25.2、19.5。</w:t>
        <w:cr/>
        <w:t/>
        <w:cr/>
        <w:t>而今天的收盘价分别是86.1、19.92、27.83、22.9。分别上涨21%、9.4%、10.4%、17.4%，远远跑赢大盘。如果你还运气好打中新股，那就赚更多。</w:t>
        <w:cr/>
        <w:t/>
        <w:cr/>
        <w:t>后面这个组合我还更换过。兴业换南京银行换浦发银行肯定是大赚，宁波银行换成老板电器可能是小亏。但我深信，这个组合带来的平均利润是超过15%的。</w:t>
        <w:cr/>
        <w:t/>
        <w:cr/>
        <w:t>那问题来了：我是凭什么建的这个组合，事先我能知道这个组合赚钱么，还是正好碰到了狗屎运？</w:t>
        <w:cr/>
        <w:t/>
        <w:cr/>
        <w:t>答案就是：从长周期讲，我知道这个组合赚钱的概率很大，但在一个多月这个短周期上，能赚到那么多钱，的确是偶然的，可以说是狗屎运。</w:t>
        <w:cr/>
        <w:t/>
        <w:cr/>
        <w:t>在我推荐的这个71元的价位上，中国平安赚钱的确定性可以说是大A股所有股票中最大的。道理很简单，业绩好，分红力度也在加大，公司还有回购。如果这样的股票不能涨，那还有什么股票能涨呢？</w:t>
        <w:cr/>
        <w:t/>
        <w:cr/>
        <w:t>但是在不久之前，就在去年底，中国平安还跌到过55元。为什么同样一个股票，仅仅只隔了几个月时间，价格会差那么大呢？</w:t>
        <w:cr/>
        <w:t/>
        <w:cr/>
        <w:t>大致可以把一个股票的价格视为一个正态分布，同样一个股票，在差不多的时间点，其价格会存在一个区间，区间内任何一个价格都是可能存在的，只是其概率不同。所以，特别高和特别低的价格出现的概率比较小，靠近中间位置的价格出现的概率就比较大。</w:t>
        <w:cr/>
        <w:t/>
        <w:cr/>
        <w:t>中间那个位置，就叫做估值。</w:t>
        <w:cr/>
        <w:t/>
        <w:cr/>
        <w:t>55元的中国平安是绝对低估，71元的时候还是低估，目前86元是否存在低估可能存在争议，我认为仍然是低估的，但如何估值的问题不是本文的核心，而且非常复杂，这里先不讨论。</w:t>
        <w:cr/>
        <w:t/>
        <w:cr/>
        <w:t>那么过一段时间再去看这个股票，其价格仍然是随机的，但对于低估的股票来说，其涨的可能性一定大于跌的可能性。我想以上是不难理解的。</w:t>
        <w:cr/>
        <w:t/>
        <w:cr/>
        <w:t>我选的这四个股票，其特点都是绝对低估并且短期内不太可能出现黑天鹅事件，所以我绝对有信心长期来看不会跑输大盘。</w:t>
        <w:cr/>
        <w:t/>
        <w:cr/>
        <w:t>但如果放到短期内就不一定了。比如说从3月20日到3月25日，我查了下，这四个股票都是跌的，而且可能跌幅还大于上证指数。</w:t>
        <w:cr/>
        <w:t/>
        <w:cr/>
        <w:t>那么如果本星球有一个读者，正好3月20日买入了这四个股票，3月25日熬不住卖出，那我就错了么，他就有资格指着我鼻子骂了么？</w:t>
        <w:cr/>
        <w:t/>
        <w:cr/>
        <w:t>再比方说，如果有读者听我的话，用兴业银行换了南京银行再换浦发银行，一定大赚觉得我好。但另外一个读者同样听我的话，用老板电器换了宁波银行，那我就错了么？</w:t>
        <w:cr/>
        <w:t/>
        <w:cr/>
        <w:t>港股打新的问题也是一样的。我统计了一下，我推荐港股打新的第一个股票是猫眼娱乐，2月4日上市。从这个股票开始，一共有32个港股新股上市发行，假设都在首交易日开盘价格卖出，考虑中签率情况下，每个账户应该加权后共赚2678元。其中2月赚1250元，3月赚1567元，4月亏120元。</w:t>
        <w:cr/>
        <w:t/>
        <w:cr/>
        <w:t>此外还有交易成本，中签后港交所会收1%左右的交易征费，按概率共收700元，则三个月共赚2000元左右。此外还可能产生融资费用，按2万元本金计算，大约会产生5次左右融资，共100元。总之，这样算下来，一年从概率上来说可以赚8000元左右。</w:t>
        <w:cr/>
        <w:t/>
        <w:cr/>
        <w:t>其实我给出的都是同样的建议，但就是有人赚，有人亏，这就是概率。</w:t>
        <w:cr/>
        <w:t/>
        <w:cr/>
        <w:t>顺便说一下，为了给出上面这些数据，我从找数据到计算一共花了一个半小时，你们看着可能只要1分钟。</w:t>
        <w:cr/>
        <w:t/>
        <w:cr/>
        <w:t>综上，投资中存在三个概率问题，分别是空间（价格）概率、时间概率、决策概率。</w:t>
        <w:cr/>
        <w:t/>
        <w:cr/>
        <w:t>空间概率就是前面说的，股票围绕价值中枢而产生的波动。</w:t>
        <w:cr/>
        <w:t/>
        <w:cr/>
        <w:t>时间概率则是指，一个股票从不合理低估的位置回到正常价格所需要的时间分布。快的话也许几天就可以，慢的话也许要几年，这本质也是个概率问题。</w:t>
        <w:cr/>
        <w:t/>
        <w:cr/>
        <w:t>决策概率则是指我对空间概率和时间概率判断的准确程度。我们在股市中唯一能做的，就是加大自己决策的成功概率。</w:t>
        <w:cr/>
        <w:t/>
        <w:cr/>
        <w:t>但无论你再怎么做，总会经常犯错。即便股神巴菲特，一生中排除几十笔特别成功的交易，也只是一个普通人而已。</w:t>
        <w:cr/>
        <w:t/>
        <w:cr/>
        <w:t>从这个角度来说，投资更像打牌而不是下棋。下棋你水平高，可以每一步都压制住下手；打牌水平高，也不可能把把赢，甚至运气不好的时候会经常输给下手。</w:t>
        <w:cr/>
        <w:t/>
        <w:cr/>
        <w:t>但这并不是说打牌就不存在高手和低手之分了。高手的每一张牌，都会认真计算概率，低手则是靠感觉。从长期看，必然是高手取胜。</w:t>
        <w:cr/>
        <w:t/>
        <w:cr/>
        <w:t>所以越是高手，场上越是冷静。因为他知道，只要游戏一直玩下去，最后他一定会赢，因为概率站在他这一边。</w:t>
        <w:cr/>
        <w:t/>
        <w:cr/>
        <w:t>而绝大部分新手犯的错误就是，用单次或者少数几次结果来进行判断。</w:t>
        <w:cr/>
        <w:t/>
        <w:cr/>
        <w:t>比方说某一段时间股市跌了，就难受的要死；某一个股票跌了，就茫然失措，不知道出了什么问题。</w:t>
        <w:cr/>
        <w:t/>
        <w:cr/>
        <w:t>其实这个并不是心态问题，而是认识问题。也许大家读书的时候都学过概率，但却不知道如何运用于投资实践。这就是不能知行合一。</w:t>
        <w:cr/>
        <w:t/>
        <w:cr/>
        <w:t>从我个人来说，希望市场上这样的人越多越好，这样才方便我赚钱。</w:t>
        <w:cr/>
        <w:t/>
        <w:cr/>
        <w:t>但从我们这个星球的读者来说，我希望这样的人越少越好，否则你们岂不是白给了这299块钱。</w:t>
        <w:cr/>
        <w:t/>
        <w:cr/>
        <w:t>我们都必须学会做概率的朋友，而不是情绪的朋友。</w:t>
      </w:r>
      <w:bookmarkStart w:id="0" w:name="_GoBack"/>
      <w:bookmarkEnd w:id="0"/>
    </w:p>
    <w:p w:rsidR="008905AA" w:rsidRDefault="008905AA">
      <w:pPr>
        <w:pStyle w:val="fba1aa42-8df9-45b8-9e75-e6c5cf864f7e"/>
      </w:pPr>
    </w:p>
    <w:p w:rsidR="008905AA" w:rsidRDefault="008905AA">
      <w:pPr>
        <w:jc w:val="left"/>
      </w:pPr>
    </w:p>
    <w:p w:rsidR="008905AA" w:rsidRDefault="00D03710">
      <w:pPr>
        <w:pStyle w:val="a0b4f3d0-26a2-492e-854e-ab6d7d884e8f"/>
      </w:pPr>
      <w:r>
        <w:rPr>
          <w:color w:val="5B9BD5"/>
          <w:sz w:val="28"/>
          <w:szCs w:val="28"/>
        </w:rPr>
        <w:t xml:space="preserve"> </w:t>
      </w:r>
    </w:p>
    <w:p w:rsidR="008905AA" w:rsidRDefault="00D03710">
      <w:pPr>
        <w:pStyle w:val="8dc460d9-a94f-4b1d-aee8-0d32c5f6a4cb"/>
        <w:spacing w:line="360" w:lineRule="auto"/>
      </w:pPr>
      <w:r>
        <w:t>小白FAQ4</w:t>
        <w:cr/>
        <w:t/>
        <w:cr/>
        <w:t>Q4: 教授，别耍流氓。我问的已经套住，而且不知道该怎么办的时候，应该怎么办？</w:t>
        <w:cr/>
        <w:t/>
        <w:cr/>
        <w:t>A4：医学上急救有个原则，就是没搞清楚情况下，不要动。</w:t>
        <w:cr/>
        <w:t/>
        <w:cr/>
        <w:t>被套的时候肯定很难受，搞不懂情况就更加着急。但越是这种时候，我们越是要冷静下来，千万不要让情绪来主导我们的决策。</w:t>
        <w:cr/>
        <w:t/>
        <w:cr/>
        <w:t>首先还是建议去系统研究你买入的这个股票。最重要的一点就是你买入时候的理由是什么，这个理由还在不在？</w:t>
        <w:cr/>
        <w:t/>
        <w:cr/>
        <w:t>还在，就持有。不在，就卖出。</w:t>
        <w:cr/>
        <w:t/>
        <w:cr/>
        <w:t>如果你买入的时候就是跟风，压根儿就是情绪决定而不是理性决定，那么就重新走一遍理性的路。问自己一个问题：</w:t>
        <w:cr/>
        <w:t/>
        <w:cr/>
        <w:t>在目前这个价位上，你愿意买入这个股票吗？</w:t>
        <w:cr/>
        <w:t/>
        <w:cr/>
        <w:t>是，就持有。不是，就卖出。</w:t>
        <w:cr/>
        <w:t/>
        <w:cr/>
        <w:t>这里特别说一下补仓的问题。一般来说，不是特别特别了解和有信心的股票，不建议大家补仓。因为补仓以后再跌，心态容易炸了。</w:t>
        <w:cr/>
        <w:t/>
        <w:cr/>
        <w:t>换句话说，只有当一个股票越跌你就越开心的时候，才可以补仓。但凡这个股票跌了你就很烦恼的时候，不要补仓。</w:t>
        <w:cr/>
        <w:t/>
        <w:cr/>
        <w:t>可能很多读者大人不能理解为什么一个人会变态到手里的股票越跌越开心，嗯哼，下个FAQ再来分析吧。</w:t>
        <w:cr/>
        <w:t/>
        <w:cr/>
        <w:t>如果研究了很久，还是看不懂这个股票，不知道该怎样。那给你最后一招吧。</w:t>
        <w:cr/>
        <w:t/>
        <w:cr/>
        <w:t>卖出一半，另外一半装死。</w:t>
      </w:r>
      <w:bookmarkStart w:id="0" w:name="_GoBack"/>
      <w:bookmarkEnd w:id="0"/>
    </w:p>
    <w:p w:rsidR="008905AA" w:rsidRDefault="008905AA">
      <w:pPr>
        <w:pStyle w:val="8dc460d9-a94f-4b1d-aee8-0d32c5f6a4cb"/>
      </w:pPr>
    </w:p>
    <w:p w:rsidR="008905AA" w:rsidRDefault="008905AA">
      <w:pPr>
        <w:jc w:val="left"/>
      </w:pPr>
    </w:p>
    <w:p w:rsidR="008905AA" w:rsidRDefault="00D03710">
      <w:pPr>
        <w:pStyle w:val="e671d0ad-f5a3-45ad-9f58-54b4d5d4fb9f"/>
      </w:pPr>
      <w:r>
        <w:rPr>
          <w:color w:val="5B9BD5"/>
          <w:sz w:val="28"/>
          <w:szCs w:val="28"/>
        </w:rPr>
        <w:t xml:space="preserve"> </w:t>
      </w:r>
    </w:p>
    <w:p w:rsidR="008905AA" w:rsidRDefault="00D03710">
      <w:pPr>
        <w:pStyle w:val="3f2fb0f6-bb28-4468-b580-bbbe1444e4f9"/>
        <w:spacing w:line="360" w:lineRule="auto"/>
      </w:pPr>
      <w:r>
        <w:t>同志们，浦发银行还可以吧。不愧是我的打新配置啊，现在只有老板不行了。双汇、平安、浦发都威武了。</w:t>
      </w:r>
      <w:bookmarkStart w:id="0" w:name="_GoBack"/>
      <w:bookmarkEnd w:id="0"/>
    </w:p>
    <w:p w:rsidR="008905AA" w:rsidRDefault="008905AA">
      <w:pPr>
        <w:pStyle w:val="3f2fb0f6-bb28-4468-b580-bbbe1444e4f9"/>
      </w:pPr>
    </w:p>
    <w:p w:rsidR="008905AA" w:rsidRDefault="008905AA">
      <w:pPr>
        <w:jc w:val="left"/>
      </w:pPr>
    </w:p>
    <w:p w:rsidR="008905AA" w:rsidRDefault="00D03710">
      <w:pPr>
        <w:pStyle w:val="477929ca-c9bb-4ea3-a217-25d92fa3be0b"/>
      </w:pPr>
      <w:r>
        <w:rPr>
          <w:color w:val="5B9BD5"/>
          <w:sz w:val="28"/>
          <w:szCs w:val="28"/>
        </w:rPr>
        <w:t xml:space="preserve"> </w:t>
      </w:r>
    </w:p>
    <w:p w:rsidR="008905AA" w:rsidRDefault="00D03710">
      <w:pPr>
        <w:pStyle w:val="39773ca3-7c81-4ed9-a0c3-777bf89e7734"/>
        <w:spacing w:line="360" w:lineRule="auto"/>
      </w:pPr>
      <w:r>
        <w:t>小白FAQ</w:t>
        <w:cr/>
        <w:t/>
        <w:cr/>
        <w:t>Q3：教授，我买了某某股票，被套了应该怎么操作？</w:t>
        <w:cr/>
        <w:t/>
        <w:cr/>
        <w:t>A3：这个问题是几乎是每天都有人问的，这里做一个统一回答。</w:t>
        <w:cr/>
        <w:t/>
        <w:cr/>
        <w:t>买了一个股票被套是很正常的事儿，任何时候你买入一个股票，在之后几乎都有50%被套的概率。即便是茅台、平安这样的大牛股，如果在一个比较高的位置买入，随后也有很大被套的可能性。</w:t>
        <w:cr/>
        <w:t/>
        <w:cr/>
        <w:t>截止目前，我自己也有两个股票被套着。第一个是中国建筑，套了差不多一年多了，套了不到10%，但最多的时候套了接近30%。另外一个是吉祥航空，近期买的，也已经套了接近20%。</w:t>
        <w:cr/>
        <w:t/>
        <w:cr/>
        <w:t>年初的时候，我的小天鹅A和华泰证券也都是被套的。</w:t>
        <w:cr/>
        <w:t/>
        <w:cr/>
        <w:t>历史上，我2007-2009年之间大约25元均价买入的中国人寿，曾经最低跌到大约11元，被套了60%。</w:t>
        <w:cr/>
        <w:t/>
        <w:cr/>
        <w:t>所以我也是有丰富的被套经验。</w:t>
        <w:cr/>
        <w:t/>
        <w:cr/>
        <w:t>但以上这些股票被套其实可以分为三种情况。</w:t>
        <w:cr/>
        <w:t/>
        <w:cr/>
        <w:t>1、年初的小天鹅A和去年的中国建筑。这两个股虽然被套，但我很清楚这是市场的非理性，所以一点都不慌。因为以这两个股票当时的价格大大低于应有的业绩。所以我只要耐心持有即可，最坏的情况等着每年拿分红。</w:t>
        <w:cr/>
        <w:t/>
        <w:cr/>
        <w:t>2、年初的华泰证券。买华泰的逻辑是因为去年G20会谈后，我关于国运的忧虑没有了。在这个大背景下，对股市反弹充满信心，在这种情况下买入牛市急先锋券商就是一种必然的选择。但华泰和小天鹅A和中国建筑不一样，并不是那种我愿意长期持有的标的，就是牛市吃一段溢价而已。所以我经常反复思索我的牛市逻辑有没有问题，只要这个逻辑没有问题，那么我就会一直拿着华泰。</w:t>
        <w:cr/>
        <w:t/>
        <w:cr/>
        <w:t>3、现在的吉祥航空和当年的中国人寿。这两个股票买的比较随手，未经慎重的思考，所以被套后比较痛苦，不知道应该如何处理。中国人寿后来是因为被套的太多干脆懒得看盘，吉祥航空则是因为仓位本来也不重，所以暂时也没记着去思考逻辑。</w:t>
        <w:cr/>
        <w:t/>
        <w:cr/>
        <w:t>这三种情况的区别在于。</w:t>
        <w:cr/>
        <w:t/>
        <w:cr/>
        <w:t>情况1我是愿意长线持有的，套多少都无所谓。</w:t>
        <w:cr/>
        <w:t/>
        <w:cr/>
        <w:t>情况2是我不愿意长线（指几年以上）持有，属于中线套利，因此当初买入的套利逻辑还在不在决定我买入或者卖出的操作。</w:t>
        <w:cr/>
        <w:t/>
        <w:cr/>
        <w:t>情况3其实我和你们一样，自己也不知道该怎么办。</w:t>
        <w:cr/>
        <w:t/>
        <w:cr/>
        <w:t>总结下来，当你持有一个股票被套又不知道怎么办的时候，问题是出在你买入时候的逻辑思考。如果你买入的时候，对于为什么要买这个股票思考的很清楚，那么被套后当然知道应该怎么应对。反过来如果买入的时候就是糊里糊涂，被套的时候自然也就手足无措。</w:t>
        <w:cr/>
        <w:t/>
        <w:cr/>
        <w:t>所以我现在大部分时候会要求自己买入一个股票的时候想明白以下问题：</w:t>
        <w:cr/>
        <w:t/>
        <w:cr/>
        <w:t>1、为什么要买这个股票？</w:t>
        <w:cr/>
        <w:t/>
        <w:cr/>
        <w:t>2、为什么要在这个价格买这个股票？</w:t>
        <w:cr/>
        <w:t/>
        <w:cr/>
        <w:t>3、买了以后在什么情况下会卖出？</w:t>
        <w:cr/>
        <w:t/>
        <w:cr/>
        <w:t>4、持股周期是多长，是长线、中线还是短线？</w:t>
        <w:cr/>
        <w:t/>
        <w:cr/>
        <w:t>这四个问题想明白了，后面自然不会慌。&lt;e type="hashtag" hid="825158122242" title="%23%E5%B0%8F%E7%99%BDFAQ%23" /&gt;</w:t>
      </w:r>
      <w:bookmarkStart w:id="0" w:name="_GoBack"/>
      <w:bookmarkEnd w:id="0"/>
    </w:p>
    <w:p w:rsidR="008905AA" w:rsidRDefault="008905AA">
      <w:pPr>
        <w:pStyle w:val="39773ca3-7c81-4ed9-a0c3-777bf89e7734"/>
      </w:pPr>
    </w:p>
    <w:p w:rsidR="008905AA" w:rsidRDefault="008905AA">
      <w:pPr>
        <w:jc w:val="left"/>
      </w:pPr>
    </w:p>
    <w:p w:rsidR="008905AA" w:rsidRDefault="00D03710">
      <w:pPr>
        <w:pStyle w:val="d907c5df-376f-4f29-9f42-60182b0c5a9c"/>
      </w:pPr>
      <w:r>
        <w:rPr>
          <w:color w:val="5B9BD5"/>
          <w:sz w:val="28"/>
          <w:szCs w:val="28"/>
        </w:rPr>
        <w:t xml:space="preserve"> </w:t>
      </w:r>
    </w:p>
    <w:p w:rsidR="008905AA" w:rsidRDefault="00D03710">
      <w:pPr>
        <w:pStyle w:val="f2e8f80b-3dbc-4533-be23-b3497c00addc"/>
        <w:spacing w:line="360" w:lineRule="auto"/>
      </w:pPr>
      <w:r>
        <w:t>洋河年报增长22%，一季报增长15.7。略超预期。这是今天唯一让我略失望的一份财报。要是一季报增长20%该多好啊。</w:t>
      </w:r>
      <w:bookmarkStart w:id="0" w:name="_GoBack"/>
      <w:bookmarkEnd w:id="0"/>
    </w:p>
    <w:p w:rsidR="008905AA" w:rsidRDefault="008905AA">
      <w:pPr>
        <w:pStyle w:val="f2e8f80b-3dbc-4533-be23-b3497c00addc"/>
      </w:pPr>
    </w:p>
    <w:p w:rsidR="008905AA" w:rsidRDefault="008905AA">
      <w:pPr>
        <w:jc w:val="left"/>
      </w:pPr>
    </w:p>
    <w:p w:rsidR="008905AA" w:rsidRDefault="00D03710">
      <w:pPr>
        <w:pStyle w:val="239ea9b7-6d16-41a5-a499-674dd41a882e"/>
      </w:pPr>
      <w:r>
        <w:rPr>
          <w:color w:val="5B9BD5"/>
          <w:sz w:val="28"/>
          <w:szCs w:val="28"/>
        </w:rPr>
        <w:t xml:space="preserve"> </w:t>
      </w:r>
    </w:p>
    <w:p w:rsidR="008905AA" w:rsidRDefault="00D03710">
      <w:pPr>
        <w:pStyle w:val="b8732550-e0ca-47e7-8e31-0b911dd07bd7"/>
        <w:spacing w:line="360" w:lineRule="auto"/>
      </w:pPr>
      <w:r>
        <w:t>双汇一季报出来了，利润增长20%，厉害的。</w:t>
        <w:cr/>
        <w:t/>
        <w:cr/>
        <w:t>下面就等洋河和平安的了。</w:t>
        <w:cr/>
        <w:t/>
        <w:cr/>
        <w:t>告诉大家一个秘密，就是一季报通常昨天就印出来来，所以肯定已经有人看到了。</w:t>
        <w:cr/>
        <w:t/>
        <w:cr/>
        <w:t>既然今天洋河和平安涨的那么好，我愿意赌一把这哥俩的一季报超预期。</w:t>
      </w:r>
      <w:bookmarkStart w:id="0" w:name="_GoBack"/>
      <w:bookmarkEnd w:id="0"/>
    </w:p>
    <w:p w:rsidR="008905AA" w:rsidRDefault="008905AA">
      <w:pPr>
        <w:pStyle w:val="b8732550-e0ca-47e7-8e31-0b911dd07bd7"/>
      </w:pPr>
    </w:p>
    <w:p w:rsidR="008905AA" w:rsidRDefault="008905AA">
      <w:pPr>
        <w:jc w:val="left"/>
      </w:pPr>
    </w:p>
    <w:p w:rsidR="008905AA" w:rsidRDefault="00D03710">
      <w:pPr>
        <w:pStyle w:val="17ab55b6-8e69-4abd-944b-194852944fdb"/>
      </w:pPr>
      <w:r>
        <w:rPr>
          <w:color w:val="5B9BD5"/>
          <w:sz w:val="28"/>
          <w:szCs w:val="28"/>
        </w:rPr>
        <w:t xml:space="preserve"> </w:t>
      </w:r>
    </w:p>
    <w:p w:rsidR="008905AA" w:rsidRDefault="00D03710">
      <w:pPr>
        <w:pStyle w:val="078b1bb6-1631-4ae3-852b-e27a0608219b"/>
        <w:spacing w:line="360" w:lineRule="auto"/>
      </w:pPr>
      <w:r>
        <w:t>格力的年报出来了。利润增长16%，分红每股1.5元，略不及预期。正常的预期，大约是增长20%，分红2元。</w:t>
        <w:cr/>
        <w:t/>
        <w:cr/>
        <w:t>对比一下，美的的利润增长是17+%，优于格力。而且，美的的毛利润率大约是32%，高于格力的30%。</w:t>
        <w:cr/>
        <w:t/>
        <w:cr/>
        <w:t>我自己有火锅仓位的格力，但完全是情怀仓位，涨跌停差一顿火锅的价格而已。所以评价应该是比价客观的。</w:t>
        <w:cr/>
        <w:t/>
        <w:cr/>
        <w:t>当然也有一种可能，就是董明珠隐藏了利润。因为近期格力的国有股要转让，拉低利润，以免受到国有资产被低卖的指责。股权转让完成后，再慢慢释放利润。</w:t>
        <w:cr/>
        <w:t/>
        <w:cr/>
        <w:t>后面可以期待的，只有平安的一季报了。</w:t>
      </w:r>
      <w:bookmarkStart w:id="0" w:name="_GoBack"/>
      <w:bookmarkEnd w:id="0"/>
    </w:p>
    <w:p w:rsidR="008905AA" w:rsidRDefault="008905AA">
      <w:pPr>
        <w:pStyle w:val="078b1bb6-1631-4ae3-852b-e27a0608219b"/>
      </w:pPr>
    </w:p>
    <w:p w:rsidR="008905AA" w:rsidRDefault="008905AA">
      <w:pPr>
        <w:jc w:val="left"/>
      </w:pPr>
    </w:p>
    <w:p w:rsidR="008905AA" w:rsidRDefault="00D03710">
      <w:pPr>
        <w:pStyle w:val="6d5c15d0-38db-47dc-ad91-592eda2fc8e2"/>
      </w:pPr>
      <w:r>
        <w:rPr>
          <w:color w:val="5B9BD5"/>
          <w:sz w:val="28"/>
          <w:szCs w:val="28"/>
        </w:rPr>
        <w:t>教授，咨询下，想进去一只股票的主升浪，什么特征是有资金进入的大概率迹象，怎么判断是游资介入还是机构介入呢？谢谢</w:t>
      </w:r>
    </w:p>
    <w:p w:rsidR="008905AA" w:rsidRDefault="00D03710">
      <w:pPr>
        <w:pStyle w:val="fe78a732-ae4f-4b84-bd04-3b029a41452f"/>
        <w:spacing w:line="360" w:lineRule="auto"/>
      </w:pPr>
      <w:r>
        <w:t>这个问题其实我不太懂，只能勉强回答一下。</w:t>
        <w:cr/>
        <w:t/>
        <w:cr/>
        <w:t>游资票的特征是大起大落，经常会有涨停，但也会有大跌甚至跌停。</w:t>
        <w:cr/>
        <w:t/>
        <w:cr/>
        <w:t>机构票的特点是不涨停，涨不停，稳的很。</w:t>
        <w:cr/>
        <w:t/>
        <w:cr/>
        <w:t>还有一个辅助判断标准，就是当一个股票涨停的时候，会上龙虎榜。你可以去看看买入和卖出的榜单上都是谁，机构和游资还是很好分的。</w:t>
        <w:cr/>
        <w:t/>
        <w:cr/>
        <w:t>如果不知道什么是龙虎榜，可以百度一下。怎么看游资席位，也可以百度一下。</w:t>
        <w:cr/>
        <w:t/>
        <w:cr/>
        <w:t>这些东西我不太感兴趣。除了浙江龙盛以外，我的股票池子里的票几乎从来也没被游资看上过。我也不是特别关心主升浪这个东西，反正有价值的股票总会来主升浪的，守株待兔即可。</w:t>
      </w:r>
      <w:bookmarkStart w:id="0" w:name="_GoBack"/>
      <w:bookmarkEnd w:id="0"/>
    </w:p>
    <w:p w:rsidR="008905AA" w:rsidRDefault="008905AA">
      <w:pPr>
        <w:pStyle w:val="fe78a732-ae4f-4b84-bd04-3b029a41452f"/>
      </w:pPr>
    </w:p>
    <w:p w:rsidR="008905AA" w:rsidRDefault="008905AA">
      <w:pPr>
        <w:jc w:val="left"/>
      </w:pPr>
    </w:p>
    <w:p w:rsidR="008905AA" w:rsidRDefault="00D03710">
      <w:pPr>
        <w:pStyle w:val="9fb6bd7d-7a2b-4c92-894f-e2ab29d73ad6"/>
      </w:pPr>
      <w:r>
        <w:rPr>
          <w:color w:val="5B9BD5"/>
          <w:sz w:val="28"/>
          <w:szCs w:val="28"/>
        </w:rPr>
        <w:t>教授，从我打平安里面出来进去了浙江龙胜，该怎么办呢</w:t>
      </w:r>
    </w:p>
    <w:p w:rsidR="008905AA" w:rsidRDefault="00D03710">
      <w:pPr>
        <w:pStyle w:val="a559f041-6954-496c-ac70-2e9b230935c8"/>
        <w:spacing w:line="360" w:lineRule="auto"/>
      </w:pPr>
      <w:r>
        <w:t>兄弟，我不知道你是什么价格进的浙江龙盛。如果是高位进的，那要批评你一下。</w:t>
        <w:cr/>
        <w:t/>
        <w:cr/>
        <w:t>我在订阅号上好几次Diss过龙盛，原因就是这次龙盛大涨不是基本面推动的，而是游资推动的。龙盛这个股票我算是七进七出了，比我了解的人不多。在16元之前，我的态度都是的确涨了很多但估值仍然合理。16-18元之间，我不说话。18之后就一直Diss。</w:t>
        <w:cr/>
        <w:t/>
        <w:cr/>
        <w:t>理由也很简单，就是一个股票如果短期以这种方式大涨，一定是不健康的。也许龙盛再发展下去，的确有一天可以值20多块钱，但应该不是现在。</w:t>
        <w:cr/>
        <w:t/>
        <w:cr/>
        <w:t>现在的话，我建议你评估一下。如果亏的不多，割掉算了，就当从来没买过。</w:t>
        <w:cr/>
        <w:t/>
        <w:cr/>
        <w:t>如果亏很多，我也没啥好建议了。让你割吧，这种游资票随时可能再大涨一两天；让你持有吧，的确最新的闰土业绩不好，龙盛估计也好不到哪里去。</w:t>
        <w:cr/>
        <w:t/>
        <w:cr/>
        <w:t>其实这也是我一直说的，炒股最怕的就是把自己放在一个两难的位置。当龙盛超过20块钱的时候，就是一个标准的两难位置。因为一旦你买入并且下跌，你也不知道该怎么办，我也不知道该怎么办，谁都不知道该怎么办。</w:t>
        <w:cr/>
        <w:t/>
        <w:cr/>
        <w:t>对于这种有可能出现的不知道怎么办的情况，我的办法就是不参与，但求心安。</w:t>
        <w:cr/>
        <w:t/>
        <w:cr/>
        <w:t>最后还是给你一个不是答案的的答案吧。如果是我，这个位置的龙盛，如果有反弹我会走人。</w:t>
      </w:r>
      <w:bookmarkStart w:id="0" w:name="_GoBack"/>
      <w:bookmarkEnd w:id="0"/>
    </w:p>
    <w:p w:rsidR="008905AA" w:rsidRDefault="008905AA">
      <w:pPr>
        <w:pStyle w:val="a559f041-6954-496c-ac70-2e9b230935c8"/>
      </w:pPr>
    </w:p>
    <w:p w:rsidR="008905AA" w:rsidRDefault="008905AA">
      <w:pPr>
        <w:jc w:val="left"/>
      </w:pPr>
    </w:p>
    <w:p w:rsidR="008905AA" w:rsidRDefault="00D03710">
      <w:pPr>
        <w:pStyle w:val="a02cf4e9-d17d-410d-894a-bbacbfa8fff2"/>
      </w:pPr>
      <w:r>
        <w:rPr>
          <w:color w:val="5B9BD5"/>
          <w:sz w:val="28"/>
          <w:szCs w:val="28"/>
        </w:rPr>
        <w:t>教授今天文章的意思是可以明天入手平安了吗，赌它后天财报出来carry全场🤔</w:t>
      </w:r>
    </w:p>
    <w:p w:rsidR="008905AA" w:rsidRDefault="00D03710">
      <w:pPr>
        <w:pStyle w:val="26cc001a-a609-4238-9714-5126ef5941d6"/>
        <w:spacing w:line="360" w:lineRule="auto"/>
      </w:pPr>
      <w:r>
        <w:t>其实这个问题不想回答的。但想想可能有很多人的认识和你类似，还是说一下吧。</w:t>
        <w:cr/>
        <w:t/>
        <w:cr/>
        <w:t>我完全没有这个意思，平安业绩是不是上40%，只是我个人的一个美好猜想。当然这个猜想是有一定依据的，但绝对不是100%准确。</w:t>
        <w:cr/>
        <w:t/>
        <w:cr/>
        <w:t>在这个概率下，我是不太赞成去赌一季报的。这里又要唠叨那句话了：</w:t>
        <w:cr/>
        <w:t/>
        <w:cr/>
        <w:t>股票在低位的时候，没有利空就是利好；股票在高位的 时候，没有利好就是利空。</w:t>
        <w:cr/>
        <w:t/>
        <w:cr/>
        <w:t>平安的确是好股票，也是确定性很强的股票，但明显是在高位。这个时候去赌一季报就不太划算。</w:t>
        <w:cr/>
        <w:t/>
        <w:cr/>
        <w:t>因为除非业绩超乎预料的好，可能会赚到。但是一般好/正常/不好，都有可能会跌的。</w:t>
        <w:cr/>
        <w:t/>
        <w:cr/>
        <w:t>这是个概率问题，对吧。</w:t>
      </w:r>
      <w:bookmarkStart w:id="0" w:name="_GoBack"/>
      <w:bookmarkEnd w:id="0"/>
    </w:p>
    <w:p w:rsidR="008905AA" w:rsidRDefault="008905AA">
      <w:pPr>
        <w:pStyle w:val="26cc001a-a609-4238-9714-5126ef5941d6"/>
      </w:pPr>
    </w:p>
    <w:p w:rsidR="008905AA" w:rsidRDefault="008905AA">
      <w:pPr>
        <w:jc w:val="left"/>
      </w:pPr>
    </w:p>
    <w:p w:rsidR="008905AA" w:rsidRDefault="00D03710">
      <w:pPr>
        <w:pStyle w:val="2e2d8304-cbfd-47be-8450-65b70dfcaf0c"/>
      </w:pPr>
      <w:r>
        <w:rPr>
          <w:color w:val="5B9BD5"/>
          <w:sz w:val="28"/>
          <w:szCs w:val="28"/>
        </w:rPr>
        <w:t>教授，同花顺中业绩未来三年年度预测靠谱吗？还有每个季度的预期增长率哪里看？</w:t>
      </w:r>
    </w:p>
    <w:p w:rsidR="008905AA" w:rsidRDefault="00D03710">
      <w:pPr>
        <w:pStyle w:val="fe5ba695-8d0f-4bad-8c0e-072344f33d83"/>
        <w:spacing w:line="360" w:lineRule="auto"/>
      </w:pPr>
      <w:r>
        <w:t>三年预测这种东西，看看就好。举个例子，让你猜三年后你的收入是多少，能猜出来么？特别是同花顺说互联网券商属性，业绩好坏和行情好坏很有关系。行情好，业绩就好；行情不好，业绩肯定不行。</w:t>
        <w:cr/>
        <w:t/>
        <w:cr/>
        <w:t>在这种情况下，能猜出下个季度的业绩如何已经非常厉害了。</w:t>
      </w:r>
      <w:bookmarkStart w:id="0" w:name="_GoBack"/>
      <w:bookmarkEnd w:id="0"/>
    </w:p>
    <w:p w:rsidR="008905AA" w:rsidRDefault="008905AA">
      <w:pPr>
        <w:pStyle w:val="fe5ba695-8d0f-4bad-8c0e-072344f33d83"/>
      </w:pPr>
    </w:p>
    <w:p w:rsidR="008905AA" w:rsidRDefault="008905AA">
      <w:pPr>
        <w:jc w:val="left"/>
      </w:pPr>
    </w:p>
    <w:p w:rsidR="008905AA" w:rsidRDefault="00D03710">
      <w:pPr>
        <w:pStyle w:val="d6755d82-f129-444e-be16-5a43b0d69c60"/>
      </w:pPr>
      <w:r>
        <w:rPr>
          <w:color w:val="5B9BD5"/>
          <w:sz w:val="28"/>
          <w:szCs w:val="28"/>
        </w:rPr>
        <w:t xml:space="preserve"> </w:t>
      </w:r>
    </w:p>
    <w:p w:rsidR="008905AA" w:rsidRDefault="00D03710">
      <w:pPr>
        <w:pStyle w:val="4f24b83d-976b-40eb-9ae8-ec924757af30"/>
        <w:spacing w:line="360" w:lineRule="auto"/>
      </w:pPr>
      <w:r>
        <w:t>各位不好意思，这几天五一调休，每天忙的像狗一样。问题不要急，我觉得有意义的都会慢慢回答，但无法保证。</w:t>
        <w:cr/>
        <w:t/>
        <w:cr/>
        <w:t>至于个股明天怎么操作这种，其实大部分问题也是白问，因为其实谁都不知道。</w:t>
      </w:r>
      <w:bookmarkStart w:id="0" w:name="_GoBack"/>
      <w:bookmarkEnd w:id="0"/>
    </w:p>
    <w:p w:rsidR="008905AA" w:rsidRDefault="008905AA">
      <w:pPr>
        <w:pStyle w:val="4f24b83d-976b-40eb-9ae8-ec924757af30"/>
      </w:pPr>
    </w:p>
    <w:p w:rsidR="008905AA" w:rsidRDefault="008905AA">
      <w:pPr>
        <w:jc w:val="left"/>
      </w:pPr>
    </w:p>
    <w:p w:rsidR="008905AA" w:rsidRDefault="00D03710">
      <w:pPr>
        <w:pStyle w:val="82d38608-84a7-4632-be8d-85becc115bf9"/>
      </w:pPr>
      <w:r>
        <w:rPr>
          <w:color w:val="5B9BD5"/>
          <w:sz w:val="28"/>
          <w:szCs w:val="28"/>
        </w:rPr>
        <w:t>请教教授个非股票的问题。</w:t>
        <w:cr/>
        <w:t>坐标泉州，江边，在市中心对岸。家里拆迁共有3000平米安置房，最近快交房，周边商品房房价1.2w左右，安置房价格8500左右，小区对面就是城市综合体，学校医院公园配套齐全，均离小区不到一公里。</w:t>
        <w:cr/>
        <w:t>按出租的标准，预估装修成本每平方800，90平方的两房装修成本72000，附近小区租金2000多，至少需要三年收回装修成本。若毛胚打包出租，每平方租金15元左右，90平方为1350。</w:t>
        <w:cr/>
        <w:t>若自己装修出租，需要投入很大成本，我们在装修上经验不多，怕投入之后还会有水电等装修质量问题，也有空置的问题。若打包出租，租金较低，合同期会比较长不方便出售，承租方装修的质量也不会好。请指教</w:t>
      </w:r>
    </w:p>
    <w:p w:rsidR="008905AA" w:rsidRDefault="00D03710">
      <w:pPr>
        <w:pStyle w:val="2696b57e-108b-4fa7-94e3-7cce30386f22"/>
        <w:spacing w:line="360" w:lineRule="auto"/>
      </w:pPr>
      <w:r>
        <w:t>土豪我能和你做个朋友么？</w:t>
        <w:cr/>
        <w:t/>
        <w:cr/>
        <w:t>其实类似的问题以前我也认识朋友遇到过，我也给过一个思路。</w:t>
        <w:cr/>
        <w:t/>
        <w:cr/>
        <w:t>装修这件事成本很高，自己搞很累，但包给别人又不放心。以你家的总面积，已经到了可以大幅降低成本的水平。先给你透露一个总的价格水平，就是在相同装修水平下，你的价格可以达到普通单户装修的一半左右。建议可以找下本地房地产公司的朋友了解具体情况。</w:t>
        <w:cr/>
        <w:t/>
        <w:cr/>
        <w:t>不过总体来说那么多房子，也可考虑打包给中介打理算了，否则处理起来也烦心。</w:t>
        <w:cr/>
        <w:t/>
        <w:cr/>
        <w:t>但我个人觉得最重要的问题还是如何处理房产和现金流的关系。如果你手上现金不少，那么全部持有这些房产也是可以的。但如果现金很少，可以考虑变现一部分出来做其他投资。每年收益估计比房租还是能高不少。</w:t>
      </w:r>
      <w:bookmarkStart w:id="0" w:name="_GoBack"/>
      <w:bookmarkEnd w:id="0"/>
    </w:p>
    <w:p w:rsidR="008905AA" w:rsidRDefault="008905AA">
      <w:pPr>
        <w:pStyle w:val="2696b57e-108b-4fa7-94e3-7cce30386f22"/>
      </w:pPr>
    </w:p>
    <w:p w:rsidR="008905AA" w:rsidRDefault="008905AA">
      <w:pPr>
        <w:jc w:val="left"/>
      </w:pPr>
    </w:p>
    <w:p w:rsidR="008905AA" w:rsidRDefault="00D03710">
      <w:pPr>
        <w:pStyle w:val="189b8c68-fe7c-4326-b947-877e1a5cf938"/>
      </w:pPr>
      <w:r>
        <w:rPr>
          <w:color w:val="5B9BD5"/>
          <w:sz w:val="28"/>
          <w:szCs w:val="28"/>
        </w:rPr>
        <w:t>教授，持有的欧菲光在4月26号暴雷了，只能自认倒霉了吗😭</w:t>
      </w:r>
    </w:p>
    <w:p w:rsidR="008905AA" w:rsidRDefault="00D03710">
      <w:pPr>
        <w:pStyle w:val="3acfc6e9-6ab7-4a10-ad3f-5646a9de49b5"/>
        <w:spacing w:line="360" w:lineRule="auto"/>
      </w:pPr>
      <w:r>
        <w:t>欧菲光这个雷的确非常恶劣，明显有蓄意的成分，要说没人做手脚我都不信。但是从合规性上来看，大公司有法务在，估计是找不到什么漏洞。所以很遗憾，小散除了把这个公司永久拉进黑名单，似乎也没啥好办法。</w:t>
        <w:cr/>
        <w:t/>
        <w:cr/>
        <w:t>我估计周一开盘肯定大跌，而且跌停可能性很大。因为这种都是机构重仓股，按照基金的套路，这种超预期利空都是无脑砸盘。万一跌停没封住就赶紧跑吧，算是捡了一条狗命。</w:t>
        <w:cr/>
        <w:t/>
        <w:cr/>
        <w:t>顺便说下怎么看待这种雷吧，答案就是愿赌服输和分仓。去纠结这个雷给自己带来多大损失已经没有意义了，重要的是学到什么。</w:t>
        <w:cr/>
        <w:t/>
        <w:cr/>
        <w:t>以我的系统，欧菲光这种股票哪怕再看好，仓位也不会超过10%，就算来三个跌停也就损失总市值的3%，扛得动。平安之类才是我敢重仓的。</w:t>
        <w:cr/>
        <w:t/>
        <w:cr/>
        <w:t>在我的配置中，通常是7守3攻，成长股和周期股也就三成左右，7成还是防守型的。当然目前配置最多的是攻守兼备的保险股。</w:t>
        <w:cr/>
        <w:t/>
        <w:cr/>
        <w:t>最后，这种无节操的公司建议拉黑N就当a股没这个股票好了。</w:t>
      </w:r>
      <w:bookmarkStart w:id="0" w:name="_GoBack"/>
      <w:bookmarkEnd w:id="0"/>
    </w:p>
    <w:p w:rsidR="008905AA" w:rsidRDefault="008905AA">
      <w:pPr>
        <w:pStyle w:val="3acfc6e9-6ab7-4a10-ad3f-5646a9de49b5"/>
      </w:pPr>
    </w:p>
    <w:p w:rsidR="008905AA" w:rsidRDefault="008905AA">
      <w:pPr>
        <w:jc w:val="left"/>
      </w:pPr>
    </w:p>
    <w:p w:rsidR="008905AA" w:rsidRDefault="00D03710">
      <w:pPr>
        <w:pStyle w:val="409d2b0a-0497-43a9-9f8e-61c431a9326f"/>
      </w:pPr>
      <w:r>
        <w:rPr>
          <w:color w:val="5B9BD5"/>
          <w:sz w:val="28"/>
          <w:szCs w:val="28"/>
        </w:rPr>
        <w:t>教授，想知道的是各个科创板基金认购到的占申购的比例大概有多少，就打算投个资金的10%进去试试。中行第一支科创基金听说申购十倍于实际认购的？不知道其他几只会怎么样？申购渠道大了，感觉比例会更夸张呀</w:t>
      </w:r>
    </w:p>
    <w:p w:rsidR="008905AA" w:rsidRDefault="00D03710">
      <w:pPr>
        <w:pStyle w:val="5ecb97c8-b393-489b-b9ee-5ef3c80d7252"/>
        <w:spacing w:line="360" w:lineRule="auto"/>
      </w:pPr>
      <w:r>
        <w:t>放心吧，以后肯定会有很多新的科创基金发售的，没必要现在去凑热闹。等科创板正式公布发行计划再说好了。我觉得所有的机构都会发现科创板基金的。</w:t>
      </w:r>
      <w:bookmarkStart w:id="0" w:name="_GoBack"/>
      <w:bookmarkEnd w:id="0"/>
    </w:p>
    <w:p w:rsidR="008905AA" w:rsidRDefault="008905AA">
      <w:pPr>
        <w:pStyle w:val="5ecb97c8-b393-489b-b9ee-5ef3c80d7252"/>
      </w:pPr>
    </w:p>
    <w:p w:rsidR="008905AA" w:rsidRDefault="008905AA">
      <w:pPr>
        <w:jc w:val="left"/>
      </w:pPr>
    </w:p>
    <w:p w:rsidR="008905AA" w:rsidRDefault="00D03710">
      <w:pPr>
        <w:pStyle w:val="718fab5a-a228-4cc5-b8bc-fad47807a448"/>
      </w:pPr>
      <w:r>
        <w:rPr>
          <w:color w:val="5B9BD5"/>
          <w:sz w:val="28"/>
          <w:szCs w:val="28"/>
        </w:rPr>
        <w:t>教授，看了骑白马打新那篇文章，写的真好，一直观望的小白也决定入坑骑白马打新了，理财产品收益太低了。</w:t>
        <w:cr/>
        <w:t>没有经验偏谨慎，所以有几个问题想要请教下：</w:t>
        <w:cr/>
        <w:t>1、大盘最近不好，上个缺口是2月22号2804附近，教授觉得现在入场时机如何，你之前说过两次病人家属的笑话，大概明白教授意思，希望加强确认一下</w:t>
        <w:cr/>
        <w:t>2、沪市教授打新组合是浦发和中国平安，我想换成更稳的中国银行和一季报亮瞎眼的永辉超市，中国平安太高了不敢买，教授觉得咋样</w:t>
        <w:cr/>
        <w:t>3、深市组合是双汇和老板，网上查了这俩都不错，但总感觉没沪市稳，格力稳但又太贵了，还计划买教授推荐这俩</w:t>
        <w:cr/>
        <w:t>4、计划先入手半仓15W，留15W补仓，如果是你大概会怎么分配这几只票</w:t>
      </w:r>
    </w:p>
    <w:p w:rsidR="008905AA" w:rsidRDefault="00D03710">
      <w:pPr>
        <w:pStyle w:val="5efac81d-0bd4-4f17-a80f-892c87e01c25"/>
        <w:spacing w:line="360" w:lineRule="auto"/>
      </w:pPr>
      <w:r>
        <w:t>现在入场也算是不错的机会，大盘最坏情况下也就是跌回2500点，也就是现价跌15%，但概率是非常非常小的。正常情况应该啊围绕目前点位震荡或者反弹，最乐观情况是往上走创新高。</w:t>
        <w:cr/>
        <w:t/>
        <w:cr/>
        <w:t>综合考虑以上各种概率出现的情况，我认为是无惧的。当然如果你比较保守的话，观察一段时间也没问题。</w:t>
        <w:cr/>
        <w:t/>
        <w:cr/>
        <w:t>我推荐的打新配置，是以分红为核心的，就是保证你每年分红有3-4个点以上，然后再有打新收益，两者合计从概率上说是接近每年10%。对于股票涨跌比较佛系，当然这些高分红的优质股票长期肯定看涨。</w:t>
        <w:cr/>
        <w:t/>
        <w:cr/>
        <w:t>你说的永辉超市等我也看好，但分红较少。这样配置也是没问题的，但略激进一点，相当于放弃部分分红来换一个更大的成长机会。这里面股市投资的属性就超越了打新套利。</w:t>
        <w:cr/>
        <w:t/>
        <w:cr/>
        <w:t>总得来说，我给的配置是最无脑的组合。大家有一定投资能力后完全可以自己根据对企业的了解和价位高低来进行配置。这才是进化之道。</w:t>
      </w:r>
      <w:bookmarkStart w:id="0" w:name="_GoBack"/>
      <w:bookmarkEnd w:id="0"/>
    </w:p>
    <w:p w:rsidR="008905AA" w:rsidRDefault="008905AA">
      <w:pPr>
        <w:pStyle w:val="5efac81d-0bd4-4f17-a80f-892c87e01c25"/>
      </w:pPr>
    </w:p>
    <w:p w:rsidR="008905AA" w:rsidRDefault="008905AA">
      <w:pPr>
        <w:jc w:val="left"/>
      </w:pPr>
    </w:p>
    <w:p w:rsidR="008905AA" w:rsidRDefault="00D03710">
      <w:pPr>
        <w:pStyle w:val="80354b3b-812a-48e3-86e9-9fbd89c8f05e"/>
      </w:pPr>
      <w:r>
        <w:rPr>
          <w:color w:val="5B9BD5"/>
          <w:sz w:val="28"/>
          <w:szCs w:val="28"/>
        </w:rPr>
        <w:t xml:space="preserve"> </w:t>
      </w:r>
    </w:p>
    <w:p w:rsidR="008905AA" w:rsidRDefault="00D03710">
      <w:pPr>
        <w:pStyle w:val="99df9dd0-4bba-494a-848d-448b0dbbeca0"/>
        <w:spacing w:line="360" w:lineRule="auto"/>
      </w:pPr>
      <w:r>
        <w:t>看到一个从年入10万到200+万的帖子，又是其他行业转金融的，肯能对小伙伴们有一定的启发，转载过来。原发于水木社区worklife版面。</w:t>
        <w:cr/>
        <w:t/>
        <w:cr/>
        <w:t xml:space="preserve">发信人: bravewood (yuanyuandi), 信区: WorkLife </w:t>
        <w:cr/>
        <w:t xml:space="preserve">标  题: 从年薪十万到百万的职业发展经历及一点体会 </w:t>
        <w:cr/>
        <w:t xml:space="preserve">发信站: 水木社区 (Sat Apr 27 02:03:56 2019), 站内 </w:t>
        <w:cr/>
        <w:t xml:space="preserve">  </w:t>
        <w:cr/>
        <w:t xml:space="preserve">     很多年没有上水木worklife了，可能是由于工作更忙了，又或者是思想上相对成熟了，不再泡在bbs上寻找寄托，而是按照自己的职业规划一步步实现目标。近期偶然看到关于996和百万年薪的讨论，忽然想回来看看，写点东西，当是对自己近十年职业发展和生活状况的总结。 </w:t>
        <w:cr/>
        <w:t xml:space="preserve">  </w:t>
        <w:cr/>
        <w:t xml:space="preserve">1.近十年职业发展情况 </w:t>
        <w:cr/>
        <w:t xml:space="preserve">     十年前已经接近30岁，属于IT民工回炉金融硕士再就业，年龄偏大，但没有太多金融行业从业经验，也没法找到中层以上的工作机会，只能从底层干起。最后选择一家政策性银行入职，按照应届无工作经验硕士标准从副科干起，第一年月薪税后3k，但年底七七八八加起来也有税后10w。考虑政策性银行的原因感觉是平台比商业银行更大，接触资源层级较高，也不用从柜台啥的基层干起，毕竟年级摆在这。当然，进这家银行也沾了学校的光，门槛毕竟高，进去也是有些难度的。转正后基本月薪税后1w以上，加上奖金和各类补贴一年到手二十多万，逐年递增一两万，到升到副处之前收入为税后三十不到一点。坦率说，当时这点收入还是比较自卑的，按照worklife的说法，年收入没有超过年龄都是loser。当时也没有别的办法，只能卯足劲干，争取不错过每一步，尽快晋升，体制内最注重两点：一是业务能力强，没背景的人就靠干活才能出头；二是做人情商要高，平级关系、上下级关系都要处好，还要会来事，善于和同事沟通，会帮领导分忧，不计较短期得失。两三年后成为了领导的左膀右臂，基本上所有重要事情或者麻烦事情都会交给我处理，一般都会让领导满意。当然在时间和精力上都付出比别人多，加班到10点以后写材料是常有的事情，通宵也是有的。体质内工作如果计较996一般是没有出头机会的，虽然待遇几乎没有差别，但长期来看，领导永远会重用和提拔工作能力强、工作态度好、不计较短期得失的员工，长期回报也是明显的。当然，如果想混日子也有另外一种过法，体制内一般是不开人的。最终，同一批进来的人中，我优先得到了副处长的升迁机会，花了六年时间，年收入也又涨了十万左右。 </w:t>
        <w:cr/>
        <w:t xml:space="preserve">     从成为处室骨干开始就不断有机构挖我，包括券商、信托、租赁公司等，由于业务关系经常与他们合作，当然收入对比也是很明显的，同样的工作内容，我是甲方，市场机构是乙方，但他们的收入是我的三五倍以上。一直在犹豫，一是对目前工作状态除了待遇之外的都特别满意，包括工作内容、工作地位、人际关系；二是感觉自身在领导岗位历练的时间还不够，资源积累还未成熟，对出去适应市场的能力还有些担心。 </w:t>
        <w:cr/>
        <w:t xml:space="preserve">     任何改变的原因应该都是综合的，最后决定跳槽出来的原因主要有三个：一是经济压力，家庭收入抛掉开销之后所剩不多，改善生活遥遥无期；二是行里按照要求轮岗，希望把我从前台业务部门调到中后台部门，而这是我不愿意接受的。虽然待遇一样，但是我很清楚要保持自身价值必须在前台部门，否则干几年中后台连选择的机会都没有；三是遇到了一个比较好的民营老板，比较谈得来，也比较大方，底薪给到了不低于银行的工资加奖金，外加提成。最后15年左右从体制内直接跳到民营企业，组建了公司的金融团队，以融资租赁业务为主。 </w:t>
        <w:cr/>
        <w:t xml:space="preserve">     头半年拓荒期，颗粒无收，也没有奖金，压力很大，基本靠打鸡血咬牙坚持，但一直保持信心，没有放弃。年底开始开花结果，奖金拿了80w左右，民营企业都讲税前，所以第一年收入也就税前150左右，好在有些避税手段，到手也有100w左右，超过银行两年收入，心想这么干两三年也抵上在银行干七八年了，哪怕再失业玩两年也没关系，压力也小多了。第二年老板给加了薪，base100w加提成，这年业绩更好，七八个人的团队给公司挣了一个亿，团队奖金发了小一千万，兄弟几个分了，当然，我作为领导拿的多点。于是消费升级、买房换车，赚的钱一半也用于改善生活了。之后由于公司战略和市场环境等原因业务也不断调整，由业务总经理变成了公司高管，薪水加到base200w左右，再加绩效奖金，税后基本在200到300之间。干的事情也从业务拓展营销偏向业务管理，管的人也从七八个变成了三五十个。收入虽然较于做业务没有明显增加，甚至在行情好的年景还有减少，但成就感和稳定性增加了，基本成了公司业务条线最重要的高管之一。 </w:t>
        <w:cr/>
        <w:t xml:space="preserve">     曾经年薪百万甚至几百万离我很遥远，但现在看起来也没有那么困难。十年时间，从年薪十万，到两三百万，其中有很多的付出，也有比较好的发展和回报，也是选择、努力加运气的综合结果。但是，可以确定的是，如果不及早规划并付诸努力，平台一定不会选择我，运气也不会来的。 </w:t>
        <w:cr/>
        <w:t xml:space="preserve">  </w:t>
        <w:cr/>
        <w:t xml:space="preserve">2.生活状况的改变 </w:t>
        <w:cr/>
        <w:t xml:space="preserve">      在银行工作的时候，两三百万的房子也是奢求，因为出身一般家庭，主要靠自己。媳妇主要顾家，收入一直在10w左右水平，家里主要收入靠我，家庭年收入不超过40w，年消费在20w以上（包括房贷），日子过的还是紧巴巴的，也不敢有大的开销，出国游啥的都免了，毕竟想存钱争取买大点的房子。但一年存个十多万也看不到希望。跳槽之前家庭净资产不超过百万，还背着房贷，从经济上看是典型的屌丝。跳槽之后，收入见长，家庭消费水平也见长，但是本人凤凰男，也没太多花钱的习惯，基本是老婆孩子开销。换了大房子，在二线城市算是豪宅，房贷一年25w，保姆费用一年15w，孩子私立学校一年10w，lp护肤包包等各类开销一年20w左右，日常生活10w左右，出国旅游10w左右，保险10w左右。我的开销基本是职务消费，可以归零。粗算一下家庭年开销在100w左右，正常年存款也就一百多万，由于之前积累不够，感觉存钱速度还是不够，小有压力。有时候想省点，看看也没有什么可以节省的地方，毕竟周围的人生活标准都差不多，也不能苦了lp孩子。只能期望年景好的时候多挣点奖金，感觉手头现金没有千万以上还是有较大的财务风险，如果公司业务有爆发式增长，三五年能财务自由最好，没有的话打打工保底一年攒一两百万，三五年后也相对安全。 </w:t>
        <w:cr/>
        <w:t xml:space="preserve">     生活上最大的改变是工作出差多，在家时间少，也是一种缺失，经济上不能完全弥补。现在更像是逆水行舟，不进则退，家庭和事业很难真正平衡，这可能也是国内中产阶级的面临的共同压力吧。 </w:t>
        <w:cr/>
        <w:t xml:space="preserve">     从收入消费比上看，不是很健康，应该说状态最好的是高资产和高收入兼有的家庭，高资产低收入或者低资产高收入都有一定的缺陷。我应该属于后者，由于还有资产积累的压力，所以也不敢消费水平过高，除了餐饮旅游自由之外，其他大额消费还是要适当掂量掂量的。 </w:t>
        <w:cr/>
        <w:t xml:space="preserve">  </w:t>
        <w:cr/>
        <w:t xml:space="preserve">     啰啰嗦嗦这么多，一方面回顾一下近十年的职业经历和生活变化，二是给各位年轻的后来人一点借鉴，所谓高薪可能不是那么遥不可及，即使实现了也不一定有想象的那么美好，毕竟对幸福的定义各不相同，也许收入低一些，家庭更均衡一些日子过的更滋润。除了真正的富豪或者实现财务自由的中产，大家都在事业和家庭的平 </w:t>
        <w:cr/>
        <w:t xml:space="preserve">衡线附近挣扎，追求属于自己的平衡和幸福。 </w:t>
        <w:cr/>
        <w:t>--</w:t>
      </w:r>
      <w:bookmarkStart w:id="0" w:name="_GoBack"/>
      <w:bookmarkEnd w:id="0"/>
    </w:p>
    <w:p w:rsidR="008905AA" w:rsidRDefault="008905AA">
      <w:pPr>
        <w:pStyle w:val="99df9dd0-4bba-494a-848d-448b0dbbeca0"/>
      </w:pPr>
    </w:p>
    <w:p w:rsidR="008905AA" w:rsidRDefault="008905AA">
      <w:pPr>
        <w:jc w:val="left"/>
      </w:pPr>
    </w:p>
    <w:p w:rsidR="008905AA" w:rsidRDefault="00D03710">
      <w:pPr>
        <w:pStyle w:val="c7454003-cc30-41f3-89a7-3c9de2d4caae"/>
      </w:pPr>
      <w:r>
        <w:rPr>
          <w:color w:val="5B9BD5"/>
          <w:sz w:val="28"/>
          <w:szCs w:val="28"/>
        </w:rPr>
        <w:t xml:space="preserve"> </w:t>
      </w:r>
    </w:p>
    <w:p w:rsidR="008905AA" w:rsidRDefault="00D03710">
      <w:pPr>
        <w:pStyle w:val="fbf20091-5c5e-4bb7-9a7d-6aa461402c91"/>
        <w:spacing w:line="360" w:lineRule="auto"/>
      </w:pPr>
      <w:r>
        <w:t>中国太保一季报，业绩增长46%，超预期。本来都预期应该是40%左右吧。今天太保a跟着大盘跌了，但太保h还是涨的，说明大家对太保还是很看好的。周一如果大盘不在无厘头下跌的话，太保看涨。</w:t>
      </w:r>
      <w:bookmarkStart w:id="0" w:name="_GoBack"/>
      <w:bookmarkEnd w:id="0"/>
    </w:p>
    <w:p w:rsidR="008905AA" w:rsidRDefault="008905AA">
      <w:pPr>
        <w:pStyle w:val="fbf20091-5c5e-4bb7-9a7d-6aa461402c91"/>
      </w:pPr>
    </w:p>
    <w:p w:rsidR="008905AA" w:rsidRDefault="008905AA">
      <w:pPr>
        <w:jc w:val="left"/>
      </w:pPr>
    </w:p>
    <w:p w:rsidR="008905AA" w:rsidRDefault="00D03710">
      <w:pPr>
        <w:pStyle w:val="fb39ec7e-73ee-4ef5-9bd0-ab9bff0ad99f"/>
      </w:pPr>
      <w:r>
        <w:rPr>
          <w:color w:val="5B9BD5"/>
          <w:sz w:val="28"/>
          <w:szCs w:val="28"/>
        </w:rPr>
        <w:t xml:space="preserve"> </w:t>
      </w:r>
    </w:p>
    <w:p w:rsidR="008905AA" w:rsidRDefault="00D03710">
      <w:pPr>
        <w:pStyle w:val="9c419f59-b34f-4e5f-8dfa-12431af9f1eb"/>
        <w:spacing w:line="360" w:lineRule="auto"/>
      </w:pPr>
      <w:r>
        <w:t>宁波银行一季度利润增长又是20%，看今天会不会绝地反击</w:t>
      </w:r>
      <w:bookmarkStart w:id="0" w:name="_GoBack"/>
      <w:bookmarkEnd w:id="0"/>
    </w:p>
    <w:p w:rsidR="008905AA" w:rsidRDefault="008905AA">
      <w:pPr>
        <w:pStyle w:val="9c419f59-b34f-4e5f-8dfa-12431af9f1eb"/>
      </w:pPr>
    </w:p>
    <w:p w:rsidR="008905AA" w:rsidRDefault="008905AA">
      <w:pPr>
        <w:jc w:val="left"/>
      </w:pPr>
    </w:p>
    <w:p w:rsidR="008905AA" w:rsidRDefault="00D03710">
      <w:pPr>
        <w:pStyle w:val="682dafe4-3cea-4a8a-9c60-6d39501a8aa2"/>
      </w:pPr>
      <w:r>
        <w:rPr>
          <w:color w:val="5B9BD5"/>
          <w:sz w:val="28"/>
          <w:szCs w:val="28"/>
        </w:rPr>
        <w:t xml:space="preserve"> </w:t>
      </w:r>
    </w:p>
    <w:p w:rsidR="008905AA" w:rsidRDefault="00D03710">
      <w:pPr>
        <w:pStyle w:val="1f92e95f-c585-4a20-a0a4-8ce18afe266e"/>
        <w:spacing w:line="360" w:lineRule="auto"/>
      </w:pPr>
      <w:r>
        <w:t>今晚永辉超市的年报和一季报发布了，亮瞎眼。</w:t>
        <w:cr/>
        <w:t/>
        <w:cr/>
        <w:t>去年营业额增长20%，利润下降，但今年一季度利润比去年上涨50%左右。去年利润下降是因为投资了新的互联网业务“云创”。一季度利润11亿，而去年全年利润才14亿左右。</w:t>
        <w:cr/>
        <w:t/>
        <w:cr/>
        <w:t>在互联网时代怎么做超市是一个非常大的问题，假如不是互联网的冲击，那么永辉就有可能成为中国的沃尔玛。</w:t>
        <w:cr/>
        <w:t/>
        <w:cr/>
        <w:t>这么优秀的财报，脑补一下，明天开盘永辉涨5个点以上？</w:t>
      </w:r>
      <w:bookmarkStart w:id="0" w:name="_GoBack"/>
      <w:bookmarkEnd w:id="0"/>
    </w:p>
    <w:p w:rsidR="008905AA" w:rsidRDefault="008905AA">
      <w:pPr>
        <w:pStyle w:val="1f92e95f-c585-4a20-a0a4-8ce18afe266e"/>
      </w:pPr>
    </w:p>
    <w:p w:rsidR="008905AA" w:rsidRDefault="008905AA">
      <w:pPr>
        <w:jc w:val="left"/>
      </w:pPr>
    </w:p>
    <w:p w:rsidR="008905AA" w:rsidRDefault="00D03710">
      <w:pPr>
        <w:pStyle w:val="be1c654d-c4e5-446d-a04b-8a5f844d7f5a"/>
      </w:pPr>
      <w:r>
        <w:rPr>
          <w:color w:val="5B9BD5"/>
          <w:sz w:val="28"/>
          <w:szCs w:val="28"/>
        </w:rPr>
        <w:t xml:space="preserve"> </w:t>
      </w:r>
    </w:p>
    <w:p w:rsidR="008905AA" w:rsidRDefault="00D03710">
      <w:pPr>
        <w:pStyle w:val="e94da90a-f661-485d-bcb0-c423142e6e66"/>
        <w:spacing w:line="360" w:lineRule="auto"/>
      </w:pPr>
      <w:r>
        <w:t>研究了两个小时，说点你们关心的干货吧。</w:t>
        <w:cr/>
        <w:t/>
        <w:cr/>
        <w:t>老板电器的年报和一季报属于臭豆腐型，闻起来臭，吃起来香。表面上看2018年增长1%，2019年1季度增长6%很惨。但是，如果具体分析数据，2018年1季度还同比增长20%左右，2-4季度都是同比下降，其中4季度相比2017年下降尤其多，这才导致2018年整体才增长1%。</w:t>
        <w:cr/>
        <w:t/>
        <w:cr/>
        <w:t>所以2019年1季度同比增长6%，但是如果结合以上分析就会发现，这是在去年2-4季度负增长的前提下，首次实现的增长，属于困境反转。直接说结论吧，如果趋势不变，老板今年的整体增长会在15%左右，ROE接近30。所以冒着被打脸的危险说一句，老板明天问题应该不是很大，甚至可能会高开。</w:t>
        <w:cr/>
        <w:t/>
        <w:cr/>
        <w:t>浙江美大一季度增长33%，妥妥的利好，不具体分析了。</w:t>
        <w:cr/>
        <w:t/>
        <w:cr/>
        <w:t>如果明天大盘没问题的话，厨电应该要反弹了。</w:t>
      </w:r>
      <w:bookmarkStart w:id="0" w:name="_GoBack"/>
      <w:bookmarkEnd w:id="0"/>
    </w:p>
    <w:p w:rsidR="008905AA" w:rsidRDefault="008905AA">
      <w:pPr>
        <w:pStyle w:val="e94da90a-f661-485d-bcb0-c423142e6e66"/>
      </w:pPr>
    </w:p>
    <w:p w:rsidR="008905AA" w:rsidRDefault="008905AA">
      <w:pPr>
        <w:jc w:val="left"/>
      </w:pPr>
    </w:p>
    <w:p w:rsidR="008905AA" w:rsidRDefault="00D03710">
      <w:pPr>
        <w:pStyle w:val="a71b4f5c-f89e-49ca-b18f-1d0987444e5d"/>
      </w:pPr>
      <w:r>
        <w:rPr>
          <w:color w:val="5B9BD5"/>
          <w:sz w:val="28"/>
          <w:szCs w:val="28"/>
        </w:rPr>
        <w:t xml:space="preserve"> </w:t>
      </w:r>
    </w:p>
    <w:p w:rsidR="008905AA" w:rsidRDefault="00D03710">
      <w:pPr>
        <w:pStyle w:val="18587643-c374-4986-bd60-624ef11c14b6"/>
        <w:spacing w:line="360" w:lineRule="auto"/>
      </w:pPr>
      <w:r>
        <w:t>兄弟们，不好意思，今天一直上课，还做了六个键盘实验，勉强写了一篇公众号文章，星球没顾上更新。晚上再琢磨着写点啥。</w:t>
        <w:cr/>
        <w:t/>
        <w:cr/>
        <w:t>对了，今天大号里面有比较严重的笔误，所以文章改发小号了。小号的二维码在下面。想看的可以关注下，谢谢！六个键盘还是很搞笑的</w:t>
      </w:r>
      <w:bookmarkStart w:id="0" w:name="_GoBack"/>
      <w:bookmarkEnd w:id="0"/>
    </w:p>
    <w:p w:rsidR="008905AA" w:rsidRDefault="008905AA">
      <w:pPr>
        <w:pStyle w:val="18587643-c374-4986-bd60-624ef11c14b6"/>
      </w:pPr>
    </w:p>
    <w:p w:rsidR="008905AA" w:rsidRDefault="008905AA">
      <w:pPr>
        <w:jc w:val="left"/>
      </w:pPr>
    </w:p>
    <w:p w:rsidR="008905AA" w:rsidRDefault="00D03710">
      <w:pPr>
        <w:pStyle w:val="0f46871b-9227-4d0f-be10-aed59a7b34b3"/>
      </w:pPr>
      <w:r>
        <w:rPr>
          <w:color w:val="5B9BD5"/>
          <w:sz w:val="28"/>
          <w:szCs w:val="28"/>
        </w:rPr>
        <w:t xml:space="preserve"> </w:t>
      </w:r>
    </w:p>
    <w:p w:rsidR="008905AA" w:rsidRDefault="00D03710">
      <w:pPr>
        <w:pStyle w:val="57db81ef-475a-49f5-83e1-d2821850a0d2"/>
        <w:spacing w:line="360" w:lineRule="auto"/>
      </w:pPr>
      <w:r>
        <w:t>最近网页版的星球好像出问题了，只能傻乎乎用手机打字。真希望星球推出桌面版本啊。</w:t>
        <w:cr/>
        <w:t/>
        <w:cr/>
        <w:t>大家看文章其实手机很方便，但我用手机做内容输出真的要了亲命了。</w:t>
      </w:r>
      <w:bookmarkStart w:id="0" w:name="_GoBack"/>
      <w:bookmarkEnd w:id="0"/>
    </w:p>
    <w:p w:rsidR="008905AA" w:rsidRDefault="008905AA">
      <w:pPr>
        <w:pStyle w:val="57db81ef-475a-49f5-83e1-d2821850a0d2"/>
      </w:pPr>
    </w:p>
    <w:p w:rsidR="008905AA" w:rsidRDefault="008905AA">
      <w:pPr>
        <w:jc w:val="left"/>
      </w:pPr>
    </w:p>
    <w:p w:rsidR="008905AA" w:rsidRDefault="00D03710">
      <w:pPr>
        <w:pStyle w:val="b643784d-d79e-491a-ad5b-8af43dc510df"/>
      </w:pPr>
      <w:r>
        <w:rPr>
          <w:color w:val="5B9BD5"/>
          <w:sz w:val="28"/>
          <w:szCs w:val="28"/>
        </w:rPr>
        <w:t xml:space="preserve"> </w:t>
      </w:r>
    </w:p>
    <w:p w:rsidR="008905AA" w:rsidRDefault="00D03710">
      <w:pPr>
        <w:pStyle w:val="e36cd1f7-03c0-42e9-bbd4-b7e8d6616408"/>
        <w:spacing w:line="360" w:lineRule="auto"/>
      </w:pPr>
      <w:r>
        <w:t>大家一直想知道如何通过财务指标来选择公司，我也一直在写。在我没写完之前，大家可以看这篇。不是我写的，但是我看过中写的最好的之一。</w:t>
        <w:cr/>
        <w:t/>
        <w:cr/>
        <w:t>我发表了一篇文章：&lt;e type="web" href="https%3A%2F%2Farticles.zsxq.com%2Fid_26a69i1vfggp.html" title="%E5%A6%82%E4%BD%95%E9%80%9A%E8%BF%87%E8%B4%A2%E5%8A%A1%E6%8C%87%E6%A0%87%E9%80%89%E5%87%BAA%E8%82%A1%E4%BC%98%E7%A7%80%E7%9A%84%E5%85%AC%E5%8F%B8" /&gt;</w:t>
      </w:r>
      <w:bookmarkStart w:id="0" w:name="_GoBack"/>
      <w:bookmarkEnd w:id="0"/>
    </w:p>
    <w:p w:rsidR="008905AA" w:rsidRDefault="008905AA">
      <w:pPr>
        <w:pStyle w:val="e36cd1f7-03c0-42e9-bbd4-b7e8d6616408"/>
      </w:pPr>
    </w:p>
    <w:p w:rsidR="008905AA" w:rsidRDefault="008905AA">
      <w:pPr>
        <w:jc w:val="left"/>
      </w:pPr>
    </w:p>
    <w:p w:rsidR="008905AA" w:rsidRDefault="00D03710">
      <w:pPr>
        <w:pStyle w:val="2000e75f-fdf3-469b-ad37-b0ca3665c5dd"/>
      </w:pPr>
      <w:r>
        <w:rPr>
          <w:color w:val="5B9BD5"/>
          <w:sz w:val="28"/>
          <w:szCs w:val="28"/>
        </w:rPr>
        <w:t xml:space="preserve"> </w:t>
      </w:r>
    </w:p>
    <w:p w:rsidR="008905AA" w:rsidRDefault="00D03710">
      <w:pPr>
        <w:pStyle w:val="56416ecd-4c48-42ab-a763-411984316028"/>
        <w:spacing w:line="360" w:lineRule="auto"/>
      </w:pPr>
      <w:r>
        <w:t>昨天听朋友说了一句话，笑死了。</w:t>
        <w:cr/>
        <w:t/>
        <w:cr/>
        <w:t>前段时间经济不好，国家一直在放水。就好像有个人身体不好，住院，医院一直在用药。</w:t>
        <w:cr/>
        <w:t/>
        <w:cr/>
        <w:t>现在身体好点了，医院说药可以少用点。</w:t>
        <w:cr/>
        <w:t/>
        <w:cr/>
        <w:t>结果病人家属不干了，吓尿了。</w:t>
      </w:r>
      <w:bookmarkStart w:id="0" w:name="_GoBack"/>
      <w:bookmarkEnd w:id="0"/>
    </w:p>
    <w:p w:rsidR="008905AA" w:rsidRDefault="008905AA">
      <w:pPr>
        <w:pStyle w:val="56416ecd-4c48-42ab-a763-411984316028"/>
      </w:pPr>
    </w:p>
    <w:p w:rsidR="008905AA" w:rsidRDefault="008905AA">
      <w:pPr>
        <w:jc w:val="left"/>
      </w:pPr>
    </w:p>
    <w:p w:rsidR="008905AA" w:rsidRDefault="00D03710">
      <w:pPr>
        <w:pStyle w:val="b229df9a-fed6-48ab-b6fb-6dd7c0b66f69"/>
      </w:pPr>
      <w:r>
        <w:rPr>
          <w:color w:val="5B9BD5"/>
          <w:sz w:val="28"/>
          <w:szCs w:val="28"/>
        </w:rPr>
        <w:t>教授您好！想问一下您平时有记账的习惯吗？如果有的话是怎么记的？能否给我们科普一下？</w:t>
        <w:cr/>
        <w:t/>
        <w:cr/>
        <w:t>我自己也记账，我的记账方式就是用Excel表格简单地记下每笔消费，但是记完就放那儿了，不会再看第二遍，感觉并没多大意义。</w:t>
        <w:cr/>
        <w:t/>
        <w:cr/>
        <w:t>另外还有一个问题，就是如果用信用卡消费的话，是应该刷卡的时候记下这笔消费的金额，还是应该还(huán)信用卡的时候记下还款金额？希望教授能够指点迷津🙏</w:t>
      </w:r>
    </w:p>
    <w:p w:rsidR="008905AA" w:rsidRDefault="00D03710">
      <w:pPr>
        <w:pStyle w:val="34eb51f6-3a6b-464c-a6e6-c7187dbdc1aa"/>
        <w:spacing w:line="360" w:lineRule="auto"/>
      </w:pPr>
      <w:r>
        <w:t>我个人不太记账，因为我是个很粗心的人。刚工作的时候记过一段，主要那时候穷，想省钱。但我日常不是个很有购物欲的人，主要开销就是电子产品和聚餐，所以记账也起不了控制开销的左右，做罢。至于现在，很可能股市一天的涨跌够我一年开销了，更加失去了记账的动力。</w:t>
        <w:cr/>
        <w:t/>
        <w:cr/>
        <w:t>但有一点我可能做的不错，就是做到生活开销和投资资金的隔绝。从2014年开始，我的股市账户和生活账户上完全隔绝的，除了去年买房以外，其他开销绝不动用股市一分钱。反过来，也不往股市再多放一分钱，除了去年底到今年初加了几笔钱在股市中。</w:t>
        <w:cr/>
        <w:t/>
        <w:cr/>
        <w:t>其实除了股市以为，我以前还有一个独立的理财账户。我专门办了一张银行卡，所有理财资金都从这张卡走，这样就能很清楚从流水里看清楚理财资金的进出。</w:t>
        <w:cr/>
        <w:t/>
        <w:cr/>
        <w:t>不过因为去年买房的原因，这个账户变成0了。后来p2p雷潮，就基本停止新的理财投资，这个账户只出不进。后面我又赚了点钱，也全部投入股市和我自己的私募产品中，因为我觉得股市机会远大大于理财了。</w:t>
        <w:cr/>
        <w:t/>
        <w:cr/>
        <w:t>为了方便打新，我有四个股市账号，每周会记录一下净值，这个也不算记账，主要是来总结一下得失。</w:t>
        <w:cr/>
        <w:t/>
        <w:cr/>
        <w:t>理财里面还有钱的时候，我是用有道笔记记录的。每一笔理财所存放的app，账号，金额，到期时间等。主要是为了便于多平台查看。</w:t>
        <w:cr/>
        <w:t/>
        <w:cr/>
        <w:t>生活所需的钱，我一般都放在余额宝，平时赚点利息。由于开公众号，日常会收到一点打赏，所以微信支付里也有钱，够应付某些必须用微信的场合。</w:t>
        <w:cr/>
        <w:t/>
        <w:cr/>
        <w:t>总结一下，我实际是把所有的钱分成两部分。</w:t>
        <w:cr/>
        <w:t/>
        <w:cr/>
        <w:t>对消费那部分几乎不管，因为没啥大开销。但我认为当面临装修之类的大开销时，还是有必要做预算。不是记账，而是预算。我见过同事做的非常完美的装修预算表，下次想办法搞过来发给你们。好的预算能帮你在装修上剩下20%以上的钱。</w:t>
        <w:cr/>
        <w:t/>
        <w:cr/>
        <w:t>对投资那部分管的比较严格，严格记录每一笔现金流。因为我觉得那才是我未来走向财务自由的根本。</w:t>
        <w:cr/>
        <w:t/>
        <w:cr/>
        <w:t>所以，我从来算不清自己一年赚了多少钱，虽然的确也不多。我也搞不清自己花了多少钱，只知道肯定不算太多。但我很清楚我把多少钱放到了投资里面，以及每周都投资损益。后果就是，我现在平均每年的投资所得，是远远高于工资收入的。</w:t>
      </w:r>
      <w:bookmarkStart w:id="0" w:name="_GoBack"/>
      <w:bookmarkEnd w:id="0"/>
    </w:p>
    <w:p w:rsidR="008905AA" w:rsidRDefault="008905AA">
      <w:pPr>
        <w:pStyle w:val="34eb51f6-3a6b-464c-a6e6-c7187dbdc1aa"/>
      </w:pPr>
    </w:p>
    <w:p w:rsidR="008905AA" w:rsidRDefault="008905AA">
      <w:pPr>
        <w:jc w:val="left"/>
      </w:pPr>
    </w:p>
    <w:p w:rsidR="008905AA" w:rsidRDefault="00D03710">
      <w:pPr>
        <w:pStyle w:val="4a14bb9b-396a-4d52-8295-fc5d9913194a"/>
      </w:pPr>
      <w:r>
        <w:rPr>
          <w:color w:val="5B9BD5"/>
          <w:sz w:val="28"/>
          <w:szCs w:val="28"/>
        </w:rPr>
        <w:t>教授好呀，刚进星球，问教授第一个问题，如何看待现在的家居板块呀，比如 欧派家居，索菲亚，尚品宅配之类~辛苦教授了！</w:t>
      </w:r>
    </w:p>
    <w:p w:rsidR="008905AA" w:rsidRDefault="00D03710">
      <w:pPr>
        <w:pStyle w:val="6c58e1e1-3e5f-4827-83f9-74a71334ef40"/>
        <w:spacing w:line="360" w:lineRule="auto"/>
      </w:pPr>
      <w:r>
        <w:t>家居板块我认为是个好行业。记得80年代的时候，家里装修，基本是自己打家具。90年代，大部分也是木工做，买一些。但现在大家越来越倾向于直接购买。这就是行业的自然增长。</w:t>
        <w:cr/>
        <w:t/>
        <w:cr/>
        <w:t>制约行业发展的，大概在于定制两个字。任何东西，只要遇到定制，就很难大规模复制。举例来说，前几年我装修的时候，曾经想用金牌橱柜，但价格有点贵，最终选择了小作坊。价格几乎便宜一半。</w:t>
        <w:cr/>
        <w:t/>
        <w:cr/>
        <w:t>其他家居也一样，收到各种小厂的冲击。而家居也不像服装，大家有个品牌的概念。</w:t>
        <w:cr/>
        <w:t/>
        <w:cr/>
        <w:t>所以对该行业我只是谨慎看好。</w:t>
      </w:r>
      <w:bookmarkStart w:id="0" w:name="_GoBack"/>
      <w:bookmarkEnd w:id="0"/>
    </w:p>
    <w:p w:rsidR="008905AA" w:rsidRDefault="008905AA">
      <w:pPr>
        <w:pStyle w:val="6c58e1e1-3e5f-4827-83f9-74a71334ef40"/>
      </w:pPr>
    </w:p>
    <w:p w:rsidR="008905AA" w:rsidRDefault="008905AA">
      <w:pPr>
        <w:jc w:val="left"/>
      </w:pPr>
    </w:p>
    <w:p w:rsidR="008905AA" w:rsidRDefault="00D03710">
      <w:pPr>
        <w:pStyle w:val="b9dfea15-1a69-4e46-8109-321461dfb702"/>
      </w:pPr>
      <w:r>
        <w:rPr>
          <w:color w:val="5B9BD5"/>
          <w:sz w:val="28"/>
          <w:szCs w:val="28"/>
        </w:rPr>
        <w:t xml:space="preserve"> </w:t>
      </w:r>
    </w:p>
    <w:p w:rsidR="008905AA" w:rsidRDefault="00D03710">
      <w:pPr>
        <w:pStyle w:val="dcff4ce0-493e-4c24-9f1f-dd99b4ff18cb"/>
        <w:spacing w:line="360" w:lineRule="auto"/>
      </w:pPr>
      <w:r>
        <w:t>今天大家一定看到了一个视频，某少年不想跳，但故意威胁家人要跳，站在了房顶上。结果房顶那个位置是用泡沫塑料做的，承受不了人的重量，于是真的把自己作死了。</w:t>
        <w:cr/>
        <w:t/>
        <w:cr/>
        <w:t>给大家科普一下，那个叫做装饰构建，就是为了外立面美观设置的，很多房子都类似，并不是豆腐渣工程。</w:t>
        <w:cr/>
        <w:t/>
        <w:cr/>
        <w:t>大家如果以后只是假装要跳，不是真的想跳，千万注意人身安全，不要不小心作死了。建议最好确定是水泥而且有防护栏的地方才可以傲娇一把。</w:t>
      </w:r>
      <w:bookmarkStart w:id="0" w:name="_GoBack"/>
      <w:bookmarkEnd w:id="0"/>
    </w:p>
    <w:p w:rsidR="008905AA" w:rsidRDefault="008905AA">
      <w:pPr>
        <w:pStyle w:val="dcff4ce0-493e-4c24-9f1f-dd99b4ff18cb"/>
      </w:pPr>
    </w:p>
    <w:p w:rsidR="008905AA" w:rsidRDefault="008905AA">
      <w:pPr>
        <w:jc w:val="left"/>
      </w:pPr>
    </w:p>
    <w:p w:rsidR="008905AA" w:rsidRDefault="00D03710">
      <w:pPr>
        <w:pStyle w:val="0c9f0e53-63d7-4743-b8f5-e057bfc87db3"/>
      </w:pPr>
      <w:r>
        <w:rPr>
          <w:color w:val="5B9BD5"/>
          <w:sz w:val="28"/>
          <w:szCs w:val="28"/>
        </w:rPr>
        <w:t xml:space="preserve"> </w:t>
      </w:r>
    </w:p>
    <w:p w:rsidR="008905AA" w:rsidRDefault="00D03710">
      <w:pPr>
        <w:pStyle w:val="27116c96-6e72-4b39-a8b5-f25fbc593da9"/>
        <w:spacing w:line="360" w:lineRule="auto"/>
      </w:pPr>
      <w:r>
        <w:t>今天有人问了我一个问题，说关注了不少大V，到底怎么知道有没有水平呢。</w:t>
        <w:cr/>
        <w:t/>
        <w:cr/>
        <w:t>我觉得就是几条：</w:t>
        <w:cr/>
        <w:t/>
        <w:cr/>
        <w:t>1、观点是否明确。如果里面的观点都是这样解释也可以，那样解释也可以，反正无论第二天发生什么事情都能圆回来的，基本都是套路号。</w:t>
        <w:cr/>
        <w:t/>
        <w:cr/>
        <w:t>2、历史文章是否保留，风格是否一致。很多V的绝技是删文章，只要事实和他写的文章明显不一致，就直接删文。</w:t>
        <w:cr/>
        <w:t/>
        <w:cr/>
        <w:t>3、留言风格。如果留言里面说什么的都有，那说明比较坦荡。如果留言里面都是一片叫好的，那就要存疑了。</w:t>
        <w:cr/>
        <w:t/>
        <w:cr/>
        <w:t>4、逻辑的自洽。多看几篇文章，是不是前言不对后语。如果蓝筹涨的好的时候就是价投派，中小创涨的好的时候就是趋势派。那多半不行。</w:t>
        <w:cr/>
        <w:t/>
        <w:cr/>
        <w:t>5、如果每天吹嘘自己水平高的，多半不行。</w:t>
      </w:r>
      <w:bookmarkStart w:id="0" w:name="_GoBack"/>
      <w:bookmarkEnd w:id="0"/>
    </w:p>
    <w:p w:rsidR="008905AA" w:rsidRDefault="008905AA">
      <w:pPr>
        <w:pStyle w:val="27116c96-6e72-4b39-a8b5-f25fbc593da9"/>
      </w:pPr>
    </w:p>
    <w:p w:rsidR="008905AA" w:rsidRDefault="008905AA">
      <w:pPr>
        <w:jc w:val="left"/>
      </w:pPr>
    </w:p>
    <w:p w:rsidR="008905AA" w:rsidRDefault="00D03710">
      <w:pPr>
        <w:pStyle w:val="c6e41202-daae-409e-b611-ad2dc7f31b9a"/>
      </w:pPr>
      <w:r>
        <w:rPr>
          <w:color w:val="5B9BD5"/>
          <w:sz w:val="28"/>
          <w:szCs w:val="28"/>
        </w:rPr>
        <w:t xml:space="preserve"> </w:t>
      </w:r>
    </w:p>
    <w:p w:rsidR="008905AA" w:rsidRDefault="00D03710">
      <w:pPr>
        <w:pStyle w:val="42a5bfe3-9f8e-46fb-a764-4bf1dc6c2f01"/>
        <w:spacing w:line="360" w:lineRule="auto"/>
      </w:pPr>
      <w:r>
        <w:t>今天大大说：</w:t>
        <w:cr/>
        <w:t/>
        <w:cr/>
        <w:t>要解决好重点地区环境污染突出问题，打好污染防治攻坚战，实现到2020年的阶段性目标。//利好环保股</w:t>
        <w:cr/>
        <w:t/>
        <w:cr/>
        <w:t>要深化供给侧结构性改革，巩固“三去一降一补”成果，增强微观主体活力，提升产业链水平，畅通国民经济循环//还是要降杠杆</w:t>
        <w:cr/>
        <w:t/>
        <w:cr/>
        <w:t>要强化宏观政策逆周期调节，财政政策要加力提效，减税降费要尽快落实到位，货币政策要松紧适度，根据经济增长和价格形势变化及时预调微调，加大对实体经济的金融支持。//财政刺激，家电补贴能来一波走起么？</w:t>
      </w:r>
      <w:bookmarkStart w:id="0" w:name="_GoBack"/>
      <w:bookmarkEnd w:id="0"/>
    </w:p>
    <w:p w:rsidR="008905AA" w:rsidRDefault="008905AA">
      <w:pPr>
        <w:pStyle w:val="42a5bfe3-9f8e-46fb-a764-4bf1dc6c2f01"/>
      </w:pPr>
    </w:p>
    <w:p w:rsidR="008905AA" w:rsidRDefault="008905AA">
      <w:pPr>
        <w:jc w:val="left"/>
      </w:pPr>
    </w:p>
    <w:p w:rsidR="008905AA" w:rsidRDefault="00D03710">
      <w:pPr>
        <w:pStyle w:val="66cccacf-f6e4-4d5b-8162-cf7a2a8beafe"/>
      </w:pPr>
      <w:r>
        <w:rPr>
          <w:color w:val="5B9BD5"/>
          <w:sz w:val="28"/>
          <w:szCs w:val="28"/>
        </w:rPr>
        <w:t xml:space="preserve"> </w:t>
      </w:r>
    </w:p>
    <w:p w:rsidR="008905AA" w:rsidRDefault="00D03710">
      <w:pPr>
        <w:pStyle w:val="bae7cb48-5303-4ee1-be40-c183b711ab28"/>
        <w:spacing w:line="360" w:lineRule="auto"/>
      </w:pPr>
      <w:r>
        <w:t>各位小伙伴，很遗憾的通知大家，财通证券的开户优惠今天是最后一天了。</w:t>
        <w:cr/>
        <w:t/>
        <w:cr/>
        <w:t>原因是这个特殊团购优惠是我去争取来的，肯定超出常规的幅度。但由于有不明真相的小伙伴联系了公司的官方客服去查证，导致总部强行要求取消改该团购。</w:t>
        <w:cr/>
        <w:t/>
        <w:cr/>
        <w:t>从明天开始团购还在，但优惠力度下降，从万1.4免5变成万1.5免5。</w:t>
        <w:cr/>
        <w:t/>
        <w:cr/>
        <w:t>我争取了一下，万1.4免5政策保留最后一天。如果还没办的小伙伴可以今天去注册、入金。</w:t>
        <w:cr/>
        <w:t/>
        <w:cr/>
        <w:t>另外很遗憾的表示，万1.4包含过户费这一条已经被总部强行叫停，就算今天开户的也没有了。</w:t>
        <w:cr/>
        <w:t/>
        <w:cr/>
        <w:t>说明一下，已经开户入金的小伙伴们的优惠应该还能保留。</w:t>
        <w:cr/>
        <w:t/>
        <w:cr/>
        <w:t>虽然万1.5免5仍然是很优惠，但是还是挺遗憾的，以后有机会再帮大家去争取吧。</w:t>
      </w:r>
      <w:bookmarkStart w:id="0" w:name="_GoBack"/>
      <w:bookmarkEnd w:id="0"/>
    </w:p>
    <w:p w:rsidR="008905AA" w:rsidRDefault="008905AA">
      <w:pPr>
        <w:pStyle w:val="bae7cb48-5303-4ee1-be40-c183b711ab28"/>
      </w:pPr>
    </w:p>
    <w:p w:rsidR="008905AA" w:rsidRDefault="008905AA">
      <w:pPr>
        <w:jc w:val="left"/>
      </w:pPr>
    </w:p>
    <w:p w:rsidR="008905AA" w:rsidRDefault="00D03710">
      <w:pPr>
        <w:pStyle w:val="cbefc078-bdbe-4bb1-9b28-07bff9e57226"/>
      </w:pPr>
      <w:r>
        <w:rPr>
          <w:color w:val="5B9BD5"/>
          <w:sz w:val="28"/>
          <w:szCs w:val="28"/>
        </w:rPr>
        <w:t xml:space="preserve"> </w:t>
      </w:r>
    </w:p>
    <w:p w:rsidR="008905AA" w:rsidRDefault="00D03710">
      <w:pPr>
        <w:pStyle w:val="f1e750f4-97ff-4c04-a58e-c65f5b49264d"/>
        <w:spacing w:line="360" w:lineRule="auto"/>
      </w:pPr>
      <w:r>
        <w:t>请大家关于行情讨论，移步每日一贴，不要直接发出来。交易期间，我如果有空，也会在每日一贴里和大家沟通交流。谢谢</w:t>
      </w:r>
      <w:bookmarkStart w:id="0" w:name="_GoBack"/>
      <w:bookmarkEnd w:id="0"/>
    </w:p>
    <w:p w:rsidR="008905AA" w:rsidRDefault="008905AA">
      <w:pPr>
        <w:pStyle w:val="f1e750f4-97ff-4c04-a58e-c65f5b49264d"/>
      </w:pPr>
    </w:p>
    <w:p w:rsidR="008905AA" w:rsidRDefault="008905AA">
      <w:pPr>
        <w:jc w:val="left"/>
      </w:pPr>
    </w:p>
    <w:p w:rsidR="008905AA" w:rsidRDefault="00D03710">
      <w:pPr>
        <w:pStyle w:val="e89f2b58-f177-4b22-8bc6-142c6a59821c"/>
      </w:pPr>
      <w:r>
        <w:rPr>
          <w:color w:val="5B9BD5"/>
          <w:sz w:val="28"/>
          <w:szCs w:val="28"/>
        </w:rPr>
        <w:t>教授，刚才看到一个球友通过python做了一些股票分析，感觉球友里面应该有不少程序员，能加入这个星球的也是对金融（股票）感兴趣的，能否开个专题专门给大家讨论这一块的内容？也许能发掘隐藏的大佬？</w:t>
      </w:r>
    </w:p>
    <w:p w:rsidR="008905AA" w:rsidRDefault="00D03710">
      <w:pPr>
        <w:pStyle w:val="88260585-5f46-4b41-88af-cf10a404b232"/>
        <w:spacing w:line="360" w:lineRule="auto"/>
      </w:pPr>
      <w:r>
        <w:t>你这个是好建议。但我还没想好应该怎么做。是专门搞个技术贴子，还是如何？感兴趣的同学可以来这个帖子下面商量。直到大家都觉得找到了一个好的办法。</w:t>
      </w:r>
      <w:bookmarkStart w:id="0" w:name="_GoBack"/>
      <w:bookmarkEnd w:id="0"/>
    </w:p>
    <w:p w:rsidR="008905AA" w:rsidRDefault="008905AA">
      <w:pPr>
        <w:pStyle w:val="88260585-5f46-4b41-88af-cf10a404b232"/>
      </w:pPr>
    </w:p>
    <w:p w:rsidR="008905AA" w:rsidRDefault="008905AA">
      <w:pPr>
        <w:jc w:val="left"/>
      </w:pPr>
    </w:p>
    <w:p w:rsidR="008905AA" w:rsidRDefault="00D03710">
      <w:pPr>
        <w:pStyle w:val="bd431ed3-d0e7-4bff-a7aa-db517cf12619"/>
      </w:pPr>
      <w:r>
        <w:rPr>
          <w:color w:val="5B9BD5"/>
          <w:sz w:val="28"/>
          <w:szCs w:val="28"/>
        </w:rPr>
        <w:t>最近几天想投一些院线股，有没有推荐？万达？中影？</w:t>
      </w:r>
    </w:p>
    <w:p w:rsidR="008905AA" w:rsidRDefault="00D03710">
      <w:pPr>
        <w:pStyle w:val="fcdd20fb-ea41-46ed-8444-ce3694156d6f"/>
        <w:spacing w:line="360" w:lineRule="auto"/>
      </w:pPr>
      <w:r>
        <w:t>最近复联4火热上映，大家又把院线股想起来了。如果是短线选手没啥好说的，长线可以忽略院线股了。因为电影的上座率出现了逆转，如果没记错的话，这是12年以来的首次，而且目前看不到回升的希望。</w:t>
        <w:cr/>
        <w:t/>
        <w:cr/>
        <w:t>我认为最大的原因是国产电影水平太差，进口电影大家又看不太惯。如绿皮书，三块广告牌这样的好电影票房都很低。</w:t>
        <w:cr/>
        <w:t/>
        <w:cr/>
        <w:t>但无论如何，反正我们只看数据。远离院线股是未来一段时间的正确选择。</w:t>
      </w:r>
      <w:bookmarkStart w:id="0" w:name="_GoBack"/>
      <w:bookmarkEnd w:id="0"/>
    </w:p>
    <w:p w:rsidR="008905AA" w:rsidRDefault="008905AA">
      <w:pPr>
        <w:pStyle w:val="fcdd20fb-ea41-46ed-8444-ce3694156d6f"/>
      </w:pPr>
    </w:p>
    <w:p w:rsidR="008905AA" w:rsidRDefault="008905AA">
      <w:pPr>
        <w:jc w:val="left"/>
      </w:pPr>
    </w:p>
    <w:p w:rsidR="008905AA" w:rsidRDefault="00D03710">
      <w:pPr>
        <w:pStyle w:val="fec08322-cd23-4073-b8c2-bb131d2a61af"/>
      </w:pPr>
      <w:r>
        <w:rPr>
          <w:color w:val="5B9BD5"/>
          <w:sz w:val="28"/>
          <w:szCs w:val="28"/>
        </w:rPr>
        <w:t xml:space="preserve"> </w:t>
      </w:r>
    </w:p>
    <w:p w:rsidR="008905AA" w:rsidRDefault="00D03710">
      <w:pPr>
        <w:pStyle w:val="cb09ffb6-d0e0-42f8-8c94-a2fde5b7e2b3"/>
        <w:spacing w:line="360" w:lineRule="auto"/>
      </w:pPr>
      <w:r>
        <w:t>?今天本来想写一篇关于可转债套利的文章，和上周那篇打新套利的放在一起，让大家多个捡钱的套路。</w:t>
        <w:cr/>
        <w:t/>
        <w:cr/>
        <w:t>和打新股不一样，可转债去年还是赔钱货，很多时候会破发。但今年由于是牛市，所以基本上是稳赚的。</w:t>
        <w:cr/>
        <w:t/>
        <w:cr/>
        <w:t>但写这篇文章难度比我想象中高很多，具体又有三个问题。</w:t>
        <w:cr/>
        <w:t/>
        <w:cr/>
        <w:t>1、可转债一般都是多账户申购，需要有不同身份证下的多个账户才能提升几率，至少也要有4-5个账号。那么对新手来说肯定太麻烦了。</w:t>
        <w:cr/>
        <w:t/>
        <w:cr/>
        <w:t>2、可转债套利中通常一个账户只放几千到一万块钱就够了，钱多了效率就下降。我手上的账户资金都还比较多，所以一般懒的搞。所以虽然理论上知道怎么搞，但是实际上发现细节很多，想完全写正确很困难，需要时间。</w:t>
        <w:cr/>
        <w:t/>
        <w:cr/>
        <w:t>3、最近可转债政策变化很大。第一是申购规则变了，第二是发行密度下降。很多人认为现在股市比较火，上市公司直接募资的窗口开了，所以未来可能会大大降低可转债发行的频率。因此这种套利模式可能会失效。</w:t>
        <w:cr/>
        <w:t/>
        <w:cr/>
        <w:t>由于以上三个原因，虽然我已经花了5个小时左右，但还没能把文章写出来。</w:t>
        <w:cr/>
        <w:t/>
        <w:cr/>
        <w:t>鞠躬，力争在下周三前把整个攻略做出来。</w:t>
        <w:cr/>
        <w:t/>
        <w:cr/>
        <w:t>我个人觉得可转债申购如果还能玩的话，特别适合手里有几万块钱的小散。低风险套利，一年下来可能有50%左右的收益。</w:t>
      </w:r>
      <w:bookmarkStart w:id="0" w:name="_GoBack"/>
      <w:bookmarkEnd w:id="0"/>
    </w:p>
    <w:p w:rsidR="008905AA" w:rsidRDefault="008905AA">
      <w:pPr>
        <w:pStyle w:val="cb09ffb6-d0e0-42f8-8c94-a2fde5b7e2b3"/>
      </w:pPr>
    </w:p>
    <w:p w:rsidR="008905AA" w:rsidRDefault="008905AA">
      <w:pPr>
        <w:jc w:val="left"/>
      </w:pPr>
    </w:p>
    <w:p w:rsidR="008905AA" w:rsidRDefault="00D03710">
      <w:pPr>
        <w:pStyle w:val="bd436623-021f-44b4-91f8-33b1f98a2feb"/>
      </w:pPr>
      <w:r>
        <w:rPr>
          <w:color w:val="5B9BD5"/>
          <w:sz w:val="28"/>
          <w:szCs w:val="28"/>
        </w:rPr>
        <w:t xml:space="preserve"> </w:t>
      </w:r>
    </w:p>
    <w:p w:rsidR="008905AA" w:rsidRDefault="00D03710">
      <w:pPr>
        <w:pStyle w:val="4c59276a-7314-4df2-a7c6-ebbed76019af"/>
        <w:spacing w:line="360" w:lineRule="auto"/>
      </w:pPr>
      <w:r>
        <w:t>这个帖子想了想还是置顶吧。</w:t>
        <w:cr/>
        <w:t/>
        <w:cr/>
        <w:t>今天写公众号的时候有个读者给我留言，说把父母的养老钱要过来准备在股市赚一把。</w:t>
        <w:cr/>
        <w:t/>
        <w:cr/>
        <w:t>虽然我看好未来的行情，但是坚决坚决反对这种行为。</w:t>
        <w:cr/>
        <w:t/>
        <w:cr/>
        <w:t>投资（炒股）的一个绝对前提就是控制风险。我曾经写过，2014年10月我回到市场的时候，把家里所有的现金都搜罗一空，50万all in股市。</w:t>
        <w:cr/>
        <w:t/>
        <w:cr/>
        <w:t>但我做这件事的风险是充分可控的。</w:t>
        <w:cr/>
        <w:t/>
        <w:cr/>
        <w:t>1、这笔钱是我和老婆的，和其他任何人无关。我们都在体制内工作，每月有现金流。身体也还好，突发疾病的可能性不大。</w:t>
        <w:cr/>
        <w:t/>
        <w:cr/>
        <w:t>2、我当时没有任何负债，有一套小房子按揭款低于每月公积金。</w:t>
        <w:cr/>
        <w:t/>
        <w:cr/>
        <w:t>3、当时股市处于绝对低点，很多蓝筹股每年分红利息就有8%以上。</w:t>
        <w:cr/>
        <w:t/>
        <w:cr/>
        <w:t>4、我具备赚钱的能力。就算50万都亏光，我花2-3年也能赚回来。</w:t>
        <w:cr/>
        <w:t/>
        <w:cr/>
        <w:t>所以事实上我对风险做了绝对的隔绝。</w:t>
        <w:cr/>
        <w:t/>
        <w:cr/>
        <w:t>但老人的养老钱存在一个问题，万一亏了怎么办？万一亏了以后老人生病需要医疗怎么办？</w:t>
        <w:cr/>
        <w:t/>
        <w:cr/>
        <w:t>对于这个问题我觉得我找不到答案，所以这个风险是不可控的。</w:t>
        <w:cr/>
        <w:t/>
        <w:cr/>
        <w:t>当然，目前的确可能是个赚钱的好机会。但这样的机会在我们的一生中是会反复出现的。我们要做的就是慢慢地变富，稳稳地变富，而不是一把梭，输了就输了一切。</w:t>
      </w:r>
      <w:bookmarkStart w:id="0" w:name="_GoBack"/>
      <w:bookmarkEnd w:id="0"/>
    </w:p>
    <w:p w:rsidR="008905AA" w:rsidRDefault="008905AA">
      <w:pPr>
        <w:pStyle w:val="4c59276a-7314-4df2-a7c6-ebbed76019af"/>
      </w:pPr>
    </w:p>
    <w:p w:rsidR="008905AA" w:rsidRDefault="008905AA">
      <w:pPr>
        <w:jc w:val="left"/>
      </w:pPr>
    </w:p>
    <w:p w:rsidR="008905AA" w:rsidRDefault="00D03710">
      <w:pPr>
        <w:pStyle w:val="ab1275ec-a272-48c8-901a-57cf3db5f29c"/>
      </w:pPr>
      <w:r>
        <w:rPr>
          <w:color w:val="5B9BD5"/>
          <w:sz w:val="28"/>
          <w:szCs w:val="28"/>
        </w:rPr>
        <w:t>教授，最近观察，有种感觉。美股和港股同时涨，a股很大概率涨。美股和港股同时跌，a股很大可能跌。美股港股有涨有跌且幅度不大，a股大概率震荡。另外，a股经常一个消息决定涨跌。不知道这是我的错觉还是事实如此?</w:t>
      </w:r>
    </w:p>
    <w:p w:rsidR="008905AA" w:rsidRDefault="00D03710">
      <w:pPr>
        <w:pStyle w:val="f349b876-3a26-4749-91b7-f7359f6e716e"/>
        <w:spacing w:line="360" w:lineRule="auto"/>
      </w:pPr>
      <w:r>
        <w:t>美股是全球市场大龙头，全世界都看美国没毛病。</w:t>
        <w:cr/>
        <w:t/>
        <w:cr/>
        <w:t>a股相对美股算是独立的，特别是今年以来独立性较强。</w:t>
        <w:cr/>
        <w:t/>
        <w:cr/>
        <w:t>对港股来说，a股是亲爹，美股是干爹，两边都要跟，但主要跟a股。</w:t>
        <w:cr/>
        <w:t/>
        <w:cr/>
        <w:t>从长期看，美国和a股会成为全球股市双龙头。</w:t>
        <w:cr/>
        <w:t/>
        <w:cr/>
        <w:t>至于你说的a股受消息影响大，是因为你不关注美股。美国每次出经济数据，都是直接影响股市的。</w:t>
      </w:r>
      <w:bookmarkStart w:id="0" w:name="_GoBack"/>
      <w:bookmarkEnd w:id="0"/>
    </w:p>
    <w:p w:rsidR="008905AA" w:rsidRDefault="008905AA">
      <w:pPr>
        <w:pStyle w:val="f349b876-3a26-4749-91b7-f7359f6e716e"/>
      </w:pPr>
    </w:p>
    <w:p w:rsidR="008905AA" w:rsidRDefault="008905AA">
      <w:pPr>
        <w:jc w:val="left"/>
      </w:pPr>
    </w:p>
    <w:p w:rsidR="008905AA" w:rsidRDefault="00D03710">
      <w:pPr>
        <w:pStyle w:val="8cda644e-9ee3-4bdc-8074-87384c65b146"/>
      </w:pPr>
      <w:r>
        <w:rPr>
          <w:color w:val="5B9BD5"/>
          <w:sz w:val="28"/>
          <w:szCs w:val="28"/>
        </w:rPr>
        <w:t>教授你好，之前你介绍的三只基金我都有投，请问一下能不能介绍多几支热门行业板块的基金呢？感谢🙏</w:t>
      </w:r>
    </w:p>
    <w:p w:rsidR="008905AA" w:rsidRDefault="00D03710">
      <w:pPr>
        <w:pStyle w:val="ed90799e-da2d-4e50-a65b-1b96ed1109bb"/>
        <w:spacing w:line="360" w:lineRule="auto"/>
      </w:pPr>
      <w:r>
        <w:t>热门行业基金不一定好。行业基金都有周期性，一荣俱荣，一损俱损，反而失去了基金定投的意义。买行业基金不如买几个龙头股，还能打新每年多少赚点。</w:t>
      </w:r>
      <w:bookmarkStart w:id="0" w:name="_GoBack"/>
      <w:bookmarkEnd w:id="0"/>
    </w:p>
    <w:p w:rsidR="008905AA" w:rsidRDefault="008905AA">
      <w:pPr>
        <w:pStyle w:val="ed90799e-da2d-4e50-a65b-1b96ed1109bb"/>
      </w:pPr>
    </w:p>
    <w:p w:rsidR="008905AA" w:rsidRDefault="008905AA">
      <w:pPr>
        <w:jc w:val="left"/>
      </w:pPr>
    </w:p>
    <w:p w:rsidR="008905AA" w:rsidRDefault="00D03710">
      <w:pPr>
        <w:pStyle w:val="683facc7-71ba-431b-903a-aae4cda1ed4d"/>
      </w:pPr>
      <w:r>
        <w:rPr>
          <w:color w:val="5B9BD5"/>
          <w:sz w:val="28"/>
          <w:szCs w:val="28"/>
        </w:rPr>
        <w:t>教授，想问个跟股市关系不太大的问题，算是为了更好的理财吧。日常消费中如何平衡“享受”和“足够”?我是一个有点抠的人，主要是受父母影响吧，总想着能少花就少花一点。例如出门，如果有公交车而且不赶时间，我就不坐地铁。一般这种情况还好，一到了想买大件东西的时候，就会超级纠结，一方面想买，一方面觉得有点贵，想等降价或者忍一忍或者降级买其他的。再举个例子，最近笔记本有点卡，想买个ssd提升一下，看了看觉得有点贵，想一想平时笔记本也就看看视频(不打游戏)，卡就卡了。我也知道早买早享受，老是纠结也是在浪费时间，但是就是忍不住😓</w:t>
        <w:cr/>
        <w:t>谢谢教授</w:t>
      </w:r>
    </w:p>
    <w:p w:rsidR="008905AA" w:rsidRDefault="00D03710">
      <w:pPr>
        <w:pStyle w:val="8934330a-17de-4e74-81d0-931df47620dc"/>
        <w:spacing w:line="360" w:lineRule="auto"/>
      </w:pPr>
      <w:r>
        <w:t>先恭喜你了，因为兄弟你有成为巴菲特的潜质。巴菲特贵为首富，开的是廉价车，住的是八西安城市小房子，吃的是可口可乐和汉堡。</w:t>
        <w:cr/>
        <w:t/>
        <w:cr/>
        <w:t>我们普通人投资的第一笔钱，一般都是省出来的。一万块钱，按照复利10%计算，七年后就是两万。所以你这个性格是比较适合搞投资的。</w:t>
        <w:cr/>
        <w:t/>
        <w:cr/>
        <w:t>更有意思的问题是，为什么巴菲特如此节俭，但没有人说他抠。</w:t>
        <w:cr/>
        <w:t/>
        <w:cr/>
        <w:t>答案很简单，就两条。</w:t>
        <w:cr/>
        <w:t/>
        <w:cr/>
        <w:t>1，巴菲特其实只是心无旁骛，生活简单，而并非生性吝啬。</w:t>
        <w:cr/>
        <w:t/>
        <w:cr/>
        <w:t>2，巴菲特只是不在自己身上花大钱，但基本把自己的财富真正裸捐给了慈善事业。</w:t>
        <w:cr/>
        <w:t/>
        <w:cr/>
        <w:t>所以核心还是对财富的态度问题。钱始终是来用的，不是拿来看的。价值投资者的节俭，是为了更好地积攒本金，但最终目的绝不是简单的越多越好。</w:t>
        <w:cr/>
        <w:t/>
        <w:cr/>
        <w:t>我猜你还年轻，适当的时候是应该消费一下的。道理很简单，你现在花一块钱所得到的快乐，胜于20年后花20块钱得到的快乐。</w:t>
        <w:cr/>
        <w:t/>
        <w:cr/>
        <w:t>举个简单的例子，现在我经常有一些饭局，酒菜都很精致。但一桌中年大叔谁都不敢大吃大喝，因为身材和健康已经不允许了。</w:t>
        <w:cr/>
        <w:t/>
        <w:cr/>
        <w:t>但20年前的时候，我们在苍蝇馆子里面吃盘两块钱的炒螺丝喝一块钱一瓶的本地啤酒都很快乐啊。而且可能是我们一生中最快乐的时光。</w:t>
      </w:r>
      <w:bookmarkStart w:id="0" w:name="_GoBack"/>
      <w:bookmarkEnd w:id="0"/>
    </w:p>
    <w:p w:rsidR="008905AA" w:rsidRDefault="008905AA">
      <w:pPr>
        <w:pStyle w:val="8934330a-17de-4e74-81d0-931df47620dc"/>
      </w:pPr>
    </w:p>
    <w:p w:rsidR="008905AA" w:rsidRDefault="008905AA">
      <w:pPr>
        <w:jc w:val="left"/>
      </w:pPr>
    </w:p>
    <w:p w:rsidR="008905AA" w:rsidRDefault="00D03710">
      <w:pPr>
        <w:pStyle w:val="de1ab286-0a2a-43c6-8f28-60c395f4fb7d"/>
      </w:pPr>
      <w:r>
        <w:rPr>
          <w:color w:val="5B9BD5"/>
          <w:sz w:val="28"/>
          <w:szCs w:val="28"/>
        </w:rPr>
        <w:t>一头肥猪横扫一切牛鬼蛇神，让人错愕不已。</w:t>
        <w:cr/>
        <w:t>想问教授：一个完整的猪周期大约持续多长时间？其中上行周期持续多长时间？下行周期多长时间？在上行周期中，整个养殖行业涨幅多少？下行周期中跌幅多少？谢谢！</w:t>
      </w:r>
    </w:p>
    <w:p w:rsidR="008905AA" w:rsidRDefault="00D03710">
      <w:pPr>
        <w:pStyle w:val="c4b8acdb-fd48-4a7a-91bb-2a20ea73a035"/>
        <w:spacing w:line="360" w:lineRule="auto"/>
      </w:pPr>
      <w:r>
        <w:t>你这个问题很好，但回答却很难。历史上的猪周期，是由供给关系导致的，这回却是由于非洲猪瘟。</w:t>
        <w:cr/>
        <w:t/>
        <w:cr/>
        <w:t>这次猪肉股大涨，是因为市场认为非洲猪瘟大约要十几年到几十年才能平息，在此期间政府肯定会改变当前的猪肉供应链。简单来说，我们现在买猪肉大部分时候都是去菜场买新鲜猪肉，未来可能会变成冷鲜肉为主，因为后者在检验检疫方面更有优势。</w:t>
        <w:cr/>
        <w:t/>
        <w:cr/>
        <w:t>这样我国几千年来各地都养猪的历史可能会结束。变成少数几个大厂垄断全国的猪肉养殖和加工。</w:t>
        <w:cr/>
        <w:t/>
        <w:cr/>
        <w:t>目前炒作的主要还是猪肉养殖股，我买双汇，是觉得炒完了养殖，可能会回头来炒加工。</w:t>
        <w:cr/>
        <w:t/>
        <w:cr/>
        <w:t>以上是一个长期的过程，会被市场不断证实或者证伪。</w:t>
      </w:r>
      <w:bookmarkStart w:id="0" w:name="_GoBack"/>
      <w:bookmarkEnd w:id="0"/>
    </w:p>
    <w:p w:rsidR="008905AA" w:rsidRDefault="008905AA">
      <w:pPr>
        <w:pStyle w:val="c4b8acdb-fd48-4a7a-91bb-2a20ea73a035"/>
      </w:pPr>
    </w:p>
    <w:p w:rsidR="008905AA" w:rsidRDefault="008905AA">
      <w:pPr>
        <w:jc w:val="left"/>
      </w:pPr>
    </w:p>
    <w:p w:rsidR="008905AA" w:rsidRDefault="00D03710">
      <w:pPr>
        <w:pStyle w:val="b8edefe2-0485-494a-b0bf-442493e2a1ce"/>
      </w:pPr>
      <w:r>
        <w:rPr>
          <w:color w:val="5B9BD5"/>
          <w:sz w:val="28"/>
          <w:szCs w:val="28"/>
        </w:rPr>
        <w:t>教授，抱歉打扰！能请您分析下中国建筑吗？他和中国铁建等基建股未来增长都在一带一路，那如何在他们中选择。看您的持仓里也有这只，想知道您的选择逻辑。</w:t>
      </w:r>
    </w:p>
    <w:p w:rsidR="008905AA" w:rsidRDefault="00D03710">
      <w:pPr>
        <w:pStyle w:val="905def76-814a-4b18-a180-d0a87bcba1c6"/>
        <w:spacing w:line="360" w:lineRule="auto"/>
      </w:pPr>
      <w:r>
        <w:t>中国建筑的业务比较杂，主要包括三块，基建，房地产，建筑（指帮别的开发商造房子）。这三块都是实打实的赚钱业务，所以中国建筑的业绩特别好。其中特别值得一说的是房地产业务，旗下全资总公司中海外是所有开发商里面利润率最高的，高达35%以上，而恒大等都只有20%左右。</w:t>
        <w:cr/>
        <w:t/>
        <w:cr/>
        <w:t>中国建筑的业务特点注定无法获得很高估值，毕竟都是围着基建和房地产转，未来必然降速。但目前估值连10pe都不到，还是明显低估了。</w:t>
      </w:r>
      <w:bookmarkStart w:id="0" w:name="_GoBack"/>
      <w:bookmarkEnd w:id="0"/>
    </w:p>
    <w:p w:rsidR="008905AA" w:rsidRDefault="008905AA">
      <w:pPr>
        <w:pStyle w:val="905def76-814a-4b18-a180-d0a87bcba1c6"/>
      </w:pPr>
    </w:p>
    <w:p w:rsidR="008905AA" w:rsidRDefault="008905AA">
      <w:pPr>
        <w:jc w:val="left"/>
      </w:pPr>
    </w:p>
    <w:p w:rsidR="008905AA" w:rsidRDefault="00D03710">
      <w:pPr>
        <w:pStyle w:val="f58484d6-7ba1-4a79-abc4-bb6e577526c8"/>
      </w:pPr>
      <w:r>
        <w:rPr>
          <w:color w:val="5B9BD5"/>
          <w:sz w:val="28"/>
          <w:szCs w:val="28"/>
        </w:rPr>
        <w:t>刘备教授，你是真的大学教授吗？</w:t>
        <w:cr/>
        <w:t/>
        <w:cr/>
        <w:t>能不能做个详细的自我介绍，主要想了解教授成长历程。</w:t>
      </w:r>
    </w:p>
    <w:p w:rsidR="008905AA" w:rsidRDefault="00D03710">
      <w:pPr>
        <w:pStyle w:val="91d06f0d-b386-4773-a734-131d08a2ff42"/>
        <w:spacing w:line="360" w:lineRule="auto"/>
      </w:pPr>
      <w:r>
        <w:t>a校计算机本科，硕士。硕士毕业后去b校任教，其后读管理学博。毕业后攒项目和论文，当了副教授，还不是教授。当然根据国情，大家喊人的时候会把这个副字忽略。</w:t>
        <w:cr/>
        <w:t/>
        <w:cr/>
        <w:t>互联网相关专业，副教授后拉了投资创业，血亏出局，不过经验值暴涨。</w:t>
        <w:cr/>
        <w:t/>
        <w:cr/>
        <w:t>做过很多咨询项目，和政府和老板打交道，基本了解他们的思维方式，对投资有很大帮助。</w:t>
        <w:cr/>
        <w:t/>
        <w:cr/>
        <w:t>05年读博士到时候就开始炒股，那时候是瞎炒。</w:t>
        <w:cr/>
        <w:t/>
        <w:cr/>
        <w:t>14年创业失败后开始认真炒股，成长较快。16年开始写公众号，收获了信任。</w:t>
        <w:cr/>
        <w:t/>
        <w:cr/>
        <w:t>现在投资和写公众号上的时间已经超过了工作，估计教授前面那个副字很难去掉了。人生有取舍，那也是没办法的事儿。</w:t>
      </w:r>
      <w:bookmarkStart w:id="0" w:name="_GoBack"/>
      <w:bookmarkEnd w:id="0"/>
    </w:p>
    <w:p w:rsidR="008905AA" w:rsidRDefault="008905AA">
      <w:pPr>
        <w:pStyle w:val="91d06f0d-b386-4773-a734-131d08a2ff42"/>
      </w:pPr>
    </w:p>
    <w:p w:rsidR="008905AA" w:rsidRDefault="008905AA">
      <w:pPr>
        <w:jc w:val="left"/>
      </w:pPr>
    </w:p>
    <w:p w:rsidR="008905AA" w:rsidRDefault="00D03710">
      <w:pPr>
        <w:pStyle w:val="c97f4f65-dc02-4e22-a151-653ef92c0985"/>
      </w:pPr>
      <w:r>
        <w:rPr>
          <w:color w:val="5B9BD5"/>
          <w:sz w:val="28"/>
          <w:szCs w:val="28"/>
        </w:rPr>
        <w:t>教授同学，请问如何能快速获取某一不熟悉行业的龙头股是哪些？在券商的app里能查吗？如果没办法快速获取，我应该怎么去分析判断出来呢？</w:t>
        <w:cr/>
        <w:t>这个问题前两天提过一次，发现只有我这个问题被跳过了没有回答，是太小白了吗？55555.......</w:t>
      </w:r>
    </w:p>
    <w:p w:rsidR="008905AA" w:rsidRDefault="00D03710">
      <w:pPr>
        <w:pStyle w:val="c8f2ff4d-a673-4f35-8fe3-773bbcb58f72"/>
        <w:spacing w:line="360" w:lineRule="auto"/>
      </w:pPr>
      <w:r>
        <w:t>主要因为你的要求是快速，这就为难了。</w:t>
        <w:cr/>
        <w:t/>
        <w:cr/>
        <w:t>打个比方，一个小学生要求有一个能快速考上大学的方法。考上大学的方法我知道，快速怎么办呢？</w:t>
        <w:cr/>
        <w:t/>
        <w:cr/>
        <w:t>行业龙头是很简单的事儿，但首先要研究行业，对行业有一定了解。研究一段时间以后，自然知道谁是龙头。</w:t>
        <w:cr/>
        <w:t/>
        <w:cr/>
        <w:t>还是那个比方，你去某个班待一段时间，只要不傻，自然知道谁是学霸。</w:t>
        <w:cr/>
        <w:t/>
        <w:cr/>
        <w:t>但快速的意思，大概有个什么程序，自动算出来谁是学霸，或者有人直接告诉你谁是学霸。答案有可能和你自己观察出来的一样，但意义不一样。</w:t>
        <w:cr/>
        <w:t/>
        <w:cr/>
        <w:t>因为你自己观察出来的学霸，包含着很多名字以外的信息。如这个学霸到底哪里强，比普通同学强多少，强的根源到底是智商高还是勤奋还是家里给找的辅导班好，未来是否还有继续变强的块可能。</w:t>
        <w:cr/>
        <w:t/>
        <w:cr/>
        <w:t>这些都是程序不能告诉你的。</w:t>
        <w:cr/>
        <w:t/>
        <w:cr/>
        <w:t>而在你自己搜寻学霸的过程中，也会找到普通同学里面的潜力股，以及真正的学渣。</w:t>
        <w:cr/>
        <w:t/>
        <w:cr/>
        <w:t>总之我的意思是，答案并不重要，寻找答案的过程才重要。</w:t>
      </w:r>
      <w:bookmarkStart w:id="0" w:name="_GoBack"/>
      <w:bookmarkEnd w:id="0"/>
    </w:p>
    <w:p w:rsidR="008905AA" w:rsidRDefault="008905AA">
      <w:pPr>
        <w:pStyle w:val="c8f2ff4d-a673-4f35-8fe3-773bbcb58f72"/>
      </w:pPr>
    </w:p>
    <w:p w:rsidR="008905AA" w:rsidRDefault="008905AA">
      <w:pPr>
        <w:jc w:val="left"/>
      </w:pPr>
    </w:p>
    <w:p w:rsidR="008905AA" w:rsidRDefault="00D03710">
      <w:pPr>
        <w:pStyle w:val="4b7e063b-93b9-4582-a90a-73bef9b169db"/>
      </w:pPr>
      <w:r>
        <w:rPr>
          <w:color w:val="5B9BD5"/>
          <w:sz w:val="28"/>
          <w:szCs w:val="28"/>
        </w:rPr>
        <w:t>像华菱钢铁的这样的票怎么看。。超低的市盈率。感觉很便宜，大把现金流，但是公司好几年也没分红。。能潜伏买吗</w:t>
      </w:r>
    </w:p>
    <w:p w:rsidR="008905AA" w:rsidRDefault="00D03710">
      <w:pPr>
        <w:pStyle w:val="2e88ce30-784b-40ac-9549-4b2c4ecd6a95"/>
        <w:spacing w:line="360" w:lineRule="auto"/>
      </w:pPr>
      <w:r>
        <w:t>周期股都这样啊，赚的时候大赚，亏得时候大亏。具体到钢铁，是赶上供给侧改革了，和捡钱一样。</w:t>
        <w:cr/>
        <w:t/>
        <w:cr/>
        <w:t>但是，赚了大钱却不分红，这种公司就没啥价值。只有两种可能</w:t>
        <w:cr/>
        <w:t/>
        <w:cr/>
        <w:t>1，公司只是账面上赚了那么多，其实有亏空要填。</w:t>
        <w:cr/>
        <w:t/>
        <w:cr/>
        <w:t>2，公司管理层有重大人品问题，这钱准备自己留着花，而不分给股东。</w:t>
        <w:cr/>
        <w:t/>
        <w:cr/>
        <w:t>无论哪种情况，都是很糟糕的。</w:t>
        <w:cr/>
        <w:t/>
        <w:cr/>
        <w:t>买股票，有时候和找女朋友一样，不能光看漂不漂亮，还得看人品。不分红的公司人品最差。</w:t>
        <w:cr/>
        <w:t/>
        <w:cr/>
        <w:t>对了，有一种情况我认为不分红是可以接受的，就是公司有非常好的投资项目，把赚的钱都拿去再投资了。</w:t>
        <w:cr/>
        <w:t/>
        <w:cr/>
        <w:t>但是要区分具体投的是什么。钢铁公司花钱再去买设备的话，就是个无底洞，是糟糕的投资。这也是为啥重资产公司估值低的原因。</w:t>
      </w:r>
      <w:bookmarkStart w:id="0" w:name="_GoBack"/>
      <w:bookmarkEnd w:id="0"/>
    </w:p>
    <w:p w:rsidR="008905AA" w:rsidRDefault="008905AA">
      <w:pPr>
        <w:pStyle w:val="2e88ce30-784b-40ac-9549-4b2c4ecd6a95"/>
      </w:pPr>
    </w:p>
    <w:p w:rsidR="008905AA" w:rsidRDefault="008905AA">
      <w:pPr>
        <w:jc w:val="left"/>
      </w:pPr>
    </w:p>
    <w:p w:rsidR="008905AA" w:rsidRDefault="00D03710">
      <w:pPr>
        <w:pStyle w:val="383f9f35-8657-46a2-a27a-554974b68c07"/>
      </w:pPr>
      <w:r>
        <w:rPr>
          <w:color w:val="5B9BD5"/>
          <w:sz w:val="28"/>
          <w:szCs w:val="28"/>
        </w:rPr>
        <w:t>教授，今天听报告会讲师说白马大蓝筹的估值已经是最高位了，后面科创板临近了小盘股也要挖坑了。但我看白马股的走势在这次调整中都很温和健康啊，我记得你以前举例说过格力净利润增长20%就相当于消化了估值什么的，能否系统讲讲白马股再次提高估值的逻辑呀？还有现在是牛市初期的判断是根据什么判断的呢？</w:t>
      </w:r>
    </w:p>
    <w:p w:rsidR="008905AA" w:rsidRDefault="00D03710">
      <w:pPr>
        <w:pStyle w:val="86de82d0-b701-4449-9bc1-f2e31877e16e"/>
        <w:spacing w:line="360" w:lineRule="auto"/>
      </w:pPr>
      <w:r>
        <w:t>最高位是不可能的，你可以看看2007年大蓝筹的估值到了什么位置。不过蓝筹的确在历史相对高位，背景是中国经济换挡。</w:t>
        <w:cr/>
        <w:t/>
        <w:cr/>
        <w:t>我给你打个比方吧。我大学刚毕业到时候，大家都鄙视当公务员，有能力的同学都去企业，因为机会多。</w:t>
        <w:cr/>
        <w:t/>
        <w:cr/>
        <w:t>但是现在，很多人却挤破头去当公务员，基本公务员待遇其实一般。</w:t>
        <w:cr/>
        <w:t/>
        <w:cr/>
        <w:t>里面的原因就是在不同经济环境下，个人决策不一样。十几二十年前遍地是机会，做什么都发财，死守着公务员就傻了。</w:t>
        <w:cr/>
        <w:t/>
        <w:cr/>
        <w:t>但是当其他机会越来越少的时候，公务员职位因为其确定性，就越来越吃香。</w:t>
        <w:cr/>
        <w:t/>
        <w:cr/>
        <w:t>蓝筹涨的道理也一样。从2014年以来，蓝筹一直走大牛市。背景就是经济发展降速。</w:t>
      </w:r>
      <w:bookmarkStart w:id="0" w:name="_GoBack"/>
      <w:bookmarkEnd w:id="0"/>
    </w:p>
    <w:p w:rsidR="008905AA" w:rsidRDefault="008905AA">
      <w:pPr>
        <w:pStyle w:val="86de82d0-b701-4449-9bc1-f2e31877e16e"/>
      </w:pPr>
    </w:p>
    <w:p w:rsidR="008905AA" w:rsidRDefault="008905AA">
      <w:pPr>
        <w:jc w:val="left"/>
      </w:pPr>
    </w:p>
    <w:p w:rsidR="008905AA" w:rsidRDefault="00D03710">
      <w:pPr>
        <w:pStyle w:val="1d304891-e379-4bd5-818b-d1da4702333a"/>
      </w:pPr>
      <w:r>
        <w:rPr>
          <w:color w:val="5B9BD5"/>
          <w:sz w:val="28"/>
          <w:szCs w:val="28"/>
        </w:rPr>
        <w:t>今天进入了您的圈子，很高兴能跟着您学习！现在问个私人问题，学飞机设计的，在国企飞机设计做了9年，因为福利房子，需要满十年才可以解除合同，工资待遇不到1万，从目前来看，呆在这里没有上升空间，但是能保底生活，但是出去没有什么行业可以接纳我们这个专业的，越要从新开始！本人想到期后出去干物流行业或者销售，又不知道怎么选择是好！目前经济条件只能说有福利房，比起来应该属于中下，孩子两个，老婆工作还行。请求教授适当给点建议或者思路！国企待久了，对社会脱节严重！</w:t>
      </w:r>
    </w:p>
    <w:p w:rsidR="008905AA" w:rsidRDefault="00D03710">
      <w:pPr>
        <w:pStyle w:val="db986160-5699-4504-aa20-760acf920dd3"/>
        <w:spacing w:line="360" w:lineRule="auto"/>
      </w:pPr>
      <w:r>
        <w:t>先抗议一下，飞机设计这种高大上岗位，工资连一万都没有，这是日了狗了。</w:t>
        <w:cr/>
        <w:t/>
        <w:cr/>
        <w:t>如果我是你，可能未必会辞职，除非有特别确定的机会。道理也很简单，就像你说的那样，如果一起重来的话，你的竞争力还不如你刚本科毕业的时候，有家有孩子，问问自己够不够狠能996。</w:t>
        <w:cr/>
        <w:t/>
        <w:cr/>
        <w:t>我脑补一下，飞机设计这个岗位未来应该有加薪的可能。体制内就是这样，十年河东，十年河西，总有翻身做主人的时候。</w:t>
        <w:cr/>
        <w:t/>
        <w:cr/>
        <w:t>但如果你这里有比较多的空闲时间，建议可以研究一下投资。也不用水平多高，年化稳稳12%长期来看就是人生赢家了。认真学习的话，3-5年会有小成，长期来看收入也不会比外面做一份一般都工作低。</w:t>
      </w:r>
      <w:bookmarkStart w:id="0" w:name="_GoBack"/>
      <w:bookmarkEnd w:id="0"/>
    </w:p>
    <w:p w:rsidR="008905AA" w:rsidRDefault="008905AA">
      <w:pPr>
        <w:pStyle w:val="db986160-5699-4504-aa20-760acf920dd3"/>
      </w:pPr>
    </w:p>
    <w:p w:rsidR="008905AA" w:rsidRDefault="008905AA">
      <w:pPr>
        <w:jc w:val="left"/>
      </w:pPr>
    </w:p>
    <w:p w:rsidR="008905AA" w:rsidRDefault="00D03710">
      <w:pPr>
        <w:pStyle w:val="639f84f4-6cda-4d04-910c-4665a89788e6"/>
      </w:pPr>
      <w:r>
        <w:rPr>
          <w:color w:val="5B9BD5"/>
          <w:sz w:val="28"/>
          <w:szCs w:val="28"/>
        </w:rPr>
        <w:t>教授，不知道你对:好公司，正常价格和正常公司，好价格。这2种持股的看法。</w:t>
        <w:cr/>
        <w:t>我的理解跟趋向于 正常公司，好价格。因为，在A股似乎大涨大跌太常见了，所以导致有些时候，好公司必须持有很久收益才比较好一般是，而我觉得我持股3年已经是极限了。</w:t>
        <w:cr/>
        <w:t>我的顾虑是:中国的政策影响股市的能力简直太恐怖了，用一些美股大师的理念，我感觉会死翘翘。</w:t>
      </w:r>
    </w:p>
    <w:p w:rsidR="008905AA" w:rsidRDefault="00D03710">
      <w:pPr>
        <w:pStyle w:val="ba5bf3cc-292e-472e-881c-2361cc47e6f8"/>
        <w:spacing w:line="360" w:lineRule="auto"/>
      </w:pPr>
      <w:r>
        <w:t>当然是好公司。</w:t>
        <w:cr/>
        <w:t/>
        <w:cr/>
        <w:t>我不知道你有没有和学霸做过朋友，我有。我的感受就是他们永远会做出超出你预期的事儿来，让你感觉，靠，原来这件事还能这么做。关键是永远不掉链子，该他秀的时候就会秀。</w:t>
        <w:cr/>
        <w:t/>
        <w:cr/>
        <w:t>而普通人最大的特点就是不靠谱，你觉得该雄起了，结果发现这哥们和没睡醒一样。你觉得这回考试准备很充分该考80了吧，结果给你拿个50回来，还振振有词说考卷太难。</w:t>
        <w:cr/>
        <w:t/>
        <w:cr/>
        <w:t>或者换个大家能听懂的话来说，学霸考一百是因为考卷只有一百，而普通人考八十是因为二十分的题不会做。</w:t>
        <w:cr/>
        <w:t/>
        <w:cr/>
        <w:t>用估值来评价好企业，就好像用一张普通的试卷考学霸，根本不足以体现这哥们有多么优秀。</w:t>
      </w:r>
      <w:bookmarkStart w:id="0" w:name="_GoBack"/>
      <w:bookmarkEnd w:id="0"/>
    </w:p>
    <w:p w:rsidR="008905AA" w:rsidRDefault="008905AA">
      <w:pPr>
        <w:pStyle w:val="ba5bf3cc-292e-472e-881c-2361cc47e6f8"/>
      </w:pPr>
    </w:p>
    <w:p w:rsidR="008905AA" w:rsidRDefault="008905AA">
      <w:pPr>
        <w:jc w:val="left"/>
      </w:pPr>
    </w:p>
    <w:p w:rsidR="008905AA" w:rsidRDefault="00D03710">
      <w:pPr>
        <w:pStyle w:val="50d4dc6a-ed2a-4a7f-b9cc-fcc390725612"/>
      </w:pPr>
      <w:r>
        <w:rPr>
          <w:color w:val="5B9BD5"/>
          <w:sz w:val="28"/>
          <w:szCs w:val="28"/>
        </w:rPr>
        <w:t>有时候看教授的文章，每一点的推导都是不同的信息分类，蛮跳跃的，想问下教授的信息流是怎样获取的，举个例子就好，小白求教</w:t>
      </w:r>
    </w:p>
    <w:p w:rsidR="008905AA" w:rsidRDefault="00D03710">
      <w:pPr>
        <w:pStyle w:val="63ffb66c-1a26-45fd-9bf0-ae7c33bd6a43"/>
        <w:spacing w:line="360" w:lineRule="auto"/>
      </w:pPr>
      <w:r>
        <w:t>信息获取当然是在网上。比较重要的网站有雪球，华尔街见闻，集思录等。不过最核心的其实不是上哪个网站，而是这些网站上有哪些人是可信赖的。</w:t>
        <w:cr/>
        <w:t/>
        <w:cr/>
        <w:t>这个就依赖于判断力和长期观察了。但每天吹牛的人我会第一时间删除。</w:t>
      </w:r>
      <w:bookmarkStart w:id="0" w:name="_GoBack"/>
      <w:bookmarkEnd w:id="0"/>
    </w:p>
    <w:p w:rsidR="008905AA" w:rsidRDefault="008905AA">
      <w:pPr>
        <w:pStyle w:val="63ffb66c-1a26-45fd-9bf0-ae7c33bd6a43"/>
      </w:pPr>
    </w:p>
    <w:p w:rsidR="008905AA" w:rsidRDefault="008905AA">
      <w:pPr>
        <w:jc w:val="left"/>
      </w:pPr>
    </w:p>
    <w:p w:rsidR="008905AA" w:rsidRDefault="00D03710">
      <w:pPr>
        <w:pStyle w:val="f6993f48-888d-4256-9fa2-3fe418f4b543"/>
      </w:pPr>
      <w:r>
        <w:rPr>
          <w:color w:val="5B9BD5"/>
          <w:sz w:val="28"/>
          <w:szCs w:val="28"/>
        </w:rPr>
        <w:t>教授您好，关于ROE有两点疑问请教，一是加权ROE和摊薄ROE对投资者看哪个比较好？二是当净利润不变，负债变动不大，但企业设备折旧导致ROE增高这一点从财报中哪处看出来？谢谢。</w:t>
      </w:r>
    </w:p>
    <w:p w:rsidR="008905AA" w:rsidRDefault="00D03710">
      <w:pPr>
        <w:pStyle w:val="f829f05a-686e-44ad-861b-ed2648347f5b"/>
        <w:spacing w:line="360" w:lineRule="auto"/>
      </w:pPr>
      <w:r>
        <w:t>你这研究的太细了，有点钻牛角尖的味道。为了掩饰我看不懂的真相，我打算和你聊聊为啥炒股没必要看到那么细。</w:t>
        <w:cr/>
        <w:t/>
        <w:cr/>
        <w:t>巴菲特说过，模糊的正确胜于精确的错误。除非你所追寻的细节是会对企业造成重大影响，否则某个指标微小的变动，对企业的价值判断并无影响。</w:t>
        <w:cr/>
        <w:t/>
        <w:cr/>
        <w:t>我们在投资中有必要追求一定的容错性，那么，小于这个容错范围的问题都没必要深究。因为你是在投资一个股票，而不是在经营一家企业。</w:t>
        <w:cr/>
        <w:t/>
        <w:cr/>
        <w:t>忽略不必要的细节，才能将精力集中在真正重要的地方，那就是思索买入一个股票的核心逻辑。</w:t>
      </w:r>
      <w:bookmarkStart w:id="0" w:name="_GoBack"/>
      <w:bookmarkEnd w:id="0"/>
    </w:p>
    <w:p w:rsidR="008905AA" w:rsidRDefault="008905AA">
      <w:pPr>
        <w:pStyle w:val="f829f05a-686e-44ad-861b-ed2648347f5b"/>
      </w:pPr>
    </w:p>
    <w:p w:rsidR="008905AA" w:rsidRDefault="008905AA">
      <w:pPr>
        <w:jc w:val="left"/>
      </w:pPr>
    </w:p>
    <w:p w:rsidR="008905AA" w:rsidRDefault="00D03710">
      <w:pPr>
        <w:pStyle w:val="30b6a2ea-0709-4cf5-96aa-9eecf55f2942"/>
      </w:pPr>
      <w:r>
        <w:rPr>
          <w:color w:val="5B9BD5"/>
          <w:sz w:val="28"/>
          <w:szCs w:val="28"/>
        </w:rPr>
        <w:t xml:space="preserve"> </w:t>
      </w:r>
    </w:p>
    <w:p w:rsidR="008905AA" w:rsidRDefault="00D03710">
      <w:pPr>
        <w:pStyle w:val="9059e75d-92b5-4a4f-aa7d-eda22c7c5743"/>
        <w:spacing w:line="360" w:lineRule="auto"/>
      </w:pPr>
      <w:r>
        <w:t>视觉中国处罚结果出来了，重罚30万，哈哈哈。不知道市场怎样解读，算是过关了呢，还是商业模式证伪。</w:t>
      </w:r>
      <w:bookmarkStart w:id="0" w:name="_GoBack"/>
      <w:bookmarkEnd w:id="0"/>
    </w:p>
    <w:p w:rsidR="008905AA" w:rsidRDefault="008905AA">
      <w:pPr>
        <w:pStyle w:val="9059e75d-92b5-4a4f-aa7d-eda22c7c5743"/>
      </w:pPr>
    </w:p>
    <w:p w:rsidR="008905AA" w:rsidRDefault="008905AA">
      <w:pPr>
        <w:jc w:val="left"/>
      </w:pPr>
    </w:p>
    <w:p w:rsidR="008905AA" w:rsidRDefault="00D03710">
      <w:pPr>
        <w:pStyle w:val="c88c2803-81bc-41fb-b747-ec9841c9a2f5"/>
      </w:pPr>
      <w:r>
        <w:rPr>
          <w:color w:val="5B9BD5"/>
          <w:sz w:val="28"/>
          <w:szCs w:val="28"/>
        </w:rPr>
        <w:t>（处男贴）请教6爷，我曾经想过，只做每个省市的最最标志性的龙头股，比如云南白药，贵州茅台，伊利股份，双汇发展，中国平安……不知此法可不可行？如果可行，那如何判定哪个股票才是某省市的最最最龙的那个龙头股呢？比如我自己其实也只数得出来上面几个，6爷可有表格参考？谢谢，感恩6爷！</w:t>
      </w:r>
    </w:p>
    <w:p w:rsidR="008905AA" w:rsidRDefault="00D03710">
      <w:pPr>
        <w:pStyle w:val="2f0956c6-3aeb-40a3-b699-8605bc08f4e6"/>
        <w:spacing w:line="360" w:lineRule="auto"/>
      </w:pPr>
      <w:r>
        <w:t>啊哈，这个真还是不错的思路，我从来没想过。</w:t>
        <w:cr/>
        <w:t/>
        <w:cr/>
        <w:t>表格没有，但其实拍脑袋就可以想出来。</w:t>
        <w:cr/>
        <w:t/>
        <w:cr/>
        <w:t>浙江的阿里巴巴，四川的五粮液。</w:t>
        <w:cr/>
        <w:t/>
        <w:cr/>
        <w:t>来来来，各省的小伙伴来接龙，说说你们省最牛逼的是哪个上市公司。</w:t>
      </w:r>
      <w:bookmarkStart w:id="0" w:name="_GoBack"/>
      <w:bookmarkEnd w:id="0"/>
    </w:p>
    <w:p w:rsidR="008905AA" w:rsidRDefault="008905AA">
      <w:pPr>
        <w:pStyle w:val="2f0956c6-3aeb-40a3-b699-8605bc08f4e6"/>
      </w:pPr>
    </w:p>
    <w:p w:rsidR="008905AA" w:rsidRDefault="008905AA">
      <w:pPr>
        <w:jc w:val="left"/>
      </w:pPr>
    </w:p>
    <w:p w:rsidR="008905AA" w:rsidRDefault="00D03710">
      <w:pPr>
        <w:pStyle w:val="1ede1e27-bdda-445b-9986-6f6c5b0e1b17"/>
      </w:pPr>
      <w:r>
        <w:rPr>
          <w:color w:val="5B9BD5"/>
          <w:sz w:val="28"/>
          <w:szCs w:val="28"/>
        </w:rPr>
        <w:t>教授您好，短期看，这一波经济不太景气，汽车股业绩不好，被杀的挺厉害，近期反弹都没有啥涨幅。</w:t>
        <w:cr/>
        <w:t>但我认为长远看，经济一旦回暖，中国人还是要买房买车的。那么，行业回升应该只是时间问题，是不是可以趁着这段汽车股不景气时候慢慢布局？</w:t>
      </w:r>
    </w:p>
    <w:p w:rsidR="008905AA" w:rsidRDefault="00D03710">
      <w:pPr>
        <w:pStyle w:val="4582fafd-ef65-423a-b719-496ca5d3093d"/>
        <w:spacing w:line="360" w:lineRule="auto"/>
      </w:pPr>
      <w:r>
        <w:t>思路不错，但周期没把握好。</w:t>
        <w:cr/>
        <w:t/>
        <w:cr/>
        <w:t>汽车过去十年发展很快，接近饱和，我认同你说的未来还会起来，但时间点呢？</w:t>
        <w:cr/>
        <w:t/>
        <w:cr/>
        <w:t>兄弟，给你打个比方。你觉得一个妹纸长得好看，可以从18岁开始追，早点也可以从15岁开始追。但5岁就没啥必要了。</w:t>
      </w:r>
      <w:bookmarkStart w:id="0" w:name="_GoBack"/>
      <w:bookmarkEnd w:id="0"/>
    </w:p>
    <w:p w:rsidR="008905AA" w:rsidRDefault="008905AA">
      <w:pPr>
        <w:pStyle w:val="4582fafd-ef65-423a-b719-496ca5d3093d"/>
      </w:pPr>
    </w:p>
    <w:p w:rsidR="008905AA" w:rsidRDefault="008905AA">
      <w:pPr>
        <w:jc w:val="left"/>
      </w:pPr>
    </w:p>
    <w:p w:rsidR="008905AA" w:rsidRDefault="00D03710">
      <w:pPr>
        <w:pStyle w:val="dfee602f-f002-456f-b12f-8cdb636c5253"/>
      </w:pPr>
      <w:r>
        <w:rPr>
          <w:color w:val="5B9BD5"/>
          <w:sz w:val="28"/>
          <w:szCs w:val="28"/>
        </w:rPr>
        <w:t>教授，关于尊嘉证券打新成本的问题:</w:t>
        <w:cr/>
        <w:t/>
        <w:cr/>
        <w:t>前两天我打新中了新东方在线，计算了一下成本。</w:t>
        <w:cr/>
        <w:t/>
        <w:cr/>
        <w:t>首先需要5块的报单手续费，</w:t>
        <w:cr/>
        <w:t>然后认购中签的话收取1.0077%的费用，(这个一开始尊嘉就有说明，但是日结单里面没有写清楚），比如我的中签市值是5100，那么中签后就从返款里扣了51.4港元。</w:t>
        <w:cr/>
        <w:t/>
        <w:cr/>
        <w:t>然后暗盘当天卖出，日结单里显示扣除21.8，显示包括交易费，交易征费之类的，还有暗盘费用，那这个不是和前面1.0077%重复了交易费，交易征费了吗？</w:t>
        <w:cr/>
        <w:t/>
        <w:cr/>
        <w:t>请教授说明一下</w:t>
      </w:r>
    </w:p>
    <w:p w:rsidR="008905AA" w:rsidRDefault="00D03710">
      <w:pPr>
        <w:pStyle w:val="148bb416-cb92-497c-9d59-7e1ce828fb7b"/>
        <w:spacing w:line="360" w:lineRule="auto"/>
      </w:pPr>
      <w:r>
        <w:t>暗盘费用是单独收取的。如果不想被收，可以在首交易日卖出</w:t>
      </w:r>
      <w:bookmarkStart w:id="0" w:name="_GoBack"/>
      <w:bookmarkEnd w:id="0"/>
    </w:p>
    <w:p w:rsidR="008905AA" w:rsidRDefault="008905AA">
      <w:pPr>
        <w:pStyle w:val="148bb416-cb92-497c-9d59-7e1ce828fb7b"/>
      </w:pPr>
    </w:p>
    <w:p w:rsidR="008905AA" w:rsidRDefault="008905AA">
      <w:pPr>
        <w:jc w:val="left"/>
      </w:pPr>
    </w:p>
    <w:p w:rsidR="008905AA" w:rsidRDefault="00D03710">
      <w:pPr>
        <w:pStyle w:val="97cc5db1-1861-4032-bed8-e8983dba00a2"/>
      </w:pPr>
      <w:r>
        <w:rPr>
          <w:color w:val="5B9BD5"/>
          <w:sz w:val="28"/>
          <w:szCs w:val="28"/>
        </w:rPr>
        <w:t>教授，请问如何判断一只股票的价格是低位股，低价股？是看绝对值还是相对值还是pe之类的指标？谢谢！</w:t>
      </w:r>
    </w:p>
    <w:p w:rsidR="008905AA" w:rsidRDefault="00D03710">
      <w:pPr>
        <w:pStyle w:val="8ae78705-1653-40d8-9d14-ebc8ce6968e8"/>
        <w:spacing w:line="360" w:lineRule="auto"/>
      </w:pPr>
      <w:r>
        <w:t>综合来看。</w:t>
        <w:cr/>
        <w:t/>
        <w:cr/>
        <w:t>绝对指标三个，pe，pb，pev。消费类看pe，周期类看pb，成长类看pev。</w:t>
        <w:cr/>
        <w:t/>
        <w:cr/>
        <w:t>相对比，看行业属性，看同行业地位。老大给溢价，老二也可以给，行业内增长特别好给溢价，管理或者技术特别好给溢价。</w:t>
        <w:cr/>
        <w:t/>
        <w:cr/>
        <w:t>长期价投看roe。</w:t>
        <w:cr/>
        <w:t/>
        <w:cr/>
        <w:t>绝对指标是基本功，类似于四则运算，但实战的时候主要还是看相对指标，这就需要对行业和企业的理解。</w:t>
      </w:r>
      <w:bookmarkStart w:id="0" w:name="_GoBack"/>
      <w:bookmarkEnd w:id="0"/>
    </w:p>
    <w:p w:rsidR="008905AA" w:rsidRDefault="008905AA">
      <w:pPr>
        <w:pStyle w:val="8ae78705-1653-40d8-9d14-ebc8ce6968e8"/>
      </w:pPr>
    </w:p>
    <w:p w:rsidR="008905AA" w:rsidRDefault="008905AA">
      <w:pPr>
        <w:jc w:val="left"/>
      </w:pPr>
    </w:p>
    <w:p w:rsidR="008905AA" w:rsidRDefault="00D03710">
      <w:pPr>
        <w:pStyle w:val="99a7a556-71be-4880-bc23-a361102d73ec"/>
      </w:pPr>
      <w:r>
        <w:rPr>
          <w:color w:val="5B9BD5"/>
          <w:sz w:val="28"/>
          <w:szCs w:val="28"/>
        </w:rPr>
        <w:t>教授，我想请问下江苏有线，为什么公司市值比公司净资产还要少，这个是什么原因造成的？</w:t>
      </w:r>
    </w:p>
    <w:p w:rsidR="008905AA" w:rsidRDefault="00D03710">
      <w:pPr>
        <w:pStyle w:val="c0bf21ff-6ca3-4ccd-b9e6-b97d89aa335e"/>
        <w:spacing w:line="360" w:lineRule="auto"/>
      </w:pPr>
      <w:r>
        <w:t>互联网出现之后，有线电视就是夕阳行业。有很多电视台发工资都困难。现在活的还比较好的电视台有两种，第一是垄断性如央视，第二是能创造内容如湖南卫视，浙江卫视。江苏有线显然不属于。</w:t>
        <w:cr/>
        <w:t/>
        <w:cr/>
        <w:t>如果是普通的企业，还可以断臂求生，通过裁员，转行等来实现新生。但江苏有线国企，可能性不大。</w:t>
        <w:cr/>
        <w:t/>
        <w:cr/>
        <w:t>大概率不死不活拖着，所以估值很低。</w:t>
      </w:r>
      <w:bookmarkStart w:id="0" w:name="_GoBack"/>
      <w:bookmarkEnd w:id="0"/>
    </w:p>
    <w:p w:rsidR="008905AA" w:rsidRDefault="008905AA">
      <w:pPr>
        <w:pStyle w:val="c0bf21ff-6ca3-4ccd-b9e6-b97d89aa335e"/>
      </w:pPr>
    </w:p>
    <w:p w:rsidR="008905AA" w:rsidRDefault="008905AA">
      <w:pPr>
        <w:jc w:val="left"/>
      </w:pPr>
    </w:p>
    <w:p w:rsidR="008905AA" w:rsidRDefault="00D03710">
      <w:pPr>
        <w:pStyle w:val="763ae72f-2ca7-46eb-a60c-dc585102ecdc"/>
      </w:pPr>
      <w:r>
        <w:rPr>
          <w:color w:val="5B9BD5"/>
          <w:sz w:val="28"/>
          <w:szCs w:val="28"/>
        </w:rPr>
        <w:t>教授，你好！之前你在回答问题的时候说，平安60非常安全，70以上长期来看没有问题。这个结论是怎么分析出来的？能否提供一下思路，感谢！</w:t>
      </w:r>
    </w:p>
    <w:p w:rsidR="008905AA" w:rsidRDefault="00D03710">
      <w:pPr>
        <w:pStyle w:val="defd1f4e-6aa5-4c14-b4dd-809ba5f85b31"/>
        <w:spacing w:line="360" w:lineRule="auto"/>
      </w:pPr>
      <w:r>
        <w:t>因为所有价投，甚至大部分趋势投资者都同意或者至少不反对平安值100。</w:t>
        <w:cr/>
        <w:t/>
        <w:cr/>
        <w:t>在全球任何一个股市，平安都该值100。但因为a股过去几年太熊，导致最近还出现过55的平安。</w:t>
        <w:cr/>
        <w:t/>
        <w:cr/>
        <w:t>但平安100只是个时间问题，也许今年，也许三年五年，总之会到的。</w:t>
        <w:cr/>
        <w:t/>
        <w:cr/>
        <w:t>我给你们打个七折，当然安全了。</w:t>
        <w:cr/>
        <w:t/>
        <w:cr/>
        <w:t>平安到不了一百，只有一种可能，就是我国经济崩了。但目前数据来看不可能。</w:t>
        <w:cr/>
        <w:t/>
        <w:cr/>
        <w:t>也就是，压制平安估值的唯一因素就是对于国运的担忧。今年以来，这方面的因素减弱了很多。</w:t>
        <w:cr/>
        <w:t/>
        <w:cr/>
        <w:t>所以</w:t>
      </w:r>
      <w:bookmarkStart w:id="0" w:name="_GoBack"/>
      <w:bookmarkEnd w:id="0"/>
    </w:p>
    <w:p w:rsidR="008905AA" w:rsidRDefault="008905AA">
      <w:pPr>
        <w:pStyle w:val="defd1f4e-6aa5-4c14-b4dd-809ba5f85b31"/>
      </w:pPr>
    </w:p>
    <w:p w:rsidR="008905AA" w:rsidRDefault="008905AA">
      <w:pPr>
        <w:jc w:val="left"/>
      </w:pPr>
    </w:p>
    <w:p w:rsidR="008905AA" w:rsidRDefault="00D03710">
      <w:pPr>
        <w:pStyle w:val="1a32bb0c-88c5-4018-a04c-6f2364293f41"/>
      </w:pPr>
      <w:r>
        <w:rPr>
          <w:color w:val="5B9BD5"/>
          <w:sz w:val="28"/>
          <w:szCs w:val="28"/>
        </w:rPr>
        <w:t xml:space="preserve"> </w:t>
      </w:r>
    </w:p>
    <w:p w:rsidR="008905AA" w:rsidRDefault="00D03710">
      <w:pPr>
        <w:pStyle w:val="8fa42237-0b4b-4c68-9f57-8d1f0d0dd0a3"/>
        <w:spacing w:line="360" w:lineRule="auto"/>
      </w:pPr>
      <w:r>
        <w:t>对了，给大家科普一下为啥巴黎圣母院昨天被烧了。</w:t>
        <w:cr/>
        <w:t/>
        <w:cr/>
        <w:t>今年的4月21日是复活节（注意复活节每年日子不一样），是耶教最重要的节日之一，可能仅次于圣诞节。从4月15日开始，就有为期一周的纪念活动，纪念叶苏死而复活。</w:t>
        <w:cr/>
        <w:t/>
        <w:cr/>
        <w:t>所以在这个日子烧巴黎圣母院，应该不一定是巧合，而很可能是蓄意的。</w:t>
      </w:r>
      <w:bookmarkStart w:id="0" w:name="_GoBack"/>
      <w:bookmarkEnd w:id="0"/>
    </w:p>
    <w:p w:rsidR="008905AA" w:rsidRDefault="008905AA">
      <w:pPr>
        <w:pStyle w:val="8fa42237-0b4b-4c68-9f57-8d1f0d0dd0a3"/>
      </w:pPr>
    </w:p>
    <w:p w:rsidR="008905AA" w:rsidRDefault="008905AA">
      <w:pPr>
        <w:jc w:val="left"/>
      </w:pPr>
    </w:p>
    <w:p w:rsidR="008905AA" w:rsidRDefault="00D03710">
      <w:pPr>
        <w:pStyle w:val="3e964d0c-f51c-421c-804a-aa694d3dc9c3"/>
      </w:pPr>
      <w:r>
        <w:rPr>
          <w:color w:val="5B9BD5"/>
          <w:sz w:val="28"/>
          <w:szCs w:val="28"/>
        </w:rPr>
        <w:t xml:space="preserve"> </w:t>
      </w:r>
    </w:p>
    <w:p w:rsidR="008905AA" w:rsidRDefault="00D03710">
      <w:pPr>
        <w:pStyle w:val="8b9ed1cf-377e-4903-8e8b-b221a4b416c0"/>
        <w:spacing w:line="360" w:lineRule="auto"/>
      </w:pPr>
      <w:r>
        <w:t>最近好多人在后台给我留言，说悔恨的心情，为什么2700点、3000点不杀进去。其实我真的很能理解，因为我也是韭菜过来的。</w:t>
        <w:cr/>
        <w:t/>
        <w:cr/>
        <w:t>如果我现在手里有一笔钱，但一看平安、格力、小宁、小招这些都已经涨到这个位置了，肯定也炸了，不知道该怎么办。</w:t>
        <w:cr/>
        <w:t/>
        <w:cr/>
        <w:t>从某种程度上来说，这就是投资中的一个关键，风险与收益的对比。</w:t>
        <w:cr/>
        <w:t/>
        <w:cr/>
        <w:t>在2700点的时候，明显收益大于风险，要干。</w:t>
        <w:cr/>
        <w:t/>
        <w:cr/>
        <w:t>3000点的时候，也很明显，要干。</w:t>
        <w:cr/>
        <w:t/>
        <w:cr/>
        <w:t>但3250点的会后，也许还是收益大，但没有那么明显了，就会犹豫。</w:t>
        <w:cr/>
        <w:t/>
        <w:cr/>
        <w:t>所以投资中很重要的一点就是不要把自己摆在一个两难的位置，这个时候就是赌了，而不是投资。</w:t>
      </w:r>
      <w:bookmarkStart w:id="0" w:name="_GoBack"/>
      <w:bookmarkEnd w:id="0"/>
    </w:p>
    <w:p w:rsidR="008905AA" w:rsidRDefault="008905AA">
      <w:pPr>
        <w:pStyle w:val="8b9ed1cf-377e-4903-8e8b-b221a4b416c0"/>
      </w:pPr>
    </w:p>
    <w:p w:rsidR="008905AA" w:rsidRDefault="008905AA">
      <w:pPr>
        <w:jc w:val="left"/>
      </w:pPr>
    </w:p>
    <w:p w:rsidR="008905AA" w:rsidRDefault="00D03710">
      <w:pPr>
        <w:pStyle w:val="f42f5dbc-7dbd-4260-bce1-b138b04b5616"/>
      </w:pPr>
      <w:r>
        <w:rPr>
          <w:color w:val="5B9BD5"/>
          <w:sz w:val="28"/>
          <w:szCs w:val="28"/>
        </w:rPr>
        <w:t xml:space="preserve"> </w:t>
      </w:r>
    </w:p>
    <w:p w:rsidR="008905AA" w:rsidRDefault="00D03710">
      <w:pPr>
        <w:pStyle w:val="c6e2ae67-41d8-4984-b17e-4d2a9d27faa9"/>
        <w:spacing w:line="360" w:lineRule="auto"/>
      </w:pPr>
      <w:r>
        <w:t>各位同志们，虽然今天大涨，但也要做好思想准备。问问自己，如果后面一段时间跌了会怎样。</w:t>
        <w:cr/>
        <w:t/>
        <w:cr/>
        <w:t>如果你觉得想明白了这个问题，那就无忧。</w:t>
        <w:cr/>
        <w:t/>
        <w:cr/>
        <w:t>如果没有想明白，赶紧去想。</w:t>
      </w:r>
      <w:bookmarkStart w:id="0" w:name="_GoBack"/>
      <w:bookmarkEnd w:id="0"/>
    </w:p>
    <w:p w:rsidR="008905AA" w:rsidRDefault="008905AA">
      <w:pPr>
        <w:pStyle w:val="c6e2ae67-41d8-4984-b17e-4d2a9d27faa9"/>
      </w:pPr>
    </w:p>
    <w:p w:rsidR="008905AA" w:rsidRDefault="008905AA">
      <w:pPr>
        <w:jc w:val="left"/>
      </w:pPr>
    </w:p>
    <w:p w:rsidR="008905AA" w:rsidRDefault="00D03710">
      <w:pPr>
        <w:pStyle w:val="aec3a4e1-923c-4e47-b34b-e13f87f529ab"/>
      </w:pPr>
      <w:r>
        <w:rPr>
          <w:color w:val="5B9BD5"/>
          <w:sz w:val="28"/>
          <w:szCs w:val="28"/>
        </w:rPr>
        <w:t>教授好，如果想炒短线波动得话，应该从哪些方面入手？技术面这种东西真的有参考价值吗？如果有参考价值有没有靠谱一点的书籍可以学习一下？</w:t>
      </w:r>
    </w:p>
    <w:p w:rsidR="008905AA" w:rsidRDefault="00D03710">
      <w:pPr>
        <w:pStyle w:val="b6f00657-0fc3-4317-85ca-762c72587c56"/>
        <w:spacing w:line="360" w:lineRule="auto"/>
      </w:pPr>
      <w:r>
        <w:t>不建议做短线，因为99%的做短线的都是亏。相信你去问那些1%赚到钱的短线高手，他们的回答也和我一样。</w:t>
        <w:cr/>
        <w:t/>
        <w:cr/>
        <w:t>如果不相信，请大家去看一个公众号，叫做灯心人实盘。此人曾经是民间高手，一年短线赚到六倍。然而后来全部亏光。</w:t>
        <w:cr/>
        <w:t/>
        <w:cr/>
        <w:t>后来开了公众号秀实盘，也曾经大赚，但最后钱还是越亏越少。成了一个笑话。</w:t>
        <w:cr/>
        <w:t/>
        <w:cr/>
        <w:t>这是绝大部分短线客不可避免的命运。</w:t>
        <w:cr/>
        <w:t/>
        <w:cr/>
        <w:t>技术面这个东西本质是博弈，知道的人越多越无效。我给你们举个例子，游戏里有个bug。有个人知道了，肯定大赚。</w:t>
        <w:cr/>
        <w:t/>
        <w:cr/>
        <w:t>但如果大家都知道了，都去利用，其实也就没用了。</w:t>
        <w:cr/>
        <w:t/>
        <w:cr/>
        <w:t>所以等到你们都知道技术面，其实也就是人人都知道的技术面，基本是没有价值的。</w:t>
      </w:r>
      <w:bookmarkStart w:id="0" w:name="_GoBack"/>
      <w:bookmarkEnd w:id="0"/>
    </w:p>
    <w:p w:rsidR="008905AA" w:rsidRDefault="008905AA">
      <w:pPr>
        <w:pStyle w:val="b6f00657-0fc3-4317-85ca-762c72587c56"/>
      </w:pPr>
    </w:p>
    <w:p w:rsidR="008905AA" w:rsidRDefault="008905AA">
      <w:pPr>
        <w:jc w:val="left"/>
      </w:pPr>
    </w:p>
    <w:p w:rsidR="008905AA" w:rsidRDefault="00D03710">
      <w:pPr>
        <w:pStyle w:val="11b969f6-811e-4fb1-b8c1-023325dc567a"/>
      </w:pPr>
      <w:r>
        <w:rPr>
          <w:color w:val="5B9BD5"/>
          <w:sz w:val="28"/>
          <w:szCs w:val="28"/>
        </w:rPr>
        <w:t>教授您好，想请问下您有没有计划一般多久在星球里分享些干货，主要指体系知识这块的。加入星球主要还是想学抓鱼不是跟教授要鱼，希望能有多一些的体系化的分享哈哈哈(另外有个不情之请:能不能麻烦教授抽空整理个脑图，这样我们小白也可以自己网上找找资料学习)</w:t>
      </w:r>
    </w:p>
    <w:p w:rsidR="008905AA" w:rsidRDefault="00D03710">
      <w:pPr>
        <w:pStyle w:val="5481e29a-41ff-40d4-8e5c-e89e3470734b"/>
        <w:spacing w:line="360" w:lineRule="auto"/>
      </w:pPr>
      <w:r>
        <w:t>每周至少有一篇干货，时间多的话再多搞点。目前建设中的干货有三方面。</w:t>
        <w:cr/>
        <w:t/>
        <w:cr/>
        <w:t>第一是小白faq，主要针对新投资者的一些错误认识和疑惑来解答。这个系列会一直搞下去，目前已经写了两篇。</w:t>
        <w:cr/>
        <w:t/>
        <w:cr/>
        <w:t>第二是攻略篇，就是手把手教某些简单的投资套路，目前已经有骑白马打新攻略，未来会补充，估计会有10篇左右，而且内容会动态更新。</w:t>
        <w:cr/>
        <w:t/>
        <w:cr/>
        <w:t>第三是投资理念篇，这个可能和你说的脑图有关系。正在逐步完善中，另外我自己也在写一本书，都和这个相关。</w:t>
        <w:cr/>
        <w:t/>
        <w:cr/>
        <w:t>最后就是问答，我会针对有价值的问题仔细回答，相信对大多数人有帮助。</w:t>
      </w:r>
      <w:bookmarkStart w:id="0" w:name="_GoBack"/>
      <w:bookmarkEnd w:id="0"/>
    </w:p>
    <w:p w:rsidR="008905AA" w:rsidRDefault="008905AA">
      <w:pPr>
        <w:pStyle w:val="5481e29a-41ff-40d4-8e5c-e89e3470734b"/>
      </w:pPr>
    </w:p>
    <w:p w:rsidR="008905AA" w:rsidRDefault="008905AA">
      <w:pPr>
        <w:jc w:val="left"/>
      </w:pPr>
    </w:p>
    <w:p w:rsidR="008905AA" w:rsidRDefault="00D03710">
      <w:pPr>
        <w:pStyle w:val="f842e4ff-e96f-49d0-86c0-218c2770f5ea"/>
      </w:pPr>
      <w:r>
        <w:rPr>
          <w:color w:val="5B9BD5"/>
          <w:sz w:val="28"/>
          <w:szCs w:val="28"/>
        </w:rPr>
        <w:t>最近十年期国债上涨很多，这对股市是利空还是利好呀。我查了下资料，十年期国债是无风险收益率定锚，无风险收益率增高，对股票是利空。然而，可能是很多人把国债卖了买入股票，这对股市又是利好。教授有了解这到底是偏利好还是利空吗</w:t>
      </w:r>
    </w:p>
    <w:p w:rsidR="008905AA" w:rsidRDefault="00D03710">
      <w:pPr>
        <w:pStyle w:val="53a499e2-90e5-4eb8-8029-4732d89a328c"/>
        <w:spacing w:line="360" w:lineRule="auto"/>
      </w:pPr>
      <w:r>
        <w:t>好问题，不过很复杂。股票和国债之间有四种关系。股债双牛，股债双熊，股牛债熊，股熊债牛。</w:t>
        <w:cr/>
        <w:t/>
        <w:cr/>
        <w:t>如何经济特别好，会导致股债双牛</w:t>
        <w:cr/>
        <w:t/>
        <w:cr/>
        <w:t>经济很差，双熊。</w:t>
        <w:cr/>
        <w:t/>
        <w:cr/>
        <w:t>经济一般般，大家就会选买哪个。</w:t>
        <w:cr/>
        <w:t/>
        <w:cr/>
        <w:t>十年期国债上涨，严格来说我认为你的分析是对的，说明大家有避险情绪，对股市不太信任。但是在a股影响股市的因素太多，也许短期内某位大佬的一念之差比国债影响力更大。</w:t>
        <w:cr/>
        <w:t/>
        <w:cr/>
        <w:t>所以不必太纠结这个问题。</w:t>
        <w:cr/>
        <w:t/>
        <w:cr/>
        <w:t>对了，如果你有心深入研究这个问题，可以百度“美林时钟”，相信会有收获。</w:t>
      </w:r>
      <w:bookmarkStart w:id="0" w:name="_GoBack"/>
      <w:bookmarkEnd w:id="0"/>
    </w:p>
    <w:p w:rsidR="008905AA" w:rsidRDefault="008905AA">
      <w:pPr>
        <w:pStyle w:val="53a499e2-90e5-4eb8-8029-4732d89a328c"/>
      </w:pPr>
    </w:p>
    <w:p w:rsidR="008905AA" w:rsidRDefault="008905AA">
      <w:pPr>
        <w:jc w:val="left"/>
      </w:pPr>
    </w:p>
    <w:p w:rsidR="008905AA" w:rsidRDefault="00D03710">
      <w:pPr>
        <w:pStyle w:val="e87e2d84-2979-4915-b8ed-0a526794953a"/>
      </w:pPr>
      <w:r>
        <w:rPr>
          <w:color w:val="5B9BD5"/>
          <w:sz w:val="28"/>
          <w:szCs w:val="28"/>
        </w:rPr>
        <w:t>教授您好，交银优势行业混合是否继续持有呢。。因为视觉中国那个问题</w:t>
      </w:r>
    </w:p>
    <w:p w:rsidR="008905AA" w:rsidRDefault="00D03710">
      <w:pPr>
        <w:pStyle w:val="76107159-8f87-46a9-8769-6ddef59ef87e"/>
        <w:spacing w:line="360" w:lineRule="auto"/>
      </w:pPr>
      <w:r>
        <w:t>这个问题很多人问，这里解释一发。</w:t>
        <w:cr/>
        <w:t/>
        <w:cr/>
        <w:t>第一，基金肯定持有一揽子股票，具体到交银这个，视觉中国占比大约3%左右，跌光也就3%，更何况不可能跌光所以放心。</w:t>
        <w:cr/>
        <w:t/>
        <w:cr/>
        <w:t>第二，如果你们都是近期买的，赎回是要费用的。印象中可能1%左右，所以赎回本身费用就超过视觉中国带来的损失了。如果没记错的话，持有超过一年以上就不需要赎回费了。</w:t>
        <w:cr/>
        <w:t/>
        <w:cr/>
        <w:t>第三，既然买基金了，就不用关心这种小事儿，只要看主流即可。遭遇黑天鹅是投资中难免的事儿，只要整体风险可控就可以无视。</w:t>
      </w:r>
      <w:bookmarkStart w:id="0" w:name="_GoBack"/>
      <w:bookmarkEnd w:id="0"/>
    </w:p>
    <w:p w:rsidR="008905AA" w:rsidRDefault="008905AA">
      <w:pPr>
        <w:pStyle w:val="76107159-8f87-46a9-8769-6ddef59ef87e"/>
      </w:pPr>
    </w:p>
    <w:p w:rsidR="008905AA" w:rsidRDefault="008905AA">
      <w:pPr>
        <w:jc w:val="left"/>
      </w:pPr>
    </w:p>
    <w:p w:rsidR="008905AA" w:rsidRDefault="00D03710">
      <w:pPr>
        <w:pStyle w:val="87e614e5-67c1-4e4d-b82f-32589ec299ea"/>
      </w:pPr>
      <w:r>
        <w:rPr>
          <w:color w:val="5B9BD5"/>
          <w:sz w:val="28"/>
          <w:szCs w:val="28"/>
        </w:rPr>
        <w:t xml:space="preserve"> </w:t>
      </w:r>
    </w:p>
    <w:p w:rsidR="008905AA" w:rsidRDefault="00D03710">
      <w:pPr>
        <w:pStyle w:val="e7b62adf-6907-44dd-a110-86473b952ad5"/>
        <w:spacing w:line="360" w:lineRule="auto"/>
      </w:pPr>
      <w:r>
        <w:t>关于奔驰车盖上哭事件说点心里话吧，可能zhengzhi上不一定正确，大家体谅哈。</w:t>
        <w:cr/>
        <w:t/>
        <w:cr/>
        <w:t>从4S店美女经理的嘴脸上，实际上可以看到底层人民的做事原则，就是畏威而不怀德。你就牛逼我就服你，你老实我就欺负你，最气人的是欺负了你嘴上还要说是为你好。欺负老实人是底层的一种生态，鲁迅先生说过，强者挥刀向更强者，弱者挥刀向更弱者。后面那个弱者挥刀向更弱者，就是底层生态。</w:t>
        <w:cr/>
        <w:t/>
        <w:cr/>
        <w:t>4S点的美女经理虽然可能有钱，但心态上还是非常Low的底层心态。</w:t>
        <w:cr/>
        <w:t/>
        <w:cr/>
        <w:t>从车主身上，我们则能看到逻辑和话语的力量。其实每年维权的车主都很多，但影响力有限。但这次引爆了上亿人的讨论，就在于逻辑清晰、言语有力，三言两语就把4S店的嘴脸给揭示出来了，获得了全国人民的同情。</w:t>
        <w:cr/>
        <w:t/>
        <w:cr/>
        <w:t>更关键的是，车主妹纸的逻辑短小直接，没有添油加醋的地方，这也是其成功的一个关键。很多时候我们和人讲道理，明明你有90%的道理，但偏偏要去那10%的地方去争，结果被对方利用，明明有理的事情变成了各打五十大板。</w:t>
        <w:cr/>
        <w:t/>
        <w:cr/>
        <w:t>做投资也一样，我们只做确定性大的投资。一个投资逻辑想通以后，我们只去做那最正确的90%，而忽略有争议的10%。否则你非要去那10%争，最后往往浪费时间精力。</w:t>
      </w:r>
      <w:bookmarkStart w:id="0" w:name="_GoBack"/>
      <w:bookmarkEnd w:id="0"/>
    </w:p>
    <w:p w:rsidR="008905AA" w:rsidRDefault="008905AA">
      <w:pPr>
        <w:pStyle w:val="e7b62adf-6907-44dd-a110-86473b952ad5"/>
      </w:pPr>
    </w:p>
    <w:p w:rsidR="008905AA" w:rsidRDefault="008905AA">
      <w:pPr>
        <w:jc w:val="left"/>
      </w:pPr>
    </w:p>
    <w:p w:rsidR="008905AA" w:rsidRDefault="00D03710">
      <w:pPr>
        <w:pStyle w:val="a55e2772-f841-460f-a7ad-405d80151dbe"/>
      </w:pPr>
      <w:r>
        <w:rPr>
          <w:color w:val="5B9BD5"/>
          <w:sz w:val="28"/>
          <w:szCs w:val="28"/>
        </w:rPr>
        <w:t>教授好啊，问一个可能有点搞笑的问题！就是说如果牛市真的来了，作为普通人怎么去把握这次机会呢！我具体一点说，我去年毕业，双非学校，机械专业，现在在长春一家汽车零部件外企工作，因为我在生产，有加班费，我预计一年下来能剩下5万，你别笑，我这待遇在我同学里就不错了，这是真事，家里更不会给我钱让我去炒股。比如说牛市来了，可能券商会火吧，我就算进不去券商，但有没有和券商合作的机会呢、或者进入会和券商合作的公司工作？上面提到的券商只是一个思路，还望教授指点，有点搞笑哈，我猜教授的答案大概率是好好工作同时学经验吧，机会还会有的！先谢谢教授了！</w:t>
      </w:r>
    </w:p>
    <w:p w:rsidR="008905AA" w:rsidRDefault="00D03710">
      <w:pPr>
        <w:pStyle w:val="53aa6494-2da0-4dd1-a15c-221c04537f58"/>
        <w:spacing w:line="360" w:lineRule="auto"/>
      </w:pPr>
      <w:r>
        <w:t>啊哈，其实你说的答案的确是我一开始想说的，但后来仔细看了下你的问题，觉得你的思路很清奇，所以多扯几句。</w:t>
        <w:cr/>
        <w:t/>
        <w:cr/>
        <w:t>我认识一些人，是从传统行业进到金融投资领域的，也做到不错，反正几年时间北京上海的房子是买下了。</w:t>
        <w:cr/>
        <w:t/>
        <w:cr/>
        <w:t>他们的共同点是首先进入行业研究领域，俗称的行研。因为一般人去投资界，比投资知识或者能力，暂时肯定比不过科班出身的，优势在于对行业比较熟悉。行研算是入门岗位，一年收入大概小几十万，做好了年能到大几十万，然后就考虑进一步直接自己做基金精力。</w:t>
        <w:cr/>
        <w:t/>
        <w:cr/>
        <w:t>投资是一个看脸的行业，所以没有人脉的话对学历和经历要求比较高，私募的要求可能会低点。对了，这些岗位大多数集中在北上广深杭。</w:t>
        <w:cr/>
        <w:t/>
        <w:cr/>
        <w:t>另外，如果你人脉广会来事的话，还有一个岗位适合你就是券商的地方营业厅，反正只要你能拉到客户和资金你就是老大。杭州龙井路营业厅的工作人员，天天去章建平家做家务，吸引了20亿资金天天做短线，日子过得很好。</w:t>
        <w:cr/>
        <w:t/>
        <w:cr/>
        <w:t>好了只能帮你到这里了。</w:t>
        <w:cr/>
        <w:t/>
        <w:cr/>
        <w:t>对了，我怎么听说你们那儿，在贵司工作的小伙子在婚姻市场都可以横着走。赶紧找个大长腿妹纸是正经。</w:t>
      </w:r>
      <w:bookmarkStart w:id="0" w:name="_GoBack"/>
      <w:bookmarkEnd w:id="0"/>
    </w:p>
    <w:p w:rsidR="008905AA" w:rsidRDefault="008905AA">
      <w:pPr>
        <w:pStyle w:val="53aa6494-2da0-4dd1-a15c-221c04537f58"/>
      </w:pPr>
    </w:p>
    <w:p w:rsidR="008905AA" w:rsidRDefault="008905AA">
      <w:pPr>
        <w:jc w:val="left"/>
      </w:pPr>
    </w:p>
    <w:p w:rsidR="008905AA" w:rsidRDefault="00D03710">
      <w:pPr>
        <w:pStyle w:val="bc0f6fff-4890-431a-8f15-ade12f8dd035"/>
      </w:pPr>
      <w:r>
        <w:rPr>
          <w:color w:val="5B9BD5"/>
          <w:sz w:val="28"/>
          <w:szCs w:val="28"/>
        </w:rPr>
        <w:t>教授你好，我看好房地产板块，理由如下：</w:t>
        <w:cr/>
        <w:t xml:space="preserve">（1）社融数据超预期，货币宽松利率下行 </w:t>
        <w:cr/>
        <w:t>（2）房产销售小复苏 ，修复原本悲观预期</w:t>
        <w:cr/>
        <w:t xml:space="preserve">（3）估值低，利润释放进行中 </w:t>
        <w:cr/>
        <w:t xml:space="preserve">（4）泰禾集团年报和一季报亮眼，下周有催化板块可能。 </w:t>
        <w:cr/>
        <w:t>教授怎么看房地产板块？</w:t>
      </w:r>
    </w:p>
    <w:p w:rsidR="008905AA" w:rsidRDefault="00D03710">
      <w:pPr>
        <w:pStyle w:val="7b8260c1-0191-40d2-bb8f-0f94585db2e6"/>
        <w:spacing w:line="360" w:lineRule="auto"/>
      </w:pPr>
      <w:r>
        <w:t>借着你这个帖子聊下房产股吧。今年看起来，房产形式比我想象的好，至少流动性又出来了。不过也不能指望房价大涨，最近国管公积金政策和征信政策都说明政府还是在压房价，这个我今天公众号会重点写，大家可以关注。</w:t>
        <w:cr/>
        <w:t/>
        <w:cr/>
        <w:t>但由于新的户口政策和银根松动，肯定会制造出一批刚需，一二线整体无忧，三四线没戏n所以最好远离。</w:t>
        <w:cr/>
        <w:t/>
        <w:cr/>
        <w:t>从这个思路出发，房地产会出现投资机会，但应该优选选择布局一二线的。另外你说的泰禾最好不要碰，资金链非常紧，随时可能完蛋。年报好没啥用，赚的那点钱和债务比起来不算啥。</w:t>
        <w:cr/>
        <w:t/>
        <w:cr/>
        <w:t>不排除泰禾被炒一波的可能性，但这种股我是不会去碰的。</w:t>
      </w:r>
      <w:bookmarkStart w:id="0" w:name="_GoBack"/>
      <w:bookmarkEnd w:id="0"/>
    </w:p>
    <w:p w:rsidR="008905AA" w:rsidRDefault="008905AA">
      <w:pPr>
        <w:pStyle w:val="7b8260c1-0191-40d2-bb8f-0f94585db2e6"/>
      </w:pPr>
    </w:p>
    <w:p w:rsidR="008905AA" w:rsidRDefault="008905AA">
      <w:pPr>
        <w:jc w:val="left"/>
      </w:pPr>
    </w:p>
    <w:p w:rsidR="008905AA" w:rsidRDefault="00D03710">
      <w:pPr>
        <w:pStyle w:val="a7901090-084d-4bbd-b8ba-130e0405ef24"/>
      </w:pPr>
      <w:r>
        <w:rPr>
          <w:color w:val="5B9BD5"/>
          <w:sz w:val="28"/>
          <w:szCs w:val="28"/>
        </w:rPr>
        <w:t xml:space="preserve"> </w:t>
      </w:r>
    </w:p>
    <w:p w:rsidR="008905AA" w:rsidRDefault="00D03710">
      <w:pPr>
        <w:pStyle w:val="1ff2e005-cf56-4060-bdf0-2cb04ff21721"/>
        <w:spacing w:line="360" w:lineRule="auto"/>
      </w:pPr>
      <w:r>
        <w:t xml:space="preserve">&lt;e type="hashtag" hid="825158122242" title="%23%E5%B0%8F%E7%99%BDFAQ%23" /&gt; </w:t>
        <w:cr/>
        <w:t/>
        <w:cr/>
        <w:t>Q2：不对啊教授，我明明发现有些股神很灵的，准确率远高于你说的60%，虽然不能说100%，但70-80%是没有问题的。</w:t>
        <w:cr/>
        <w:t/>
        <w:cr/>
        <w:t>A2：核心是是否理解了周期和正确率的关系。有很多在短期内看起来很高的正确率，在长期来看是无意义的，甚至是有害的。</w:t>
        <w:cr/>
        <w:t/>
        <w:cr/>
        <w:t>举两个生活中的例子。</w:t>
        <w:cr/>
        <w:t/>
        <w:cr/>
        <w:t>我大学里有几个同学，平时不太用功，考试就靠作弊，屡屡得手，应该说作弊这个决策正确率很高，十几次都成功了。但不幸后来四六级考试的时候又作弊（代考）被抓，最后被开除学籍。那么在这一次失败面前，前面的十几次成功都毫无意义，因为他得到了一个学生最失败的结局。</w:t>
        <w:cr/>
        <w:t/>
        <w:cr/>
        <w:t>另外一个例子是抄作业，进入中学后由于课程变难，很多人为了应付家长和老师就每天抄作业。每一天都应付过去了，甚至平时的小考试也靠小抄应付过去了。但一旦面对高考就束手无策，成绩一坨shit--学生时代最大的失败。</w:t>
        <w:cr/>
        <w:t/>
        <w:cr/>
        <w:t>上面两个例子都是大量的短期正确决策导致的长期错误。</w:t>
        <w:cr/>
        <w:t/>
        <w:cr/>
        <w:t>股市里类似的情况也非常多，甚至可以认为大部分看似正确率很高的都属于这种情况。</w:t>
        <w:cr/>
        <w:t/>
        <w:cr/>
        <w:t>我写过一篇文章，叫做《三起三落雷立刚，读懂可增一甲子功力》就是一个典型的分析，大家可以直接去订阅号上找。雷立刚凭借几十万起家，迅速积累到2000万左右资金，可以认为这一期间绝大多数的决策都是正确的，但在2015年股灾中一把清零。这样的循环，在他十几年的炒股生涯中出现过三次，并非偶然。</w:t>
        <w:cr/>
        <w:t/>
        <w:cr/>
        <w:t>雪球上有位被众多小散崇拜的大V也类似，看起来对市场了解非常深刻，经常是正确的，但最后去炒比特币一把输光。</w:t>
        <w:cr/>
        <w:t/>
        <w:cr/>
        <w:t>李佛摩尔和徐翔则是另外两个例子。他们被众多小散所崇拜，投机犀利无比，但李佛摩尔三次破产最后一次自杀，徐翔股灾中做空最终坐牢。</w:t>
        <w:cr/>
        <w:t/>
        <w:cr/>
        <w:t>类似于这样起起伏伏的例子太多了，甚至是短线客的常态。原因还是这句话：</w:t>
        <w:cr/>
        <w:t/>
        <w:cr/>
        <w:t>大量的短期正确决策积累起来，非常有可能是长期错误的。</w:t>
        <w:cr/>
        <w:t/>
        <w:cr/>
        <w:t>以上分析的是所谓经常正确的股神的第一种情况。就是股市的确很厉害，但最后难逃天道这一刀。</w:t>
        <w:cr/>
        <w:t/>
        <w:cr/>
        <w:t>还有一种没有那么高大上，比较low。</w:t>
        <w:cr/>
        <w:t/>
        <w:cr/>
        <w:t>大家但凡在市场里待久了就会有感觉，在某一段时间内自己特别准，八九不离十，换了一段时间就不灵，经常犯错。</w:t>
        <w:cr/>
        <w:t/>
        <w:cr/>
        <w:t>所以另外一种套路就是有些公司会搞一个矩阵，里面包含很多大V。大家都有灵的时候，这段时间谁灵，大家都给这个大V推粉丝，然后收割一波。下段时间这个不灵了也没关系，换一个推。反正风格各异的大V，总有一两个是灵的。</w:t>
        <w:cr/>
        <w:t/>
        <w:cr/>
        <w:t>但问题是，等你跟了以后，可能很快外部形势发生变化，灵的也变成不灵了。</w:t>
        <w:cr/>
        <w:t/>
        <w:cr/>
        <w:t>所以实际情况并不是这个大V特别灵，高到了70-80%。而是这段时间市场状况比较适合他的风格而已，一旦市场风格切换，那就完蛋了。这说的是第二种情况。</w:t>
        <w:cr/>
        <w:t/>
        <w:cr/>
        <w:t>但两种情况的共同点就是，很灵在投资上并不是一件好事，容易使人失去敬畏之心，最后一把清零。</w:t>
      </w:r>
      <w:bookmarkStart w:id="0" w:name="_GoBack"/>
      <w:bookmarkEnd w:id="0"/>
    </w:p>
    <w:p w:rsidR="008905AA" w:rsidRDefault="008905AA">
      <w:pPr>
        <w:pStyle w:val="1ff2e005-cf56-4060-bdf0-2cb04ff21721"/>
      </w:pPr>
    </w:p>
    <w:p w:rsidR="008905AA" w:rsidRDefault="008905AA">
      <w:pPr>
        <w:jc w:val="left"/>
      </w:pPr>
    </w:p>
    <w:p w:rsidR="008905AA" w:rsidRDefault="00D03710">
      <w:pPr>
        <w:pStyle w:val="67d77a73-75d4-41f7-a46c-e1d3f67ee428"/>
      </w:pPr>
      <w:r>
        <w:rPr>
          <w:color w:val="5B9BD5"/>
          <w:sz w:val="28"/>
          <w:szCs w:val="28"/>
        </w:rPr>
        <w:t xml:space="preserve"> </w:t>
      </w:r>
    </w:p>
    <w:p w:rsidR="008905AA" w:rsidRDefault="00D03710">
      <w:pPr>
        <w:pStyle w:val="2f8a9f35-22de-464c-884b-3530bd42a459"/>
        <w:spacing w:line="360" w:lineRule="auto"/>
      </w:pPr>
      <w:r>
        <w:t>&lt;e type="hashtag" hid="825158122242" title="%23%E5%B0%8F%E7%99%BDFAQ%23" /&gt;</w:t>
        <w:cr/>
        <w:t/>
        <w:cr/>
        <w:t>今天开始进行小白FAQ的建设工作。所谓FAQ，就是Frequently Asked Question，最常问的问题。所有的问题会有两个来源，第一是给读者大人给我的问题，第二是我自己认为非常重要的问题（换句话说，如果你能问出这个问题，并知道答案，说明已经具备相当水平）。</w:t>
        <w:cr/>
        <w:t/>
        <w:cr/>
        <w:t>Q1：炒股（投资）最难的是什么？</w:t>
        <w:cr/>
        <w:t/>
        <w:cr/>
        <w:t>A1：最难的是你的思路和方法很难在短期证实或者证伪，你也很难在短期内判断一个人水平比你高还是比你低。</w:t>
        <w:cr/>
        <w:t/>
        <w:cr/>
        <w:t>在我们一生的工作和学习中，大部分事情是可以短期证实或者证伪的。学习的时候，一道题目做对了就能拿分，做错了就完蛋，有很明确的标志。水平比你高的人，通常可以Cover你，也就是你会的他都会，你不会的他还会。比方说A和B参加同一个考试，A考了90分，B考了70分，最常见的情况是B的那个70分A都会，然后A还比B多懂了20分的题目。这样，B要不要向A学习，如何向A学习是很明确的问题，不存在争议。</w:t>
        <w:cr/>
        <w:t/>
        <w:cr/>
        <w:t>工作的情况虽然比学习要复杂一些，但大部分时候也类似。如果A总是能搞定很多事情而B搞不定，A的KPI就是比B高一块，那么反馈也是很直接的，B必须向A学习。</w:t>
        <w:cr/>
        <w:t/>
        <w:cr/>
        <w:t>以上我们可以归纳出两点：1、明确标准（正确的做法总是能获得正面的结果，反之亦然）、2、快速反馈。这样就使得任何人总可以沿着一条正确的路径来进行迭代。</w:t>
        <w:cr/>
        <w:t/>
        <w:cr/>
        <w:t>而股市的特点正好完全相反。</w:t>
        <w:cr/>
        <w:t/>
        <w:cr/>
        <w:t>第一，没有明确的标准，正确的做法只能从概率上获得正面结果，但并不绝对。举例来说A是超级高手所有判断的成功率是55%，B是小白成功率只有45%。但在短期内很可能B因为运气好战绩碾压了A，这就给人一个错觉就是A好像水平也就是一坨shit。</w:t>
        <w:cr/>
        <w:t/>
        <w:cr/>
        <w:t>第二，反馈机制超级长，可能要长达一生。美国著名操盘手李佛摩尔曾经富可敌国，一生三次破产。前两次破产后都通过少量资金投机迅速满血复活，但在最后一次破产后自杀，并留下纸条：我这一生是完全失败的。截取李佛摩尔不同的人生片段，会对其产生完全相反的评价。A股中也是如此，徐翔被誉为股神，最终却身陷牢狱，其投资到底是成功还是失败到目前为止仍充满争议，可能要过20年才能盖棺定论。</w:t>
        <w:cr/>
        <w:t/>
        <w:cr/>
        <w:t>所以在股市和其他任何投资中，最重要是建立起来概率和周期的思维。</w:t>
        <w:cr/>
        <w:t/>
        <w:cr/>
        <w:t>概率是指，高手也不是100%对，而只是对的概率较高。所谓较高也绝对不是90%、80%那样的高，总体来说能做到55-60%就非常了不起了。</w:t>
        <w:cr/>
        <w:t/>
        <w:cr/>
        <w:t>周期是指，同一个问题，在不同的时间长度来看，会得到完全不同的结论。在讨论任何一个问题的时候，首先要明确的就是讨论前提到底是长期还是短期。</w:t>
        <w:cr/>
        <w:t/>
        <w:cr/>
        <w:t>现实生活中，大多数人追求的是一个问题对应一个标准答案，这种思维在股市中必然失败，这也就是为何很多高智商的人炒股失败的原因。</w:t>
      </w:r>
      <w:bookmarkStart w:id="0" w:name="_GoBack"/>
      <w:bookmarkEnd w:id="0"/>
    </w:p>
    <w:p w:rsidR="008905AA" w:rsidRDefault="008905AA">
      <w:pPr>
        <w:pStyle w:val="2f8a9f35-22de-464c-884b-3530bd42a459"/>
      </w:pPr>
    </w:p>
    <w:p w:rsidR="008905AA" w:rsidRDefault="008905AA">
      <w:pPr>
        <w:jc w:val="left"/>
      </w:pPr>
    </w:p>
    <w:p w:rsidR="008905AA" w:rsidRDefault="00D03710">
      <w:pPr>
        <w:pStyle w:val="e3b794d3-2f5d-4bc0-bb5d-a99fa7716459"/>
      </w:pPr>
      <w:r>
        <w:rPr>
          <w:color w:val="5B9BD5"/>
          <w:sz w:val="28"/>
          <w:szCs w:val="28"/>
        </w:rPr>
        <w:t xml:space="preserve"> </w:t>
      </w:r>
    </w:p>
    <w:p w:rsidR="008905AA" w:rsidRDefault="00D03710">
      <w:pPr>
        <w:pStyle w:val="2de2b17d-9da2-4640-b1f9-ae8b79bd2008"/>
        <w:spacing w:line="360" w:lineRule="auto"/>
      </w:pPr>
      <w:r>
        <w:t>给大家普及一下视觉中国的问题。</w:t>
        <w:cr/>
        <w:t/>
        <w:cr/>
        <w:t>视觉中国的主要业务是知识产权收费，就是有很多图片的版权，然后大家花钱买这些图片的版权。</w:t>
        <w:cr/>
        <w:t/>
        <w:cr/>
        <w:t>这个模式本身是比较正当的，但在天朝变味了。</w:t>
        <w:cr/>
        <w:t/>
        <w:cr/>
        <w:t>比方说很多公众号上都有图片，视觉中国就会给你发律师函，说你侵权。侵权就侵权吧，大家认栽，然后视觉中国就会报个添加，一张图一万块钱。</w:t>
        <w:cr/>
        <w:t/>
        <w:cr/>
        <w:t>要知道公众号上的图片不是一张两张，而是几十张，几百张。这张律师函要的就是几十万几百万了。</w:t>
        <w:cr/>
        <w:t/>
        <w:cr/>
        <w:t>一个公众号，就算头部大V一年也就赚个百万级别，普通的可能一年就赚个几万、十几万，怎么付得起这个钱呢？</w:t>
        <w:cr/>
        <w:t/>
        <w:cr/>
        <w:t>所以最后一般都会讨价还价，以一个较高的价格和视觉中国签订一个长期用图片的协议。</w:t>
        <w:cr/>
        <w:t/>
        <w:cr/>
        <w:t>本来这事儿大家也愿赌服输，毕竟新时代大家都要守法么。</w:t>
        <w:cr/>
        <w:t/>
        <w:cr/>
        <w:t>但昨天这件事儿，大家发现原来视觉中国就是碰瓷。他用来收钱的图大部分根本是自己没有版权的。</w:t>
        <w:cr/>
        <w:t/>
        <w:cr/>
        <w:t>这就说明视觉中国是一个很坏的公司，连蒙带骗带恐吓。商业模式证伪了，估计股价要腰斩。</w:t>
      </w:r>
      <w:bookmarkStart w:id="0" w:name="_GoBack"/>
      <w:bookmarkEnd w:id="0"/>
    </w:p>
    <w:p w:rsidR="008905AA" w:rsidRDefault="008905AA">
      <w:pPr>
        <w:pStyle w:val="2de2b17d-9da2-4640-b1f9-ae8b79bd2008"/>
      </w:pPr>
    </w:p>
    <w:p w:rsidR="008905AA" w:rsidRDefault="008905AA">
      <w:pPr>
        <w:jc w:val="left"/>
      </w:pPr>
    </w:p>
    <w:p w:rsidR="008905AA" w:rsidRDefault="00D03710">
      <w:pPr>
        <w:pStyle w:val="1ad609a0-3333-4f28-a3bc-56de96aab0ed"/>
      </w:pPr>
      <w:r>
        <w:rPr>
          <w:color w:val="5B9BD5"/>
          <w:sz w:val="28"/>
          <w:szCs w:val="28"/>
        </w:rPr>
        <w:t xml:space="preserve"> </w:t>
      </w:r>
    </w:p>
    <w:p w:rsidR="008905AA" w:rsidRDefault="00D03710">
      <w:pPr>
        <w:pStyle w:val="f8aff770-23e7-41ea-bb5f-3b954c9ddf1e"/>
        <w:spacing w:line="360" w:lineRule="auto"/>
      </w:pPr>
      <w:r>
        <w:t>朋友们，昨天星球恢复，放松一天，今天开始控水。删帖是我干的见谅，相关问题请进入每日一贴进行讨论。谢谢！</w:t>
      </w:r>
      <w:bookmarkStart w:id="0" w:name="_GoBack"/>
      <w:bookmarkEnd w:id="0"/>
    </w:p>
    <w:p w:rsidR="008905AA" w:rsidRDefault="008905AA">
      <w:pPr>
        <w:pStyle w:val="f8aff770-23e7-41ea-bb5f-3b954c9ddf1e"/>
      </w:pPr>
    </w:p>
    <w:p w:rsidR="008905AA" w:rsidRDefault="008905AA">
      <w:pPr>
        <w:jc w:val="left"/>
      </w:pPr>
    </w:p>
    <w:p w:rsidR="008905AA" w:rsidRDefault="00D03710">
      <w:pPr>
        <w:pStyle w:val="f251d355-ff45-4e71-9675-a4f0b8eaff7e"/>
      </w:pPr>
      <w:r>
        <w:rPr>
          <w:color w:val="5B9BD5"/>
          <w:sz w:val="28"/>
          <w:szCs w:val="28"/>
        </w:rPr>
        <w:t xml:space="preserve"> </w:t>
      </w:r>
    </w:p>
    <w:p w:rsidR="008905AA" w:rsidRDefault="00D03710">
      <w:pPr>
        <w:pStyle w:val="c5b4a0c8-d3a7-4589-aaa5-a48a1abe0c3a"/>
        <w:spacing w:line="360" w:lineRule="auto"/>
      </w:pPr>
      <w:r>
        <w:t>我发表了一篇文章：&lt;e type="web" href="https%3A%2F%2Farticles.zsxq.com%2Fid_v7zoz47gt7xl.html" title="A%E8%82%A1%E9%AA%91%E7%99%BD%E9%A9%AC%E6%89%93%E6%96%B0%E6%94%BB%E7%95%A5" /&gt;</w:t>
        <w:cr/>
        <w:t/>
        <w:cr/>
        <w:t>另将建议的门票配置情况列于其下，由于股票有涨跌，所以门票也会定期置换，大家注意时间顺序。</w:t>
        <w:cr/>
        <w:t/>
        <w:cr/>
        <w:t>2019年4月11日版本</w:t>
        <w:cr/>
        <w:t/>
        <w:cr/>
        <w:t>沪市：中国平安、浦发银行；深市：双汇发展，老板电器</w:t>
        <w:cr/>
        <w:t/>
        <w:cr/>
        <w:t>2019年3月27日版本</w:t>
        <w:cr/>
        <w:t/>
        <w:cr/>
        <w:t>沪市：中国平安、宁波银行；深市：双汇发展，老板电器</w:t>
        <w:cr/>
        <w:t/>
        <w:cr/>
        <w:t>2019年3月25日版本</w:t>
        <w:cr/>
        <w:t/>
        <w:cr/>
        <w:t>沪市：中国平安、宁波银行；深市：双汇发展，老板电器</w:t>
      </w:r>
      <w:bookmarkStart w:id="0" w:name="_GoBack"/>
      <w:bookmarkEnd w:id="0"/>
    </w:p>
    <w:p w:rsidR="008905AA" w:rsidRDefault="008905AA">
      <w:pPr>
        <w:pStyle w:val="c5b4a0c8-d3a7-4589-aaa5-a48a1abe0c3a"/>
      </w:pPr>
    </w:p>
    <w:p w:rsidR="008905AA" w:rsidRDefault="008905AA">
      <w:pPr>
        <w:jc w:val="left"/>
      </w:pPr>
    </w:p>
    <w:p w:rsidR="008905AA" w:rsidRDefault="00D03710">
      <w:pPr>
        <w:pStyle w:val="296afc6a-c32f-4b1c-a621-f503faa8a355"/>
      </w:pPr>
      <w:r>
        <w:rPr>
          <w:color w:val="5B9BD5"/>
          <w:sz w:val="28"/>
          <w:szCs w:val="28"/>
        </w:rPr>
        <w:t>教授，请问你开始炒股的时候是如何搭建自己的交易系统的？有什么方法或思路经验可以分享吗？</w:t>
      </w:r>
    </w:p>
    <w:p w:rsidR="008905AA" w:rsidRDefault="00D03710">
      <w:pPr>
        <w:pStyle w:val="06df0415-50fd-495d-bdb1-b4eb2862e6a7"/>
        <w:spacing w:line="360" w:lineRule="auto"/>
      </w:pPr>
      <w:r>
        <w:t>我开始炒股的时候压根儿没啥系统，和你们差不多，找朋友问个致富代码就闭着眼睛直接上。</w:t>
        <w:cr/>
        <w:t/>
        <w:cr/>
        <w:t>我记得很清楚，我第一次买股票，朋友告诉了我一个代码，我因为不熟悉买入的时候输错了其中一位。结果当天股市大跌，只有我买的这个股票还是涨的。我qq上留言去夸朋友，朋友被我憋的说不出话来。他给我推荐的那个可是跌了不少。</w:t>
        <w:cr/>
        <w:t/>
        <w:cr/>
        <w:t>我误买的这个股票叫做中孚实业，后来是个大牛股，06-07年涨了几十倍。但我并没有拿住，记得是割肉出局的。而我那个朋友水平真的不错，那一波大牛市赚了很多钱。而我虽然也靠牛市赚了点，但很少。</w:t>
        <w:cr/>
        <w:t/>
        <w:cr/>
        <w:t>举例子是想说明，体系建立是件很艰难的事儿。各位从小学一年级开始，总要到高中才能建立起基本都科学素养体系。投资一般来说需要两轮牛熊，差不多十几年。现在互联网发达，悟性高的也行一轮也可以。</w:t>
        <w:cr/>
        <w:t/>
        <w:cr/>
        <w:t>体系建立之所以难，在于必须和自己性格匹配。</w:t>
        <w:cr/>
        <w:t/>
        <w:cr/>
        <w:t>比方说我这里天天教大家价值投资，躺赢的人生，慢慢的变富。但绝大部分人就是要快快的变富，最好明天就变成有钱人。这个认识上的差距就是建立体系最大的障碍。</w:t>
        <w:cr/>
        <w:t/>
        <w:cr/>
        <w:t>投资本身是三观问题。三观不合，别人的体系就对你没用。</w:t>
      </w:r>
      <w:bookmarkStart w:id="0" w:name="_GoBack"/>
      <w:bookmarkEnd w:id="0"/>
    </w:p>
    <w:p w:rsidR="008905AA" w:rsidRDefault="008905AA">
      <w:pPr>
        <w:pStyle w:val="06df0415-50fd-495d-bdb1-b4eb2862e6a7"/>
      </w:pPr>
    </w:p>
    <w:p w:rsidR="008905AA" w:rsidRDefault="008905AA">
      <w:pPr>
        <w:jc w:val="left"/>
      </w:pPr>
    </w:p>
    <w:p w:rsidR="008905AA" w:rsidRDefault="00D03710">
      <w:pPr>
        <w:pStyle w:val="f3decace-bf40-4a7e-a7f1-eba3291ddf93"/>
      </w:pPr>
      <w:r>
        <w:rPr>
          <w:color w:val="5B9BD5"/>
          <w:sz w:val="28"/>
          <w:szCs w:val="28"/>
        </w:rPr>
        <w:t>教授，满仓白马打新是不是胜过定投ETF呢？</w:t>
      </w:r>
    </w:p>
    <w:p w:rsidR="008905AA" w:rsidRDefault="00D03710">
      <w:pPr>
        <w:pStyle w:val="051747f8-fdda-4156-9fa6-8febb70f03d7"/>
        <w:spacing w:line="360" w:lineRule="auto"/>
      </w:pPr>
      <w:r>
        <w:t>好问题，我认为是的。不过有几个前提。</w:t>
        <w:cr/>
        <w:t/>
        <w:cr/>
        <w:t>第一个前提，你对比的是骑白马打新和hs50etf之类的指标。etf有很多种，如果是别的类型的etf就失去可比性。</w:t>
        <w:cr/>
        <w:t/>
        <w:cr/>
        <w:t>第二个前提，你需要有足够的账户。由于打新有顶格上限，一个账户的容量也就是不超过30万。如果你钱多账户少，那意义不大。未了避免误会，这里说明下，同个身份证下的所有账户算一个。通常一个人可以搞到父母，配偶的账户，加上自己的一共四个，那就可以容纳120万资金。我见过有人最多手里40多个账户的，那就可以容纳1000多万。</w:t>
        <w:cr/>
        <w:t/>
        <w:cr/>
        <w:t>目前打新收益率平均大约是年化5%左右，白马分红算是2%左右，加起来就是7%。</w:t>
        <w:cr/>
        <w:t/>
        <w:cr/>
        <w:t>假设你选中的白马股走势和etf基本一致，那你每年就多赚了7%。其实是一笔很惊人的收益。</w:t>
        <w:cr/>
        <w:t/>
        <w:cr/>
        <w:t>里面的风险就是选股不当，导致股票本身大大跑输etf。但风险和收益总是对等的，也有可能运气好跑赢啊。</w:t>
      </w:r>
      <w:bookmarkStart w:id="0" w:name="_GoBack"/>
      <w:bookmarkEnd w:id="0"/>
    </w:p>
    <w:p w:rsidR="008905AA" w:rsidRDefault="008905AA">
      <w:pPr>
        <w:pStyle w:val="051747f8-fdda-4156-9fa6-8febb70f03d7"/>
      </w:pPr>
    </w:p>
    <w:p w:rsidR="008905AA" w:rsidRDefault="008905AA">
      <w:pPr>
        <w:jc w:val="left"/>
      </w:pPr>
    </w:p>
    <w:p w:rsidR="008905AA" w:rsidRDefault="00D03710">
      <w:pPr>
        <w:pStyle w:val="0af5fbfd-39b2-4087-98c9-5228e0b10cb2"/>
      </w:pPr>
      <w:r>
        <w:rPr>
          <w:color w:val="5B9BD5"/>
          <w:sz w:val="28"/>
          <w:szCs w:val="28"/>
        </w:rPr>
        <w:t>教授好，我是浙大金融学本科大四学生，没能保上研究生，又对金融科研兴趣缺缺。现在实习在学习一些数据库方面的知识，但学习计算机又感觉自己已经落下了很多，对自己的未来很迷茫，希望能给予一些指点。谢谢！</w:t>
      </w:r>
    </w:p>
    <w:p w:rsidR="008905AA" w:rsidRDefault="00D03710">
      <w:pPr>
        <w:pStyle w:val="4bd9fef7-514a-4778-b2c8-ff1d8c00018f"/>
        <w:spacing w:line="360" w:lineRule="auto"/>
      </w:pPr>
      <w:r>
        <w:t>学习计算机本身我觉得是没啥错的。未来金融领域肯定要用到很多计算机知识，多学一点也没错。</w:t>
        <w:cr/>
        <w:t/>
        <w:cr/>
        <w:t>不过具体到你个人，我觉得更加重要的问题是职业方向。虽然你对金融科研没啥兴趣，但你对金融行业本身有兴趣没有。毕竟浙大金融在国内虽然不算一线，至少也算二线，发展下去钱途还是非常好的。</w:t>
        <w:cr/>
        <w:t/>
        <w:cr/>
        <w:t>建议你可以找个金融企业先实习或者工作一段，找到自己的努力方向。金融领域可以做的事情也很多，可能里面就有适合你的。</w:t>
        <w:cr/>
        <w:t/>
        <w:cr/>
        <w:t>上海杭州都有一些金融和互联网结合的企业，你可以自己去找一下，看看能否有启发。</w:t>
      </w:r>
      <w:bookmarkStart w:id="0" w:name="_GoBack"/>
      <w:bookmarkEnd w:id="0"/>
    </w:p>
    <w:p w:rsidR="008905AA" w:rsidRDefault="008905AA">
      <w:pPr>
        <w:pStyle w:val="4bd9fef7-514a-4778-b2c8-ff1d8c00018f"/>
      </w:pPr>
    </w:p>
    <w:p w:rsidR="008905AA" w:rsidRDefault="008905AA">
      <w:pPr>
        <w:jc w:val="left"/>
      </w:pPr>
    </w:p>
    <w:p w:rsidR="008905AA" w:rsidRDefault="00D03710">
      <w:pPr>
        <w:pStyle w:val="886c06d1-265a-4080-b931-902f29853de6"/>
      </w:pPr>
      <w:r>
        <w:rPr>
          <w:color w:val="5B9BD5"/>
          <w:sz w:val="28"/>
          <w:szCs w:val="28"/>
        </w:rPr>
        <w:t>为什么说安诺其是跟风浙江龙盛的？明明是生产染料的</w:t>
      </w:r>
    </w:p>
    <w:p w:rsidR="008905AA" w:rsidRDefault="00D03710">
      <w:pPr>
        <w:pStyle w:val="fd9e65a5-659b-4157-b5d9-9ed8129dedc1"/>
        <w:spacing w:line="360" w:lineRule="auto"/>
      </w:pPr>
      <w:r>
        <w:t>跟风不跟风还是很容易看出来的。比方说最近浙江龙盛连续涨停，那肯定是染料股的龙头。别的股涨没那么多就是跟风。</w:t>
        <w:cr/>
        <w:t/>
        <w:cr/>
        <w:t>至于到底哪个股票会成为龙头，其实是市场的选择。这次爆炸对浙江龙盛利好最大，所以市场选择了他。</w:t>
      </w:r>
      <w:bookmarkStart w:id="0" w:name="_GoBack"/>
      <w:bookmarkEnd w:id="0"/>
    </w:p>
    <w:p w:rsidR="008905AA" w:rsidRDefault="008905AA">
      <w:pPr>
        <w:pStyle w:val="fd9e65a5-659b-4157-b5d9-9ed8129dedc1"/>
      </w:pPr>
    </w:p>
    <w:p w:rsidR="008905AA" w:rsidRDefault="008905AA">
      <w:pPr>
        <w:jc w:val="left"/>
      </w:pPr>
    </w:p>
    <w:p w:rsidR="008905AA" w:rsidRDefault="00D03710">
      <w:pPr>
        <w:pStyle w:val="de5e133b-21ee-46a9-8e0f-9dac030a313b"/>
      </w:pPr>
      <w:r>
        <w:rPr>
          <w:color w:val="5B9BD5"/>
          <w:sz w:val="28"/>
          <w:szCs w:val="28"/>
        </w:rPr>
        <w:t xml:space="preserve"> </w:t>
      </w:r>
    </w:p>
    <w:p w:rsidR="008905AA" w:rsidRDefault="00D03710">
      <w:pPr>
        <w:pStyle w:val="09039cbf-8ac9-4d5e-8a37-7fd31bd9b587"/>
        <w:spacing w:line="360" w:lineRule="auto"/>
      </w:pPr>
      <w:r>
        <w:t>茅台公告，利润增长30%，市场预期25%，超出预期。看明天会不会新高。</w:t>
      </w:r>
      <w:bookmarkStart w:id="0" w:name="_GoBack"/>
      <w:bookmarkEnd w:id="0"/>
    </w:p>
    <w:p w:rsidR="008905AA" w:rsidRDefault="008905AA">
      <w:pPr>
        <w:pStyle w:val="09039cbf-8ac9-4d5e-8a37-7fd31bd9b587"/>
      </w:pPr>
    </w:p>
    <w:p w:rsidR="008905AA" w:rsidRDefault="008905AA">
      <w:pPr>
        <w:jc w:val="left"/>
      </w:pPr>
    </w:p>
    <w:p w:rsidR="008905AA" w:rsidRDefault="00D03710">
      <w:pPr>
        <w:pStyle w:val="a0e2465a-720d-46fb-afca-dd802f6ffdc4"/>
      </w:pPr>
      <w:r>
        <w:rPr>
          <w:color w:val="5B9BD5"/>
          <w:sz w:val="28"/>
          <w:szCs w:val="28"/>
        </w:rPr>
        <w:t xml:space="preserve"> </w:t>
      </w:r>
    </w:p>
    <w:p w:rsidR="008905AA" w:rsidRDefault="00D03710">
      <w:pPr>
        <w:pStyle w:val="a62b89e4-3a61-47c3-9b63-ded692bbddbc"/>
        <w:spacing w:line="360" w:lineRule="auto"/>
      </w:pPr>
      <w:r>
        <w:t>传播一个小道消息。团贷网的老板唐军，也是派代科技是大股东。前几天将99%的股票质押给中融，准备将自己转移走。</w:t>
        <w:cr/>
        <w:t/>
        <w:cr/>
        <w:t>本来约好是中融今天给钱的，但昨晚唐军就被控制起来了。</w:t>
        <w:cr/>
        <w:t/>
        <w:cr/>
        <w:t>这世界还真有狗屎运啊。</w:t>
      </w:r>
      <w:bookmarkStart w:id="0" w:name="_GoBack"/>
      <w:bookmarkEnd w:id="0"/>
    </w:p>
    <w:p w:rsidR="008905AA" w:rsidRDefault="008905AA">
      <w:pPr>
        <w:pStyle w:val="a62b89e4-3a61-47c3-9b63-ded692bbddbc"/>
      </w:pPr>
    </w:p>
    <w:p w:rsidR="008905AA" w:rsidRDefault="008905AA">
      <w:pPr>
        <w:jc w:val="left"/>
      </w:pPr>
    </w:p>
    <w:p w:rsidR="008905AA" w:rsidRDefault="00D03710">
      <w:pPr>
        <w:pStyle w:val="0fb9c90a-c5f2-4fbc-ad1f-cf418074ccb2"/>
      </w:pPr>
      <w:r>
        <w:rPr>
          <w:color w:val="5B9BD5"/>
          <w:sz w:val="28"/>
          <w:szCs w:val="28"/>
        </w:rPr>
        <w:t>教授,最近卖一处房产有200万,但自己还有200万加快28年上浮30%,即6.37%的高息贷.这笔钱有朋友说不一定要全还给那个6.37的高息贷，可以组合理财（银行理财,私募,基金,甚至股票)。您有没有什么高见?</w:t>
      </w:r>
    </w:p>
    <w:p w:rsidR="008905AA" w:rsidRDefault="00D03710">
      <w:pPr>
        <w:pStyle w:val="4c6eb97f-ace9-494c-8b7d-cae6c5dc7e1b"/>
        <w:spacing w:line="360" w:lineRule="auto"/>
      </w:pPr>
      <w:r>
        <w:t>6.37的利息不低，如果是5以下还可以考虑。</w:t>
        <w:cr/>
        <w:t/>
        <w:cr/>
        <w:t>我给你举个例子，你买股票的话，现在融资利率都可以做到6.5-6.8，很多银行发的信用贷不超过6，港股账户融资理论只有2多。</w:t>
        <w:cr/>
        <w:t/>
        <w:cr/>
        <w:t>而且这些贷款或者融资，都是你想用的时候用，不用的时候可以还了不产生利息的。而你这笔钱呢，时时刻刻都产生利息。</w:t>
        <w:cr/>
        <w:t/>
        <w:cr/>
        <w:t>当然如果实在你别的渠道都借不到钱，那或许可以考虑这笔钱。但先问自己两个问题</w:t>
        <w:cr/>
        <w:t/>
        <w:cr/>
        <w:t>第一，这笔钱你最多能承受多大程度的亏损。</w:t>
        <w:cr/>
        <w:t/>
        <w:cr/>
        <w:t>第二，如果到了你自己的止损线，你的处理办法是什么。</w:t>
        <w:cr/>
        <w:t/>
        <w:cr/>
        <w:t>这两个问题如果都有明确的答案，那也行可以吧。</w:t>
      </w:r>
      <w:bookmarkStart w:id="0" w:name="_GoBack"/>
      <w:bookmarkEnd w:id="0"/>
    </w:p>
    <w:p w:rsidR="008905AA" w:rsidRDefault="008905AA">
      <w:pPr>
        <w:pStyle w:val="4c6eb97f-ace9-494c-8b7d-cae6c5dc7e1b"/>
      </w:pPr>
    </w:p>
    <w:p w:rsidR="008905AA" w:rsidRDefault="008905AA">
      <w:pPr>
        <w:jc w:val="left"/>
      </w:pPr>
    </w:p>
    <w:p w:rsidR="008905AA" w:rsidRDefault="00D03710">
      <w:pPr>
        <w:pStyle w:val="6570fcd5-a078-4742-af65-639ee116e3e2"/>
      </w:pPr>
      <w:r>
        <w:rPr>
          <w:color w:val="5B9BD5"/>
          <w:sz w:val="28"/>
          <w:szCs w:val="28"/>
        </w:rPr>
        <w:t>教授，流动资金大概是50w 左右（只能短期理财，一个月至三个月），我自己投了几个网贷平台，陆金所，人人贷，拍拍贷，微贷网 了，爱钱进，不知是否合理？最近了解到网金社股东很牛逼，是否值得投资呢？由于做生意的原因，每月过手有50w左右，所以希望星主解答下，像我这样的财务状况该如何操作？</w:t>
      </w:r>
    </w:p>
    <w:p w:rsidR="008905AA" w:rsidRDefault="00D03710">
      <w:pPr>
        <w:pStyle w:val="4de883f0-cacb-4e24-8320-3d0202d9a8ad"/>
        <w:spacing w:line="360" w:lineRule="auto"/>
      </w:pPr>
      <w:r>
        <w:t>统一答复一下关于网贷的问题吧。我不知道具体平台会有什么问题，但是的确建议大家到期退出，提前支取可能性估计不大。</w:t>
        <w:cr/>
        <w:t/>
        <w:cr/>
        <w:t>网贷平台的老板一般都牛逼的，不牛逼也组不成台子啊。但这个牛逼其实是没用的，短期有问题可能还能抗一抗，长期都是真金白银，谁会来给填这个坑呢。</w:t>
        <w:cr/>
        <w:t/>
        <w:cr/>
        <w:t>当然也不用太悲观，最后肯定也有能活下来的网贷台子。但没必要为了那几个利息去冒险。我给大家算下，网贷平台，就算你一年能拿到15%利息，但还存在血本无归的可能性，收益和风险根本是不匹配的。</w:t>
        <w:cr/>
        <w:t/>
        <w:cr/>
        <w:t>办网贷台子的，十有八九不会是谦谦君子，江湖气很重。万一真出了问题，你能指望台子老板牺牲自己来赔你们的钱么？</w:t>
        <w:cr/>
        <w:t/>
        <w:cr/>
        <w:t>总之，目前这种情况下，投资网贷的风险过大，完全没必要冒险。</w:t>
      </w:r>
      <w:bookmarkStart w:id="0" w:name="_GoBack"/>
      <w:bookmarkEnd w:id="0"/>
    </w:p>
    <w:p w:rsidR="008905AA" w:rsidRDefault="008905AA">
      <w:pPr>
        <w:pStyle w:val="4de883f0-cacb-4e24-8320-3d0202d9a8ad"/>
      </w:pPr>
    </w:p>
    <w:p w:rsidR="008905AA" w:rsidRDefault="008905AA">
      <w:pPr>
        <w:jc w:val="left"/>
      </w:pPr>
    </w:p>
    <w:p w:rsidR="008905AA" w:rsidRDefault="00D03710">
      <w:pPr>
        <w:pStyle w:val="51756a38-4043-4253-ba64-2ef7ab5c3320"/>
      </w:pPr>
      <w:r>
        <w:rPr>
          <w:color w:val="5B9BD5"/>
          <w:sz w:val="28"/>
          <w:szCs w:val="28"/>
        </w:rPr>
        <w:t>教授，看五粮液1月份至今的日线，就像一条30度向上的直线。请问为什么会出现这样“完美”的机会机会？是不是理论上每支个股都会有这样的时期？谢谢</w:t>
      </w:r>
    </w:p>
    <w:p w:rsidR="008905AA" w:rsidRDefault="00D03710">
      <w:pPr>
        <w:pStyle w:val="32ad8134-e719-48d3-a2da-9b9276ef0f4e"/>
        <w:spacing w:line="360" w:lineRule="auto"/>
      </w:pPr>
      <w:r>
        <w:t>主升浪啊，理论上每个股票都会有的，实际上然并卵。</w:t>
        <w:cr/>
        <w:t/>
        <w:cr/>
        <w:t>五粮液走的那么好，主要还是前面有大哥茅台带路，一路把白酒的估值提升上去了。其次就是去年五粮液的业绩真的好，大幅增长。虽然市场不知道具体涨了多少，但肯定很多就是了。另外一个因素就是外资不断买入，有持续资金进入。</w:t>
        <w:cr/>
        <w:t/>
        <w:cr/>
        <w:t>外资对白酒感兴趣，主要是因为有中国特色。中国人有一种独特的面子思维，请人吃饭要喝最好的酒，不在乎价格。</w:t>
        <w:cr/>
        <w:t/>
        <w:cr/>
        <w:t>虽然高端白酒很贵，但和中国人的面子比起来，显得很便宜了。所以销量一直在增大。</w:t>
        <w:cr/>
        <w:t/>
        <w:cr/>
        <w:t>不过我总担心政府会给白酒加税，这是没有出手买的主要原因。</w:t>
      </w:r>
      <w:bookmarkStart w:id="0" w:name="_GoBack"/>
      <w:bookmarkEnd w:id="0"/>
    </w:p>
    <w:p w:rsidR="008905AA" w:rsidRDefault="008905AA">
      <w:pPr>
        <w:pStyle w:val="32ad8134-e719-48d3-a2da-9b9276ef0f4e"/>
      </w:pPr>
    </w:p>
    <w:p w:rsidR="008905AA" w:rsidRDefault="008905AA">
      <w:pPr>
        <w:jc w:val="left"/>
      </w:pPr>
    </w:p>
    <w:p w:rsidR="008905AA" w:rsidRDefault="00D03710">
      <w:pPr>
        <w:pStyle w:val="09e31d21-78fb-4154-b11c-48eff6a0f79e"/>
      </w:pPr>
      <w:r>
        <w:rPr>
          <w:color w:val="5B9BD5"/>
          <w:sz w:val="28"/>
          <w:szCs w:val="28"/>
        </w:rPr>
        <w:t xml:space="preserve"> </w:t>
      </w:r>
    </w:p>
    <w:p w:rsidR="008905AA" w:rsidRDefault="00D03710">
      <w:pPr>
        <w:pStyle w:val="88fef99d-d2ef-44df-8a15-d5292176e6ee"/>
        <w:spacing w:line="360" w:lineRule="auto"/>
      </w:pPr>
      <w:r>
        <w:t>今天下午跌了，可能和团购网暴雷有关。团购网和多个上市公司相关，比方说失控派生科技，其投资人里有九鼎投资等等。</w:t>
        <w:cr/>
        <w:t/>
        <w:cr/>
        <w:t>团购网暴雷，是对a股炒垃圾的一个警告</w:t>
      </w:r>
      <w:bookmarkStart w:id="0" w:name="_GoBack"/>
      <w:bookmarkEnd w:id="0"/>
    </w:p>
    <w:p w:rsidR="008905AA" w:rsidRDefault="008905AA">
      <w:pPr>
        <w:pStyle w:val="88fef99d-d2ef-44df-8a15-d5292176e6ee"/>
      </w:pPr>
    </w:p>
    <w:p w:rsidR="008905AA" w:rsidRDefault="008905AA">
      <w:pPr>
        <w:jc w:val="left"/>
      </w:pPr>
    </w:p>
    <w:p w:rsidR="008905AA" w:rsidRDefault="00D03710">
      <w:pPr>
        <w:pStyle w:val="b2997683-3926-4237-ba22-e0674e1ef415"/>
      </w:pPr>
      <w:r>
        <w:rPr>
          <w:color w:val="5B9BD5"/>
          <w:sz w:val="28"/>
          <w:szCs w:val="28"/>
        </w:rPr>
        <w:t>为了我们新手的学习，能否可以选择一个大盘股，周期性的对其进行分析？</w:t>
        <w:cr/>
        <w:t>我想一年的时间，通过系统的讲解一只股票，可以受益很多～</w:t>
      </w:r>
    </w:p>
    <w:p w:rsidR="008905AA" w:rsidRDefault="00D03710">
      <w:pPr>
        <w:pStyle w:val="27735b5c-a4a5-4313-8e29-c1eeb39c7580"/>
        <w:spacing w:line="360" w:lineRule="auto"/>
      </w:pPr>
      <w:r>
        <w:t>推荐你两本书。唐朝的手把手教你读财报1和2。应该能满足你的需求</w:t>
      </w:r>
      <w:bookmarkStart w:id="0" w:name="_GoBack"/>
      <w:bookmarkEnd w:id="0"/>
    </w:p>
    <w:p w:rsidR="008905AA" w:rsidRDefault="008905AA">
      <w:pPr>
        <w:pStyle w:val="27735b5c-a4a5-4313-8e29-c1eeb39c7580"/>
      </w:pPr>
    </w:p>
    <w:p w:rsidR="008905AA" w:rsidRDefault="008905AA">
      <w:pPr>
        <w:jc w:val="left"/>
      </w:pPr>
    </w:p>
    <w:p w:rsidR="008905AA" w:rsidRDefault="00D03710">
      <w:pPr>
        <w:pStyle w:val="80877309-abc5-4bd5-80a2-a43758b55429"/>
      </w:pPr>
      <w:r>
        <w:rPr>
          <w:color w:val="5B9BD5"/>
          <w:sz w:val="28"/>
          <w:szCs w:val="28"/>
        </w:rPr>
        <w:t>2009年上半年，创业板预热阶段，大盘一路涨，涨到7月底歇脚。但此后中小板和主板当中带创业板概念的股票继续涨，又涨了一年半，到2010年底以统A指数计，这轮小牛市方才告结束。</w:t>
        <w:cr/>
        <w:t>所以我想请教教授，这一轮会不会是个小牛市？您对目前的大盘是如何判断的？</w:t>
      </w:r>
    </w:p>
    <w:p w:rsidR="008905AA" w:rsidRDefault="00D03710">
      <w:pPr>
        <w:pStyle w:val="be3aefca-d3a5-4890-aa57-cb2beaad2152"/>
        <w:spacing w:line="360" w:lineRule="auto"/>
      </w:pPr>
      <w:r>
        <w:t>我的判断是大牛市，不是小牛市。但我的判断并没有什么鸟用，行情都是走出来的，所有的预判都没有意义。我们唯一要做的，就是选好股票，安静等待。</w:t>
        <w:cr/>
        <w:t/>
        <w:cr/>
        <w:t>给大家举个例子，一个20岁的年轻人，有可能遇到好时代发大财，也可能遇到艰难时世。但无论在什么时代，努力总比不努力好。</w:t>
        <w:cr/>
        <w:t/>
        <w:cr/>
        <w:t>投资也是这样，只有菜鸟才会每天考虑未来是不是牛市，高手做到就是选好股票而已。风来了，这些股票自然会上天。</w:t>
        <w:cr/>
        <w:t/>
        <w:cr/>
        <w:t>其实我一点都不喜欢牛市，当然我也不太喜欢熊市，我喜欢正常的小涨小跌的市场。在这种市场中，才是比拼水平的。牛市很大程度都是比运气。</w:t>
      </w:r>
      <w:bookmarkStart w:id="0" w:name="_GoBack"/>
      <w:bookmarkEnd w:id="0"/>
    </w:p>
    <w:p w:rsidR="008905AA" w:rsidRDefault="008905AA">
      <w:pPr>
        <w:pStyle w:val="be3aefca-d3a5-4890-aa57-cb2beaad2152"/>
      </w:pPr>
    </w:p>
    <w:p w:rsidR="008905AA" w:rsidRDefault="008905AA">
      <w:pPr>
        <w:jc w:val="left"/>
      </w:pPr>
    </w:p>
    <w:p w:rsidR="008905AA" w:rsidRDefault="00D03710">
      <w:pPr>
        <w:pStyle w:val="e114d600-7f57-4678-857a-343c1bc26754"/>
      </w:pPr>
      <w:r>
        <w:rPr>
          <w:color w:val="5B9BD5"/>
          <w:sz w:val="28"/>
          <w:szCs w:val="28"/>
        </w:rPr>
        <w:t>皇叔，最近通过您关注了骑大公众号，学习了一下，觉的目前银行股普遍估值偏低，尤其大部分银行股市净率破1，是否是长期持有的好机会？根据您的思路，长期持有并参与打新是否可行？</w:t>
      </w:r>
    </w:p>
    <w:p w:rsidR="008905AA" w:rsidRDefault="00D03710">
      <w:pPr>
        <w:pStyle w:val="dea1bc92-6c59-41bc-92aa-f269d7f55890"/>
        <w:spacing w:line="360" w:lineRule="auto"/>
      </w:pPr>
      <w:r>
        <w:t>借这个问题谈谈我对银行的看法。我算半个银粉，对银行有多年的跟踪。我国的银行整体来说都是低估的，主要是大家担心坏账情况，其次是担心利润下降。但也有一种声音认为不用过度担心坏账，这些都会在发展中解决。</w:t>
        <w:cr/>
        <w:t/>
        <w:cr/>
        <w:t>坏账主要是因为我国银行都是国企，要讲政治正确，因此很多时候不该放款的也放出去了。但随着供给侧改革和去年底开始的扶持私企，很多坏账都随之化解。此外目前正在进行地方政府去债务行动，未来三至五年内政府债务也会有所化解。所以坏账问题的确不用过于忧虑。退一万步说，即便银行真的隐藏着大量坏账，有一天会爆发出来，那个时候难道a股其他公司会好么？</w:t>
        <w:cr/>
        <w:t/>
        <w:cr/>
        <w:t>另一个忧虑是目前银行利润非常好，主要原因是息差很大，也就是存款和贷款利息的差额很大，银行可谓真正的躺赚。所以存在一种可能就是政府会把这个息差降下来，实际上也就是让银行给实体企业让利。</w:t>
        <w:cr/>
        <w:t/>
        <w:cr/>
        <w:t>这种可能是客观存在的。但后果最坏也就是银行利润增速下降或者归零，利润减少不太可能。所以也不用过虑。</w:t>
        <w:cr/>
        <w:t/>
        <w:cr/>
        <w:t>所以总体我是看好银行的。从这个逻辑出发买点银行etf屯着没有问题。</w:t>
        <w:cr/>
        <w:t/>
        <w:cr/>
        <w:t>如果进一步还要挑选到底是什么银行更好，哪有几个推荐。</w:t>
        <w:cr/>
        <w:t/>
        <w:cr/>
        <w:t>四大行工农中建，通常推荐工行和建行。工行是公认经营水平最高，建行是房贷占比最高，大家知道房贷是最安全的贷款，所以建行坏账最少。</w:t>
        <w:cr/>
        <w:t/>
        <w:cr/>
        <w:t>股份制行里通常推荐招行和平安，最多加个民生。招行水平最高不解释，平安银行是因为有中国平安加持，转型很快被看好。民生主要是估值低到不像话，大家赌估值水平回升。</w:t>
        <w:cr/>
        <w:t/>
        <w:cr/>
        <w:t>地方商业行我最喜欢宁波银行，增长快，互联网业务出色。也有喜欢南京银行的，理由类似，但我认为不如宁波银行。</w:t>
        <w:cr/>
        <w:t/>
        <w:cr/>
        <w:t>对了，还有个不错的地方商业行叫做贵阳银行可以考虑。</w:t>
        <w:cr/>
        <w:t/>
        <w:cr/>
        <w:t>还有一种特殊的银行叫做农商行，过去的农村信用社改制来的，港股里面有不少。但通常管理水平较低，里面很可能有雷，不建议新手去玩。</w:t>
        <w:cr/>
        <w:t/>
        <w:cr/>
        <w:t>另外，很多银行都有港股，价格往往比a股便宜不少。如果有渠道的话，可以直接用港股券商来购买。注意，用港股通不太划算，因为分红要交20%的税。</w:t>
        <w:cr/>
        <w:t/>
        <w:cr/>
        <w:t>以上关于银行说的比较全面了。未来关于银行的问题都请参见这个回答，一般可能我就不回答了。谢谢！</w:t>
      </w:r>
      <w:bookmarkStart w:id="0" w:name="_GoBack"/>
      <w:bookmarkEnd w:id="0"/>
    </w:p>
    <w:p w:rsidR="008905AA" w:rsidRDefault="008905AA">
      <w:pPr>
        <w:pStyle w:val="dea1bc92-6c59-41bc-92aa-f269d7f55890"/>
      </w:pPr>
    </w:p>
    <w:p w:rsidR="008905AA" w:rsidRDefault="008905AA">
      <w:pPr>
        <w:jc w:val="left"/>
      </w:pPr>
    </w:p>
    <w:p w:rsidR="008905AA" w:rsidRDefault="00D03710">
      <w:pPr>
        <w:pStyle w:val="199a1cfa-0e72-4607-a08a-3157a6ddbdcc"/>
      </w:pPr>
      <w:r>
        <w:rPr>
          <w:color w:val="5B9BD5"/>
          <w:sz w:val="28"/>
          <w:szCs w:val="28"/>
        </w:rPr>
        <w:t>教授早上好！想请问您看青松股份如何？是否可以建仓？</w:t>
        <w:cr/>
        <w:t>冒昧打扰，如果方便的话，请赐教。</w:t>
      </w:r>
    </w:p>
    <w:p w:rsidR="008905AA" w:rsidRDefault="00D03710">
      <w:pPr>
        <w:pStyle w:val="a7ad026c-a5d3-4856-aba7-026bb2ebcdc8"/>
        <w:spacing w:line="360" w:lineRule="auto"/>
      </w:pPr>
      <w:r>
        <w:t>青松股份我还比较熟悉，是典型的白马股，业绩每年都在上升，目前看市盈率也不高。公司主营的冰片和樟脑的价格这几年也一直走高，这是利润增长的主要来源。主要的问题是最近推出了定增，价格不太高，让市场不太高兴。</w:t>
        <w:cr/>
        <w:t> </w:t>
        <w:cr/>
        <w:t>是不是能买我没法给你直接的答案，但有三条建议供参考。</w:t>
        <w:cr/>
        <w:t> </w:t>
        <w:cr/>
        <w:t>第一、樟脑和冰片的价格是不是会持续上涨，至少也不会下跌。</w:t>
        <w:cr/>
        <w:t> </w:t>
        <w:cr/>
        <w:t>第二，这次公司定增拿了钱是去干什么，是不是去扩大产能。我查了下，公司的说法是增加面膜、护肤品、湿巾的产能。这些产品的利润肯定都是非常高的。那么进一步可能你需要去分析，国内在这些产品方面，产能是不足还是过剩。如果是不足，那肯定是好事。如果本身过剩，那么公司冲进去以后的优势会是什么，如果有优势，那也没有问题。</w:t>
        <w:cr/>
        <w:t> </w:t>
        <w:cr/>
        <w:t>我这里无责任脑补一下，既然是上市公司，肯定生产质量还是有保证。那么针对那些小厂，就可能有降维打击的优势。因为这些产品最重要的就是安全性。</w:t>
        <w:cr/>
        <w:t> </w:t>
        <w:cr/>
        <w:t>第三，公司拿了钱是去收购诺斯贝尔，那么这家公司是不是值这个钱，利润情况如何。这笔交易是否合理，还是有猫腻在里面。</w:t>
        <w:cr/>
        <w:t> </w:t>
        <w:cr/>
        <w:t>如果以上三条都没有问题，那就可以买。</w:t>
      </w:r>
      <w:bookmarkStart w:id="0" w:name="_GoBack"/>
      <w:bookmarkEnd w:id="0"/>
    </w:p>
    <w:p w:rsidR="008905AA" w:rsidRDefault="008905AA">
      <w:pPr>
        <w:pStyle w:val="a7ad026c-a5d3-4856-aba7-026bb2ebcdc8"/>
      </w:pPr>
    </w:p>
    <w:p w:rsidR="008905AA" w:rsidRDefault="008905AA">
      <w:pPr>
        <w:jc w:val="left"/>
      </w:pPr>
    </w:p>
    <w:p w:rsidR="008905AA" w:rsidRDefault="00D03710">
      <w:pPr>
        <w:pStyle w:val="c7139ee3-8d51-4325-bf03-71449ead6642"/>
      </w:pPr>
      <w:r>
        <w:rPr>
          <w:color w:val="5B9BD5"/>
          <w:sz w:val="28"/>
          <w:szCs w:val="28"/>
        </w:rPr>
        <w:t>教授，在类似最近这种回调周期融资分批买入平安，华泰这种标的，等待指数回升后卖出，您觉得这样操作可行吗？</w:t>
      </w:r>
    </w:p>
    <w:p w:rsidR="008905AA" w:rsidRDefault="00D03710">
      <w:pPr>
        <w:pStyle w:val="1b3b981a-cd81-4d6a-9225-848c1a20d66b"/>
        <w:spacing w:line="360" w:lineRule="auto"/>
      </w:pPr>
      <w:r>
        <w:t>这里面最重要的一个问题是你的逻辑到底是短中长哪种？</w:t>
        <w:cr/>
        <w:t/>
        <w:cr/>
        <w:t>通常大部分人进股市的时候，都会先玩短线，亏差不多了，一部分人退出股市，另外一部分人通过反思进行成长。</w:t>
        <w:cr/>
        <w:t/>
        <w:cr/>
        <w:t>对了，你这里提到了融资，我是坚决反对新手上融资的。任何股票，注意我说的是任何股票，都可能在短期内跌掉20%以上。假设你有一万块钱，又融资了一万块钱，这时候股价跌了20%，你的总亏损来到了40%，那你准备怎么办呢？</w:t>
        <w:cr/>
        <w:t/>
        <w:cr/>
        <w:t>股市需要长期生存的艺术，不能把自己放在一个崩盘的可能性当中。</w:t>
        <w:cr/>
        <w:t/>
        <w:cr/>
        <w:t>换句话说，股市最需要的是猥琐发育，然后等到牛市捡钱。</w:t>
      </w:r>
      <w:bookmarkStart w:id="0" w:name="_GoBack"/>
      <w:bookmarkEnd w:id="0"/>
    </w:p>
    <w:p w:rsidR="008905AA" w:rsidRDefault="008905AA">
      <w:pPr>
        <w:pStyle w:val="1b3b981a-cd81-4d6a-9225-848c1a20d66b"/>
      </w:pPr>
    </w:p>
    <w:p w:rsidR="008905AA" w:rsidRDefault="008905AA">
      <w:pPr>
        <w:jc w:val="left"/>
      </w:pPr>
    </w:p>
    <w:p w:rsidR="008905AA" w:rsidRDefault="00D03710">
      <w:pPr>
        <w:pStyle w:val="97bad508-46be-4cb7-bfa1-da2b6f0bf1c5"/>
      </w:pPr>
      <w:r>
        <w:rPr>
          <w:color w:val="5B9BD5"/>
          <w:sz w:val="28"/>
          <w:szCs w:val="28"/>
        </w:rPr>
        <w:t>请问教授对于小额资金来说，比如市值7w，是不是应该尽量持有少数股票，提高个股的可操作性？还是应该持有多板块多只股，提高风险对冲？谢谢</w:t>
      </w:r>
    </w:p>
    <w:p w:rsidR="008905AA" w:rsidRDefault="00D03710">
      <w:pPr>
        <w:pStyle w:val="e071d968-852c-4a79-a764-dc37a0488363"/>
        <w:spacing w:line="360" w:lineRule="auto"/>
      </w:pPr>
      <w:r>
        <w:t>从操作习惯来说，我认为再小的资金也需要分仓。一般来说肯定还是要兼顾打新，所以深市和沪市要平均分配。我的习惯是各分配两支，这样就有四支了。</w:t>
        <w:cr/>
        <w:t/>
        <w:cr/>
        <w:t>有些大v可能说小钱买一两个就可以了，我认为不正确。7万也好，700万也好，都是需要我们认真对待的。</w:t>
        <w:cr/>
        <w:t/>
        <w:cr/>
        <w:t>举个例子，读书的时候，如果平时作业你不认真对待，那又怎能指望考试突然就爆发呢？</w:t>
        <w:cr/>
        <w:t/>
        <w:cr/>
        <w:t>另外我觉得，人生不同阶段对钱的态度不同。比方说刚工作，7万也不少，那就是值得你认真对待的。如果不愿意花太多时间，那么去买基金好了，没必要来买股票。</w:t>
        <w:cr/>
        <w:t/>
        <w:cr/>
        <w:t>当然也有一种可能，就是你发现了一个特别好的机会，准备一把梭。但如果真有这样的机会，其实7万和70万也没啥区别，可能到了700万会有点区别。</w:t>
      </w:r>
      <w:bookmarkStart w:id="0" w:name="_GoBack"/>
      <w:bookmarkEnd w:id="0"/>
    </w:p>
    <w:p w:rsidR="008905AA" w:rsidRDefault="008905AA">
      <w:pPr>
        <w:pStyle w:val="e071d968-852c-4a79-a764-dc37a0488363"/>
      </w:pPr>
    </w:p>
    <w:p w:rsidR="008905AA" w:rsidRDefault="008905AA">
      <w:pPr>
        <w:jc w:val="left"/>
      </w:pPr>
    </w:p>
    <w:p w:rsidR="008905AA" w:rsidRDefault="00D03710">
      <w:pPr>
        <w:pStyle w:val="1605d1d4-5bf3-4a98-bd52-90bd5b7483b2"/>
      </w:pPr>
      <w:r>
        <w:rPr>
          <w:color w:val="5B9BD5"/>
          <w:sz w:val="28"/>
          <w:szCs w:val="28"/>
        </w:rPr>
        <w:t>刘教授，请教一下聚光科技，它一边大股东在减持，一边公司又在回购股份，这个想不明白啊，这个难道他们也在炒股吗？这个能说说您的看法吗？</w:t>
      </w:r>
    </w:p>
    <w:p w:rsidR="008905AA" w:rsidRDefault="00D03710">
      <w:pPr>
        <w:pStyle w:val="32e66dd2-aee4-419e-a037-ec5485a8a9c3"/>
        <w:spacing w:line="360" w:lineRule="auto"/>
      </w:pPr>
      <w:r>
        <w:t>聚光科技我比较熟悉，两个大股东都认识。他们主要的资产就是聚光科技，所以如果别的地方需要花钱的话，那肯定需要减持才有钱。其实大股东减持是很正常的，马云和马化腾也多次减持，并不会长期影响公司股价。</w:t>
        <w:cr/>
        <w:t/>
        <w:cr/>
        <w:t>回购和减持是不一样的。回购用的是公司的钱，不是股东的钱。举例来说，聚光科技的两个大股东加起来占30+%的股份，公司假设有100块钱，只有30+是他们的。</w:t>
        <w:cr/>
        <w:t/>
        <w:cr/>
        <w:t>另外，公司的钱要变成个人的钱，还西药交高额的个税。</w:t>
        <w:cr/>
        <w:t/>
        <w:cr/>
        <w:t>所以我觉得以上行为挺正常，不用多想。大股东需要用钱，公司又不想股价跌而已。</w:t>
      </w:r>
      <w:bookmarkStart w:id="0" w:name="_GoBack"/>
      <w:bookmarkEnd w:id="0"/>
    </w:p>
    <w:p w:rsidR="008905AA" w:rsidRDefault="008905AA">
      <w:pPr>
        <w:pStyle w:val="32e66dd2-aee4-419e-a037-ec5485a8a9c3"/>
      </w:pPr>
    </w:p>
    <w:p w:rsidR="008905AA" w:rsidRDefault="008905AA">
      <w:pPr>
        <w:jc w:val="left"/>
      </w:pPr>
    </w:p>
    <w:p w:rsidR="008905AA" w:rsidRDefault="00D03710">
      <w:pPr>
        <w:pStyle w:val="33dc4d0a-3296-4529-a3d2-a8d0994dba1b"/>
      </w:pPr>
      <w:r>
        <w:rPr>
          <w:color w:val="5B9BD5"/>
          <w:sz w:val="28"/>
          <w:szCs w:val="28"/>
        </w:rPr>
        <w:t>刘教授，一个公司，发生融资／融券，会对股价产生什么样的影响呢？另外公司进行流通股增发或者缩减，会产生什么影响呢？上述这些行为，股市里一般都怎么进行称呼呢？另外公司产生这些信息，什么样的平台上我们可以或者这些最新的消息或是提前感知到这些趋势呢？</w:t>
      </w:r>
    </w:p>
    <w:p w:rsidR="008905AA" w:rsidRDefault="00D03710">
      <w:pPr>
        <w:pStyle w:val="593b923f-06ce-4e84-ba58-cea9f870d905"/>
        <w:spacing w:line="360" w:lineRule="auto"/>
      </w:pPr>
      <w:r>
        <w:t>融资融券是投资者行为，不是公司行为。</w:t>
        <w:cr/>
        <w:t/>
        <w:cr/>
        <w:t>增发问题比较复杂，要看两点。</w:t>
        <w:cr/>
        <w:t/>
        <w:cr/>
        <w:t>第一增发价格，如果比现价低很多，比方说20%以上，那肯定是利空，相当于有人用比你便宜很多的价格买了这个股票。如果差价在20%以内，应该还可以。</w:t>
        <w:cr/>
        <w:t/>
        <w:cr/>
        <w:t>第二是资金用途。如果拿了钱是用来扩大生产以后赚更多的钱，那就是利好。如果就是圈一笔钱那就是割韭菜，利空。不过钱到底用在哪里需要仔细分析，有时候公告上面是会故意误导你的。</w:t>
        <w:cr/>
        <w:t/>
        <w:cr/>
        <w:t>还要一点就是，熊市增发基本会被理解为利空，牛市则会被理解为利好。这个本质上就是市场的情绪。</w:t>
      </w:r>
      <w:bookmarkStart w:id="0" w:name="_GoBack"/>
      <w:bookmarkEnd w:id="0"/>
    </w:p>
    <w:p w:rsidR="008905AA" w:rsidRDefault="008905AA">
      <w:pPr>
        <w:pStyle w:val="593b923f-06ce-4e84-ba58-cea9f870d905"/>
      </w:pPr>
    </w:p>
    <w:p w:rsidR="008905AA" w:rsidRDefault="008905AA">
      <w:pPr>
        <w:jc w:val="left"/>
      </w:pPr>
    </w:p>
    <w:p w:rsidR="008905AA" w:rsidRDefault="00D03710">
      <w:pPr>
        <w:pStyle w:val="d06af8e3-0949-4ab3-b94d-6db0de2532ed"/>
      </w:pPr>
      <w:r>
        <w:rPr>
          <w:color w:val="5B9BD5"/>
          <w:sz w:val="28"/>
          <w:szCs w:val="28"/>
        </w:rPr>
        <w:t>这波涨得最嗨的就是工业大麻，请问教授，工业大麻真的那么重要吗？长得最凶的顺灏股份已经涨了5倍多……请问皇叔教授，对这个板块后市怎么看？</w:t>
      </w:r>
    </w:p>
    <w:p w:rsidR="008905AA" w:rsidRDefault="00D03710">
      <w:pPr>
        <w:pStyle w:val="7455b6ba-8dd9-4aaa-a99b-8b4af2aff55b"/>
        <w:spacing w:line="360" w:lineRule="auto"/>
      </w:pPr>
      <w:r>
        <w:t>工业大麻是典型的炒作，大a股的特色之一。全世界大麻需求量也就那么大，就算全给那几家公司了，也不可能带来那么大的涨幅。</w:t>
        <w:cr/>
        <w:t/>
        <w:cr/>
        <w:t>任何市场一定有炒作，举例来说，前几天美股上市的九城，和贾跃亭的ff粘上了关系，当天先是暴涨100%，后开又变成跌10%。</w:t>
        <w:cr/>
        <w:t/>
        <w:cr/>
        <w:t>不过a股的炒作主要是因为没有做空机制，只要拉上去就没有对手盘。类似的炒作如果在欧美股市，分分钟就被空头教做人了。</w:t>
        <w:cr/>
        <w:t/>
        <w:cr/>
        <w:t>我建议大家对于这些概念就当没看到，原因就是你根本玩不过那些游资的，去了就是送菜。</w:t>
        <w:cr/>
        <w:t/>
        <w:cr/>
        <w:t>实在不相信，大家可以拿一万块钱出来专门去玩这些概念，玩上半年，看看还剩多少。就当交学费了。</w:t>
      </w:r>
      <w:bookmarkStart w:id="0" w:name="_GoBack"/>
      <w:bookmarkEnd w:id="0"/>
    </w:p>
    <w:p w:rsidR="008905AA" w:rsidRDefault="008905AA">
      <w:pPr>
        <w:pStyle w:val="7455b6ba-8dd9-4aaa-a99b-8b4af2aff55b"/>
      </w:pPr>
    </w:p>
    <w:p w:rsidR="008905AA" w:rsidRDefault="008905AA">
      <w:pPr>
        <w:jc w:val="left"/>
      </w:pPr>
    </w:p>
    <w:p w:rsidR="008905AA" w:rsidRDefault="00D03710">
      <w:pPr>
        <w:pStyle w:val="f0754852-23e9-4bae-9e57-4527b3a3c1c8"/>
      </w:pPr>
      <w:r>
        <w:rPr>
          <w:color w:val="5B9BD5"/>
          <w:sz w:val="28"/>
          <w:szCs w:val="28"/>
        </w:rPr>
        <w:t xml:space="preserve"> </w:t>
      </w:r>
    </w:p>
    <w:p w:rsidR="008905AA" w:rsidRDefault="00D03710">
      <w:pPr>
        <w:pStyle w:val="06585b07-15b6-4a90-957a-afcbc158a567"/>
        <w:spacing w:line="360" w:lineRule="auto"/>
      </w:pPr>
      <w:r>
        <w:t>嘚瑟一下，前天晚上刚给出打新配置。分别是中国平安，招商银行，双汇发展，老板电器。今天分别就涨了2%，2.73%，1.17%，3.3%。</w:t>
        <w:cr/>
        <w:t/>
        <w:cr/>
        <w:t>现在稍微修改一下。变成中国平安，宁波银行，双汇发展，老板电器。</w:t>
        <w:cr/>
        <w:t/>
        <w:cr/>
        <w:t>小招改小宁的理由是昨天小宁被乌龙指了，错杀，价格相对低了。</w:t>
        <w:cr/>
        <w:t/>
        <w:cr/>
        <w:t>2019年3月27日版本。</w:t>
      </w:r>
      <w:bookmarkStart w:id="0" w:name="_GoBack"/>
      <w:bookmarkEnd w:id="0"/>
    </w:p>
    <w:p w:rsidR="008905AA" w:rsidRDefault="008905AA">
      <w:pPr>
        <w:pStyle w:val="06585b07-15b6-4a90-957a-afcbc158a567"/>
      </w:pPr>
    </w:p>
    <w:p w:rsidR="008905AA" w:rsidRDefault="008905AA">
      <w:pPr>
        <w:jc w:val="left"/>
      </w:pPr>
    </w:p>
    <w:p w:rsidR="008905AA" w:rsidRDefault="00D03710">
      <w:pPr>
        <w:pStyle w:val="335372fc-3ad7-4e10-83c6-4355cc9c67f4"/>
      </w:pPr>
      <w:r>
        <w:rPr>
          <w:color w:val="5B9BD5"/>
          <w:sz w:val="28"/>
          <w:szCs w:val="28"/>
        </w:rPr>
        <w:t xml:space="preserve"> </w:t>
      </w:r>
    </w:p>
    <w:p w:rsidR="008905AA" w:rsidRDefault="00D03710">
      <w:pPr>
        <w:pStyle w:val="34f84fc3-40ef-450a-b568-f87b6ff65836"/>
        <w:spacing w:line="360" w:lineRule="auto"/>
      </w:pPr>
      <w:r>
        <w:t>说一下最近的知识星球写作计划，大家提下意见。先准备写5篇吧。</w:t>
        <w:cr/>
        <w:t/>
        <w:cr/>
        <w:t>1、投资的本质——风险概率的识别</w:t>
        <w:cr/>
        <w:t/>
        <w:cr/>
        <w:t>2、现金流的价值</w:t>
        <w:cr/>
        <w:t/>
        <w:cr/>
        <w:t>3、工资与投资，双轮驱动的财富自由之路</w:t>
        <w:cr/>
        <w:t/>
        <w:cr/>
        <w:t>4、股市，房市，债市</w:t>
        <w:cr/>
        <w:t/>
        <w:cr/>
        <w:t>5、股市中的α和β</w:t>
      </w:r>
      <w:bookmarkStart w:id="0" w:name="_GoBack"/>
      <w:bookmarkEnd w:id="0"/>
    </w:p>
    <w:p w:rsidR="008905AA" w:rsidRDefault="008905AA">
      <w:pPr>
        <w:pStyle w:val="34f84fc3-40ef-450a-b568-f87b6ff65836"/>
      </w:pPr>
    </w:p>
    <w:p w:rsidR="008905AA" w:rsidRDefault="008905AA">
      <w:pPr>
        <w:jc w:val="left"/>
      </w:pPr>
    </w:p>
    <w:p w:rsidR="008905AA" w:rsidRDefault="00D03710">
      <w:pPr>
        <w:pStyle w:val="1129fe15-243f-44ca-973f-85e501a876b6"/>
      </w:pPr>
      <w:r>
        <w:rPr>
          <w:color w:val="5B9BD5"/>
          <w:sz w:val="28"/>
          <w:szCs w:val="28"/>
        </w:rPr>
        <w:t>教授，说到5G肯定华为中兴是中军了。为什么中兴通讯港股才22港币，A股29块人民币，中间的差价这么大，是否买港股的中兴更合适呢？</w:t>
      </w:r>
    </w:p>
    <w:p w:rsidR="008905AA" w:rsidRDefault="00D03710">
      <w:pPr>
        <w:pStyle w:val="4c190c5d-274b-41d0-95a2-ed2e4c8cd969"/>
        <w:spacing w:line="360" w:lineRule="auto"/>
      </w:pPr>
      <w:r>
        <w:t>借你这个问题谈下a股和h股倒挂的事儿。h股是外资定价，a股是内资定价，所以总体a股的股票估值高很多。如果投机的话可能还是a股好，我个人认为中兴虽然也是个不错的股票，但那分红是没前途的，主要还是投机。</w:t>
        <w:cr/>
        <w:t/>
        <w:cr/>
        <w:t>但如果真是原因老老实实当股东，分红高的股票可以选港股。但是要注意，港股通分红要交税，建议想办法直接开港股账户购买。</w:t>
      </w:r>
      <w:bookmarkStart w:id="0" w:name="_GoBack"/>
      <w:bookmarkEnd w:id="0"/>
    </w:p>
    <w:p w:rsidR="008905AA" w:rsidRDefault="008905AA">
      <w:pPr>
        <w:pStyle w:val="4c190c5d-274b-41d0-95a2-ed2e4c8cd969"/>
      </w:pPr>
    </w:p>
    <w:p w:rsidR="008905AA" w:rsidRDefault="008905AA">
      <w:pPr>
        <w:jc w:val="left"/>
      </w:pPr>
    </w:p>
    <w:p w:rsidR="008905AA" w:rsidRDefault="00D03710">
      <w:pPr>
        <w:pStyle w:val="b764c93c-0d60-48e5-983f-719a1bce953f"/>
      </w:pPr>
      <w:r>
        <w:rPr>
          <w:color w:val="5B9BD5"/>
          <w:sz w:val="28"/>
          <w:szCs w:val="28"/>
        </w:rPr>
        <w:t>教授你好，伊利股份这只股票怎么样呢？</w:t>
      </w:r>
    </w:p>
    <w:p w:rsidR="008905AA" w:rsidRDefault="00D03710">
      <w:pPr>
        <w:pStyle w:val="aa693e21-a3ff-4517-b8ec-972120592c33"/>
        <w:spacing w:line="360" w:lineRule="auto"/>
      </w:pPr>
      <w:r>
        <w:t>借你这个问题说说我对伊利的看法。伊利真的是好股票，最关键是跑道好，牛奶行业在未来大有可为。越来越多的中国人开始有喝牛奶的习惯，这个市场太大了。虽然伊利是国企，但牛奶这个行业相对简单，不需要太大的创新，只需要规模和市场渠道。</w:t>
        <w:cr/>
        <w:t/>
        <w:cr/>
        <w:t>不过近年伊利增长比较慢，18年利润只增长5%，这一点让人不爽，也是近期没有大涨的主要原因。</w:t>
        <w:cr/>
        <w:t/>
        <w:cr/>
        <w:t>关心伊利的同学们可以在这个帖子下讨论。</w:t>
      </w:r>
      <w:bookmarkStart w:id="0" w:name="_GoBack"/>
      <w:bookmarkEnd w:id="0"/>
    </w:p>
    <w:p w:rsidR="008905AA" w:rsidRDefault="008905AA">
      <w:pPr>
        <w:pStyle w:val="aa693e21-a3ff-4517-b8ec-972120592c33"/>
      </w:pPr>
    </w:p>
    <w:p w:rsidR="008905AA" w:rsidRDefault="008905AA">
      <w:pPr>
        <w:jc w:val="left"/>
      </w:pPr>
    </w:p>
    <w:p w:rsidR="008905AA" w:rsidRDefault="00D03710">
      <w:pPr>
        <w:pStyle w:val="c207aad8-0264-4ef5-ba3c-2ae4d6cd0595"/>
      </w:pPr>
      <w:r>
        <w:rPr>
          <w:color w:val="5B9BD5"/>
          <w:sz w:val="28"/>
          <w:szCs w:val="28"/>
        </w:rPr>
        <w:t>教授，为什么银行里南京银行和宁波银行，保险里中国太保和中国平安估值差这么多？虽然我4个都有，但是都重仓了便宜的。。</w:t>
      </w:r>
    </w:p>
    <w:p w:rsidR="008905AA" w:rsidRDefault="00D03710">
      <w:pPr>
        <w:pStyle w:val="aff59a0c-c401-4f89-8433-4b2a5b7a669d"/>
        <w:spacing w:line="360" w:lineRule="auto"/>
      </w:pPr>
      <w:r>
        <w:t>你说的估值大概是指pe，但实际上更好的标准是peg。peg的本质就是将pe和利润增长这两个指标结合起来考虑。晚点我会专门馔文说明。</w:t>
      </w:r>
      <w:bookmarkStart w:id="0" w:name="_GoBack"/>
      <w:bookmarkEnd w:id="0"/>
    </w:p>
    <w:p w:rsidR="008905AA" w:rsidRDefault="008905AA">
      <w:pPr>
        <w:pStyle w:val="aff59a0c-c401-4f89-8433-4b2a5b7a669d"/>
      </w:pPr>
    </w:p>
    <w:p w:rsidR="008905AA" w:rsidRDefault="008905AA">
      <w:pPr>
        <w:jc w:val="left"/>
      </w:pPr>
    </w:p>
    <w:p w:rsidR="008905AA" w:rsidRDefault="00D03710">
      <w:pPr>
        <w:pStyle w:val="5c45dc93-851a-4c1f-bb31-32a4075a21f3"/>
      </w:pPr>
      <w:r>
        <w:rPr>
          <w:color w:val="5B9BD5"/>
          <w:sz w:val="28"/>
          <w:szCs w:val="28"/>
        </w:rPr>
        <w:t>教授好，港股第一次打新就踩了润利海事这个小雷，想请教一下港股打新的时候有哪些规避这种坑货的策略吗？目前我从润利海事上看到的是二次上市、90％股票公开配售给小散这两个问题点。</w:t>
      </w:r>
    </w:p>
    <w:p w:rsidR="008905AA" w:rsidRDefault="00D03710">
      <w:pPr>
        <w:pStyle w:val="e64ae7c3-ba4a-4ab6-94c4-c6fd54d25deb"/>
        <w:spacing w:line="360" w:lineRule="auto"/>
      </w:pPr>
      <w:r>
        <w:t>这个问题可能有普遍性，统一答复一下。港股打新随机性很大，最好的办法是用概率去战胜个股的涨跌，就是尽量多打，用赚钱的去覆盖亏损。目前来看，港股新股中的东南亚股，字母股，创业板赚钱概率较大，但很难归纳出什么股会亏钱。</w:t>
      </w:r>
      <w:bookmarkStart w:id="0" w:name="_GoBack"/>
      <w:bookmarkEnd w:id="0"/>
    </w:p>
    <w:p w:rsidR="008905AA" w:rsidRDefault="008905AA">
      <w:pPr>
        <w:pStyle w:val="e64ae7c3-ba4a-4ab6-94c4-c6fd54d25deb"/>
      </w:pPr>
    </w:p>
    <w:p w:rsidR="008905AA" w:rsidRDefault="008905AA">
      <w:pPr>
        <w:jc w:val="left"/>
      </w:pPr>
    </w:p>
    <w:p w:rsidR="008905AA" w:rsidRDefault="00D03710">
      <w:pPr>
        <w:pStyle w:val="1597f78c-1645-4791-8ae3-d1938ab7bb71"/>
      </w:pPr>
      <w:r>
        <w:rPr>
          <w:color w:val="5B9BD5"/>
          <w:sz w:val="28"/>
          <w:szCs w:val="28"/>
        </w:rPr>
        <w:t xml:space="preserve"> </w:t>
      </w:r>
    </w:p>
    <w:p w:rsidR="008905AA" w:rsidRDefault="00D03710">
      <w:pPr>
        <w:pStyle w:val="8f7c0506-21c3-4d92-95dd-a1c4c3fd90a7"/>
        <w:spacing w:line="360" w:lineRule="auto"/>
      </w:pPr>
      <w:r>
        <w:t>A股打新配置更新一下，一共四个股票。沪市：中国平安、招商银行；深市：双汇发展、老板电器。2019年3月26日版本。</w:t>
        <w:cr/>
        <w:t/>
        <w:cr/>
        <w:t>资金量20万左右或以内，平均分配到4个股票里。预期打新年华收益为5%左右。</w:t>
      </w:r>
      <w:bookmarkStart w:id="0" w:name="_GoBack"/>
      <w:bookmarkEnd w:id="0"/>
    </w:p>
    <w:p w:rsidR="008905AA" w:rsidRDefault="008905AA">
      <w:pPr>
        <w:pStyle w:val="8f7c0506-21c3-4d92-95dd-a1c4c3fd90a7"/>
      </w:pPr>
    </w:p>
    <w:p w:rsidR="008905AA" w:rsidRDefault="008905AA">
      <w:pPr>
        <w:jc w:val="left"/>
      </w:pPr>
    </w:p>
    <w:p w:rsidR="008905AA" w:rsidRDefault="00D03710">
      <w:pPr>
        <w:pStyle w:val="cae18167-0293-450c-925a-4be8b0d0d49c"/>
      </w:pPr>
      <w:r>
        <w:rPr>
          <w:color w:val="5B9BD5"/>
          <w:sz w:val="28"/>
          <w:szCs w:val="28"/>
        </w:rPr>
        <w:t xml:space="preserve"> </w:t>
      </w:r>
    </w:p>
    <w:p w:rsidR="008905AA" w:rsidRDefault="00D03710">
      <w:pPr>
        <w:pStyle w:val="80009d8e-58d5-4c03-a12c-ede853944486"/>
        <w:spacing w:line="360" w:lineRule="auto"/>
      </w:pPr>
      <w:r>
        <w:t>经过一段时间的了解，终于对提问有了较好的处理方法。分三种情况：</w:t>
        <w:cr/>
        <w:t/>
        <w:cr/>
        <w:t>1、悬赏提问，优先回答。</w:t>
        <w:cr/>
        <w:t/>
        <w:cr/>
        <w:t>2、有意义的问题，回答，答案公开供大家参考。这里注意，有很多问题是重复的，未必回答你了，但你能在其他回答中找到。</w:t>
        <w:cr/>
        <w:t/>
        <w:cr/>
        <w:t>3、无意义或者无法回答的问题，私信。</w:t>
        <w:cr/>
        <w:t/>
        <w:cr/>
        <w:t>也就是说，尽量回答大家的问题，我会告诉你昨天我回答了100个以上问题么。另外建议不要匿名提问，因为匿名我就没法私信。</w:t>
        <w:cr/>
        <w:t/>
        <w:cr/>
        <w:t>但如果未来问题实在太多，抱歉可能无法一一回答。特别是那些重复的问题，建议大家去过去的帖子里找答案。</w:t>
      </w:r>
      <w:bookmarkStart w:id="0" w:name="_GoBack"/>
      <w:bookmarkEnd w:id="0"/>
    </w:p>
    <w:p w:rsidR="008905AA" w:rsidRDefault="008905AA">
      <w:pPr>
        <w:pStyle w:val="80009d8e-58d5-4c03-a12c-ede853944486"/>
      </w:pPr>
    </w:p>
    <w:p w:rsidR="008905AA" w:rsidRDefault="008905AA">
      <w:pPr>
        <w:jc w:val="left"/>
      </w:pPr>
    </w:p>
    <w:p w:rsidR="008905AA" w:rsidRDefault="00D03710">
      <w:pPr>
        <w:pStyle w:val="7e15e87f-4bb8-4abe-b5f4-5aee2da12a96"/>
      </w:pPr>
      <w:r>
        <w:rPr>
          <w:color w:val="5B9BD5"/>
          <w:sz w:val="28"/>
          <w:szCs w:val="28"/>
        </w:rPr>
        <w:t>教授好，有个问题一直深受困扰。趋势投资者只在牛市中操作，在熊市会定投中证500等指数基金。这样难道不是在价值投资和趋势投资中摇摆吗？换句话说，抛开个人能力问题，熊市中作为价值投资者，寻找价值被低估的优质公司作为防守，牛市中用价值选股趋势交易的策略，选择弹性大的标的作为进攻。这种交易方法是否可行，感谢教授和其他朋友指点。</w:t>
      </w:r>
    </w:p>
    <w:p w:rsidR="008905AA" w:rsidRDefault="00D03710">
      <w:pPr>
        <w:pStyle w:val="b4ebaa3b-11bd-4e0d-911e-faa9e873c238"/>
        <w:spacing w:line="360" w:lineRule="auto"/>
      </w:pPr>
      <w:r>
        <w:t>理论上可以，实际上很难做到。类似于你要求一个学霸还要会泡妞，小概率事件。不过有一个建议是牛市可以加快轮动频率，就是某个股票涨多了就切换到同性质的涨得少的股票上，因为牛市的特点就是大家都会涨。</w:t>
      </w:r>
      <w:bookmarkStart w:id="0" w:name="_GoBack"/>
      <w:bookmarkEnd w:id="0"/>
    </w:p>
    <w:p w:rsidR="008905AA" w:rsidRDefault="008905AA">
      <w:pPr>
        <w:pStyle w:val="b4ebaa3b-11bd-4e0d-911e-faa9e873c238"/>
      </w:pPr>
    </w:p>
    <w:p w:rsidR="008905AA" w:rsidRDefault="008905AA">
      <w:pPr>
        <w:jc w:val="left"/>
      </w:pPr>
    </w:p>
    <w:p w:rsidR="008905AA" w:rsidRDefault="00D03710">
      <w:pPr>
        <w:pStyle w:val="a21249a7-cf64-4898-94f8-565f848a6c19"/>
      </w:pPr>
      <w:r>
        <w:rPr>
          <w:color w:val="5B9BD5"/>
          <w:sz w:val="28"/>
          <w:szCs w:val="28"/>
        </w:rPr>
        <w:t>教授对p2p了解多吗？被雷的平台本金还能拿回来吗？</w:t>
      </w:r>
    </w:p>
    <w:p w:rsidR="008905AA" w:rsidRDefault="00D03710">
      <w:pPr>
        <w:pStyle w:val="f0ebc837-bcea-419a-a1b3-fa99539f01c1"/>
        <w:spacing w:line="360" w:lineRule="auto"/>
      </w:pPr>
      <w:r>
        <w:t>比较好的结果是能拿回来一部分。注意及时向警方提供相关材料，否则就算追回部分可能也没你的份。根据过去的经验，最终拿回30%的本金问题不大，但不会超过70%。</w:t>
      </w:r>
      <w:bookmarkStart w:id="0" w:name="_GoBack"/>
      <w:bookmarkEnd w:id="0"/>
    </w:p>
    <w:p w:rsidR="008905AA" w:rsidRDefault="008905AA">
      <w:pPr>
        <w:pStyle w:val="f0ebc837-bcea-419a-a1b3-fa99539f01c1"/>
      </w:pPr>
    </w:p>
    <w:p w:rsidR="008905AA" w:rsidRDefault="008905AA">
      <w:pPr>
        <w:jc w:val="left"/>
      </w:pPr>
    </w:p>
    <w:p w:rsidR="008905AA" w:rsidRDefault="00D03710">
      <w:pPr>
        <w:pStyle w:val="848a5ad2-f832-40b0-b5a2-b63ffa3dc0f5"/>
      </w:pPr>
      <w:r>
        <w:rPr>
          <w:color w:val="5B9BD5"/>
          <w:sz w:val="28"/>
          <w:szCs w:val="28"/>
        </w:rPr>
        <w:t>皇叔教授您好，请问期权真的像下图说的那么暴利吗？具体操作是怎样的？</w:t>
      </w:r>
    </w:p>
    <w:p w:rsidR="008905AA" w:rsidRDefault="00D03710">
      <w:pPr>
        <w:pStyle w:val="2b8a43e0-85d1-4901-b0a6-62b5dfd08760"/>
        <w:spacing w:line="360" w:lineRule="auto"/>
      </w:pPr>
      <w:r>
        <w:t>给你们普及一个常识吧。期权操作完全是对赌，有人赚1块钱，就必须有另外一个人亏一块钱。这和股票完全不一样，股票是大家可以一起赚。你的这个例子当中，的确有幸运者赚100多倍，但对应的就是无数人亏得渣都不剩。不建议任何新手去玩期权，让新手玩期权的都是骗子。</w:t>
      </w:r>
      <w:bookmarkStart w:id="0" w:name="_GoBack"/>
      <w:bookmarkEnd w:id="0"/>
    </w:p>
    <w:p w:rsidR="008905AA" w:rsidRDefault="008905AA">
      <w:pPr>
        <w:pStyle w:val="2b8a43e0-85d1-4901-b0a6-62b5dfd08760"/>
      </w:pPr>
    </w:p>
    <w:p w:rsidR="008905AA" w:rsidRDefault="008905AA">
      <w:pPr>
        <w:jc w:val="left"/>
      </w:pPr>
    </w:p>
    <w:p w:rsidR="008905AA" w:rsidRDefault="00D03710">
      <w:pPr>
        <w:pStyle w:val="0768a487-b50a-41d5-9570-7b7215ddcfc3"/>
      </w:pPr>
      <w:r>
        <w:rPr>
          <w:color w:val="5B9BD5"/>
          <w:sz w:val="28"/>
          <w:szCs w:val="28"/>
        </w:rPr>
        <w:t>教授 最近港房股涨得非常多，但我发现绿城一直在低位趴着，pe只有4点多，房产股的利润都是两年前的，那怎么来判断当下的哪只房产股是被低估了呢？</w:t>
      </w:r>
    </w:p>
    <w:p w:rsidR="008905AA" w:rsidRDefault="00D03710">
      <w:pPr>
        <w:pStyle w:val="507ec271-a0a2-4409-83e6-f5b01979afa8"/>
        <w:spacing w:line="360" w:lineRule="auto"/>
      </w:pPr>
      <w:r>
        <w:t>你算问对人了，绿城这个股票我太了解了。绿城的问题有两条，第一管理层不给力，都是原来当官的改行，很多行为是反市场的。第二是有比较多的利益输送行为，中高层挖公司墙角很厉害。如果这两条能改过来，绿城肯定能翻倍甚至更多，但问题就是难啊。</w:t>
        <w:cr/>
        <w:t/>
        <w:cr/>
        <w:t>当然绿城的房子的确都是好房子，这也是这个公司最有价值的地方。绿城就是那种企业各方面都很好，就是管理层不行的典型。核心就是他们根本没把股价和股东利益放在心上。</w:t>
      </w:r>
      <w:bookmarkStart w:id="0" w:name="_GoBack"/>
      <w:bookmarkEnd w:id="0"/>
    </w:p>
    <w:p w:rsidR="008905AA" w:rsidRDefault="008905AA">
      <w:pPr>
        <w:pStyle w:val="507ec271-a0a2-4409-83e6-f5b01979afa8"/>
      </w:pPr>
    </w:p>
    <w:p w:rsidR="008905AA" w:rsidRDefault="008905AA">
      <w:pPr>
        <w:jc w:val="left"/>
      </w:pPr>
    </w:p>
    <w:p w:rsidR="008905AA" w:rsidRDefault="00D03710">
      <w:pPr>
        <w:pStyle w:val="dee8fe47-6f1a-46a2-a0f8-8b34dc2f4d9b"/>
      </w:pPr>
      <w:r>
        <w:rPr>
          <w:color w:val="5B9BD5"/>
          <w:sz w:val="28"/>
          <w:szCs w:val="28"/>
        </w:rPr>
        <w:t>问题:转行金融行业的路径是什么？</w:t>
        <w:cr/>
        <w:t>教授你好，我现年27岁，研究生毕业后，做了1年半公务员，股龄1年半。</w:t>
        <w:cr/>
        <w:t>入市原因是，老爸亏得太惨又不愿离开股市。我刚开始认为A股市场中再厉害的散户都是韭菜，所以从美港股开始做起，后来发现A股捡钱太容易，又转战A股。至今已逐渐将老爸的资金全部代管，代管资金目前整体盈利18%左右。</w:t>
        <w:cr/>
        <w:t>个人感觉自己逻辑不错，对这一行很热爱，也喜欢钻研，邱国鹭、巴菲特等大师的书看了不少，还自学了金融专业的课程。</w:t>
        <w:cr/>
        <w:t>目前觉得自己对金融行业是喜欢且擅长的（虽然赚钱有一定偶然性，且未经历长时间检验）。</w:t>
        <w:cr/>
        <w:t>想请问教授如何快速验证自己是否适合从事金融行业？非金融专业毕业生具体的转行路径应该如何规划？</w:t>
      </w:r>
    </w:p>
    <w:p w:rsidR="008905AA" w:rsidRDefault="00D03710">
      <w:pPr>
        <w:pStyle w:val="2c6b465c-a4dc-4edb-b2a3-6a71a08519ef"/>
        <w:spacing w:line="360" w:lineRule="auto"/>
      </w:pPr>
      <w:r>
        <w:t>有两条路吧。</w:t>
        <w:cr/>
        <w:t/>
        <w:cr/>
        <w:t>第一条，考个金融博士再转行。如果国内比较困难，可以考虑出国做个mba。如果你的硕士是计算机，数学，物理相关的，我觉得国内还是有可能找到导师愿意招你做博士的。当然你自己也要做一两年的准备。</w:t>
        <w:cr/>
        <w:t/>
        <w:cr/>
        <w:t>第二条，直接从私募底层岗位开始做起，比如小研究员。工资不高的，出人头地靠自己能力了。</w:t>
        <w:cr/>
        <w:t/>
        <w:cr/>
        <w:t>不过我觉得你是公务员，如果工作不是很忙，其实业余时间做个人投资也没问题。我也是这条路过来的，压力小得多。如果长期投资做能证明自己能力，肯定会有机会。</w:t>
      </w:r>
      <w:bookmarkStart w:id="0" w:name="_GoBack"/>
      <w:bookmarkEnd w:id="0"/>
    </w:p>
    <w:p w:rsidR="008905AA" w:rsidRDefault="008905AA">
      <w:pPr>
        <w:pStyle w:val="2c6b465c-a4dc-4edb-b2a3-6a71a08519ef"/>
      </w:pPr>
    </w:p>
    <w:p w:rsidR="008905AA" w:rsidRDefault="008905AA">
      <w:pPr>
        <w:jc w:val="left"/>
      </w:pPr>
    </w:p>
    <w:p w:rsidR="008905AA" w:rsidRDefault="00D03710">
      <w:pPr>
        <w:pStyle w:val="387723d5-ab16-47fc-b58f-3d9a61e9f825"/>
      </w:pPr>
      <w:r>
        <w:rPr>
          <w:color w:val="5B9BD5"/>
          <w:sz w:val="28"/>
          <w:szCs w:val="28"/>
        </w:rPr>
        <w:t>刘备教授，您好，我想咨询一下新股中了签，待新股上市后，怎么样能做到收益相对最大呢，前段时间我中了金时科技，教授能分析一下吗，谢谢！</w:t>
      </w:r>
    </w:p>
    <w:p w:rsidR="008905AA" w:rsidRDefault="00D03710">
      <w:pPr>
        <w:pStyle w:val="6db0aa91-05da-48d7-94c1-1833e4aaa96c"/>
        <w:spacing w:line="360" w:lineRule="auto"/>
      </w:pPr>
      <w:r>
        <w:t>我的做法一向是开板之后立即卖出，不做开板后的博弈。因为实际上开板之后这个就不叫做新股，而叫做次新股了，是两回事。</w:t>
        <w:cr/>
        <w:t/>
        <w:cr/>
        <w:t>通常来说，一开始新股都会连续涨停，但当某一天交易额达到1%以上的时候，第二天就有可能破板，我就会从开盘开始观察。如果集合竞价不能涨停，我就直接挂跌停价，开盘的时候直接走人。</w:t>
      </w:r>
      <w:bookmarkStart w:id="0" w:name="_GoBack"/>
      <w:bookmarkEnd w:id="0"/>
    </w:p>
    <w:p w:rsidR="008905AA" w:rsidRDefault="008905AA">
      <w:pPr>
        <w:pStyle w:val="6db0aa91-05da-48d7-94c1-1833e4aaa96c"/>
      </w:pPr>
    </w:p>
    <w:p w:rsidR="008905AA" w:rsidRDefault="008905AA">
      <w:pPr>
        <w:jc w:val="left"/>
      </w:pPr>
    </w:p>
    <w:p w:rsidR="008905AA" w:rsidRDefault="00D03710">
      <w:pPr>
        <w:pStyle w:val="6a203b5f-3d1e-42ac-8a4b-51f32642ced3"/>
      </w:pPr>
      <w:r>
        <w:rPr>
          <w:color w:val="5B9BD5"/>
          <w:sz w:val="28"/>
          <w:szCs w:val="28"/>
        </w:rPr>
        <w:t>这两天中国平安回调是不是平安好医生亏太多的缘故？它的每次回调是不是都是加仓的好机会？</w:t>
      </w:r>
    </w:p>
    <w:p w:rsidR="008905AA" w:rsidRDefault="00D03710">
      <w:pPr>
        <w:pStyle w:val="22306084-0b81-4e8d-b3e8-03e741d0adf0"/>
        <w:spacing w:line="360" w:lineRule="auto"/>
      </w:pPr>
      <w:r>
        <w:t>你这个理解的逻辑有点问题。平安好医生市值不过几百亿，平安的市值万亿。好医生就算跌成0了，对平安的影响也不过几个百分点而已。</w:t>
        <w:cr/>
        <w:t/>
        <w:cr/>
        <w:t>真有影响，那也是平安影响好医生。</w:t>
        <w:cr/>
        <w:t/>
        <w:cr/>
        <w:t>平安在60左右是非常安全的。现在70多长期看肯定没问题，短期那就没法保证了。我说的长期，那是一年以上。</w:t>
      </w:r>
      <w:bookmarkStart w:id="0" w:name="_GoBack"/>
      <w:bookmarkEnd w:id="0"/>
    </w:p>
    <w:p w:rsidR="008905AA" w:rsidRDefault="008905AA">
      <w:pPr>
        <w:pStyle w:val="22306084-0b81-4e8d-b3e8-03e741d0adf0"/>
      </w:pPr>
    </w:p>
    <w:p w:rsidR="008905AA" w:rsidRDefault="008905AA">
      <w:pPr>
        <w:jc w:val="left"/>
      </w:pPr>
    </w:p>
    <w:p w:rsidR="008905AA" w:rsidRDefault="00D03710">
      <w:pPr>
        <w:pStyle w:val="314ed4f1-ddd4-4e67-8bd8-6f729333b68d"/>
      </w:pPr>
      <w:r>
        <w:rPr>
          <w:color w:val="5B9BD5"/>
          <w:sz w:val="28"/>
          <w:szCs w:val="28"/>
        </w:rPr>
        <w:t>教授，问一个和股票无关的问题。先把基本情况说一下:岳父一家在杭州省二轻建材市场有个卖门的店铺，G20前在拱墅半山大江运河之星买了套房。房市不景气，装修市场自然冷清，我认为零散装修5至10年内在杭州会自然消失，要凑早转行，或者回到老家县级市还可折腾几年。那套房岳母想卖了，一是怕后面越来越不值钱，二是有房贷压力。我的想法是长久来看杭州的房子还是很有升值空间，只要把房子租了就可以抵大部分房贷。教授，您怎么看？</w:t>
      </w:r>
    </w:p>
    <w:p w:rsidR="008905AA" w:rsidRDefault="00D03710">
      <w:pPr>
        <w:pStyle w:val="8eacc1d7-0c6e-4be6-bd06-8d492f6b0e00"/>
        <w:spacing w:line="360" w:lineRule="auto"/>
      </w:pPr>
      <w:r>
        <w:t>任何投资是比较而言的。如果把杭州这套房卖了，有更好的投资渠道，我觉得当然可以。但是如果卖了以后去买县城的房子或者进行其他不靠谱的投资，那还是留着好。</w:t>
        <w:cr/>
        <w:t/>
        <w:cr/>
        <w:t>另外既然是g20之前买的，那价格还是相对低的，按揭压力应该不大。如果没有其他好的投资渠道，持有是比较保守也是比较稳妥的方式。</w:t>
      </w:r>
      <w:bookmarkStart w:id="0" w:name="_GoBack"/>
      <w:bookmarkEnd w:id="0"/>
    </w:p>
    <w:p w:rsidR="008905AA" w:rsidRDefault="008905AA">
      <w:pPr>
        <w:pStyle w:val="8eacc1d7-0c6e-4be6-bd06-8d492f6b0e00"/>
      </w:pPr>
    </w:p>
    <w:p w:rsidR="008905AA" w:rsidRDefault="008905AA">
      <w:pPr>
        <w:jc w:val="left"/>
      </w:pPr>
    </w:p>
    <w:p w:rsidR="008905AA" w:rsidRDefault="00D03710">
      <w:pPr>
        <w:pStyle w:val="08b24d4f-2e2c-4107-9ffb-e39772f036e8"/>
      </w:pPr>
      <w:r>
        <w:rPr>
          <w:color w:val="5B9BD5"/>
          <w:sz w:val="28"/>
          <w:szCs w:val="28"/>
        </w:rPr>
        <w:t xml:space="preserve"> </w:t>
      </w:r>
    </w:p>
    <w:p w:rsidR="008905AA" w:rsidRDefault="00D03710">
      <w:pPr>
        <w:pStyle w:val="9f007c76-7177-41d2-83d3-e00921669111"/>
        <w:spacing w:line="360" w:lineRule="auto"/>
      </w:pPr>
      <w:r>
        <w:t>我发表了一篇文章：&lt;e type="web" href="https%3A%2F%2Farticles.zsxq.com%2Fid_1kj9b25a7czv.html" title="%E4%BB%B7%E5%80%BC%E6%8A%95%E8%B5%84%E4%B8%89%E5%A4%A7%E7%A5%9E" /&gt;</w:t>
        <w:cr/>
        <w:t/>
        <w:cr/>
        <w:t>这是对于上次那篇单独写格雷厄姆的文章的补足，加上巴菲特和林奇。三个人代表三种价值投资的风格。</w:t>
      </w:r>
      <w:bookmarkStart w:id="0" w:name="_GoBack"/>
      <w:bookmarkEnd w:id="0"/>
    </w:p>
    <w:p w:rsidR="008905AA" w:rsidRDefault="008905AA">
      <w:pPr>
        <w:pStyle w:val="9f007c76-7177-41d2-83d3-e00921669111"/>
      </w:pPr>
    </w:p>
    <w:p w:rsidR="008905AA" w:rsidRDefault="008905AA">
      <w:pPr>
        <w:jc w:val="left"/>
      </w:pPr>
    </w:p>
    <w:p w:rsidR="008905AA" w:rsidRDefault="00D03710">
      <w:pPr>
        <w:pStyle w:val="69612d48-099a-4d4c-ba6a-d8d8bdaabd81"/>
      </w:pPr>
      <w:r>
        <w:rPr>
          <w:color w:val="5B9BD5"/>
          <w:sz w:val="28"/>
          <w:szCs w:val="28"/>
        </w:rPr>
        <w:t xml:space="preserve"> </w:t>
      </w:r>
    </w:p>
    <w:p w:rsidR="008905AA" w:rsidRDefault="00D03710">
      <w:pPr>
        <w:pStyle w:val="567cdbf3-df82-4065-89df-9fcb20e11bde"/>
        <w:spacing w:line="360" w:lineRule="auto"/>
      </w:pPr>
      <w:r>
        <w:t>关于版面管理和提问的事说几句。</w:t>
        <w:cr/>
        <w:t/>
        <w:cr/>
        <w:t>很多读者大人嫌版面乱，经常跳出信息很烦。前者是客观存在的，不过自从有管理员后这个问题好了很多。跳出信息问题，建议大家调整一下知识星球的设置，不允许跳出信息即可。反正我通常不会在盘中发什么重要信息的，每晚来喵一眼即可。</w:t>
        <w:cr/>
        <w:t/>
        <w:cr/>
        <w:t>提问是知识星球一个核心功能。目前主要存在两个问题。</w:t>
        <w:cr/>
        <w:t/>
        <w:cr/>
        <w:t>第一是问题的层次差别很大，老韭菜嫌弃新韭菜的问题太幼稚。这个请老韭菜多担待了，毕竟大家都是从新手过来的，另外我在回答问题的时候已经尽量保证营养，不仅仅是简单的是或者否。</w:t>
        <w:cr/>
        <w:t/>
        <w:cr/>
        <w:t>第二是问题太多我回答不过来。</w:t>
        <w:cr/>
        <w:t/>
        <w:cr/>
        <w:t>其实很多问题是重复的，比方说关于科创板第一批申报就至少有10个人问。那我只能随机选一个回答，其他只有抱歉了。</w:t>
        <w:cr/>
        <w:t/>
        <w:cr/>
        <w:t>还有就是问具体股票的操作，该买还是卖的。抱歉，绝大部分无法回答。股票短期涨跌根本就是无法预测的，我回答了你，你赚了钱和我无关，亏了钱要鄙视我。所以回答这种问题的，不是sb就是骗子。</w:t>
        <w:cr/>
        <w:t/>
        <w:cr/>
        <w:t>另外一种是让我分析具体股票的，在我正好了解的情况下会尽力回答。不过重复也太多，比方说很多人都在问平安和人寿的问题，过去我已经回答过了，麻烦大家自己去找。</w:t>
        <w:cr/>
        <w:t/>
        <w:cr/>
        <w:t>为了方便大家查询，管理员小组会对每周问题进行归纳整理，从本周或者下周开始。</w:t>
        <w:cr/>
        <w:t/>
        <w:cr/>
        <w:t>另外请大家不要就一个问题反复来问，耐心等待即可，能回答的我都会尽力回答，实在等不及附上8块钱我会优先回答。如果你们知道目前后台还积着几百个问题，肯定会理解我的。</w:t>
      </w:r>
      <w:bookmarkStart w:id="0" w:name="_GoBack"/>
      <w:bookmarkEnd w:id="0"/>
    </w:p>
    <w:p w:rsidR="008905AA" w:rsidRDefault="008905AA">
      <w:pPr>
        <w:pStyle w:val="567cdbf3-df82-4065-89df-9fcb20e11bde"/>
      </w:pPr>
    </w:p>
    <w:p w:rsidR="008905AA" w:rsidRDefault="008905AA">
      <w:pPr>
        <w:jc w:val="left"/>
      </w:pPr>
    </w:p>
    <w:p w:rsidR="008905AA" w:rsidRDefault="00D03710">
      <w:pPr>
        <w:pStyle w:val="748624ec-34af-4945-9e2a-a96a9633952d"/>
      </w:pPr>
      <w:r>
        <w:rPr>
          <w:color w:val="5B9BD5"/>
          <w:sz w:val="28"/>
          <w:szCs w:val="28"/>
        </w:rPr>
        <w:t>刚刚关注教授，立刻就路转粉了。求教授指点一下兴业银行，还适合长期持有吗？</w:t>
      </w:r>
    </w:p>
    <w:p w:rsidR="008905AA" w:rsidRDefault="00D03710">
      <w:pPr>
        <w:pStyle w:val="d2991a70-137f-481f-9425-cf24fac937b1"/>
        <w:spacing w:line="360" w:lineRule="auto"/>
      </w:pPr>
      <w:r>
        <w:t>兴业银行我持有过，而且一直保持一定的关注。这是一个典型的烟蒂股，就是说价值有一点，但总没啥大意思。从pb和pe等指标看兴业肯定是低估的，但从坏账和增长等指标看却一般。此外兴业历史上有4到5次增发，实际上就是向市场要钱，也导致每股净资产被稀释。</w:t>
        <w:cr/>
        <w:t/>
        <w:cr/>
        <w:t>综上，以我目前的风格来说，不是很喜欢兴业，感觉比较磨叽进攻性不足。但是因为估值低，是防守的好标的。所以如果想买了以后就不看，等分红，打新配资的，可以考虑。</w:t>
      </w:r>
      <w:bookmarkStart w:id="0" w:name="_GoBack"/>
      <w:bookmarkEnd w:id="0"/>
    </w:p>
    <w:p w:rsidR="008905AA" w:rsidRDefault="008905AA">
      <w:pPr>
        <w:pStyle w:val="d2991a70-137f-481f-9425-cf24fac937b1"/>
      </w:pPr>
    </w:p>
    <w:p w:rsidR="008905AA" w:rsidRDefault="008905AA">
      <w:pPr>
        <w:jc w:val="left"/>
      </w:pPr>
    </w:p>
    <w:p w:rsidR="008905AA" w:rsidRDefault="00D03710">
      <w:pPr>
        <w:pStyle w:val="10b3eb15-2f90-4f4d-9985-e22e495a4411"/>
      </w:pPr>
      <w:r>
        <w:rPr>
          <w:color w:val="5B9BD5"/>
          <w:sz w:val="28"/>
          <w:szCs w:val="28"/>
        </w:rPr>
        <w:t>教授，如何快速在一家公司的财报中提炼出关键信息</w:t>
      </w:r>
    </w:p>
    <w:p w:rsidR="008905AA" w:rsidRDefault="00D03710">
      <w:pPr>
        <w:pStyle w:val="642b8e1c-140b-4e14-b683-523dc817514a"/>
        <w:spacing w:line="360" w:lineRule="auto"/>
      </w:pPr>
      <w:r>
        <w:t>这个问题一言难尽了。建议看一本书“手把手教你读财报”，进阶可以看“聪明的投资者”。还有一种偷懒的办法，就是上雪球去看评论。一般比较热门的股票出来之后，都会有几篇长文评论，后面也有各种争论。全部读完，然后对照财报再琢磨。基本八九不离十</w:t>
      </w:r>
      <w:bookmarkStart w:id="0" w:name="_GoBack"/>
      <w:bookmarkEnd w:id="0"/>
    </w:p>
    <w:p w:rsidR="008905AA" w:rsidRDefault="008905AA">
      <w:pPr>
        <w:pStyle w:val="642b8e1c-140b-4e14-b683-523dc817514a"/>
      </w:pPr>
    </w:p>
    <w:p w:rsidR="008905AA" w:rsidRDefault="008905AA">
      <w:pPr>
        <w:jc w:val="left"/>
      </w:pPr>
    </w:p>
    <w:p w:rsidR="008905AA" w:rsidRDefault="00D03710">
      <w:pPr>
        <w:pStyle w:val="aa76841f-c6c4-411d-aa4d-5088455e2c58"/>
      </w:pPr>
      <w:r>
        <w:rPr>
          <w:color w:val="5B9BD5"/>
          <w:sz w:val="28"/>
          <w:szCs w:val="28"/>
        </w:rPr>
        <w:t>教授，重仓新乳业（002946），目前亏损近10个点，请点评并期待后期操作指点。</w:t>
      </w:r>
    </w:p>
    <w:p w:rsidR="008905AA" w:rsidRDefault="00D03710">
      <w:pPr>
        <w:pStyle w:val="12d236b8-d431-43bf-9ea0-5914f22c59b8"/>
        <w:spacing w:line="360" w:lineRule="auto"/>
      </w:pPr>
      <w:r>
        <w:t>感谢你这8块钱，算把我炸出来了。其实这个问题我本来不想回答，因为新乳业这个股票我一点都不熟悉。但既然拿了悬赏，必须认真去看下。看了以后发现是个次新股，所以这个股的基本面不用分析了，因为估值远远超过其他乳制品公司，比方说伊利。</w:t>
        <w:cr/>
        <w:t/>
        <w:cr/>
        <w:t>如果您买入这个股就是炒次新投机，那我没啥建议。如果您是价值投资，那我建议您以后不用去玩次新股。</w:t>
      </w:r>
      <w:bookmarkStart w:id="0" w:name="_GoBack"/>
      <w:bookmarkEnd w:id="0"/>
    </w:p>
    <w:p w:rsidR="008905AA" w:rsidRDefault="008905AA">
      <w:pPr>
        <w:pStyle w:val="12d236b8-d431-43bf-9ea0-5914f22c59b8"/>
      </w:pPr>
    </w:p>
    <w:p w:rsidR="008905AA" w:rsidRDefault="008905AA">
      <w:pPr>
        <w:jc w:val="left"/>
      </w:pPr>
    </w:p>
    <w:p w:rsidR="008905AA" w:rsidRDefault="00D03710">
      <w:pPr>
        <w:pStyle w:val="041ef27a-87b2-4a68-b45d-5a9449010f7b"/>
      </w:pPr>
      <w:r>
        <w:rPr>
          <w:color w:val="5B9BD5"/>
          <w:sz w:val="28"/>
          <w:szCs w:val="28"/>
        </w:rPr>
        <w:t>教授曾说比较看好中兴的对吧？本人应届生，签了zte，原以为之前出了事工资要缩水，没想到比去年开得更高了，中兴5g似乎有点搞头，而且研发营收比也一直很高，觉得高层在痛定思痛，颇有想法。每次通信变革行业都要洗牌，打算长期支持波东家，毕竟给了我饭碗。请问您觉得现在中兴估值合理么，还是应该再观望观望？谢教授</w:t>
      </w:r>
    </w:p>
    <w:p w:rsidR="008905AA" w:rsidRDefault="00D03710">
      <w:pPr>
        <w:pStyle w:val="f67f415a-d420-4ec7-b225-797028418976"/>
        <w:spacing w:line="360" w:lineRule="auto"/>
      </w:pPr>
      <w:r>
        <w:t>因为华为没上市的缘故，所以中兴应该是目前a股5g领域最强者了。恭喜你成为zte的一员，突然想去十几年前我也拿到过zte的offer，虽然最后没去。我其实不太喜欢zte这样的股票，总觉得周期性太强。但作为中兴员工支持自家公司也是没啥问题的。中兴未来的发展可能和中美关系会密切相关，至少美国要默认中兴发展到什么程度。</w:t>
      </w:r>
      <w:bookmarkStart w:id="0" w:name="_GoBack"/>
      <w:bookmarkEnd w:id="0"/>
    </w:p>
    <w:p w:rsidR="008905AA" w:rsidRDefault="008905AA">
      <w:pPr>
        <w:pStyle w:val="f67f415a-d420-4ec7-b225-797028418976"/>
      </w:pPr>
    </w:p>
    <w:p w:rsidR="008905AA" w:rsidRDefault="008905AA">
      <w:pPr>
        <w:jc w:val="left"/>
      </w:pPr>
    </w:p>
    <w:p w:rsidR="008905AA" w:rsidRDefault="00D03710">
      <w:pPr>
        <w:pStyle w:val="7454fa3b-c237-4e9e-83b5-b8c9574a5c65"/>
      </w:pPr>
      <w:r>
        <w:rPr>
          <w:color w:val="5B9BD5"/>
          <w:sz w:val="28"/>
          <w:szCs w:val="28"/>
        </w:rPr>
        <w:t>这是财联社给的数据，教授有时间给解读一下</w:t>
      </w:r>
    </w:p>
    <w:p w:rsidR="008905AA" w:rsidRDefault="00D03710">
      <w:pPr>
        <w:pStyle w:val="1bc1f9be-f5ad-4475-8ace-b2428906107e"/>
        <w:spacing w:line="360" w:lineRule="auto"/>
      </w:pPr>
      <w:r>
        <w:t>总的来说，我觉得第一批送审的公司质地比较一般，没啥亮点。乐观来看，第一批送审不一定是第一批上市，也可能会有好几批一起送审，最后从中间挑选出来质量比较好的。不过这些公司估计周一会炒作一波。</w:t>
        <w:cr/>
        <w:t/>
        <w:cr/>
        <w:t>不过，目前的炒作行情一般是，好的你买也买不到，你买的到的说不定就炸板。</w:t>
      </w:r>
      <w:bookmarkStart w:id="0" w:name="_GoBack"/>
      <w:bookmarkEnd w:id="0"/>
    </w:p>
    <w:p w:rsidR="008905AA" w:rsidRDefault="008905AA">
      <w:pPr>
        <w:pStyle w:val="1bc1f9be-f5ad-4475-8ace-b2428906107e"/>
      </w:pPr>
    </w:p>
    <w:p w:rsidR="008905AA" w:rsidRDefault="008905AA">
      <w:pPr>
        <w:jc w:val="left"/>
      </w:pPr>
    </w:p>
    <w:p w:rsidR="008905AA" w:rsidRDefault="00D03710">
      <w:pPr>
        <w:pStyle w:val="4572ca28-99fc-4cc0-afe7-09be2834fe44"/>
      </w:pPr>
      <w:r>
        <w:rPr>
          <w:color w:val="5B9BD5"/>
          <w:sz w:val="28"/>
          <w:szCs w:val="28"/>
        </w:rPr>
        <w:t>新韭请教。</w:t>
        <w:cr/>
        <w:t>怎么样判断保险股是否值得买呢，买了人寿，但是最近表现看起来并不如意。</w:t>
        <w:cr/>
        <w:t>看教授经常在讲平安，它跟人寿差别在哪呢，该怎么比较呢？</w:t>
      </w:r>
    </w:p>
    <w:p w:rsidR="008905AA" w:rsidRDefault="00D03710">
      <w:pPr>
        <w:pStyle w:val="6ff084db-f497-4533-9340-3351052e6fc0"/>
        <w:spacing w:line="360" w:lineRule="auto"/>
      </w:pPr>
      <w:r>
        <w:t>很多人问人寿和保险公司的问题，借你这个帖子集中回答一下。通常大家会认为所以保险股里平安大于太保大于其他，所以我认为长期持股买平安即可，想分散再加个太保即可。不过人寿有个特性，就是牛市初期会容易被炒作一波，因为他的流通股特别少，大部分掌握在国资手中不会动。前段时间炒人寿和人保就是这个原因，人保是次新大部分股票限售。</w:t>
        <w:cr/>
        <w:t/>
        <w:cr/>
        <w:t>所以当牛市初期，人寿估值又特别低的时候，可以利用这个特点套利一把。</w:t>
      </w:r>
      <w:bookmarkStart w:id="0" w:name="_GoBack"/>
      <w:bookmarkEnd w:id="0"/>
    </w:p>
    <w:p w:rsidR="008905AA" w:rsidRDefault="008905AA">
      <w:pPr>
        <w:pStyle w:val="6ff084db-f497-4533-9340-3351052e6fc0"/>
      </w:pPr>
    </w:p>
    <w:p w:rsidR="008905AA" w:rsidRDefault="008905AA">
      <w:pPr>
        <w:jc w:val="left"/>
      </w:pPr>
    </w:p>
    <w:p w:rsidR="008905AA" w:rsidRDefault="00D03710">
      <w:pPr>
        <w:pStyle w:val="1d549477-829c-4d6a-bff9-6da32b27923a"/>
      </w:pPr>
      <w:r>
        <w:rPr>
          <w:color w:val="5B9BD5"/>
          <w:sz w:val="28"/>
          <w:szCs w:val="28"/>
        </w:rPr>
        <w:t>建议教授少用提问功能，不然每回答一个问题知识星球就会推送一次会造成一些困扰的。如果想回答问题建议每天开个问答贴翻留言就行了，推送还是留给比较重要的信息吧</w:t>
      </w:r>
    </w:p>
    <w:p w:rsidR="008905AA" w:rsidRDefault="00D03710">
      <w:pPr>
        <w:pStyle w:val="d29a6304-4316-46a7-9916-aee9b6fe0c12"/>
        <w:spacing w:line="360" w:lineRule="auto"/>
      </w:pPr>
      <w:r>
        <w:t>我现在对于回答还是比较谨慎，通常都有几十字甚至上百字。尽量保证问题有意义，回答的也有营养。你也可以看成是我发的一个帖子。</w:t>
        <w:cr/>
        <w:t/>
        <w:cr/>
        <w:t>未来我会将回答归纳成一个帖子，很多已经回答过的典型问题就不再会回答了。这样就会使板面好看很多。</w:t>
        <w:cr/>
        <w:t/>
        <w:cr/>
        <w:t>这个回答也作为对大家的一个统一答复。</w:t>
      </w:r>
      <w:bookmarkStart w:id="0" w:name="_GoBack"/>
      <w:bookmarkEnd w:id="0"/>
    </w:p>
    <w:p w:rsidR="008905AA" w:rsidRDefault="008905AA">
      <w:pPr>
        <w:pStyle w:val="d29a6304-4316-46a7-9916-aee9b6fe0c12"/>
      </w:pPr>
    </w:p>
    <w:p w:rsidR="008905AA" w:rsidRDefault="008905AA">
      <w:pPr>
        <w:jc w:val="left"/>
      </w:pPr>
    </w:p>
    <w:p w:rsidR="008905AA" w:rsidRDefault="00D03710">
      <w:pPr>
        <w:pStyle w:val="2d8b9644-f533-46ea-a724-e5f0557325af"/>
      </w:pPr>
      <w:r>
        <w:rPr>
          <w:color w:val="5B9BD5"/>
          <w:sz w:val="28"/>
          <w:szCs w:val="28"/>
        </w:rPr>
        <w:t>教授，香港账户有一笔港币暂时不动的话，有啥稳妥的投资吗？听听你的建议</w:t>
      </w:r>
    </w:p>
    <w:p w:rsidR="008905AA" w:rsidRDefault="00D03710">
      <w:pPr>
        <w:pStyle w:val="54de4454-706c-4d1e-b1cd-e800d76e68bf"/>
        <w:spacing w:line="360" w:lineRule="auto"/>
      </w:pPr>
      <w:r>
        <w:t>少于2万可以尝试一下港股打新，我公众号上有攻略。多的话如果就想平平安安，那就买优先股，但这个我自己也没研究透，下次研究好了会发帖。如果想冒险一点，可买入一揽子高分红港股。</w:t>
      </w:r>
      <w:bookmarkStart w:id="0" w:name="_GoBack"/>
      <w:bookmarkEnd w:id="0"/>
    </w:p>
    <w:p w:rsidR="008905AA" w:rsidRDefault="008905AA">
      <w:pPr>
        <w:pStyle w:val="54de4454-706c-4d1e-b1cd-e800d76e68bf"/>
      </w:pPr>
    </w:p>
    <w:p w:rsidR="008905AA" w:rsidRDefault="008905AA">
      <w:pPr>
        <w:jc w:val="left"/>
      </w:pPr>
    </w:p>
    <w:p w:rsidR="008905AA" w:rsidRDefault="00D03710">
      <w:pPr>
        <w:pStyle w:val="13007afc-423c-4560-888e-b63f5abbd3e3"/>
      </w:pPr>
      <w:r>
        <w:rPr>
          <w:color w:val="5B9BD5"/>
          <w:sz w:val="28"/>
          <w:szCs w:val="28"/>
        </w:rPr>
        <w:t>教授你好，是自有资金炒股，可做长线三年五年的，具体到每只股票，如何确定自己的止盈方式呢？大盘点位、个股价格、均线、目标收益？</w:t>
      </w:r>
    </w:p>
    <w:p w:rsidR="008905AA" w:rsidRDefault="00D03710">
      <w:pPr>
        <w:pStyle w:val="17a51fe1-e70c-44fc-bdcd-295040bbd5c3"/>
        <w:spacing w:line="360" w:lineRule="auto"/>
      </w:pPr>
      <w:r>
        <w:t>长线持股止盈只有两个半条件。</w:t>
        <w:cr/>
        <w:t/>
        <w:cr/>
        <w:t>第一，过去持有的逻辑不存在了。</w:t>
        <w:cr/>
        <w:t/>
        <w:cr/>
        <w:t>第二，发现了你觉得更有价值的标的。</w:t>
        <w:cr/>
        <w:t/>
        <w:cr/>
        <w:t>第2.5，遭遇极端股灾等的时候。</w:t>
      </w:r>
      <w:bookmarkStart w:id="0" w:name="_GoBack"/>
      <w:bookmarkEnd w:id="0"/>
    </w:p>
    <w:p w:rsidR="008905AA" w:rsidRDefault="008905AA">
      <w:pPr>
        <w:pStyle w:val="17a51fe1-e70c-44fc-bdcd-295040bbd5c3"/>
      </w:pPr>
    </w:p>
    <w:p w:rsidR="008905AA" w:rsidRDefault="008905AA">
      <w:pPr>
        <w:jc w:val="left"/>
      </w:pPr>
    </w:p>
    <w:p w:rsidR="008905AA" w:rsidRDefault="00D03710">
      <w:pPr>
        <w:pStyle w:val="5878bcc4-1f28-4638-9726-712ca49e761f"/>
      </w:pPr>
      <w:r>
        <w:rPr>
          <w:color w:val="5B9BD5"/>
          <w:sz w:val="28"/>
          <w:szCs w:val="28"/>
        </w:rPr>
        <w:t>教授你好，近期才关注你的公众号，我初入股市，大部分钱买的基金和场内500etf，我有几个问题，</w:t>
        <w:cr/>
        <w:t>1、国内炒股，价值投资和趋势交易你觉得哪一个更适合于上班族，二者能否相结合？还是最好先练好一种。</w:t>
        <w:cr/>
        <w:t>2、现在大盘3000点左右，从股市角度来看创业板估值有泡沫了，大蓝筹白马估值修复的也到合理值了，从经济角度来看，19年经济触底不反弹，货币偏宽松，财政政策中性，减税利多，那么未来股市向上主要靠情绪面吗？现在一把梭500etf，从大概率来讲，半年后取出（需要用钱），亏损的风险有多大？</w:t>
        <w:cr/>
        <w:t>谢谢！</w:t>
      </w:r>
    </w:p>
    <w:p w:rsidR="008905AA" w:rsidRDefault="00D03710">
      <w:pPr>
        <w:pStyle w:val="41dc50fd-88a6-4b09-a632-3d1e9cde36c4"/>
        <w:spacing w:line="360" w:lineRule="auto"/>
      </w:pPr>
      <w:r>
        <w:t>上班族当然推荐价值投资了，你上班炒股不怕老板暴走么？对大多数人来说，工作收入远比投资重要。等到股市资金超过100万或者200万以后，或许可以认真考虑一下如何平衡工作和投资之间的关系。</w:t>
      </w:r>
      <w:bookmarkStart w:id="0" w:name="_GoBack"/>
      <w:bookmarkEnd w:id="0"/>
    </w:p>
    <w:p w:rsidR="008905AA" w:rsidRDefault="008905AA">
      <w:pPr>
        <w:pStyle w:val="41dc50fd-88a6-4b09-a632-3d1e9cde36c4"/>
      </w:pPr>
    </w:p>
    <w:p w:rsidR="008905AA" w:rsidRDefault="008905AA">
      <w:pPr>
        <w:jc w:val="left"/>
      </w:pPr>
    </w:p>
    <w:p w:rsidR="008905AA" w:rsidRDefault="00D03710">
      <w:pPr>
        <w:pStyle w:val="63a650db-fc19-4e39-96f7-8497cb51c5c4"/>
      </w:pPr>
      <w:r>
        <w:rPr>
          <w:color w:val="5B9BD5"/>
          <w:sz w:val="28"/>
          <w:szCs w:val="28"/>
        </w:rPr>
        <w:t>教授上次在公众号推荐的股票开户，股票有免五吗？</w:t>
      </w:r>
    </w:p>
    <w:p w:rsidR="008905AA" w:rsidRDefault="00D03710">
      <w:pPr>
        <w:pStyle w:val="b3261e97-145d-4a1b-b1cb-5f6e31b43309"/>
        <w:spacing w:line="360" w:lineRule="auto"/>
      </w:pPr>
      <w:r>
        <w:t>没有，但果断时间会推出免5的福利，星球专享，敬请期待。</w:t>
      </w:r>
      <w:bookmarkStart w:id="0" w:name="_GoBack"/>
      <w:bookmarkEnd w:id="0"/>
    </w:p>
    <w:p w:rsidR="008905AA" w:rsidRDefault="008905AA">
      <w:pPr>
        <w:pStyle w:val="b3261e97-145d-4a1b-b1cb-5f6e31b43309"/>
      </w:pPr>
    </w:p>
    <w:p w:rsidR="008905AA" w:rsidRDefault="008905AA">
      <w:pPr>
        <w:jc w:val="left"/>
      </w:pPr>
    </w:p>
    <w:p w:rsidR="008905AA" w:rsidRDefault="00D03710">
      <w:pPr>
        <w:pStyle w:val="89e75fb4-8a86-4ffd-b70c-10bc30d2523e"/>
      </w:pPr>
      <w:r>
        <w:rPr>
          <w:color w:val="5B9BD5"/>
          <w:sz w:val="28"/>
          <w:szCs w:val="28"/>
        </w:rPr>
        <w:t>教授您好，看了今天夜报发现您是计算机出身的，想问一下你对现在量化交易是什么看法？程序猿出身，炒股小白适合接触量化交易吗</w:t>
      </w:r>
    </w:p>
    <w:p w:rsidR="008905AA" w:rsidRDefault="00D03710">
      <w:pPr>
        <w:pStyle w:val="b9c8c5a6-902c-41ad-922e-b6155e4e3e6a"/>
        <w:spacing w:line="360" w:lineRule="auto"/>
      </w:pPr>
      <w:r>
        <w:t>量化交易的核心是算法，如果对股市不熟悉是设计不出算法的。大a股可能未必适合量化投资，我知道的几个战绩一般。当然作为程序员朝这个方向努力是可以的，但这个主要指职业，而不是投资。</w:t>
      </w:r>
      <w:bookmarkStart w:id="0" w:name="_GoBack"/>
      <w:bookmarkEnd w:id="0"/>
    </w:p>
    <w:p w:rsidR="008905AA" w:rsidRDefault="008905AA">
      <w:pPr>
        <w:pStyle w:val="b9c8c5a6-902c-41ad-922e-b6155e4e3e6a"/>
      </w:pPr>
    </w:p>
    <w:p w:rsidR="008905AA" w:rsidRDefault="008905AA">
      <w:pPr>
        <w:jc w:val="left"/>
      </w:pPr>
    </w:p>
    <w:p w:rsidR="008905AA" w:rsidRDefault="00D03710">
      <w:pPr>
        <w:pStyle w:val="81287683-5ca6-4ea6-9531-1a215cd3d09c"/>
      </w:pPr>
      <w:r>
        <w:rPr>
          <w:color w:val="5B9BD5"/>
          <w:sz w:val="28"/>
          <w:szCs w:val="28"/>
        </w:rPr>
        <w:t>教授，上过你的课，一直想问你对苏宁易购股票有何判断？</w:t>
      </w:r>
    </w:p>
    <w:p w:rsidR="008905AA" w:rsidRDefault="00D03710">
      <w:pPr>
        <w:pStyle w:val="a9bedd84-20ee-4ae6-9bc7-3df3d098c29b"/>
        <w:spacing w:line="360" w:lineRule="auto"/>
      </w:pPr>
      <w:r>
        <w:t>其实我挺喜欢苏宁易购的，觉得有可能成长为类似京东这样的巨人。但每次看苏宁报表，总也看不到亮点。真希望苏宁爆发啊。</w:t>
      </w:r>
      <w:bookmarkStart w:id="0" w:name="_GoBack"/>
      <w:bookmarkEnd w:id="0"/>
    </w:p>
    <w:p w:rsidR="008905AA" w:rsidRDefault="008905AA">
      <w:pPr>
        <w:pStyle w:val="a9bedd84-20ee-4ae6-9bc7-3df3d098c29b"/>
      </w:pPr>
    </w:p>
    <w:p w:rsidR="008905AA" w:rsidRDefault="008905AA">
      <w:pPr>
        <w:jc w:val="left"/>
      </w:pPr>
    </w:p>
    <w:p w:rsidR="008905AA" w:rsidRDefault="00D03710">
      <w:pPr>
        <w:pStyle w:val="882fa983-83d6-4368-82aa-2248d4494784"/>
      </w:pPr>
      <w:r>
        <w:rPr>
          <w:color w:val="5B9BD5"/>
          <w:sz w:val="28"/>
          <w:szCs w:val="28"/>
        </w:rPr>
        <w:t>教授，我的提问为什么不回答？时因为不付费就不回答吗</w:t>
      </w:r>
    </w:p>
    <w:p w:rsidR="008905AA" w:rsidRDefault="00D03710">
      <w:pPr>
        <w:pStyle w:val="4a4464b2-469b-44c7-b1c8-29b27d996f8b"/>
        <w:spacing w:line="360" w:lineRule="auto"/>
      </w:pPr>
      <w:r>
        <w:t>不回答的问题有三种可能。</w:t>
        <w:cr/>
        <w:t/>
        <w:cr/>
        <w:t>第一已经回答过了，可以自己去搜。未来也考虑会把过去的回答整理成一个帖子，便于大家查询。</w:t>
        <w:cr/>
        <w:t/>
        <w:cr/>
        <w:t>第二是回答不了。特别是咨询个股的，a股3000多个股票我最多知道不超过100个。另外建议大家提问个股时候用名字不要用代码，因为我不记代码。</w:t>
        <w:cr/>
        <w:t/>
        <w:cr/>
        <w:t>另外也有朋友问债券之类的，真的不熟悉。</w:t>
        <w:cr/>
        <w:t/>
        <w:cr/>
        <w:t>第三是问题太大，能回答，但不是几句话甚至几十句话能回答清楚。</w:t>
        <w:cr/>
        <w:t/>
        <w:cr/>
        <w:t>和给钱关系不大。当然给钱会优先回答。</w:t>
      </w:r>
      <w:bookmarkStart w:id="0" w:name="_GoBack"/>
      <w:bookmarkEnd w:id="0"/>
    </w:p>
    <w:p w:rsidR="008905AA" w:rsidRDefault="008905AA">
      <w:pPr>
        <w:pStyle w:val="4a4464b2-469b-44c7-b1c8-29b27d996f8b"/>
      </w:pPr>
    </w:p>
    <w:p w:rsidR="008905AA" w:rsidRDefault="008905AA">
      <w:pPr>
        <w:jc w:val="left"/>
      </w:pPr>
    </w:p>
    <w:p w:rsidR="008905AA" w:rsidRDefault="00D03710">
      <w:pPr>
        <w:pStyle w:val="9070c4b1-49f9-4eb0-be97-c93c1142052d"/>
      </w:pPr>
      <w:r>
        <w:rPr>
          <w:color w:val="5B9BD5"/>
          <w:sz w:val="28"/>
          <w:szCs w:val="28"/>
        </w:rPr>
        <w:t>请教教授，浙江美大后市如何看走势？</w:t>
      </w:r>
    </w:p>
    <w:p w:rsidR="008905AA" w:rsidRDefault="00D03710">
      <w:pPr>
        <w:pStyle w:val="a1024221-9760-47ed-abe8-716b280cd406"/>
        <w:spacing w:line="360" w:lineRule="auto"/>
      </w:pPr>
      <w:r>
        <w:t>浙江美大谨慎看好。集成灶主要是三四线城市和县城农村在用，这些地方正在逐步进入人均gdp5000美元社会，这个阶段是消费的爆发期。</w:t>
      </w:r>
      <w:bookmarkStart w:id="0" w:name="_GoBack"/>
      <w:bookmarkEnd w:id="0"/>
    </w:p>
    <w:p w:rsidR="008905AA" w:rsidRDefault="008905AA">
      <w:pPr>
        <w:pStyle w:val="a1024221-9760-47ed-abe8-716b280cd406"/>
      </w:pPr>
    </w:p>
    <w:p w:rsidR="008905AA" w:rsidRDefault="008905AA">
      <w:pPr>
        <w:jc w:val="left"/>
      </w:pPr>
    </w:p>
    <w:p w:rsidR="008905AA" w:rsidRDefault="00D03710">
      <w:pPr>
        <w:pStyle w:val="f65228bf-b240-40b1-ab1a-fa096d9814a8"/>
      </w:pPr>
      <w:r>
        <w:rPr>
          <w:color w:val="5B9BD5"/>
          <w:sz w:val="28"/>
          <w:szCs w:val="28"/>
        </w:rPr>
        <w:t>教授您好，想请问一下您关于止损策略，您有什么经验或者建议，我交易经验两年左右，现在一半仓位长期持有，一半仓位做波段或短线热点，但是一直没有明确的止损策略，比较苦恼，希望您能指点一下，谢谢。</w:t>
      </w:r>
    </w:p>
    <w:p w:rsidR="008905AA" w:rsidRDefault="00D03710">
      <w:pPr>
        <w:pStyle w:val="e4fdaf34-88bc-4dee-8c14-582471980d68"/>
        <w:spacing w:line="360" w:lineRule="auto"/>
      </w:pPr>
      <w:r>
        <w:t>从技术的角度说，一般亏20%或者跌破20日线是止损线。价值投资的话，只要你买入时候的那个逻辑依然存在的甚至加强，那就不存在止损的。但是如果买入的那个逻辑没有了，那就要认真考虑了。给你举个例子，历史上我买入过华数传媒，有两个理由。第一是可能和Netflix成立合资企业，第二是管理层不错。但当第一个预期被证伪后卖了一半，更换管理层后砸了另一半。</w:t>
      </w:r>
      <w:bookmarkStart w:id="0" w:name="_GoBack"/>
      <w:bookmarkEnd w:id="0"/>
    </w:p>
    <w:p w:rsidR="008905AA" w:rsidRDefault="008905AA">
      <w:pPr>
        <w:pStyle w:val="e4fdaf34-88bc-4dee-8c14-582471980d68"/>
      </w:pPr>
    </w:p>
    <w:p w:rsidR="008905AA" w:rsidRDefault="008905AA">
      <w:pPr>
        <w:jc w:val="left"/>
      </w:pPr>
    </w:p>
    <w:p w:rsidR="008905AA" w:rsidRDefault="00D03710">
      <w:pPr>
        <w:pStyle w:val="f1ee058c-4021-489e-829b-0e25832c2a2c"/>
      </w:pPr>
      <w:r>
        <w:rPr>
          <w:color w:val="5B9BD5"/>
          <w:sz w:val="28"/>
          <w:szCs w:val="28"/>
        </w:rPr>
        <w:t>教授，江苏银行后面你怎么看</w:t>
      </w:r>
    </w:p>
    <w:p w:rsidR="008905AA" w:rsidRDefault="00D03710">
      <w:pPr>
        <w:pStyle w:val="32bde075-46ca-4f69-b184-bdd8b875f62d"/>
        <w:spacing w:line="360" w:lineRule="auto"/>
      </w:pPr>
      <w:r>
        <w:t>银行其实同质化比较严重，区别不是很大。目前市场比较聚焦的是招行，平安行，宁行。江苏行算是中等偏上的，和大部分银行的走势不会有太多的偏差。其他各类银行我认为区别也不会很大。</w:t>
      </w:r>
      <w:bookmarkStart w:id="0" w:name="_GoBack"/>
      <w:bookmarkEnd w:id="0"/>
    </w:p>
    <w:p w:rsidR="008905AA" w:rsidRDefault="008905AA">
      <w:pPr>
        <w:pStyle w:val="32bde075-46ca-4f69-b184-bdd8b875f62d"/>
      </w:pPr>
    </w:p>
    <w:p w:rsidR="008905AA" w:rsidRDefault="008905AA">
      <w:pPr>
        <w:jc w:val="left"/>
      </w:pPr>
    </w:p>
    <w:p w:rsidR="008905AA" w:rsidRDefault="00D03710">
      <w:pPr>
        <w:pStyle w:val="ccc48fed-c8b3-44fd-99ba-53f89c985ce7"/>
      </w:pPr>
      <w:r>
        <w:rPr>
          <w:color w:val="5B9BD5"/>
          <w:sz w:val="28"/>
          <w:szCs w:val="28"/>
        </w:rPr>
        <w:t>教授，您好，5G建设是这一两年内炒作的主题，先从预期的建设设备，现阶段，大部分设备都已经按照完毕，慢慢在启用，那么这个预期慢慢在兑现，投资机会将不在有逻辑，后期就是涉及到应用了，应用主要为软件和数据库的应用，想请问，这个逻辑是否可以，这方面的机会在哪里？</w:t>
      </w:r>
    </w:p>
    <w:p w:rsidR="008905AA" w:rsidRDefault="00D03710">
      <w:pPr>
        <w:pStyle w:val="b8528db4-4287-4bc5-978a-1a455bdd35b9"/>
        <w:spacing w:line="360" w:lineRule="auto"/>
      </w:pPr>
      <w:r>
        <w:t>你这个逻辑太实在了，目前5g还是疯狂炒作阶段，不会考虑这些的。但是我觉得你的这个思路很好，可以作为以后激情之后的投资参考。</w:t>
      </w:r>
      <w:bookmarkStart w:id="0" w:name="_GoBack"/>
      <w:bookmarkEnd w:id="0"/>
    </w:p>
    <w:p w:rsidR="008905AA" w:rsidRDefault="008905AA">
      <w:pPr>
        <w:pStyle w:val="b8528db4-4287-4bc5-978a-1a455bdd35b9"/>
      </w:pPr>
    </w:p>
    <w:p w:rsidR="008905AA" w:rsidRDefault="008905AA">
      <w:pPr>
        <w:jc w:val="left"/>
      </w:pPr>
    </w:p>
    <w:p w:rsidR="008905AA" w:rsidRDefault="00D03710">
      <w:pPr>
        <w:pStyle w:val="2f327c5f-0e39-4a23-9cde-e62b6ed3303e"/>
      </w:pPr>
      <w:r>
        <w:rPr>
          <w:color w:val="5B9BD5"/>
          <w:sz w:val="28"/>
          <w:szCs w:val="28"/>
        </w:rPr>
        <w:t>教授你好，作为一个小白，最近开始尝试短线操作，加了些号推荐股票，但发现，工作时，基本没多少时间关注股市，错过了很多买入卖出时机。别人都是怎么操作的，是需要一直盯着大盘吗？还有，如果做中长线的话，需要如何入门和提升?</w:t>
      </w:r>
    </w:p>
    <w:p w:rsidR="008905AA" w:rsidRDefault="00D03710">
      <w:pPr>
        <w:pStyle w:val="064607a7-aba5-49da-afa8-ee7ff85b975e"/>
        <w:spacing w:line="360" w:lineRule="auto"/>
      </w:pPr>
      <w:r>
        <w:t>我是不太建议小白玩短线的。第一肯定影响工作，而年轻人最大的机会肯定还是在工作上。第二短线长期来看1赚99亏，赚的大赚其他都大亏。价值投资可学，短线主要靠天赋。举个例子，价值投资就像上大学当码农赚钱，正常人都可以，短线就像演戏去当明星，一将功成万骨枯。</w:t>
      </w:r>
      <w:bookmarkStart w:id="0" w:name="_GoBack"/>
      <w:bookmarkEnd w:id="0"/>
    </w:p>
    <w:p w:rsidR="008905AA" w:rsidRDefault="008905AA">
      <w:pPr>
        <w:pStyle w:val="064607a7-aba5-49da-afa8-ee7ff85b975e"/>
      </w:pPr>
    </w:p>
    <w:p w:rsidR="008905AA" w:rsidRDefault="008905AA">
      <w:pPr>
        <w:jc w:val="left"/>
      </w:pPr>
    </w:p>
    <w:p w:rsidR="008905AA" w:rsidRDefault="00D03710">
      <w:pPr>
        <w:pStyle w:val="4b641c30-dc6f-4f6c-a0e4-2ca5b0a4dcd5"/>
      </w:pPr>
      <w:r>
        <w:rPr>
          <w:color w:val="5B9BD5"/>
          <w:sz w:val="28"/>
          <w:szCs w:val="28"/>
        </w:rPr>
        <w:t>教授您好，我是做汽车行业的，2018年基本上各个车企销售额到峰值，很难再超越；即使就算超越，增长量也会很低。</w:t>
        <w:cr/>
        <w:t>在这种情况下，假设后面的增长放缓，或者无增长，是否可以认为车企股票增长空间很有限？虽说不一定那么绝对，但是是否可以这样认为？</w:t>
        <w:cr/>
        <w:t>同理，如果其他行业也明确增长很小的情况下，是否也可以这样认为？</w:t>
      </w:r>
    </w:p>
    <w:p w:rsidR="008905AA" w:rsidRDefault="00D03710">
      <w:pPr>
        <w:pStyle w:val="628970bc-1dc4-4d2b-8060-861963734599"/>
        <w:spacing w:line="360" w:lineRule="auto"/>
      </w:pPr>
      <w:r>
        <w:t>那就看中国车企是不是能升级了。存量市场的确就那么多了，但是还可以从外企嘴里抢肉，甚至去国外抢肉。还要一种可能是中国人以后收入增长了，以国人的面子思维出发，估计会买更贵的车，消费升级么。这些都是车企面临的机会。从长期来看，中国应该会出2-3家丰田大众档次的车企。</w:t>
      </w:r>
      <w:bookmarkStart w:id="0" w:name="_GoBack"/>
      <w:bookmarkEnd w:id="0"/>
    </w:p>
    <w:p w:rsidR="008905AA" w:rsidRDefault="008905AA">
      <w:pPr>
        <w:pStyle w:val="628970bc-1dc4-4d2b-8060-861963734599"/>
      </w:pPr>
    </w:p>
    <w:p w:rsidR="008905AA" w:rsidRDefault="008905AA">
      <w:pPr>
        <w:jc w:val="left"/>
      </w:pPr>
    </w:p>
    <w:p w:rsidR="008905AA" w:rsidRDefault="00D03710">
      <w:pPr>
        <w:pStyle w:val="e3977cf2-f934-468e-8ac5-508d03544698"/>
      </w:pPr>
      <w:r>
        <w:rPr>
          <w:color w:val="5B9BD5"/>
          <w:sz w:val="28"/>
          <w:szCs w:val="28"/>
        </w:rPr>
        <w:t>转战星球……接着问</w:t>
        <w:cr/>
        <w:t xml:space="preserve">      教授，能问一下你夜报的图片都是在哪找的么？感觉每次都跟内容相匹配，就像是为内容定做的一样，比方说上次的，要打600个那个和这次的，能方便说一下么？谢谢</w:t>
      </w:r>
    </w:p>
    <w:p w:rsidR="008905AA" w:rsidRDefault="00D03710">
      <w:pPr>
        <w:pStyle w:val="04edc693-f4a3-4310-9773-ad97e7a7420e"/>
        <w:spacing w:line="360" w:lineRule="auto"/>
      </w:pPr>
      <w:r>
        <w:t>就是百度图片搜的。比方说一个打600个这张图，本来的出发点就是叶问，所欲我就在百度图片里搜甄子丹+漫画，叶问+漫画，甄子丹三个关键词。然后看上哪张就是哪张了</w:t>
      </w:r>
      <w:bookmarkStart w:id="0" w:name="_GoBack"/>
      <w:bookmarkEnd w:id="0"/>
    </w:p>
    <w:p w:rsidR="008905AA" w:rsidRDefault="008905AA">
      <w:pPr>
        <w:pStyle w:val="04edc693-f4a3-4310-9773-ad97e7a7420e"/>
      </w:pPr>
    </w:p>
    <w:p w:rsidR="008905AA" w:rsidRDefault="008905AA">
      <w:pPr>
        <w:jc w:val="left"/>
      </w:pPr>
    </w:p>
    <w:p w:rsidR="008905AA" w:rsidRDefault="00D03710">
      <w:pPr>
        <w:pStyle w:val="f2cf0166-6af2-404d-8d1c-690c91cb4c9b"/>
      </w:pPr>
      <w:r>
        <w:rPr>
          <w:color w:val="5B9BD5"/>
          <w:sz w:val="28"/>
          <w:szCs w:val="28"/>
        </w:rPr>
        <w:t>教授，想自学编程，有没有好的建议？</w:t>
      </w:r>
    </w:p>
    <w:p w:rsidR="008905AA" w:rsidRDefault="00D03710">
      <w:pPr>
        <w:pStyle w:val="7358f520-9832-4335-96ca-0c353e22c337"/>
        <w:spacing w:line="360" w:lineRule="auto"/>
      </w:pPr>
      <w:r>
        <w:t>自学编程可以从Python开始，应该比较好上手。现在网上有不少入门课程，随便找个看看即可。其实我也一直想学Python来着，但总是找不到空。这里码农同学多，也请大家给小伙伴一点建议。</w:t>
      </w:r>
      <w:bookmarkStart w:id="0" w:name="_GoBack"/>
      <w:bookmarkEnd w:id="0"/>
    </w:p>
    <w:p w:rsidR="008905AA" w:rsidRDefault="008905AA">
      <w:pPr>
        <w:pStyle w:val="7358f520-9832-4335-96ca-0c353e22c337"/>
      </w:pPr>
    </w:p>
    <w:p w:rsidR="008905AA" w:rsidRDefault="008905AA">
      <w:pPr>
        <w:jc w:val="left"/>
      </w:pPr>
    </w:p>
    <w:p w:rsidR="008905AA" w:rsidRDefault="00D03710">
      <w:pPr>
        <w:pStyle w:val="f0f560bc-dd43-479e-be34-c142dfd849f3"/>
      </w:pPr>
      <w:r>
        <w:rPr>
          <w:color w:val="5B9BD5"/>
          <w:sz w:val="28"/>
          <w:szCs w:val="28"/>
        </w:rPr>
        <w:t>教授，请教一个问题，就是如何看待分红送股 除权除息。谢谢</w:t>
      </w:r>
    </w:p>
    <w:p w:rsidR="008905AA" w:rsidRDefault="00D03710">
      <w:pPr>
        <w:pStyle w:val="c972e72f-7cd0-45ec-838f-f61934dd3acb"/>
        <w:spacing w:line="360" w:lineRule="auto"/>
      </w:pPr>
      <w:r>
        <w:t>分红肯定是利好，第一说明公司利润是真实是不是报表做出来的，所以才有钱分给你们，很多作假公司的特点就是报表上看着赚了很多但从来不分红。第二说明公司管理层不鸡贼，有些公司的确是赚钱的，但大股东舍不得把钱分出去，想尽办法赚小股东便宜。</w:t>
        <w:cr/>
        <w:t>送股这些我从来不看，基本就是智商测试游戏，割韭菜游戏而已。</w:t>
        <w:cr/>
        <w:t>由分红导致的除权对企业估值不造成太大影响。因为pe和peg都没变，只有pb变了。</w:t>
        <w:cr/>
        <w:t>总之分红肯定是大好事。</w:t>
      </w:r>
      <w:bookmarkStart w:id="0" w:name="_GoBack"/>
      <w:bookmarkEnd w:id="0"/>
    </w:p>
    <w:p w:rsidR="008905AA" w:rsidRDefault="008905AA">
      <w:pPr>
        <w:pStyle w:val="c972e72f-7cd0-45ec-838f-f61934dd3acb"/>
      </w:pPr>
    </w:p>
    <w:p w:rsidR="008905AA" w:rsidRDefault="008905AA">
      <w:pPr>
        <w:jc w:val="left"/>
      </w:pPr>
    </w:p>
    <w:p w:rsidR="008905AA" w:rsidRDefault="00D03710">
      <w:pPr>
        <w:pStyle w:val="8a3c6934-02ee-4ee8-bc3b-d2aa87215aef"/>
      </w:pPr>
      <w:r>
        <w:rPr>
          <w:color w:val="5B9BD5"/>
          <w:sz w:val="28"/>
          <w:szCs w:val="28"/>
        </w:rPr>
        <w:t>请问今天宁波银行上涨的因素为何？</w:t>
      </w:r>
    </w:p>
    <w:p w:rsidR="008905AA" w:rsidRDefault="00D03710">
      <w:pPr>
        <w:pStyle w:val="727497d0-a191-4967-86b5-a226d20f4c25"/>
        <w:spacing w:line="360" w:lineRule="auto"/>
      </w:pPr>
      <w:r>
        <w:t>今天宁波银行为什么涨我不知道，绝大部分股票的短期涨跌都是无法预测的，有突发利好或者利空刺激的时候毕竟是少数。但长期来看，宁波银行是一家特别好的银行。我最早关注到是因为单位帮我拿集体办了小宁的白领贷，很好用，而且app很好。然后我就顺便关注了一下小宁的财报，亮瞎眼，尤其是增速和坏账这两块。我配置了两个银行分别是小招和小宁，小招作为中国最优秀的银行是公认的，小宁我认为是地方行中最好的。南京银行也不错，但app不好用，我认为本质是互联网思维不如小宁。</w:t>
      </w:r>
      <w:bookmarkStart w:id="0" w:name="_GoBack"/>
      <w:bookmarkEnd w:id="0"/>
    </w:p>
    <w:p w:rsidR="008905AA" w:rsidRDefault="008905AA">
      <w:pPr>
        <w:pStyle w:val="727497d0-a191-4967-86b5-a226d20f4c25"/>
      </w:pPr>
    </w:p>
    <w:p w:rsidR="008905AA" w:rsidRDefault="008905AA">
      <w:pPr>
        <w:jc w:val="left"/>
      </w:pPr>
    </w:p>
    <w:p w:rsidR="008905AA" w:rsidRDefault="00D03710">
      <w:pPr>
        <w:pStyle w:val="9317b797-df58-4306-b48f-d0af4e1770df"/>
      </w:pPr>
      <w:r>
        <w:rPr>
          <w:color w:val="5B9BD5"/>
          <w:sz w:val="28"/>
          <w:szCs w:val="28"/>
        </w:rPr>
        <w:t>教授，麻烦咨询下，债权基金的标的怎么选择呢，想无脑定投，年化10%，是否可行？</w:t>
      </w:r>
    </w:p>
    <w:p w:rsidR="008905AA" w:rsidRDefault="00D03710">
      <w:pPr>
        <w:pStyle w:val="3a64685b-41d1-4cca-99b4-beb145ae61f5"/>
        <w:spacing w:line="360" w:lineRule="auto"/>
      </w:pPr>
      <w:r>
        <w:t>抱歉，债券不太懂。</w:t>
      </w:r>
      <w:bookmarkStart w:id="0" w:name="_GoBack"/>
      <w:bookmarkEnd w:id="0"/>
    </w:p>
    <w:p w:rsidR="008905AA" w:rsidRDefault="008905AA">
      <w:pPr>
        <w:pStyle w:val="3a64685b-41d1-4cca-99b4-beb145ae61f5"/>
      </w:pPr>
    </w:p>
    <w:p w:rsidR="008905AA" w:rsidRDefault="008905AA">
      <w:pPr>
        <w:jc w:val="left"/>
      </w:pPr>
    </w:p>
    <w:p w:rsidR="008905AA" w:rsidRDefault="00D03710">
      <w:pPr>
        <w:pStyle w:val="95aaf951-a2b3-42cb-ad6c-49fce988df73"/>
      </w:pPr>
      <w:r>
        <w:rPr>
          <w:color w:val="5B9BD5"/>
          <w:sz w:val="28"/>
          <w:szCs w:val="28"/>
        </w:rPr>
        <w:t>教授，想问下对于已经启动的杯柄形态牛股，何时是一个比较好的补票上车时机？第一次调整到10日，20日，50日是补票上车的好买点吗</w:t>
      </w:r>
    </w:p>
    <w:p w:rsidR="008905AA" w:rsidRDefault="00D03710">
      <w:pPr>
        <w:pStyle w:val="735cb837-f698-45ad-968a-7110d8e72475"/>
        <w:spacing w:line="360" w:lineRule="auto"/>
      </w:pPr>
      <w:r>
        <w:t>技术我不太懂，也不觉得很有用。一个股票要不要买，在我看来就看是不是被低估。当然，如果我已经决定了要买一个股票，也会适当参考技术指标。通常10日线建仓，20日线补仓。</w:t>
      </w:r>
      <w:bookmarkStart w:id="0" w:name="_GoBack"/>
      <w:bookmarkEnd w:id="0"/>
    </w:p>
    <w:p w:rsidR="008905AA" w:rsidRDefault="008905AA">
      <w:pPr>
        <w:pStyle w:val="735cb837-f698-45ad-968a-7110d8e72475"/>
      </w:pPr>
    </w:p>
    <w:p w:rsidR="008905AA" w:rsidRDefault="008905AA">
      <w:pPr>
        <w:jc w:val="left"/>
      </w:pPr>
    </w:p>
    <w:p w:rsidR="008905AA" w:rsidRDefault="00D03710">
      <w:pPr>
        <w:pStyle w:val="88fae776-0f3e-4b84-99bd-0e26e843dafd"/>
      </w:pPr>
      <w:r>
        <w:rPr>
          <w:color w:val="5B9BD5"/>
          <w:sz w:val="28"/>
          <w:szCs w:val="28"/>
        </w:rPr>
        <w:t>教授，你好，核电股怎么看？</w:t>
      </w:r>
    </w:p>
    <w:p w:rsidR="008905AA" w:rsidRDefault="00D03710">
      <w:pPr>
        <w:pStyle w:val="e39324e1-9265-4b68-b317-12ce6f398786"/>
        <w:spacing w:line="360" w:lineRule="auto"/>
      </w:pPr>
      <w:r>
        <w:t>所以的电力股本质都是一张长期债券，核电也不例外。核电的成本是相对固定的，主要看发电水平和上网电价。触发核电股上涨的主要因素是新的机组开始发电和上调上网电价。</w:t>
      </w:r>
      <w:bookmarkStart w:id="0" w:name="_GoBack"/>
      <w:bookmarkEnd w:id="0"/>
    </w:p>
    <w:p w:rsidR="008905AA" w:rsidRDefault="008905AA">
      <w:pPr>
        <w:pStyle w:val="e39324e1-9265-4b68-b317-12ce6f398786"/>
      </w:pPr>
    </w:p>
    <w:p w:rsidR="008905AA" w:rsidRDefault="008905AA">
      <w:pPr>
        <w:jc w:val="left"/>
      </w:pPr>
    </w:p>
    <w:p w:rsidR="008905AA" w:rsidRDefault="00D03710">
      <w:pPr>
        <w:pStyle w:val="57615cd6-a330-4f0e-ab02-46d2b1ab74ed"/>
      </w:pPr>
      <w:r>
        <w:rPr>
          <w:color w:val="5B9BD5"/>
          <w:sz w:val="28"/>
          <w:szCs w:val="28"/>
        </w:rPr>
        <w:t>教授，请问怎么看赫美集团002356，电竞第一股借壳上市的。</w:t>
      </w:r>
    </w:p>
    <w:p w:rsidR="008905AA" w:rsidRDefault="00D03710">
      <w:pPr>
        <w:pStyle w:val="2c1b2107-cdbe-40e1-a5fa-910c3c063f58"/>
        <w:spacing w:line="360" w:lineRule="auto"/>
      </w:pPr>
      <w:r>
        <w:t>我对此没有研究，但我的朋友万神认为会有第二波炒作。</w:t>
      </w:r>
      <w:bookmarkStart w:id="0" w:name="_GoBack"/>
      <w:bookmarkEnd w:id="0"/>
    </w:p>
    <w:p w:rsidR="008905AA" w:rsidRDefault="008905AA">
      <w:pPr>
        <w:pStyle w:val="2c1b2107-cdbe-40e1-a5fa-910c3c063f58"/>
      </w:pPr>
    </w:p>
    <w:p w:rsidR="008905AA" w:rsidRDefault="008905AA">
      <w:pPr>
        <w:jc w:val="left"/>
      </w:pPr>
    </w:p>
    <w:p w:rsidR="008905AA" w:rsidRDefault="00D03710">
      <w:pPr>
        <w:pStyle w:val="ab07d0bf-436b-4b4b-a9e1-dcb67897481a"/>
      </w:pPr>
      <w:r>
        <w:rPr>
          <w:color w:val="5B9BD5"/>
          <w:sz w:val="28"/>
          <w:szCs w:val="28"/>
        </w:rPr>
        <w:t>没玩过股票，希望通过基金来获得一定的收益。买了一些指数相关的基金。</w:t>
        <w:cr/>
        <w:t>提问是想了解一下新成立的基金能判断优劣吗？</w:t>
        <w:cr/>
        <w:t>是通过基金经理吗?</w:t>
        <w:cr/>
        <w:t>对热推的睿远成长价值混合A(007119)有了解吗?</w:t>
      </w:r>
    </w:p>
    <w:p w:rsidR="008905AA" w:rsidRDefault="00D03710">
      <w:pPr>
        <w:pStyle w:val="52bf7966-91a7-4949-bc52-84969e894e94"/>
        <w:spacing w:line="360" w:lineRule="auto"/>
      </w:pPr>
      <w:r>
        <w:t>基金经理的历史战绩的确是一个重要的参考指标，一般明星基金经理爱惜羽毛，不会做的太差，团队研究能力也会比较强。</w:t>
      </w:r>
      <w:bookmarkStart w:id="0" w:name="_GoBack"/>
      <w:bookmarkEnd w:id="0"/>
    </w:p>
    <w:p w:rsidR="008905AA" w:rsidRDefault="008905AA">
      <w:pPr>
        <w:pStyle w:val="52bf7966-91a7-4949-bc52-84969e894e94"/>
      </w:pPr>
    </w:p>
    <w:p w:rsidR="008905AA" w:rsidRDefault="008905AA">
      <w:pPr>
        <w:jc w:val="left"/>
      </w:pPr>
    </w:p>
    <w:p w:rsidR="008905AA" w:rsidRDefault="00D03710">
      <w:pPr>
        <w:pStyle w:val="aa9c1f07-06eb-472b-a54a-122a9ef416d4"/>
      </w:pPr>
      <w:r>
        <w:rPr>
          <w:color w:val="5B9BD5"/>
          <w:sz w:val="28"/>
          <w:szCs w:val="28"/>
        </w:rPr>
        <w:t>教授，科创打新的话只计算上证市值吧？是不是要把股票都往上证上挪啊</w:t>
      </w:r>
    </w:p>
    <w:p w:rsidR="008905AA" w:rsidRDefault="00D03710">
      <w:pPr>
        <w:pStyle w:val="04460f4f-5a45-446d-ab71-5d4ceb46d5a2"/>
        <w:spacing w:line="360" w:lineRule="auto"/>
      </w:pPr>
      <w:r>
        <w:t>顶格申购，你钱多也没用啊</w:t>
      </w:r>
      <w:bookmarkStart w:id="0" w:name="_GoBack"/>
      <w:bookmarkEnd w:id="0"/>
    </w:p>
    <w:p w:rsidR="008905AA" w:rsidRDefault="008905AA">
      <w:pPr>
        <w:pStyle w:val="04460f4f-5a45-446d-ab71-5d4ceb46d5a2"/>
      </w:pPr>
    </w:p>
    <w:p w:rsidR="008905AA" w:rsidRDefault="008905AA">
      <w:pPr>
        <w:jc w:val="left"/>
      </w:pPr>
    </w:p>
    <w:p w:rsidR="008905AA" w:rsidRDefault="00D03710">
      <w:pPr>
        <w:pStyle w:val="1ee903ce-e29d-420d-b629-46d4d3a9ab30"/>
      </w:pPr>
      <w:r>
        <w:rPr>
          <w:color w:val="5B9BD5"/>
          <w:sz w:val="28"/>
          <w:szCs w:val="28"/>
        </w:rPr>
        <w:t>请问下教授则么看券商的股票价格，港股和大A股普遍价格倒挂比较严重？背后有社么原因吗？目前是否还值得继续持有券商的股票</w:t>
      </w:r>
    </w:p>
    <w:p w:rsidR="008905AA" w:rsidRDefault="00D03710">
      <w:pPr>
        <w:pStyle w:val="ba71ba1d-d9b1-4cf9-b134-9b2f6c6d44e8"/>
        <w:spacing w:line="360" w:lineRule="auto"/>
      </w:pPr>
      <w:r>
        <w:t>港股和a股定价机制不一样，普遍都存在差价，券商并不算特殊。但是随着外资逐步进入a股，两边的差价可能会逐步减小。因为港股是外资定价的，这样两边逻辑会趋同。</w:t>
      </w:r>
      <w:bookmarkStart w:id="0" w:name="_GoBack"/>
      <w:bookmarkEnd w:id="0"/>
    </w:p>
    <w:p w:rsidR="008905AA" w:rsidRDefault="008905AA">
      <w:pPr>
        <w:pStyle w:val="ba71ba1d-d9b1-4cf9-b134-9b2f6c6d44e8"/>
      </w:pPr>
    </w:p>
    <w:p w:rsidR="008905AA" w:rsidRDefault="008905AA">
      <w:pPr>
        <w:jc w:val="left"/>
      </w:pPr>
    </w:p>
    <w:p w:rsidR="008905AA" w:rsidRDefault="00D03710">
      <w:pPr>
        <w:pStyle w:val="14121eb4-a130-4be5-be05-7a426e6a4edf"/>
      </w:pPr>
      <w:r>
        <w:rPr>
          <w:color w:val="5B9BD5"/>
          <w:sz w:val="28"/>
          <w:szCs w:val="28"/>
        </w:rPr>
        <w:t>教授，请教一下，您对医药行业的未来发展如何看？目前国家采购是不是对医药股有很大的影响？如果想看这个行业，可以从哪些点入手？</w:t>
      </w:r>
    </w:p>
    <w:p w:rsidR="008905AA" w:rsidRDefault="00D03710">
      <w:pPr>
        <w:pStyle w:val="61d3e57f-1cc3-4756-8a88-23fa8156ade8"/>
        <w:spacing w:line="360" w:lineRule="auto"/>
      </w:pPr>
      <w:r>
        <w:t>医药我不太懂。但是我有个朋友是专门研究医药的，他说a股医药长期看就是复星，恒瑞，华东top3，其他不用看。</w:t>
      </w:r>
      <w:bookmarkStart w:id="0" w:name="_GoBack"/>
      <w:bookmarkEnd w:id="0"/>
    </w:p>
    <w:p w:rsidR="008905AA" w:rsidRDefault="008905AA">
      <w:pPr>
        <w:pStyle w:val="61d3e57f-1cc3-4756-8a88-23fa8156ade8"/>
      </w:pPr>
    </w:p>
    <w:p w:rsidR="008905AA" w:rsidRDefault="008905AA">
      <w:pPr>
        <w:jc w:val="left"/>
      </w:pPr>
    </w:p>
    <w:p w:rsidR="008905AA" w:rsidRDefault="00D03710">
      <w:pPr>
        <w:pStyle w:val="dee408d8-e5b3-4a79-9453-3d72a4564b43"/>
      </w:pPr>
      <w:r>
        <w:rPr>
          <w:color w:val="5B9BD5"/>
          <w:sz w:val="28"/>
          <w:szCs w:val="28"/>
        </w:rPr>
        <w:t>教授人生怎么才能获得第一个一百万？您第一个一百万是怎么挣到的！能否分享下经验！谢谢</w:t>
      </w:r>
    </w:p>
    <w:p w:rsidR="008905AA" w:rsidRDefault="00D03710">
      <w:pPr>
        <w:pStyle w:val="c5ae9a44-b1a9-4a04-ba8a-466035c79132"/>
        <w:spacing w:line="360" w:lineRule="auto"/>
      </w:pPr>
      <w:r>
        <w:t>努力工作就可以赚100万，一二线城市应该都可以。如果是三线以下，可能光靠工作比较难一点，那就要考虑业余时间兼职干点啥。我靠工作赚了50万，然后股市翻倍变成了100万。特别说明一下，其实我工作赚到的不止50万，但前面创业亏出去不少。</w:t>
      </w:r>
      <w:bookmarkStart w:id="0" w:name="_GoBack"/>
      <w:bookmarkEnd w:id="0"/>
    </w:p>
    <w:p w:rsidR="008905AA" w:rsidRDefault="008905AA">
      <w:pPr>
        <w:pStyle w:val="c5ae9a44-b1a9-4a04-ba8a-466035c79132"/>
      </w:pPr>
    </w:p>
    <w:p w:rsidR="008905AA" w:rsidRDefault="008905AA">
      <w:pPr>
        <w:jc w:val="left"/>
      </w:pPr>
    </w:p>
    <w:p w:rsidR="008905AA" w:rsidRDefault="00D03710">
      <w:pPr>
        <w:pStyle w:val="08670676-9ad4-4ad4-a594-af566bbbd749"/>
      </w:pPr>
      <w:r>
        <w:rPr>
          <w:color w:val="5B9BD5"/>
          <w:sz w:val="28"/>
          <w:szCs w:val="28"/>
        </w:rPr>
        <w:t>请问下 中国太保 教授咋么看……我看他前段时间 保险板块里涨幅不是太厉害就买它了</w:t>
      </w:r>
    </w:p>
    <w:p w:rsidR="008905AA" w:rsidRDefault="00D03710">
      <w:pPr>
        <w:pStyle w:val="13deeb65-5630-4243-ae43-a4a4d28805b1"/>
        <w:spacing w:line="360" w:lineRule="auto"/>
      </w:pPr>
      <w:r>
        <w:t>一般认为所有保险股中，平安最好，太保第二。所以我觉得拿太保是没什么问题的。如果大平安涨太多我也会考虑切一部分去太保。</w:t>
      </w:r>
      <w:bookmarkStart w:id="0" w:name="_GoBack"/>
      <w:bookmarkEnd w:id="0"/>
    </w:p>
    <w:p w:rsidR="008905AA" w:rsidRDefault="008905AA">
      <w:pPr>
        <w:pStyle w:val="13deeb65-5630-4243-ae43-a4a4d28805b1"/>
      </w:pPr>
    </w:p>
    <w:p w:rsidR="008905AA" w:rsidRDefault="008905AA">
      <w:pPr>
        <w:jc w:val="left"/>
      </w:pPr>
    </w:p>
    <w:p w:rsidR="008905AA" w:rsidRDefault="00D03710">
      <w:pPr>
        <w:pStyle w:val="5602bed5-1521-45c1-aea2-e36b26ce9e7b"/>
      </w:pPr>
      <w:r>
        <w:rPr>
          <w:color w:val="5B9BD5"/>
          <w:sz w:val="28"/>
          <w:szCs w:val="28"/>
        </w:rPr>
        <w:t>教授好，想请教下对游戏股有什么看法。应该考虑哪几个指标，如何选股？</w:t>
      </w:r>
    </w:p>
    <w:p w:rsidR="008905AA" w:rsidRDefault="00D03710">
      <w:pPr>
        <w:pStyle w:val="1c44f33b-d763-4918-905f-05b7c570b385"/>
        <w:spacing w:line="360" w:lineRule="auto"/>
      </w:pPr>
      <w:r>
        <w:t>我对游戏股的看法有个转变的过程。最早我不喜欢游戏股，觉得一个游戏红不红偶然性太大。但后来写了公众号后发现，其实做游戏和写公众号是一样的，虽然你不知道哪个游戏是爆款，但内容输出和运营水平是有明显差距的。而且游戏公司的现金流特别好，不存在债务问题。游戏公司估值还是看市场规模，其实从下载量就基本可以判断现金流和利润水平。</w:t>
      </w:r>
      <w:bookmarkStart w:id="0" w:name="_GoBack"/>
      <w:bookmarkEnd w:id="0"/>
    </w:p>
    <w:p w:rsidR="008905AA" w:rsidRDefault="008905AA">
      <w:pPr>
        <w:pStyle w:val="1c44f33b-d763-4918-905f-05b7c570b385"/>
      </w:pPr>
    </w:p>
    <w:p w:rsidR="008905AA" w:rsidRDefault="008905AA">
      <w:pPr>
        <w:jc w:val="left"/>
      </w:pPr>
    </w:p>
    <w:p w:rsidR="008905AA" w:rsidRDefault="00D03710">
      <w:pPr>
        <w:pStyle w:val="9cb181ff-e176-4917-9119-a65cc1e3a570"/>
      </w:pPr>
      <w:r>
        <w:rPr>
          <w:color w:val="5B9BD5"/>
          <w:sz w:val="28"/>
          <w:szCs w:val="28"/>
        </w:rPr>
        <w:t>教授好，您对快递物流行业怎么看的？顺丰控股，公司能给客户提供优质服务，对自家员工也不错，这只股票长期来看怎么样？</w:t>
      </w:r>
    </w:p>
    <w:p w:rsidR="008905AA" w:rsidRDefault="00D03710">
      <w:pPr>
        <w:pStyle w:val="17541ceb-25ec-4a41-80a5-2221374097ff"/>
        <w:spacing w:line="360" w:lineRule="auto"/>
      </w:pPr>
      <w:r>
        <w:t>顺丰我不是特别看好。顺丰本质和jd一样，服务靠堆人。而未来我大天朝的人力成本迟早会涨到他们用不起。科技方面顺丰表现一般，比菜鸟网络差距明显。</w:t>
      </w:r>
      <w:bookmarkStart w:id="0" w:name="_GoBack"/>
      <w:bookmarkEnd w:id="0"/>
    </w:p>
    <w:p w:rsidR="008905AA" w:rsidRDefault="008905AA">
      <w:pPr>
        <w:pStyle w:val="17541ceb-25ec-4a41-80a5-2221374097ff"/>
      </w:pPr>
    </w:p>
    <w:p w:rsidR="008905AA" w:rsidRDefault="008905AA">
      <w:pPr>
        <w:jc w:val="left"/>
      </w:pPr>
    </w:p>
    <w:p w:rsidR="008905AA" w:rsidRDefault="00D03710">
      <w:pPr>
        <w:pStyle w:val="5332f949-e2b2-43d1-b896-292430c537ff"/>
      </w:pPr>
      <w:r>
        <w:rPr>
          <w:color w:val="5B9BD5"/>
          <w:sz w:val="28"/>
          <w:szCs w:val="28"/>
        </w:rPr>
        <w:t>提问：你好教授 也凑个热闹请教一只股票：对东山精密（002384）后市怎么看？5G板块后市也请给予评论 谢谢</w:t>
      </w:r>
    </w:p>
    <w:p w:rsidR="008905AA" w:rsidRDefault="00D03710">
      <w:pPr>
        <w:pStyle w:val="43fe3229-33cb-4e1b-8e28-51b2041d9984"/>
        <w:spacing w:line="360" w:lineRule="auto"/>
      </w:pPr>
      <w:r>
        <w:t>这个股票我还真不熟悉，为了您八个大洋的悬赏特意去看了下。发现外资在持续买入，电子发票业务也很有前途的样子。YY一下可以持有吧。5g现在炒的太高了，但真正的王者华为并没有上市</w:t>
      </w:r>
      <w:bookmarkStart w:id="0" w:name="_GoBack"/>
      <w:bookmarkEnd w:id="0"/>
    </w:p>
    <w:p w:rsidR="008905AA" w:rsidRDefault="008905AA">
      <w:pPr>
        <w:pStyle w:val="43fe3229-33cb-4e1b-8e28-51b2041d9984"/>
      </w:pPr>
    </w:p>
    <w:p w:rsidR="008905AA" w:rsidRDefault="008905AA">
      <w:pPr>
        <w:jc w:val="left"/>
      </w:pPr>
    </w:p>
    <w:p w:rsidR="008905AA" w:rsidRDefault="00D03710">
      <w:pPr>
        <w:pStyle w:val="80aecc98-7482-44ae-af33-e89ae502c76e"/>
      </w:pPr>
      <w:r>
        <w:rPr>
          <w:color w:val="5B9BD5"/>
          <w:sz w:val="28"/>
          <w:szCs w:val="28"/>
        </w:rPr>
        <w:t>教授，你推荐的港股中石化油服为撒现在不死不活，不知道该不该继续持有，请赐教！</w:t>
      </w:r>
    </w:p>
    <w:p w:rsidR="008905AA" w:rsidRDefault="00D03710">
      <w:pPr>
        <w:pStyle w:val="20ec57d5-d43f-4d4f-b339-2d20a3d398f8"/>
        <w:spacing w:line="360" w:lineRule="auto"/>
      </w:pPr>
      <w:r>
        <w:t>最近a股的st油服已经连续大涨了，总有人会想起来港股的中石化油服的。港股的特点就是有时候一天就会涨到天上去，我就是在等这一天。当然拿不住不玩也没有任何问题。</w:t>
      </w:r>
      <w:bookmarkStart w:id="0" w:name="_GoBack"/>
      <w:bookmarkEnd w:id="0"/>
    </w:p>
    <w:p w:rsidR="008905AA" w:rsidRDefault="008905AA">
      <w:pPr>
        <w:pStyle w:val="20ec57d5-d43f-4d4f-b339-2d20a3d398f8"/>
      </w:pPr>
    </w:p>
    <w:p w:rsidR="008905AA" w:rsidRDefault="008905AA">
      <w:pPr>
        <w:jc w:val="left"/>
      </w:pPr>
    </w:p>
    <w:p w:rsidR="008905AA" w:rsidRDefault="00D03710">
      <w:pPr>
        <w:pStyle w:val="65c1c5cf-f9a5-44e9-9c67-03a65286f84a"/>
      </w:pPr>
      <w:r>
        <w:rPr>
          <w:color w:val="5B9BD5"/>
          <w:sz w:val="28"/>
          <w:szCs w:val="28"/>
        </w:rPr>
        <w:t>教授，想问一下科创板有必要开户参与吗？对于新手而言开户的意义仅仅是打新吗？谢谢！</w:t>
      </w:r>
    </w:p>
    <w:p w:rsidR="008905AA" w:rsidRDefault="00D03710">
      <w:pPr>
        <w:pStyle w:val="1b063008-7f5a-4203-8bc2-5f4cb47e99d1"/>
        <w:spacing w:line="360" w:lineRule="auto"/>
      </w:pPr>
      <w:r>
        <w:t>打新肯定是要参与的，大a股的尿性一定会把科创板炒上天。是不是要去交易科创板股票另当别论，纯新手其实是不太建议的，因为过于刺激了。但到时候一定会有科创板基金，可以考虑申购。</w:t>
      </w:r>
      <w:bookmarkStart w:id="0" w:name="_GoBack"/>
      <w:bookmarkEnd w:id="0"/>
    </w:p>
    <w:p w:rsidR="008905AA" w:rsidRDefault="008905AA">
      <w:pPr>
        <w:pStyle w:val="1b063008-7f5a-4203-8bc2-5f4cb47e99d1"/>
      </w:pPr>
    </w:p>
    <w:p w:rsidR="008905AA" w:rsidRDefault="008905AA">
      <w:pPr>
        <w:jc w:val="left"/>
      </w:pPr>
    </w:p>
    <w:p w:rsidR="008905AA" w:rsidRDefault="00D03710">
      <w:pPr>
        <w:pStyle w:val="fc014578-b3d3-4104-bab1-eefff2a30b2c"/>
      </w:pPr>
      <w:r>
        <w:rPr>
          <w:color w:val="5B9BD5"/>
          <w:sz w:val="28"/>
          <w:szCs w:val="28"/>
        </w:rPr>
        <w:t>教授你好，请教一下定投指数基金，每月月投1000和每周投250有区别吗？</w:t>
      </w:r>
    </w:p>
    <w:p w:rsidR="008905AA" w:rsidRDefault="00D03710">
      <w:pPr>
        <w:pStyle w:val="e1ac43e7-1363-4aae-b4e3-64ae2f1e4c4c"/>
        <w:spacing w:line="360" w:lineRule="auto"/>
      </w:pPr>
      <w:r>
        <w:t>没有特别大的区别，随心意即可</w:t>
      </w:r>
      <w:bookmarkStart w:id="0" w:name="_GoBack"/>
      <w:bookmarkEnd w:id="0"/>
    </w:p>
    <w:p w:rsidR="008905AA" w:rsidRDefault="008905AA">
      <w:pPr>
        <w:pStyle w:val="e1ac43e7-1363-4aae-b4e3-64ae2f1e4c4c"/>
      </w:pPr>
    </w:p>
    <w:p w:rsidR="008905AA" w:rsidRDefault="008905AA">
      <w:pPr>
        <w:jc w:val="left"/>
      </w:pPr>
    </w:p>
    <w:p w:rsidR="008905AA" w:rsidRDefault="00D03710">
      <w:pPr>
        <w:pStyle w:val="737d0149-1cb8-494c-9a04-d2d5a70f802a"/>
      </w:pPr>
      <w:r>
        <w:rPr>
          <w:color w:val="5B9BD5"/>
          <w:sz w:val="28"/>
          <w:szCs w:val="28"/>
        </w:rPr>
        <w:t>教授你好，请问找到好公司和低价格，要不就是业绩非常好非常优秀的公司，要不就是价格显著低于内在价值的公司。 请问这类公司有没有什么途径快速找到啊？或者有没有什么方法能推荐下</w:t>
      </w:r>
    </w:p>
    <w:p w:rsidR="008905AA" w:rsidRDefault="00D03710">
      <w:pPr>
        <w:pStyle w:val="cbb3819c-8cda-47fa-9f99-611289389793"/>
        <w:spacing w:line="360" w:lineRule="auto"/>
      </w:pPr>
      <w:r>
        <w:t>好公司不是看财报你那个找到的，而是必须对行业和企业都有深入的了解。比方说每年增长20%以上的企业好不好？乐视，东方园林都曾经是这样的企业，但最终都不行。所以找到好的公司没有捷径，必须反复思考学习研究。</w:t>
      </w:r>
      <w:bookmarkStart w:id="0" w:name="_GoBack"/>
      <w:bookmarkEnd w:id="0"/>
    </w:p>
    <w:p w:rsidR="008905AA" w:rsidRDefault="008905AA">
      <w:pPr>
        <w:pStyle w:val="cbb3819c-8cda-47fa-9f99-611289389793"/>
      </w:pPr>
    </w:p>
    <w:p w:rsidR="008905AA" w:rsidRDefault="008905AA">
      <w:pPr>
        <w:jc w:val="left"/>
      </w:pPr>
    </w:p>
    <w:p w:rsidR="008905AA" w:rsidRDefault="00D03710">
      <w:pPr>
        <w:pStyle w:val="08e9affc-a00d-4e13-91bc-3f42846dab66"/>
      </w:pPr>
      <w:r>
        <w:rPr>
          <w:color w:val="5B9BD5"/>
          <w:sz w:val="28"/>
          <w:szCs w:val="28"/>
        </w:rPr>
        <w:t>教授您好，懒投资弄了一个优买计划，&lt;e type="web" href="https%3A%2F%2Fmp.weixin.qq.com%2Fs%2FKxb8IRh-QTafloDHeC05dw" title="%E4%BC%98%E4%B9%B0%E8%AE%A1%E5%88%92%EF%BC%8C%E5%83%8F%E5%B7%B4%E8%8F%B2%E7%89%B9%E4%B8%80%E6%A0%B7%E6%8A%95%E8%B5%84" /&gt;，不知道您怎么看这个，对小白来说是个相对稳妥的方式买股票吗？多谢了</w:t>
      </w:r>
    </w:p>
    <w:p w:rsidR="008905AA" w:rsidRDefault="00D03710">
      <w:pPr>
        <w:pStyle w:val="8c1d5caa-7293-4cfd-ad86-6454ceba41c5"/>
        <w:spacing w:line="360" w:lineRule="auto"/>
      </w:pPr>
      <w:r>
        <w:t>简单看来一下，其实就是一个正常的产品。任何金融产品的设计，最终必然遵循风险和收益对等的原则。这个产品看起来风险很小，但因此有可能收益也较小。</w:t>
      </w:r>
      <w:bookmarkStart w:id="0" w:name="_GoBack"/>
      <w:bookmarkEnd w:id="0"/>
    </w:p>
    <w:p w:rsidR="008905AA" w:rsidRDefault="008905AA">
      <w:pPr>
        <w:pStyle w:val="8c1d5caa-7293-4cfd-ad86-6454ceba41c5"/>
      </w:pPr>
    </w:p>
    <w:p w:rsidR="008905AA" w:rsidRDefault="008905AA">
      <w:pPr>
        <w:jc w:val="left"/>
      </w:pPr>
    </w:p>
    <w:p w:rsidR="008905AA" w:rsidRDefault="00D03710">
      <w:pPr>
        <w:pStyle w:val="65446102-7fe3-42ba-9182-2ca22609e0db"/>
      </w:pPr>
      <w:r>
        <w:rPr>
          <w:color w:val="5B9BD5"/>
          <w:sz w:val="28"/>
          <w:szCs w:val="28"/>
        </w:rPr>
        <w:t>教授，有推荐的券商开户吗？想开一个小号</w:t>
      </w:r>
    </w:p>
    <w:p w:rsidR="008905AA" w:rsidRDefault="00D03710">
      <w:pPr>
        <w:pStyle w:val="78a94870-10b4-43ff-8ed2-a311d93955a3"/>
        <w:spacing w:line="360" w:lineRule="auto"/>
      </w:pPr>
      <w:r>
        <w:t>稍等一下，过几天会推荐一个很划算的券商</w:t>
      </w:r>
      <w:bookmarkStart w:id="0" w:name="_GoBack"/>
      <w:bookmarkEnd w:id="0"/>
    </w:p>
    <w:p w:rsidR="008905AA" w:rsidRDefault="008905AA">
      <w:pPr>
        <w:pStyle w:val="78a94870-10b4-43ff-8ed2-a311d93955a3"/>
      </w:pPr>
    </w:p>
    <w:p w:rsidR="008905AA" w:rsidRDefault="008905AA">
      <w:pPr>
        <w:jc w:val="left"/>
      </w:pPr>
    </w:p>
    <w:p w:rsidR="008905AA" w:rsidRDefault="00D03710">
      <w:pPr>
        <w:pStyle w:val="2475817e-bf7a-462a-be2a-d40236ba547c"/>
      </w:pPr>
      <w:r>
        <w:rPr>
          <w:color w:val="5B9BD5"/>
          <w:sz w:val="28"/>
          <w:szCs w:val="28"/>
        </w:rPr>
        <w:t>教授，关于指数ETF定投，创业板和中证500怎么配置，比例分配多少。目前可以先建一份底仓，再定投吗？</w:t>
      </w:r>
    </w:p>
    <w:p w:rsidR="008905AA" w:rsidRDefault="00D03710">
      <w:pPr>
        <w:pStyle w:val="9a731501-2594-4f8b-88dd-df86cf786ecd"/>
        <w:spacing w:line="360" w:lineRule="auto"/>
      </w:pPr>
      <w:r>
        <w:t>不建议投创业板，中证500即可，创业板中的大部分优质股票应该都在中证500里了。</w:t>
      </w:r>
      <w:bookmarkStart w:id="0" w:name="_GoBack"/>
      <w:bookmarkEnd w:id="0"/>
    </w:p>
    <w:p w:rsidR="008905AA" w:rsidRDefault="008905AA">
      <w:pPr>
        <w:pStyle w:val="9a731501-2594-4f8b-88dd-df86cf786ecd"/>
      </w:pPr>
    </w:p>
    <w:p w:rsidR="008905AA" w:rsidRDefault="008905AA">
      <w:pPr>
        <w:jc w:val="left"/>
      </w:pPr>
    </w:p>
    <w:p w:rsidR="008905AA" w:rsidRDefault="00D03710">
      <w:pPr>
        <w:pStyle w:val="7273da01-caec-4064-be64-60af2da36e6a"/>
      </w:pPr>
      <w:r>
        <w:rPr>
          <w:color w:val="5B9BD5"/>
          <w:sz w:val="28"/>
          <w:szCs w:val="28"/>
        </w:rPr>
        <w:t>教授，向你请教下银行股的估值方面问题。对于银行整体板块 是用什么指标衡量估值区间的，板块内的次新股，或者四大行 招行 平安银行 又是用什么指标来进行估值的呢？自己在雪球里找了些，看的有着混乱。</w:t>
      </w:r>
    </w:p>
    <w:p w:rsidR="008905AA" w:rsidRDefault="00D03710">
      <w:pPr>
        <w:pStyle w:val="6a2441c5-cfba-41b7-bc93-27498a27c823"/>
        <w:spacing w:line="360" w:lineRule="auto"/>
      </w:pPr>
      <w:r>
        <w:t>银行三个核心指标。pb，roe，坏账率。由于目前市场普遍担心银行坏账问题，所以坏账率可能是最重要的。pe相对来说没那么重要</w:t>
      </w:r>
      <w:bookmarkStart w:id="0" w:name="_GoBack"/>
      <w:bookmarkEnd w:id="0"/>
    </w:p>
    <w:p w:rsidR="008905AA" w:rsidRDefault="008905AA">
      <w:pPr>
        <w:pStyle w:val="6a2441c5-cfba-41b7-bc93-27498a27c823"/>
      </w:pPr>
    </w:p>
    <w:p w:rsidR="008905AA" w:rsidRDefault="008905AA">
      <w:pPr>
        <w:jc w:val="left"/>
      </w:pPr>
    </w:p>
    <w:p w:rsidR="008905AA" w:rsidRDefault="00D03710">
      <w:pPr>
        <w:pStyle w:val="d4a984eb-1fef-4218-af5a-756f70c78359"/>
      </w:pPr>
      <w:r>
        <w:rPr>
          <w:color w:val="5B9BD5"/>
          <w:sz w:val="28"/>
          <w:szCs w:val="28"/>
        </w:rPr>
        <w:t>教授说冯柳资金从 08 年开始，上涨了两百多倍，看了那图，每年都在增长。那想问下在熊市时候资金怎么能上涨呢？</w:t>
      </w:r>
    </w:p>
    <w:p w:rsidR="008905AA" w:rsidRDefault="00D03710">
      <w:pPr>
        <w:pStyle w:val="9542473c-75ef-454f-b6cf-edee62cc7cf6"/>
        <w:spacing w:line="360" w:lineRule="auto"/>
      </w:pPr>
      <w:r>
        <w:t>熊市照样有涨的股票啊，比方去年调味品大涨。而且大部分熊市特点是喝酒吃药，就是医药股和白酒股会涨。还是有规律可寻</w:t>
      </w:r>
      <w:bookmarkStart w:id="0" w:name="_GoBack"/>
      <w:bookmarkEnd w:id="0"/>
    </w:p>
    <w:p w:rsidR="008905AA" w:rsidRDefault="008905AA">
      <w:pPr>
        <w:pStyle w:val="9542473c-75ef-454f-b6cf-edee62cc7cf6"/>
      </w:pPr>
    </w:p>
    <w:p w:rsidR="008905AA" w:rsidRDefault="008905AA">
      <w:pPr>
        <w:jc w:val="left"/>
      </w:pPr>
    </w:p>
    <w:p w:rsidR="008905AA" w:rsidRDefault="00D03710">
      <w:pPr>
        <w:pStyle w:val="ad0adc73-a44b-40db-8747-654ae54839c2"/>
      </w:pPr>
      <w:r>
        <w:rPr>
          <w:color w:val="5B9BD5"/>
          <w:sz w:val="28"/>
          <w:szCs w:val="28"/>
        </w:rPr>
        <w:t>教授，作为一个又懒又不爱学习的金主爸爸，科创板基金来一只吧，我直接去买了</w:t>
      </w:r>
    </w:p>
    <w:p w:rsidR="008905AA" w:rsidRDefault="00D03710">
      <w:pPr>
        <w:pStyle w:val="8aff2f03-6857-4b5e-9c02-ddd2c2cbf156"/>
        <w:spacing w:line="360" w:lineRule="auto"/>
      </w:pPr>
      <w:r>
        <w:t>科创板基金还没出来呢，出来以后会提示的。</w:t>
      </w:r>
      <w:bookmarkStart w:id="0" w:name="_GoBack"/>
      <w:bookmarkEnd w:id="0"/>
    </w:p>
    <w:p w:rsidR="008905AA" w:rsidRDefault="008905AA">
      <w:pPr>
        <w:pStyle w:val="8aff2f03-6857-4b5e-9c02-ddd2c2cbf156"/>
      </w:pPr>
    </w:p>
    <w:p w:rsidR="008905AA" w:rsidRDefault="008905AA">
      <w:pPr>
        <w:jc w:val="left"/>
      </w:pPr>
    </w:p>
    <w:p w:rsidR="008905AA" w:rsidRDefault="00D03710">
      <w:pPr>
        <w:pStyle w:val="1922f533-42dd-4eb8-b6bc-dac35935a40d"/>
      </w:pPr>
      <w:r>
        <w:rPr>
          <w:color w:val="5B9BD5"/>
          <w:sz w:val="28"/>
          <w:szCs w:val="28"/>
        </w:rPr>
        <w:t>请问教授，净利润增长比例和股价变化的比例是否一样呢？比如平安净利润增长20%，在年报公布后股价就会上涨20%？</w:t>
      </w:r>
    </w:p>
    <w:p w:rsidR="008905AA" w:rsidRDefault="00D03710">
      <w:pPr>
        <w:pStyle w:val="352e1852-3362-4cb7-a06b-0e65b5a119ee"/>
        <w:spacing w:line="360" w:lineRule="auto"/>
      </w:pPr>
      <w:r>
        <w:t>这个问题很复杂，涉及到pe和peg两个估值指标。但有一点可以先强调一下，公布业绩以后涨不涨，主要并不是看业绩本身，而是这个业绩和市场估计之间的比较忙。</w:t>
        <w:cr/>
        <w:t>举例来说，有个学生考试考了90分照样挨打，因为父母的预期是95。而另外一个学生考了50家长却带他去吃大餐，因为预期是20。</w:t>
      </w:r>
      <w:bookmarkStart w:id="0" w:name="_GoBack"/>
      <w:bookmarkEnd w:id="0"/>
    </w:p>
    <w:p w:rsidR="008905AA" w:rsidRDefault="008905AA">
      <w:pPr>
        <w:pStyle w:val="352e1852-3362-4cb7-a06b-0e65b5a119ee"/>
      </w:pPr>
    </w:p>
    <w:p w:rsidR="008905AA" w:rsidRDefault="008905AA">
      <w:pPr>
        <w:jc w:val="left"/>
      </w:pPr>
    </w:p>
    <w:p w:rsidR="008905AA" w:rsidRDefault="00D03710">
      <w:pPr>
        <w:pStyle w:val="182b666f-6aea-4b80-9d0a-4efe1bf3778f"/>
      </w:pPr>
      <w:r>
        <w:rPr>
          <w:color w:val="5B9BD5"/>
          <w:sz w:val="28"/>
          <w:szCs w:val="28"/>
        </w:rPr>
        <w:t>教授，持有华泰证券的理由？是业绩支撑还是别的什么原因？</w:t>
      </w:r>
    </w:p>
    <w:p w:rsidR="008905AA" w:rsidRDefault="00D03710">
      <w:pPr>
        <w:pStyle w:val="74e9032d-b560-45af-acf8-44f1675e5cd8"/>
        <w:spacing w:line="360" w:lineRule="auto"/>
      </w:pPr>
      <w:r>
        <w:t>其实券商同质化比较高，区别不大。我选择华泰的主要原因是认为华泰是少有的线上线下都能打的公司。论线下，华泰是top3，论线上，也是top3，所以攻守兼备。</w:t>
      </w:r>
      <w:bookmarkStart w:id="0" w:name="_GoBack"/>
      <w:bookmarkEnd w:id="0"/>
    </w:p>
    <w:p w:rsidR="008905AA" w:rsidRDefault="008905AA">
      <w:pPr>
        <w:pStyle w:val="74e9032d-b560-45af-acf8-44f1675e5cd8"/>
      </w:pPr>
    </w:p>
    <w:p w:rsidR="008905AA" w:rsidRDefault="008905AA">
      <w:pPr>
        <w:jc w:val="left"/>
      </w:pPr>
    </w:p>
    <w:p w:rsidR="008905AA" w:rsidRDefault="00D03710">
      <w:pPr>
        <w:pStyle w:val="d6b9bb64-397e-4994-a33d-1b4a44092120"/>
      </w:pPr>
      <w:r>
        <w:rPr>
          <w:color w:val="5B9BD5"/>
          <w:sz w:val="28"/>
          <w:szCs w:val="28"/>
        </w:rPr>
        <w:t>教授，对于日常写当天热点的文章，这样的碎片化知识其实对于我们系统性学习的帮助不是很大，很多就是看过了就忘了，没有形成一个系统性框架，不利于真正学习。</w:t>
        <w:cr/>
        <w:t>不知您这边可否有计划做知识星球学习体系或框架呢？或者可以提前公布下吗，谢谢。</w:t>
      </w:r>
    </w:p>
    <w:p w:rsidR="008905AA" w:rsidRDefault="00D03710">
      <w:pPr>
        <w:pStyle w:val="30c3d522-1176-4de7-8f8c-47b174a120e0"/>
        <w:spacing w:line="360" w:lineRule="auto"/>
      </w:pPr>
      <w:r>
        <w:t>我建立知识星球主要就是为了建立系统投资框架这个目的。最近忙了点，稍微空下来以后就会将大部分精力放在这方面。</w:t>
      </w:r>
      <w:bookmarkStart w:id="0" w:name="_GoBack"/>
      <w:bookmarkEnd w:id="0"/>
    </w:p>
    <w:p w:rsidR="008905AA" w:rsidRDefault="008905AA">
      <w:pPr>
        <w:pStyle w:val="30c3d522-1176-4de7-8f8c-47b174a120e0"/>
      </w:pPr>
    </w:p>
    <w:p w:rsidR="008905AA" w:rsidRDefault="008905AA">
      <w:pPr>
        <w:jc w:val="left"/>
      </w:pPr>
    </w:p>
    <w:p w:rsidR="008905AA" w:rsidRDefault="00D03710">
      <w:pPr>
        <w:pStyle w:val="3ad8af19-ca99-4ee8-801c-fe6b3e2cb6fa"/>
      </w:pPr>
      <w:r>
        <w:rPr>
          <w:color w:val="5B9BD5"/>
          <w:sz w:val="28"/>
          <w:szCs w:val="28"/>
        </w:rPr>
        <w:t>教授好，请问个人加杠杆进科创板是否适合？个人情况：小白，两年多交易经验，不过之前大多时间持有白马和科技股，操作较少。感谢！</w:t>
      </w:r>
    </w:p>
    <w:p w:rsidR="008905AA" w:rsidRDefault="00D03710">
      <w:pPr>
        <w:pStyle w:val="d7b77d78-f551-4377-9a38-49af8be098d6"/>
        <w:spacing w:line="360" w:lineRule="auto"/>
      </w:pPr>
      <w:r>
        <w:t>绝大多数人不应该上杠杆。因为股市中20-30%的波动是很很正常的，假设你上了一倍杠杆，持仓回调20%，这时候你该怎么办呢？持股的话，再跌可能就要强平了，割肉的话，你就只剩下60%不到的钱（考虑融资利息），猴年马月能赚回来？</w:t>
      </w:r>
      <w:bookmarkStart w:id="0" w:name="_GoBack"/>
      <w:bookmarkEnd w:id="0"/>
    </w:p>
    <w:p w:rsidR="008905AA" w:rsidRDefault="008905AA">
      <w:pPr>
        <w:pStyle w:val="d7b77d78-f551-4377-9a38-49af8be098d6"/>
      </w:pPr>
    </w:p>
    <w:p w:rsidR="008905AA" w:rsidRDefault="008905AA">
      <w:pPr>
        <w:jc w:val="left"/>
      </w:pPr>
    </w:p>
    <w:p w:rsidR="008905AA" w:rsidRDefault="00D03710">
      <w:pPr>
        <w:pStyle w:val="3a9e9169-606a-406b-aa6b-d6268dcf69a2"/>
      </w:pPr>
      <w:r>
        <w:rPr>
          <w:color w:val="5B9BD5"/>
          <w:sz w:val="28"/>
          <w:szCs w:val="28"/>
        </w:rPr>
        <w:t xml:space="preserve"> </w:t>
      </w:r>
    </w:p>
    <w:p w:rsidR="008905AA" w:rsidRDefault="00D03710">
      <w:pPr>
        <w:pStyle w:val="98777622-5aeb-4df1-8878-940ca3669a5d"/>
        <w:spacing w:line="360" w:lineRule="auto"/>
      </w:pPr>
      <w:r>
        <w:t>说一下我的持股吧，其实我猜大部分人都知道，按仓位从高到低排列。</w:t>
        <w:cr/>
        <w:t/>
        <w:cr/>
        <w:t>中国平安、华泰证券、中国建筑、小天鹅A、宁波银行、招商银行。此外过去推荐的打新组合是中国建筑、兴业银行、双汇发展、宁波银行。</w:t>
        <w:cr/>
        <w:t/>
        <w:cr/>
        <w:t>经过漫长的一年多等待，我今天终于创新高了。我猜按我的推荐进行过打新配置的也都创新高了（不考虑分红，考虑分红赚更多）</w:t>
      </w:r>
      <w:bookmarkStart w:id="0" w:name="_GoBack"/>
      <w:bookmarkEnd w:id="0"/>
    </w:p>
    <w:p w:rsidR="008905AA" w:rsidRDefault="008905AA">
      <w:pPr>
        <w:pStyle w:val="98777622-5aeb-4df1-8878-940ca3669a5d"/>
      </w:pPr>
    </w:p>
    <w:p w:rsidR="008905AA" w:rsidRDefault="008905AA">
      <w:pPr>
        <w:jc w:val="left"/>
      </w:pPr>
    </w:p>
    <w:p w:rsidR="008905AA" w:rsidRDefault="00D03710">
      <w:pPr>
        <w:pStyle w:val="613ea5d6-6abc-425f-80ad-a8a9494a82bb"/>
      </w:pPr>
      <w:r>
        <w:rPr>
          <w:color w:val="5B9BD5"/>
          <w:sz w:val="28"/>
          <w:szCs w:val="28"/>
        </w:rPr>
        <w:t xml:space="preserve"> </w:t>
      </w:r>
    </w:p>
    <w:p w:rsidR="008905AA" w:rsidRDefault="00D03710">
      <w:pPr>
        <w:pStyle w:val="830232fb-31e1-471f-a672-047dd1d2d6e8"/>
        <w:spacing w:line="360" w:lineRule="auto"/>
      </w:pPr>
      <w:r>
        <w:t>前天发了冯柳的名言，很多同学说看不懂，需要解读一下。</w:t>
        <w:cr/>
        <w:t/>
        <w:cr/>
        <w:t>正好这几天白酒大涨，用来解读冯柳的第一句话。</w:t>
        <w:cr/>
        <w:t/>
        <w:cr/>
        <w:t>原话如下：</w:t>
        <w:cr/>
        <w:t/>
        <w:cr/>
        <w:t>1、在低位时，如果你不能证明它无那它就是有，在高位时，如果你不能证明它有，那它就是无，这是基本的赔率思考模式与事实无关。而很多人却恰恰相反，在高位时花大量精力去论证它有，像赌徒一样坚定自己；在低位时却为可能的没有担忧不已，像懦夫一样被恐惧控制不敢伸手触碰机遇。</w:t>
        <w:cr/>
        <w:t/>
        <w:cr/>
        <w:t>投资本身是风险管理的艺术，所谓风险，就是不确定性。</w:t>
        <w:cr/>
        <w:t/>
        <w:cr/>
        <w:t>这件事的本质就是和出门要不要带伞是一样。</w:t>
        <w:cr/>
        <w:t/>
        <w:cr/>
        <w:t>如果带了伞却没有下雨是白费力气，没带伞却下雨会被淋湿。正是因为你不知道未来会不会下雨，所以带伞这件事就变成了一个风险决策。</w:t>
        <w:cr/>
        <w:t/>
        <w:cr/>
        <w:t>投资也是这样，无论你投资的是股市还是房产，其实你都不可能预先准确知道涨跌，而只能进行一个大致的估算。</w:t>
        <w:cr/>
        <w:t/>
        <w:cr/>
        <w:t>这个估算最难的地方就在于，始终是有利空和利好两方面因素同时存在。以白酒为例，利好就是高端白酒每年的销量都在上升，而且还有涨价的预期，特别是茅台酒，批发价800左右，实际零售价格1500左右，有巨大的提价空间。</w:t>
        <w:cr/>
        <w:t/>
        <w:cr/>
        <w:t>利空则是目前市场上约有四分之一的高端白酒不是被喝掉的，而是被人收藏（投资）起来。因此高端白酒可能已经不是一种纯粹的消费品，而是具备了部分的金融属性。凡是金融产品必然会有周期，现在大家都在收藏白酒，导致了供不应求，但这些被收藏的白酒迟早会反过来冲击市场，这时候酒厂的利润就会大大降低。2011年左右就出现过类似的问题，导致茅台的销量出现问题。</w:t>
        <w:cr/>
        <w:t/>
        <w:cr/>
        <w:t>我们可以把利好叫做A逻辑，利空叫做B逻辑。</w:t>
        <w:cr/>
        <w:t/>
        <w:cr/>
        <w:t>这一轮白酒的上涨是由A逻辑导致的，触发事件是五粮液的涨价。五粮液是仅次于茅台的名酒，但是目前零售价格已经距离茅台较远。五粮液集团为了保住自己中国第二名酒的地位，必须咬住和茅台的差价，所以咬牙涨价。</w:t>
        <w:cr/>
        <w:t/>
        <w:cr/>
        <w:t>五粮液的涨价，对下面的洋河等酒厂来说也是利好。第一他们可能会跟随五粮液涨价，第二他们如果不涨价，肯定由于价格优势能获得更大的销量。</w:t>
        <w:cr/>
        <w:t/>
        <w:cr/>
        <w:t>目前茅台已创新高，大部分白酒股都大涨，这就是A逻辑的充分兑现。</w:t>
        <w:cr/>
        <w:t/>
        <w:cr/>
        <w:t>但一旦A逻辑充分兑现之后，市场就会面临一个新的分歧，就是在涨价之后，五粮液真能够做到销售量不变甚至增加么？我们会发现出了两个新的潜在利空。</w:t>
        <w:cr/>
        <w:t/>
        <w:cr/>
        <w:t>第一，如果五粮液涨价不成功，市场不认账，最终可能会通过电商等平台变相降价促销，这样就证伪了A逻辑。</w:t>
        <w:cr/>
        <w:t/>
        <w:cr/>
        <w:t>第二，如果五粮液涨价成功，那么过去被收藏起来的五粮液会不会因为利润足够丰厚而反过来流向市场，冲击了五粮液厂自身的销量。</w:t>
        <w:cr/>
        <w:t/>
        <w:cr/>
        <w:t>也就是说，一旦A逻辑被充分兑现，那就是B逻辑在新的平衡点发挥威力的时候。</w:t>
        <w:cr/>
        <w:t/>
        <w:cr/>
        <w:t>A和B两个逻辑会在白酒股上长久对峙。在低股价的时候A逻辑发挥主导作用，而在高股价的时候B逻辑发挥主导作用。</w:t>
      </w:r>
      <w:bookmarkStart w:id="0" w:name="_GoBack"/>
      <w:bookmarkEnd w:id="0"/>
    </w:p>
    <w:p w:rsidR="008905AA" w:rsidRDefault="008905AA">
      <w:pPr>
        <w:pStyle w:val="830232fb-31e1-471f-a672-047dd1d2d6e8"/>
      </w:pPr>
    </w:p>
    <w:p w:rsidR="008905AA" w:rsidRDefault="008905AA">
      <w:pPr>
        <w:jc w:val="left"/>
      </w:pPr>
    </w:p>
    <w:p w:rsidR="008905AA" w:rsidRDefault="00D03710">
      <w:pPr>
        <w:pStyle w:val="80016eb4-9859-4af3-b6be-e8d68b789bf0"/>
      </w:pPr>
      <w:r>
        <w:rPr>
          <w:color w:val="5B9BD5"/>
          <w:sz w:val="28"/>
          <w:szCs w:val="28"/>
        </w:rPr>
        <w:t>教授，我买了11个基金，每支每月定投20元，这样买是不是不对，是要买一支然后多投点钱吗，还是要怎样？</w:t>
      </w:r>
    </w:p>
    <w:p w:rsidR="008905AA" w:rsidRDefault="00D03710">
      <w:pPr>
        <w:pStyle w:val="fa77b037-92d7-4302-8fc8-af6342774b61"/>
        <w:spacing w:line="360" w:lineRule="auto"/>
      </w:pPr>
      <w:r>
        <w:t>你这可能是个典型问题。由于基金本身就配置一揽子股票，你去买十几个基金，其实里面配置的股票都交叉得一塌糊涂。买基金，不用超过三个。</w:t>
      </w:r>
      <w:bookmarkStart w:id="0" w:name="_GoBack"/>
      <w:bookmarkEnd w:id="0"/>
    </w:p>
    <w:p w:rsidR="008905AA" w:rsidRDefault="008905AA">
      <w:pPr>
        <w:pStyle w:val="fa77b037-92d7-4302-8fc8-af6342774b61"/>
      </w:pPr>
    </w:p>
    <w:p w:rsidR="008905AA" w:rsidRDefault="008905AA">
      <w:pPr>
        <w:jc w:val="left"/>
      </w:pPr>
    </w:p>
    <w:p w:rsidR="008905AA" w:rsidRDefault="00D03710">
      <w:pPr>
        <w:pStyle w:val="7fb0435b-977f-4ecf-b2cb-d470377c67e7"/>
      </w:pPr>
      <w:r>
        <w:rPr>
          <w:color w:val="5B9BD5"/>
          <w:sz w:val="28"/>
          <w:szCs w:val="28"/>
        </w:rPr>
        <w:t>教授，现在有人认为国企混改的机会比科创板还要大，请问国企混改会如何影响股市？</w:t>
      </w:r>
    </w:p>
    <w:p w:rsidR="008905AA" w:rsidRDefault="00D03710">
      <w:pPr>
        <w:pStyle w:val="83cc3d3d-4f31-41e3-a97d-45fd17f25cd6"/>
        <w:spacing w:line="360" w:lineRule="auto"/>
      </w:pPr>
      <w:r>
        <w:t>从逻辑上来讲我认为是不对的。国企的体量很大，再怎么改，想象力的空间也就是翻倍，三倍。科创板则可能产生一批十倍股。另一方面，我个人的看法是国企是很成熟的体系，短期内要有很多突破是困难的。以上都是基本面分析，不排除市场会炒作一波国企改。</w:t>
      </w:r>
      <w:bookmarkStart w:id="0" w:name="_GoBack"/>
      <w:bookmarkEnd w:id="0"/>
    </w:p>
    <w:p w:rsidR="008905AA" w:rsidRDefault="008905AA">
      <w:pPr>
        <w:pStyle w:val="83cc3d3d-4f31-41e3-a97d-45fd17f25cd6"/>
      </w:pPr>
    </w:p>
    <w:p w:rsidR="008905AA" w:rsidRDefault="008905AA">
      <w:pPr>
        <w:jc w:val="left"/>
      </w:pPr>
    </w:p>
    <w:p w:rsidR="008905AA" w:rsidRDefault="00D03710">
      <w:pPr>
        <w:pStyle w:val="8e3e071b-466f-4ad4-888a-bb2b65bfc018"/>
      </w:pPr>
      <w:r>
        <w:rPr>
          <w:color w:val="5B9BD5"/>
          <w:sz w:val="28"/>
          <w:szCs w:val="28"/>
        </w:rPr>
        <w:t>刘备教授您好，请问趋势交易方面的书籍有哪些是值得一看的？</w:t>
      </w:r>
    </w:p>
    <w:p w:rsidR="008905AA" w:rsidRDefault="00D03710">
      <w:pPr>
        <w:pStyle w:val="9c5e12c0-e2fb-44b2-87cd-dc533f81db79"/>
        <w:spacing w:line="360" w:lineRule="auto"/>
      </w:pPr>
      <w:r>
        <w:t>趋势交易的书我觉得看了没啥用，因为进化太快，你看到的任何技术一定是过时的，甚至是被人针对的。技术分析唯一有用的是量价关系，其实本身是很好理解的，也能和基本面相互配合来进行判断。这方面网上很多，多翻翻即可。</w:t>
      </w:r>
      <w:bookmarkStart w:id="0" w:name="_GoBack"/>
      <w:bookmarkEnd w:id="0"/>
    </w:p>
    <w:p w:rsidR="008905AA" w:rsidRDefault="008905AA">
      <w:pPr>
        <w:pStyle w:val="9c5e12c0-e2fb-44b2-87cd-dc533f81db79"/>
      </w:pPr>
    </w:p>
    <w:p w:rsidR="008905AA" w:rsidRDefault="008905AA">
      <w:pPr>
        <w:jc w:val="left"/>
      </w:pPr>
    </w:p>
    <w:p w:rsidR="008905AA" w:rsidRDefault="00D03710">
      <w:pPr>
        <w:pStyle w:val="ae1dafaa-fa1c-41ca-901c-89984aa831be"/>
      </w:pPr>
      <w:r>
        <w:rPr>
          <w:color w:val="5B9BD5"/>
          <w:sz w:val="28"/>
          <w:szCs w:val="28"/>
        </w:rPr>
        <w:t>教授你好，我是个投资新人，95后。</w:t>
        <w:cr/>
        <w:t>目前在尝试建立自己的投资体系，现在在考虑选标的和买点的问题。</w:t>
        <w:cr/>
        <w:t>问:</w:t>
        <w:cr/>
        <w:t>1.如何判断一只股票是和谁在玩(机构，游资，散户)？</w:t>
        <w:cr/>
        <w:t>2.如何判断这些玩家的资金占比？</w:t>
        <w:cr/>
        <w:t/>
        <w:cr/>
        <w:t>想听听教授的见解</w:t>
      </w:r>
    </w:p>
    <w:p w:rsidR="008905AA" w:rsidRDefault="00D03710">
      <w:pPr>
        <w:pStyle w:val="be08ce62-b699-465d-ad6a-45009fd758bd"/>
        <w:spacing w:line="360" w:lineRule="auto"/>
      </w:pPr>
      <w:r>
        <w:t>很简单，看十大股东和基金持仓。每个季度上市公司会发布十大股东，基本上可以判断机构持仓比例。如果觉得还不满足，可以进一步去查一些主要基金对盖股的持仓数量。如果觉得太麻烦，其实雪球上去相关股票下面的讨论里面去翻，也一般会有人总结。</w:t>
        <w:cr/>
        <w:t>至于游资持股，其实每天都会有大的变化，一般是看龙虎榜。不知道啥叫龙虎榜，可以百度。</w:t>
      </w:r>
      <w:bookmarkStart w:id="0" w:name="_GoBack"/>
      <w:bookmarkEnd w:id="0"/>
    </w:p>
    <w:p w:rsidR="008905AA" w:rsidRDefault="008905AA">
      <w:pPr>
        <w:pStyle w:val="be08ce62-b699-465d-ad6a-45009fd758bd"/>
      </w:pPr>
    </w:p>
    <w:p w:rsidR="008905AA" w:rsidRDefault="008905AA">
      <w:pPr>
        <w:jc w:val="left"/>
      </w:pPr>
    </w:p>
    <w:p w:rsidR="008905AA" w:rsidRDefault="00D03710">
      <w:pPr>
        <w:pStyle w:val="b3da1e88-5e0f-48b7-a1ec-84bb2867f2db"/>
      </w:pPr>
      <w:r>
        <w:rPr>
          <w:color w:val="5B9BD5"/>
          <w:sz w:val="28"/>
          <w:szCs w:val="28"/>
        </w:rPr>
        <w:t>刘教授，您曾在夜报中提过大族激光，当时是外资比例达到限额，感觉是比较看好的，近期该股外资比例逐渐降低，是否目前的价格已经太高？</w:t>
      </w:r>
    </w:p>
    <w:p w:rsidR="008905AA" w:rsidRDefault="00D03710">
      <w:pPr>
        <w:pStyle w:val="4e711f2e-09a7-479f-baa5-a1bc64d7658a"/>
        <w:spacing w:line="360" w:lineRule="auto"/>
      </w:pPr>
      <w:r>
        <w:t>外资也有很多类型，有真外资，也有假外资，所谓假外资就是内资街道港股再转战a股的，其实还是短期投机的。所以建议可以保持对大族激光的关注，看后续外资如何行动。如果后续又达到限额，那说明是长线基金取代了短信的份额。</w:t>
      </w:r>
      <w:bookmarkStart w:id="0" w:name="_GoBack"/>
      <w:bookmarkEnd w:id="0"/>
    </w:p>
    <w:p w:rsidR="008905AA" w:rsidRDefault="008905AA">
      <w:pPr>
        <w:pStyle w:val="4e711f2e-09a7-479f-baa5-a1bc64d7658a"/>
      </w:pPr>
    </w:p>
    <w:p w:rsidR="008905AA" w:rsidRDefault="008905AA">
      <w:pPr>
        <w:jc w:val="left"/>
      </w:pPr>
    </w:p>
    <w:p w:rsidR="008905AA" w:rsidRDefault="00D03710">
      <w:pPr>
        <w:pStyle w:val="c1d7a0e1-d9ff-40b1-9b0a-4f03c90e58e4"/>
      </w:pPr>
      <w:r>
        <w:rPr>
          <w:color w:val="5B9BD5"/>
          <w:sz w:val="28"/>
          <w:szCs w:val="28"/>
        </w:rPr>
        <w:t>参与了好几个星球，以目前知识星球的情况来说，发帖互动性并不好信息容易嘈杂，个人提个建议：所有内容由教授你个人发起，别人想要发言可以以“提问”形式由你筛选，这样内容会清爽些，供参考。</w:t>
      </w:r>
    </w:p>
    <w:p w:rsidR="008905AA" w:rsidRDefault="00D03710">
      <w:pPr>
        <w:pStyle w:val="964f0502-686e-41bc-9471-66399e19ea39"/>
        <w:spacing w:line="360" w:lineRule="auto"/>
      </w:pPr>
      <w:r>
        <w:t>这个问题也有很多人说过了。目前的解决方法是设置了数位管理员，负责扫水和维持秩序，希望维持在一个既活跃又有秩序的氛围。会试行一个阶段，如果不行，再进场调整。另外如果大家觉得太乱，可以选择只看星主。</w:t>
      </w:r>
      <w:bookmarkStart w:id="0" w:name="_GoBack"/>
      <w:bookmarkEnd w:id="0"/>
    </w:p>
    <w:p w:rsidR="008905AA" w:rsidRDefault="008905AA">
      <w:pPr>
        <w:pStyle w:val="964f0502-686e-41bc-9471-66399e19ea39"/>
      </w:pPr>
    </w:p>
    <w:p w:rsidR="008905AA" w:rsidRDefault="008905AA">
      <w:pPr>
        <w:jc w:val="left"/>
      </w:pPr>
    </w:p>
    <w:p w:rsidR="008905AA" w:rsidRDefault="00D03710">
      <w:pPr>
        <w:pStyle w:val="a234e800-c3ac-4602-a13e-bf2dae32baf9"/>
      </w:pPr>
      <w:r>
        <w:rPr>
          <w:color w:val="5B9BD5"/>
          <w:sz w:val="28"/>
          <w:szCs w:val="28"/>
        </w:rPr>
        <w:t xml:space="preserve"> </w:t>
      </w:r>
    </w:p>
    <w:p w:rsidR="008905AA" w:rsidRDefault="00D03710">
      <w:pPr>
        <w:pStyle w:val="e486f427-d064-466a-a867-e3381626ddde"/>
        <w:spacing w:line="360" w:lineRule="auto"/>
      </w:pPr>
      <w:r>
        <w:t>我发表了一篇文章：&lt;e type="web" href="https%3A%2F%2Farticles.zsxq.com%2Fid_knfsl9sj0cet.html" title="9%E5%B9%B4258%E5%80%8D%EF%BC%8C%E5%A4%8D%E7%9B%98%E4%B8%AD%E5%9B%BD%E4%BB%B7%E5%80%BC%E6%8A%95%E8%B5%84%E4%B9%8B%E7%8E%8B" /&gt;</w:t>
        <w:cr/>
        <w:t/>
        <w:cr/>
        <w:t>顺便发一下冯柳的名言：</w:t>
        <w:cr/>
        <w:t/>
        <w:cr/>
        <w:t>1、在低位时，如果你不能证明它无那它就是有，在高位时，如果你不能证明它有，那它就是无，这是基本的赔率思考模式与事实无关。而很多人却恰恰相反，在高位时花大量精力去论证它有，像赌徒一样坚定自己；在低位时却为可能的没有担忧不已，像懦夫一样被恐惧控制不敢伸手触碰机遇。</w:t>
        <w:cr/>
        <w:t/>
        <w:cr/>
        <w:t/>
        <w:cr/>
        <w:t>2、企业的发展变数很多，许多我们看上去的确定或不确定也只是事后的总结与学习，过程中即便是企业家本人亦无从完全肯定，这个世界如此庞大复杂，我们要怀着敬畏的心去探索它，要承认自己的渺小、谦卑的面对市场，要排除定见成见用赔率思维来引导投资选择，这不是要大家消极，而是正确的认识到自己与世界的关系后采取的更积极主动的应对和态度。</w:t>
        <w:cr/>
        <w:t/>
        <w:cr/>
        <w:t/>
        <w:cr/>
        <w:t>3、优秀可以在过程中判断，伟大却只是事后的结论，它的形成是需要机缘和太多意外因素的，事后总结出的确定性在事前都是不确定的，我们很难在那么久远的事前来确定这些，你只能通过进程中的不断观察来确认你的判断，这就存在一个维持和修正的过程，而一开始的过高价格实际上就剥夺了你修正的权利。所以我认为，即便你碰到的是真正伟大的企业，但你所能支付的极限也只能到优秀为止，而优秀在估值上是有边界的，虽然可以有多因素叠加所带来较宽的乘数空间，但它仍然应该在我们的可理解范围之内。</w:t>
        <w:cr/>
        <w:t/>
        <w:cr/>
        <w:t/>
        <w:cr/>
        <w:t>4、总之世界究竟如何发展我们很难把握也不应有能完全把握的想法，那会给自己带来不必要的困惑，不做庸人自扰不搞后验思维以安己心为重，不用太计较事实会如何只管过程中的应对就可以了，让一个又一个逻辑去推动自己的行为，这和很多搞技术的不去妄下判断仅让市场推动自己交易有一定相似之处，万事相通嘛。</w:t>
        <w:cr/>
        <w:t/>
        <w:cr/>
        <w:t/>
        <w:cr/>
        <w:t>5、如果一个行业里全部企业的效益都很好的话，那投资者反而应该警惕了，只能说明这个行业目前有太多无效率的企业也在生存，现在的利基很大，但一定不能持续，无论以后是周期向下还是格局改变，未来都要陷于艰难的竞争与求生状态，所以由上而下的选择方法在狂欢过后是一定要改变的。</w:t>
        <w:cr/>
        <w:t/>
        <w:cr/>
        <w:t/>
        <w:cr/>
        <w:t>6、一般来说，趋势是由预期决定，但预期可以由趋势强化并反过来再影响到趋势上，形成正反馈直至极限。在形成期，预期是最重要的因素，在演变强化期，趋势是最关键的方面，而转折期，则往往是双方极限值共振的结果，考虑到趋势的多样性和变化性特征，预期极限值的作用会更大也更容易判断一点。</w:t>
        <w:cr/>
        <w:t/>
        <w:cr/>
        <w:t/>
        <w:cr/>
        <w:t>7、绝大多数情况下，稳定比高利润更重要，如果在足够长的时间段里来看，稳定的盈利能力则比一切都重要！周期性及不稳定性公司分析难度比较大，市赢率只能用来衡量稳定型公司，对周期型的要把它分解成PB/ROE来分别观察，ROE要分解为一般ROE、超额ROE和低谷ROE，三个要综合地看，然后再从资产价格上下手，还有时点选择很关键，不能太早，最好与复苏同步，这样对周期性公司的投资才有可能做好。</w:t>
        <w:cr/>
        <w:t/>
        <w:cr/>
        <w:t/>
        <w:cr/>
        <w:t>8、始终牢记一句话“好的企业比好的价格更重要”，不要因为一些无价值股的低估或周期股的暴利繁荣而放弃自己坚守的部位。</w:t>
        <w:cr/>
        <w:t/>
        <w:cr/>
        <w:t/>
        <w:cr/>
        <w:t>9、一个企业最大的问题不是其他而是销售停滞，所以好的企业是应该有所远虑的，是能在发展中解决问题打定基础的。那些真正的大牛股的销售额必然都是十年如一日地增长、增长、再增长，这确实是选择企业很关键的一点！</w:t>
        <w:cr/>
        <w:t/>
        <w:cr/>
        <w:t/>
        <w:cr/>
        <w:t>10、大家永远都在低估成长股，我们的错误不是为成长支付了过高的价格，而是错在对它的误判，把不成长的当作成长、真正成长的却视而不见。</w:t>
        <w:cr/>
        <w:t/>
        <w:cr/>
        <w:t/>
        <w:cr/>
        <w:t>11、你可以去寻找市场的盲点，但最好不要去寻找低估，这是两个概念，特别是你所认为的低估如果是在静态理解下得出的，那么它对你的杀伤力可能会远大于你不计买点进入成长股所受的损失，所以请勿轻言价值、请勿轻言低估。再有就是，牢记世界是创造出来的，寻找可以在竞争中获胜和摧毁一切对手的企业，只有这些才是真正的安全边际。</w:t>
        <w:cr/>
        <w:t/>
        <w:cr/>
        <w:t/>
        <w:cr/>
        <w:t>12、思考与行动的纯粹性是我所倡导的，忽左忽右的思维是一种自我欺骗和安慰。投资是寻找价值的制高点，这个“高”足以让你抵御其他干扰，它根据各人的水平和眼界差异呈现出不同的主观性，但极端情况下的内心满足是其衡量标准。投机是投资的进化，从理论上来说，好的投资者也会成为一个好的投机者，反之亦然！</w:t>
        <w:cr/>
        <w:t/>
        <w:cr/>
        <w:t/>
        <w:cr/>
        <w:t>13、我对自己的要求是，避免永久性资本损失，但对可逆的下跌不强求回避，也就是说会被中长期因素修复的波动可以不理会，除非是有绝对理由和充分信心。</w:t>
        <w:cr/>
        <w:t/>
        <w:cr/>
        <w:t/>
        <w:cr/>
        <w:t>14、所以我非常赞成个性化和动态化的弹性价值评估，在一个微妙位置上的不同选择都可以理解为正确的，是不同的人针对自己能力圈和承受力做出的不同判断，只有抛开后验的思想才能够平心去想怎么做才是适合自己的，这本身也是市场多层次多流动的基础。</w:t>
        <w:cr/>
        <w:t/>
        <w:cr/>
        <w:t/>
        <w:cr/>
        <w:t>15、长线就是先有逻辑再等图形，中短线就是先有图形再讲逻辑；能忽悠别人的叫中短线，能忽悠自己的才是长线；熊市谈价值，牛市谈技术。</w:t>
        <w:cr/>
        <w:t/>
        <w:cr/>
        <w:t/>
        <w:cr/>
        <w:t>16、共性行业应选行业最低成本和较高管理能力的龙头企业，个性行业可以接受非龙头和低管理，但必须对其赢利能力和回报前景以及占属市场的发展有较高的要求。</w:t>
        <w:cr/>
        <w:t/>
        <w:cr/>
        <w:t/>
        <w:cr/>
        <w:t>17、投资是机会收益的比较，有相对确定的应该先做。我们的决定应该根据事前的确定性来做，而不应该被可能的结果所影响。</w:t>
        <w:cr/>
        <w:t/>
        <w:cr/>
        <w:t/>
        <w:cr/>
        <w:t>18、投资者的推演不可满打满算，更不能永远强调某些因素的单边作用，任何事物都应有正反两面的解读点，我们应根据不同阶段来选择侧重进行思考，强思危、弱思机才可帮我们平滑贪婪与恐惧从而达到冷静独立。</w:t>
        <w:cr/>
        <w:t/>
        <w:cr/>
        <w:t/>
        <w:cr/>
        <w:t>19、严谨的人应该是把逻辑提炼出来，而不仅仅是归纳总结，哪怕他能归纳出真理，但却有违思考推理的原则。</w:t>
        <w:cr/>
        <w:t/>
        <w:cr/>
        <w:t/>
        <w:cr/>
        <w:t>20、我经常和朋友打趣说别捧着金饭碗讨饭，就是怕他们过于注重内在要素而忽略所需要的激发环境，当然，这指的是过分决定论而非否认它们在长期投资中的关键作用。</w:t>
        <w:cr/>
        <w:t/>
        <w:cr/>
        <w:t/>
        <w:cr/>
        <w:t>21、我过去常和朋友讲一个非周期行业投资理论，就是投资好股关注差股，当一个行业里最差的那个都很好时（不是泡末效应尾声那种突然的好），就说明这个行业正处于高速发展期，可以乐观迟钝点，但当它们难过时，则有可能要进入平稳增长期，因为需求方有挑剔和选择的余地了。</w:t>
        <w:cr/>
        <w:t/>
        <w:cr/>
        <w:t/>
        <w:cr/>
        <w:t>22、股票选择不应光是对企业唯美唯优，对时机的认识也不可缺少，要先看需求供给的关系及变化特点，再看要素特性和资本参与形态，前面决定利基和时长，后面决定经济要素间利益分配及资本表现形式与回报效率。</w:t>
        <w:cr/>
        <w:t/>
        <w:cr/>
        <w:t/>
        <w:cr/>
        <w:t>23、关于读书，个人觉得先读传记和案例再读理论书为好，否则就容易教条，也吃不透理论，先有故事底子，再学理论的过程就容易串联引申，比较容易产生效果。所以我一向是建议别人先学史再学哲的。</w:t>
      </w:r>
      <w:bookmarkStart w:id="0" w:name="_GoBack"/>
      <w:bookmarkEnd w:id="0"/>
    </w:p>
    <w:p w:rsidR="008905AA" w:rsidRDefault="008905AA">
      <w:pPr>
        <w:pStyle w:val="e486f427-d064-466a-a867-e3381626ddde"/>
      </w:pPr>
    </w:p>
    <w:p w:rsidR="008905AA" w:rsidRDefault="008905AA">
      <w:pPr>
        <w:jc w:val="left"/>
      </w:pPr>
    </w:p>
    <w:p w:rsidR="008905AA" w:rsidRDefault="00D03710">
      <w:pPr>
        <w:pStyle w:val="1ab20f71-f63a-4d3a-ae9c-b929a3a0d570"/>
      </w:pPr>
      <w:r>
        <w:rPr>
          <w:color w:val="5B9BD5"/>
          <w:sz w:val="28"/>
          <w:szCs w:val="28"/>
        </w:rPr>
        <w:t>刘叔，最近一直战胜不了心魔…比如在上周四没忍住，高位买了中信建投和华泰，结果周五周一周二跌停，然后忍不住出了一半中信建投，结果它又涨了…</w:t>
        <w:cr/>
        <w:t>我想请问教授…如何才能快速建立起自己的估值体系？如何能大致判断是否是交易的机会？谢谢~</w:t>
      </w:r>
    </w:p>
    <w:p w:rsidR="008905AA" w:rsidRDefault="00D03710">
      <w:pPr>
        <w:pStyle w:val="63f4ad77-9e08-4329-9266-3db8a973d286"/>
        <w:spacing w:line="360" w:lineRule="auto"/>
      </w:pPr>
      <w:r>
        <w:t>中信建投和华泰完全是两个逻辑。中信建投已经是纯投机，华泰勉强能说是价值投资</w:t>
      </w:r>
      <w:bookmarkStart w:id="0" w:name="_GoBack"/>
      <w:bookmarkEnd w:id="0"/>
    </w:p>
    <w:p w:rsidR="008905AA" w:rsidRDefault="008905AA">
      <w:pPr>
        <w:pStyle w:val="63f4ad77-9e08-4329-9266-3db8a973d286"/>
      </w:pPr>
    </w:p>
    <w:p w:rsidR="008905AA" w:rsidRDefault="008905AA">
      <w:pPr>
        <w:jc w:val="left"/>
      </w:pPr>
    </w:p>
    <w:p w:rsidR="008905AA" w:rsidRDefault="00D03710">
      <w:pPr>
        <w:pStyle w:val="e74341b0-3e67-4336-b0b4-05b47fb32f17"/>
      </w:pPr>
      <w:r>
        <w:rPr>
          <w:color w:val="5B9BD5"/>
          <w:sz w:val="28"/>
          <w:szCs w:val="28"/>
        </w:rPr>
        <w:t>教授，目前这个情况，创业板50还能拿吗？</w:t>
      </w:r>
    </w:p>
    <w:p w:rsidR="008905AA" w:rsidRDefault="00D03710">
      <w:pPr>
        <w:pStyle w:val="bbc7eb50-4744-428d-a955-282bdc1313a8"/>
        <w:spacing w:line="360" w:lineRule="auto"/>
      </w:pPr>
      <w:r>
        <w:t>够呛</w:t>
      </w:r>
      <w:bookmarkStart w:id="0" w:name="_GoBack"/>
      <w:bookmarkEnd w:id="0"/>
    </w:p>
    <w:p w:rsidR="008905AA" w:rsidRDefault="008905AA">
      <w:pPr>
        <w:pStyle w:val="bbc7eb50-4744-428d-a955-282bdc1313a8"/>
      </w:pPr>
    </w:p>
    <w:p w:rsidR="008905AA" w:rsidRDefault="008905AA">
      <w:pPr>
        <w:jc w:val="left"/>
      </w:pPr>
    </w:p>
    <w:p w:rsidR="008905AA" w:rsidRDefault="00D03710">
      <w:pPr>
        <w:pStyle w:val="cd6b00c7-6315-472a-a8f5-91fb75e7eb46"/>
      </w:pPr>
      <w:r>
        <w:rPr>
          <w:color w:val="5B9BD5"/>
          <w:sz w:val="28"/>
          <w:szCs w:val="28"/>
        </w:rPr>
        <w:t>请问教授，6月之前不碰p2p的逻辑是什么？能不能展开讲讲</w:t>
      </w:r>
    </w:p>
    <w:p w:rsidR="008905AA" w:rsidRDefault="00D03710">
      <w:pPr>
        <w:pStyle w:val="1c45433a-074c-40c1-ac2b-f5804b56338f"/>
        <w:spacing w:line="360" w:lineRule="auto"/>
      </w:pPr>
      <w:r>
        <w:t>6月是一个资金紧张的节点，去年暴雷就是6月开始爆发的。能熬过今年6月的平台才可以看一看</w:t>
      </w:r>
      <w:bookmarkStart w:id="0" w:name="_GoBack"/>
      <w:bookmarkEnd w:id="0"/>
    </w:p>
    <w:p w:rsidR="008905AA" w:rsidRDefault="008905AA">
      <w:pPr>
        <w:pStyle w:val="1c45433a-074c-40c1-ac2b-f5804b56338f"/>
      </w:pPr>
    </w:p>
    <w:p w:rsidR="008905AA" w:rsidRDefault="008905AA">
      <w:pPr>
        <w:jc w:val="left"/>
      </w:pPr>
    </w:p>
    <w:p w:rsidR="008905AA" w:rsidRDefault="00D03710">
      <w:pPr>
        <w:pStyle w:val="0e61e63b-a9f8-4b0f-af0e-190735d58bb1"/>
      </w:pPr>
      <w:r>
        <w:rPr>
          <w:color w:val="5B9BD5"/>
          <w:sz w:val="28"/>
          <w:szCs w:val="28"/>
        </w:rPr>
        <w:t>教授对洛阳熟悉吗？谈谈洛阳的房价呗？或里面有洛阳的小伙伴也可以说说。</w:t>
      </w:r>
    </w:p>
    <w:p w:rsidR="008905AA" w:rsidRDefault="00D03710">
      <w:pPr>
        <w:pStyle w:val="0a5b2738-ae7a-4304-bd84-90b58e8f9f5f"/>
        <w:spacing w:line="360" w:lineRule="auto"/>
      </w:pPr>
      <w:r>
        <w:t>不熟悉</w:t>
      </w:r>
      <w:bookmarkStart w:id="0" w:name="_GoBack"/>
      <w:bookmarkEnd w:id="0"/>
    </w:p>
    <w:p w:rsidR="008905AA" w:rsidRDefault="008905AA">
      <w:pPr>
        <w:pStyle w:val="0a5b2738-ae7a-4304-bd84-90b58e8f9f5f"/>
      </w:pPr>
    </w:p>
    <w:p w:rsidR="008905AA" w:rsidRDefault="008905AA">
      <w:pPr>
        <w:jc w:val="left"/>
      </w:pPr>
    </w:p>
    <w:p w:rsidR="008905AA" w:rsidRDefault="00D03710">
      <w:pPr>
        <w:pStyle w:val="8d16d00c-9052-4d2c-9baa-b444ba31dcc1"/>
      </w:pPr>
      <w:r>
        <w:rPr>
          <w:color w:val="5B9BD5"/>
          <w:sz w:val="28"/>
          <w:szCs w:val="28"/>
        </w:rPr>
        <w:t>教授，7天前机缘巧合看到你的公众号，又付费到了这里，抽空谈谈对科创板的看法吧，这是红利还是圈套呢？</w:t>
      </w:r>
    </w:p>
    <w:p w:rsidR="008905AA" w:rsidRDefault="00D03710">
      <w:pPr>
        <w:pStyle w:val="ff233179-24ad-4232-a25b-40824cf86949"/>
        <w:spacing w:line="360" w:lineRule="auto"/>
      </w:pPr>
      <w:r>
        <w:t>当然是红利。只有追高被套的才会觉得是圈套，那只是因为位置太好，看哪儿都是圈套</w:t>
      </w:r>
      <w:bookmarkStart w:id="0" w:name="_GoBack"/>
      <w:bookmarkEnd w:id="0"/>
    </w:p>
    <w:p w:rsidR="008905AA" w:rsidRDefault="008905AA">
      <w:pPr>
        <w:pStyle w:val="ff233179-24ad-4232-a25b-40824cf86949"/>
      </w:pPr>
    </w:p>
    <w:p w:rsidR="008905AA" w:rsidRDefault="008905AA">
      <w:pPr>
        <w:jc w:val="left"/>
      </w:pPr>
    </w:p>
    <w:p w:rsidR="008905AA" w:rsidRDefault="00D03710">
      <w:pPr>
        <w:pStyle w:val="3f4d3a8a-be7e-4e31-a981-69e129b9cc05"/>
      </w:pPr>
      <w:r>
        <w:rPr>
          <w:color w:val="5B9BD5"/>
          <w:sz w:val="28"/>
          <w:szCs w:val="28"/>
        </w:rPr>
        <w:t>教授，我要请教的问题太多了，现在只能一个个来，您看好的这些银行股  像小宁  小招  这里的逻辑在哪里?</w:t>
        <w:cr/>
        <w:t xml:space="preserve">        牛市行情最终跟业绩挂钩，如果一次次的数据更新被证伪咋办，对本轮行情的影响是怎么样的?还会不断创新高吗</w:t>
      </w:r>
    </w:p>
    <w:p w:rsidR="008905AA" w:rsidRDefault="00D03710">
      <w:pPr>
        <w:pStyle w:val="40adfb0b-4460-4b85-ba96-c07344769fa2"/>
        <w:spacing w:line="360" w:lineRule="auto"/>
      </w:pPr>
      <w:r>
        <w:t>银行的逻辑就是我相信坏账没那么多</w:t>
      </w:r>
      <w:bookmarkStart w:id="0" w:name="_GoBack"/>
      <w:bookmarkEnd w:id="0"/>
    </w:p>
    <w:p w:rsidR="008905AA" w:rsidRDefault="008905AA">
      <w:pPr>
        <w:pStyle w:val="40adfb0b-4460-4b85-ba96-c07344769fa2"/>
      </w:pPr>
    </w:p>
    <w:p w:rsidR="008905AA" w:rsidRDefault="008905AA">
      <w:pPr>
        <w:jc w:val="left"/>
      </w:pPr>
    </w:p>
    <w:p w:rsidR="008905AA" w:rsidRDefault="00D03710">
      <w:pPr>
        <w:pStyle w:val="10eadc8b-a578-43d1-94c2-edf798e51ea8"/>
      </w:pPr>
      <w:r>
        <w:rPr>
          <w:color w:val="5B9BD5"/>
          <w:sz w:val="28"/>
          <w:szCs w:val="28"/>
        </w:rPr>
        <w:t>教授，请教一下，我一直定投沪深300和中证500，还有一只高β基金3年多了，300 10%，500 25%，混基25%仓位，每月加2%样子，现在略有浮亏。像今年有科创版和MSCI增持的情况下是看情况分批买，还是一如既往定投更好。感觉300的估值回落不大可能了，谢谢啦</w:t>
      </w:r>
    </w:p>
    <w:p w:rsidR="008905AA" w:rsidRDefault="00D03710">
      <w:pPr>
        <w:pStyle w:val="e765f76a-07a1-42f1-9242-5540cb6a7cce"/>
        <w:spacing w:line="360" w:lineRule="auto"/>
      </w:pPr>
      <w:r>
        <w:t>坚持定投</w:t>
      </w:r>
      <w:bookmarkStart w:id="0" w:name="_GoBack"/>
      <w:bookmarkEnd w:id="0"/>
    </w:p>
    <w:p w:rsidR="008905AA" w:rsidRDefault="008905AA">
      <w:pPr>
        <w:pStyle w:val="e765f76a-07a1-42f1-9242-5540cb6a7cce"/>
      </w:pPr>
    </w:p>
    <w:p w:rsidR="008905AA" w:rsidRDefault="008905AA">
      <w:pPr>
        <w:jc w:val="left"/>
      </w:pPr>
    </w:p>
    <w:p w:rsidR="008905AA" w:rsidRDefault="00D03710">
      <w:pPr>
        <w:pStyle w:val="e35204d3-aacf-4955-a21b-159d4b4fd3b4"/>
      </w:pPr>
      <w:r>
        <w:rPr>
          <w:color w:val="5B9BD5"/>
          <w:sz w:val="28"/>
          <w:szCs w:val="28"/>
        </w:rPr>
        <w:t>教授教授南宁糖业和东方园林可不可以长期持有呀.</w:t>
      </w:r>
    </w:p>
    <w:p w:rsidR="008905AA" w:rsidRDefault="00D03710">
      <w:pPr>
        <w:pStyle w:val="d637d6bf-7daa-4dd2-b042-e4dd6e4d6ff5"/>
        <w:spacing w:line="360" w:lineRule="auto"/>
      </w:pPr>
      <w:r>
        <w:t>我都不喜欢</w:t>
      </w:r>
      <w:bookmarkStart w:id="0" w:name="_GoBack"/>
      <w:bookmarkEnd w:id="0"/>
    </w:p>
    <w:p w:rsidR="008905AA" w:rsidRDefault="008905AA">
      <w:pPr>
        <w:pStyle w:val="d637d6bf-7daa-4dd2-b042-e4dd6e4d6ff5"/>
      </w:pPr>
    </w:p>
    <w:p w:rsidR="008905AA" w:rsidRDefault="008905AA">
      <w:pPr>
        <w:jc w:val="left"/>
      </w:pPr>
    </w:p>
    <w:p w:rsidR="008905AA" w:rsidRDefault="00D03710">
      <w:pPr>
        <w:pStyle w:val="7b14daf0-492d-4896-89f0-d53b7c85bc2f"/>
      </w:pPr>
      <w:r>
        <w:rPr>
          <w:color w:val="5B9BD5"/>
          <w:sz w:val="28"/>
          <w:szCs w:val="28"/>
        </w:rPr>
        <w:t>教授有没有你佩服的股神啊？最好是可以网络观察到，如果能互动就更好了。</w:t>
      </w:r>
    </w:p>
    <w:p w:rsidR="008905AA" w:rsidRDefault="00D03710">
      <w:pPr>
        <w:pStyle w:val="ea36a905-95ca-4950-bb56-2e9689d96e7f"/>
        <w:spacing w:line="360" w:lineRule="auto"/>
      </w:pPr>
      <w:r>
        <w:t>冯柳</w:t>
      </w:r>
      <w:bookmarkStart w:id="0" w:name="_GoBack"/>
      <w:bookmarkEnd w:id="0"/>
    </w:p>
    <w:p w:rsidR="008905AA" w:rsidRDefault="008905AA">
      <w:pPr>
        <w:pStyle w:val="ea36a905-95ca-4950-bb56-2e9689d96e7f"/>
      </w:pPr>
    </w:p>
    <w:p w:rsidR="008905AA" w:rsidRDefault="008905AA">
      <w:pPr>
        <w:jc w:val="left"/>
      </w:pPr>
    </w:p>
    <w:p w:rsidR="008905AA" w:rsidRDefault="00D03710">
      <w:pPr>
        <w:pStyle w:val="04f06443-c96d-478f-959f-b284ac9a3fd3"/>
      </w:pPr>
      <w:r>
        <w:rPr>
          <w:color w:val="5B9BD5"/>
          <w:sz w:val="28"/>
          <w:szCs w:val="28"/>
        </w:rPr>
        <w:t>教授，看业绩申万宏源去年和前两了月都不错的，这波涨幅感觉不大，是不是盘子太大不好涨还是其他什么原因，请教教授，第一次玩这个，问的不合规矩勿怪。这里怎么连个表情都木有🙏</w:t>
      </w:r>
    </w:p>
    <w:p w:rsidR="008905AA" w:rsidRDefault="00D03710">
      <w:pPr>
        <w:pStyle w:val="b6230991-958c-4901-a863-a4527b6ca027"/>
        <w:spacing w:line="360" w:lineRule="auto"/>
      </w:pPr>
      <w:r>
        <w:t>看蓝筹股不能看一两天，也不能看一两月</w:t>
      </w:r>
      <w:bookmarkStart w:id="0" w:name="_GoBack"/>
      <w:bookmarkEnd w:id="0"/>
    </w:p>
    <w:p w:rsidR="008905AA" w:rsidRDefault="008905AA">
      <w:pPr>
        <w:pStyle w:val="b6230991-958c-4901-a863-a4527b6ca027"/>
      </w:pPr>
    </w:p>
    <w:p w:rsidR="008905AA" w:rsidRDefault="008905AA">
      <w:pPr>
        <w:jc w:val="left"/>
      </w:pPr>
    </w:p>
    <w:p w:rsidR="008905AA" w:rsidRDefault="00D03710">
      <w:pPr>
        <w:pStyle w:val="49719032-67e2-49a2-be82-76942d7da7b0"/>
      </w:pPr>
      <w:r>
        <w:rPr>
          <w:color w:val="5B9BD5"/>
          <w:sz w:val="28"/>
          <w:szCs w:val="28"/>
        </w:rPr>
        <w:t>教授求教怎么样通过财报分析判断股价低估或者高估。</w:t>
      </w:r>
    </w:p>
    <w:p w:rsidR="008905AA" w:rsidRDefault="00D03710">
      <w:pPr>
        <w:pStyle w:val="2ae86f92-6ea9-40a3-95bf-344bb9c5cb19"/>
        <w:spacing w:line="360" w:lineRule="auto"/>
      </w:pPr>
      <w:r>
        <w:t>问题太大了，可以写一本书</w:t>
      </w:r>
      <w:bookmarkStart w:id="0" w:name="_GoBack"/>
      <w:bookmarkEnd w:id="0"/>
    </w:p>
    <w:p w:rsidR="008905AA" w:rsidRDefault="008905AA">
      <w:pPr>
        <w:pStyle w:val="2ae86f92-6ea9-40a3-95bf-344bb9c5cb19"/>
      </w:pPr>
    </w:p>
    <w:p w:rsidR="008905AA" w:rsidRDefault="008905AA">
      <w:pPr>
        <w:jc w:val="left"/>
      </w:pPr>
    </w:p>
    <w:p w:rsidR="008905AA" w:rsidRDefault="00D03710">
      <w:pPr>
        <w:pStyle w:val="b4c3be63-4939-4e55-82d9-3ace88990d38"/>
      </w:pPr>
      <w:r>
        <w:rPr>
          <w:color w:val="5B9BD5"/>
          <w:sz w:val="28"/>
          <w:szCs w:val="28"/>
        </w:rPr>
        <w:t>阅读文字上有水印，可以去掉？</w:t>
      </w:r>
    </w:p>
    <w:p w:rsidR="008905AA" w:rsidRDefault="00D03710">
      <w:pPr>
        <w:pStyle w:val="741cab29-d76b-4f9e-ae5a-db279f680bfc"/>
        <w:spacing w:line="360" w:lineRule="auto"/>
      </w:pPr>
      <w:r>
        <w:t>不知道，看一下知识星球的设置？</w:t>
      </w:r>
      <w:bookmarkStart w:id="0" w:name="_GoBack"/>
      <w:bookmarkEnd w:id="0"/>
    </w:p>
    <w:p w:rsidR="008905AA" w:rsidRDefault="008905AA">
      <w:pPr>
        <w:pStyle w:val="741cab29-d76b-4f9e-ae5a-db279f680bfc"/>
      </w:pPr>
    </w:p>
    <w:p w:rsidR="008905AA" w:rsidRDefault="008905AA">
      <w:pPr>
        <w:jc w:val="left"/>
      </w:pPr>
    </w:p>
    <w:p w:rsidR="008905AA" w:rsidRDefault="00D03710">
      <w:pPr>
        <w:pStyle w:val="c19f756a-04c3-466f-bcd7-a61cf56da410"/>
      </w:pPr>
      <w:r>
        <w:rPr>
          <w:color w:val="5B9BD5"/>
          <w:sz w:val="28"/>
          <w:szCs w:val="28"/>
        </w:rPr>
        <w:t>教授你好，能不能给我们讲一讲你的人生经历？我觉得好多球友们都想知道你的励志故事吧。</w:t>
      </w:r>
    </w:p>
    <w:p w:rsidR="008905AA" w:rsidRDefault="00D03710">
      <w:pPr>
        <w:pStyle w:val="87dd97ea-7883-4016-baf7-9a972f67075f"/>
        <w:spacing w:line="360" w:lineRule="auto"/>
      </w:pPr>
      <w:r>
        <w:t>我觉得我人生最励志的一件事是你们帮我完成的那就是开星球24小时就有2000粉丝。</w:t>
      </w:r>
      <w:bookmarkStart w:id="0" w:name="_GoBack"/>
      <w:bookmarkEnd w:id="0"/>
    </w:p>
    <w:p w:rsidR="008905AA" w:rsidRDefault="008905AA">
      <w:pPr>
        <w:pStyle w:val="87dd97ea-7883-4016-baf7-9a972f67075f"/>
      </w:pPr>
    </w:p>
    <w:p w:rsidR="008905AA" w:rsidRDefault="008905AA">
      <w:pPr>
        <w:jc w:val="left"/>
      </w:pPr>
    </w:p>
    <w:p w:rsidR="008905AA" w:rsidRDefault="00D03710">
      <w:pPr>
        <w:pStyle w:val="abf95b0c-b5bf-4c50-8ba8-d6f1e174b92b"/>
      </w:pPr>
      <w:r>
        <w:rPr>
          <w:color w:val="5B9BD5"/>
          <w:sz w:val="28"/>
          <w:szCs w:val="28"/>
        </w:rPr>
        <w:t>教授，我有个困惑，关于股债平衡类的仓位配置问题，一边是长期持有优质股票躺赚，另一边还有个办法是股债配置，一部分持有股票，另一部分买可转债，债券内类低风险套利，这两种方法似乎有些冲突，例如资产配置讲的是客观的调仓换股，低风险积少成多，长持又讲的是减少操作，从而减少人为失误，我有些疑问，教授又在这个问题上是倾向于长持优质股票，还是倾向股债平衡的配置？为啥？教授曾经有在这些问题上选择过吗？</w:t>
      </w:r>
    </w:p>
    <w:p w:rsidR="008905AA" w:rsidRDefault="00D03710">
      <w:pPr>
        <w:pStyle w:val="f1e594fc-1b7b-447f-88fd-49bac9e09f95"/>
        <w:spacing w:line="360" w:lineRule="auto"/>
      </w:pPr>
      <w:r>
        <w:t>当然是长持优质股。这才是真正的躺赚。</w:t>
      </w:r>
      <w:bookmarkStart w:id="0" w:name="_GoBack"/>
      <w:bookmarkEnd w:id="0"/>
    </w:p>
    <w:p w:rsidR="008905AA" w:rsidRDefault="008905AA">
      <w:pPr>
        <w:pStyle w:val="f1e594fc-1b7b-447f-88fd-49bac9e09f95"/>
      </w:pPr>
    </w:p>
    <w:p w:rsidR="008905AA" w:rsidRDefault="008905AA">
      <w:pPr>
        <w:jc w:val="left"/>
      </w:pPr>
    </w:p>
    <w:p w:rsidR="008905AA" w:rsidRDefault="00D03710">
      <w:pPr>
        <w:pStyle w:val="b6ebb120-d614-49a4-9551-86454e6572fd"/>
      </w:pPr>
      <w:r>
        <w:rPr>
          <w:color w:val="5B9BD5"/>
          <w:sz w:val="28"/>
          <w:szCs w:val="28"/>
        </w:rPr>
        <w:t>问问教授，一般我们要怎么选择卖点！谢谢</w:t>
      </w:r>
    </w:p>
    <w:p w:rsidR="008905AA" w:rsidRDefault="00D03710">
      <w:pPr>
        <w:pStyle w:val="fc5fb4b9-2b79-4a9f-aa68-f9c3aec4fb67"/>
        <w:spacing w:line="360" w:lineRule="auto"/>
      </w:pPr>
      <w:r>
        <w:t>你觉得有别的股票更有价值的时候</w:t>
      </w:r>
      <w:bookmarkStart w:id="0" w:name="_GoBack"/>
      <w:bookmarkEnd w:id="0"/>
    </w:p>
    <w:p w:rsidR="008905AA" w:rsidRDefault="008905AA">
      <w:pPr>
        <w:pStyle w:val="fc5fb4b9-2b79-4a9f-aa68-f9c3aec4fb67"/>
      </w:pPr>
    </w:p>
    <w:p w:rsidR="008905AA" w:rsidRDefault="008905AA">
      <w:pPr>
        <w:jc w:val="left"/>
      </w:pPr>
    </w:p>
    <w:p w:rsidR="008905AA" w:rsidRDefault="00D03710">
      <w:pPr>
        <w:pStyle w:val="90d2398e-ad7c-446e-ace9-6e6527b245f1"/>
      </w:pPr>
      <w:r>
        <w:rPr>
          <w:color w:val="5B9BD5"/>
          <w:sz w:val="28"/>
          <w:szCs w:val="28"/>
        </w:rPr>
        <w:t>刘皇叔，能简单点评一下今天的股票市场吗？</w:t>
      </w:r>
    </w:p>
    <w:p w:rsidR="008905AA" w:rsidRDefault="00D03710">
      <w:pPr>
        <w:pStyle w:val="f547259c-770d-4076-8381-f0a57cc778fd"/>
        <w:spacing w:line="360" w:lineRule="auto"/>
      </w:pPr>
      <w:r>
        <w:t>正常</w:t>
      </w:r>
      <w:bookmarkStart w:id="0" w:name="_GoBack"/>
      <w:bookmarkEnd w:id="0"/>
    </w:p>
    <w:p w:rsidR="008905AA" w:rsidRDefault="008905AA">
      <w:pPr>
        <w:pStyle w:val="f547259c-770d-4076-8381-f0a57cc778fd"/>
      </w:pPr>
    </w:p>
    <w:p w:rsidR="008905AA" w:rsidRDefault="008905AA">
      <w:pPr>
        <w:jc w:val="left"/>
      </w:pPr>
    </w:p>
    <w:p w:rsidR="008905AA" w:rsidRDefault="00D03710">
      <w:pPr>
        <w:pStyle w:val="e7dea25d-fbef-4c61-8c5c-4d45560d8e4f"/>
      </w:pPr>
      <w:r>
        <w:rPr>
          <w:color w:val="5B9BD5"/>
          <w:sz w:val="28"/>
          <w:szCs w:val="28"/>
        </w:rPr>
        <w:t>教授你好，最近港股打新，都是亏，是否有策略变化？</w:t>
      </w:r>
    </w:p>
    <w:p w:rsidR="008905AA" w:rsidRDefault="00D03710">
      <w:pPr>
        <w:pStyle w:val="620b27c4-94b9-43f2-9e11-81f60c0e8559"/>
        <w:spacing w:line="360" w:lineRule="auto"/>
      </w:pPr>
      <w:r>
        <w:t>看我今天公众号文章</w:t>
      </w:r>
      <w:bookmarkStart w:id="0" w:name="_GoBack"/>
      <w:bookmarkEnd w:id="0"/>
    </w:p>
    <w:p w:rsidR="008905AA" w:rsidRDefault="008905AA">
      <w:pPr>
        <w:pStyle w:val="620b27c4-94b9-43f2-9e11-81f60c0e8559"/>
      </w:pPr>
    </w:p>
    <w:p w:rsidR="008905AA" w:rsidRDefault="008905AA">
      <w:pPr>
        <w:jc w:val="left"/>
      </w:pPr>
    </w:p>
    <w:p w:rsidR="008905AA" w:rsidRDefault="00D03710">
      <w:pPr>
        <w:pStyle w:val="0279c37f-3945-4744-9d54-2e2a8330a51f"/>
      </w:pPr>
      <w:r>
        <w:rPr>
          <w:color w:val="5B9BD5"/>
          <w:sz w:val="28"/>
          <w:szCs w:val="28"/>
        </w:rPr>
        <w:t>教授，中国平安现在贵吗，准备纳入定投了</w:t>
      </w:r>
    </w:p>
    <w:p w:rsidR="008905AA" w:rsidRDefault="00D03710">
      <w:pPr>
        <w:pStyle w:val="80cae599-505b-4a70-8232-d1fac20b75b2"/>
        <w:spacing w:line="360" w:lineRule="auto"/>
      </w:pPr>
      <w:r>
        <w:t>不便宜，但不贵</w:t>
      </w:r>
      <w:bookmarkStart w:id="0" w:name="_GoBack"/>
      <w:bookmarkEnd w:id="0"/>
    </w:p>
    <w:p w:rsidR="008905AA" w:rsidRDefault="008905AA">
      <w:pPr>
        <w:pStyle w:val="80cae599-505b-4a70-8232-d1fac20b75b2"/>
      </w:pPr>
    </w:p>
    <w:p w:rsidR="008905AA" w:rsidRDefault="008905AA">
      <w:pPr>
        <w:jc w:val="left"/>
      </w:pPr>
    </w:p>
    <w:p w:rsidR="008905AA" w:rsidRDefault="00D03710">
      <w:pPr>
        <w:pStyle w:val="95d5eb06-db29-4b05-a443-5e3b8fb2bdf4"/>
      </w:pPr>
      <w:r>
        <w:rPr>
          <w:color w:val="5B9BD5"/>
          <w:sz w:val="28"/>
          <w:szCs w:val="28"/>
        </w:rPr>
        <w:t>教授，想问一下你觉得最近几个月中国平安还有没有机会回到66元呀？</w:t>
      </w:r>
    </w:p>
    <w:p w:rsidR="008905AA" w:rsidRDefault="00D03710">
      <w:pPr>
        <w:pStyle w:val="8aeff7fe-9e6d-4115-a9a8-c70d4fdf3771"/>
        <w:spacing w:line="360" w:lineRule="auto"/>
      </w:pPr>
      <w:r>
        <w:t>难</w:t>
      </w:r>
      <w:bookmarkStart w:id="0" w:name="_GoBack"/>
      <w:bookmarkEnd w:id="0"/>
    </w:p>
    <w:p w:rsidR="008905AA" w:rsidRDefault="008905AA">
      <w:pPr>
        <w:pStyle w:val="8aeff7fe-9e6d-4115-a9a8-c70d4fdf3771"/>
      </w:pPr>
    </w:p>
    <w:p w:rsidR="008905AA" w:rsidRDefault="008905AA">
      <w:pPr>
        <w:jc w:val="left"/>
      </w:pPr>
    </w:p>
    <w:p w:rsidR="008905AA" w:rsidRDefault="00D03710">
      <w:pPr>
        <w:pStyle w:val="0f8a3590-b352-45b2-a419-72dbf0c0488f"/>
      </w:pPr>
      <w:r>
        <w:rPr>
          <w:color w:val="5B9BD5"/>
          <w:sz w:val="28"/>
          <w:szCs w:val="28"/>
        </w:rPr>
        <w:t>一千八百人的群体，如何避免这里各种水贴，不能有效的看到高质量的内容～</w:t>
      </w:r>
    </w:p>
    <w:p w:rsidR="008905AA" w:rsidRDefault="00D03710">
      <w:pPr>
        <w:pStyle w:val="8f7830ec-aed7-422d-9ef6-9bc1971264e7"/>
        <w:spacing w:line="360" w:lineRule="auto"/>
      </w:pPr>
      <w:r>
        <w:t>正在设法，已任命管理员</w:t>
      </w:r>
      <w:bookmarkStart w:id="0" w:name="_GoBack"/>
      <w:bookmarkEnd w:id="0"/>
    </w:p>
    <w:p w:rsidR="008905AA" w:rsidRDefault="008905AA">
      <w:pPr>
        <w:pStyle w:val="8f7830ec-aed7-422d-9ef6-9bc1971264e7"/>
      </w:pPr>
    </w:p>
    <w:p w:rsidR="008905AA" w:rsidRDefault="008905AA">
      <w:pPr>
        <w:jc w:val="left"/>
      </w:pPr>
    </w:p>
    <w:p w:rsidR="008905AA" w:rsidRDefault="00D03710">
      <w:pPr>
        <w:pStyle w:val="493ac6dc-b665-4c11-8792-524f335b152f"/>
      </w:pPr>
      <w:r>
        <w:rPr>
          <w:color w:val="5B9BD5"/>
          <w:sz w:val="28"/>
          <w:szCs w:val="28"/>
        </w:rPr>
        <w:t>这是利空吗</w:t>
      </w:r>
    </w:p>
    <w:p w:rsidR="008905AA" w:rsidRDefault="00D03710">
      <w:pPr>
        <w:pStyle w:val="e4d98076-021b-4f33-bacd-28529051f156"/>
        <w:spacing w:line="360" w:lineRule="auto"/>
      </w:pPr>
      <w:r>
        <w:t>问题不大</w:t>
      </w:r>
      <w:bookmarkStart w:id="0" w:name="_GoBack"/>
      <w:bookmarkEnd w:id="0"/>
    </w:p>
    <w:p w:rsidR="008905AA" w:rsidRDefault="008905AA">
      <w:pPr>
        <w:pStyle w:val="e4d98076-021b-4f33-bacd-28529051f156"/>
      </w:pPr>
    </w:p>
    <w:p w:rsidR="008905AA" w:rsidRDefault="008905AA">
      <w:pPr>
        <w:jc w:val="left"/>
      </w:pPr>
    </w:p>
    <w:p w:rsidR="008905AA" w:rsidRDefault="00D03710">
      <w:pPr>
        <w:pStyle w:val="e50ce18b-e552-4463-b908-f02acd69f75a"/>
      </w:pPr>
      <w:r>
        <w:rPr>
          <w:color w:val="5B9BD5"/>
          <w:sz w:val="28"/>
          <w:szCs w:val="28"/>
        </w:rPr>
        <w:t>京东方近期怎么样？一只持有中不知道该不该扔</w:t>
      </w:r>
    </w:p>
    <w:p w:rsidR="008905AA" w:rsidRDefault="00D03710">
      <w:pPr>
        <w:pStyle w:val="3f097a68-679d-44a9-9d2a-b1660529d07b"/>
        <w:spacing w:line="360" w:lineRule="auto"/>
      </w:pPr>
      <w:r>
        <w:t>都涨那么多了，你还想干嘛啊</w:t>
      </w:r>
      <w:bookmarkStart w:id="0" w:name="_GoBack"/>
      <w:bookmarkEnd w:id="0"/>
    </w:p>
    <w:p w:rsidR="008905AA" w:rsidRDefault="008905AA">
      <w:pPr>
        <w:pStyle w:val="3f097a68-679d-44a9-9d2a-b1660529d07b"/>
      </w:pPr>
    </w:p>
    <w:p w:rsidR="008905AA" w:rsidRDefault="008905AA">
      <w:pPr>
        <w:jc w:val="left"/>
      </w:pPr>
    </w:p>
    <w:p w:rsidR="008905AA" w:rsidRDefault="00D03710">
      <w:pPr>
        <w:pStyle w:val="7b36a70e-77d7-48bb-bb8d-eacb943a0446"/>
      </w:pPr>
      <w:r>
        <w:rPr>
          <w:color w:val="5B9BD5"/>
          <w:sz w:val="28"/>
          <w:szCs w:val="28"/>
        </w:rPr>
        <w:t>刘备教授，请教一下，您觉得国证有色板块的基金未来还有上涨空间吗？我刚刚半仓进去，现在基本没什么盈利，需不需要换仓，谢谢。</w:t>
      </w:r>
    </w:p>
    <w:p w:rsidR="008905AA" w:rsidRDefault="00D03710">
      <w:pPr>
        <w:pStyle w:val="6e431516-74e8-44df-8b8b-7171e47a271d"/>
        <w:spacing w:line="360" w:lineRule="auto"/>
      </w:pPr>
      <w:r>
        <w:t>有色我不太懂，周期股么就是看期货涨跌，其实挺坑爹的。目前中国经济一般，也很难涨到天上去</w:t>
      </w:r>
      <w:bookmarkStart w:id="0" w:name="_GoBack"/>
      <w:bookmarkEnd w:id="0"/>
    </w:p>
    <w:p w:rsidR="008905AA" w:rsidRDefault="008905AA">
      <w:pPr>
        <w:pStyle w:val="6e431516-74e8-44df-8b8b-7171e47a271d"/>
      </w:pPr>
    </w:p>
    <w:p w:rsidR="008905AA" w:rsidRDefault="008905AA">
      <w:pPr>
        <w:jc w:val="left"/>
      </w:pPr>
    </w:p>
    <w:p w:rsidR="008905AA" w:rsidRDefault="00D03710">
      <w:pPr>
        <w:pStyle w:val="f51db4a5-2e53-4268-b5ae-76a903348b30"/>
      </w:pPr>
      <w:r>
        <w:rPr>
          <w:color w:val="5B9BD5"/>
          <w:sz w:val="28"/>
          <w:szCs w:val="28"/>
        </w:rPr>
        <w:t>教授，你上次分享的尊嘉证券感觉被坑了，联系的你给的客服，先让我汇到他给的账户上，说是极速入金，我没太明白。后来我按尊嘉APP提示的汇到它分配给我自己的子账户上。结果说要好几天才能到账，400红包没拿到，自己还要倒贴手续费350。太坑了。。。</w:t>
      </w:r>
    </w:p>
    <w:p w:rsidR="008905AA" w:rsidRDefault="00D03710">
      <w:pPr>
        <w:pStyle w:val="a1e69174-670c-471c-b488-fc18a57f6abd"/>
        <w:spacing w:line="360" w:lineRule="auto"/>
      </w:pPr>
      <w:r>
        <w:t>手续费是有的，但红包也会给你的。如果你没拿到可以和我联系</w:t>
      </w:r>
      <w:bookmarkStart w:id="0" w:name="_GoBack"/>
      <w:bookmarkEnd w:id="0"/>
    </w:p>
    <w:p w:rsidR="008905AA" w:rsidRDefault="008905AA">
      <w:pPr>
        <w:pStyle w:val="a1e69174-670c-471c-b488-fc18a57f6abd"/>
      </w:pPr>
    </w:p>
    <w:p w:rsidR="008905AA" w:rsidRDefault="008905AA">
      <w:pPr>
        <w:jc w:val="left"/>
      </w:pPr>
    </w:p>
    <w:p w:rsidR="008905AA" w:rsidRDefault="00D03710">
      <w:pPr>
        <w:pStyle w:val="b1ddc5ea-5824-4bd3-a1aa-7131c1cb7785"/>
      </w:pPr>
      <w:r>
        <w:rPr>
          <w:color w:val="5B9BD5"/>
          <w:sz w:val="28"/>
          <w:szCs w:val="28"/>
        </w:rPr>
        <w:t>教授，我就简单粗暴一点，我跟你差不多，也是大学老师，同时做了一些生意。手上过的活钱多。现在，手上40w现金，还能投机一把吗？</w:t>
        <w:cr/>
        <w:t>已买蒙娜丽莎002918，仓位2/5，请指示一下</w:t>
      </w:r>
    </w:p>
    <w:p w:rsidR="008905AA" w:rsidRDefault="00D03710">
      <w:pPr>
        <w:pStyle w:val="875cf539-5386-45ac-8f1b-66d0a88f78f8"/>
        <w:spacing w:line="360" w:lineRule="auto"/>
      </w:pPr>
      <w:r>
        <w:t>这个不懂</w:t>
      </w:r>
      <w:bookmarkStart w:id="0" w:name="_GoBack"/>
      <w:bookmarkEnd w:id="0"/>
    </w:p>
    <w:p w:rsidR="008905AA" w:rsidRDefault="008905AA">
      <w:pPr>
        <w:pStyle w:val="875cf539-5386-45ac-8f1b-66d0a88f78f8"/>
      </w:pPr>
    </w:p>
    <w:p w:rsidR="008905AA" w:rsidRDefault="008905AA">
      <w:pPr>
        <w:jc w:val="left"/>
      </w:pPr>
    </w:p>
    <w:p w:rsidR="008905AA" w:rsidRDefault="00D03710">
      <w:pPr>
        <w:pStyle w:val="a6f145ce-03cf-4803-9eec-f7b2440487a8"/>
      </w:pPr>
      <w:r>
        <w:rPr>
          <w:color w:val="5B9BD5"/>
          <w:sz w:val="28"/>
          <w:szCs w:val="28"/>
        </w:rPr>
        <w:t>教授，牛市是不是没开始就已经结束了？</w:t>
      </w:r>
    </w:p>
    <w:p w:rsidR="008905AA" w:rsidRDefault="00D03710">
      <w:pPr>
        <w:pStyle w:val="520177bd-e604-4183-aa01-4647764bf1e5"/>
        <w:spacing w:line="360" w:lineRule="auto"/>
      </w:pPr>
      <w:r>
        <w:t>对牛市要有信心</w:t>
      </w:r>
      <w:bookmarkStart w:id="0" w:name="_GoBack"/>
      <w:bookmarkEnd w:id="0"/>
    </w:p>
    <w:p w:rsidR="008905AA" w:rsidRDefault="008905AA">
      <w:pPr>
        <w:pStyle w:val="520177bd-e604-4183-aa01-4647764bf1e5"/>
      </w:pPr>
    </w:p>
    <w:p w:rsidR="008905AA" w:rsidRDefault="008905AA">
      <w:pPr>
        <w:jc w:val="left"/>
      </w:pPr>
    </w:p>
    <w:p w:rsidR="008905AA" w:rsidRDefault="00D03710">
      <w:pPr>
        <w:pStyle w:val="fcc88117-deef-4080-9e7b-87da0948a8c7"/>
      </w:pPr>
      <w:r>
        <w:rPr>
          <w:color w:val="5B9BD5"/>
          <w:sz w:val="28"/>
          <w:szCs w:val="28"/>
        </w:rPr>
        <w:t>【港股打新】今天两支新股 管道工程 和 东正金融 值得申购吗？已申购 管道工程4000股、东正金融1000股。求教授解答，谢谢。</w:t>
      </w:r>
    </w:p>
    <w:p w:rsidR="008905AA" w:rsidRDefault="00D03710">
      <w:pPr>
        <w:pStyle w:val="6d2a36bb-11c9-436b-a9db-6b77aedd8745"/>
        <w:spacing w:line="360" w:lineRule="auto"/>
      </w:pPr>
      <w:r>
        <w:t>第一可以，第二随意</w:t>
      </w:r>
      <w:bookmarkStart w:id="0" w:name="_GoBack"/>
      <w:bookmarkEnd w:id="0"/>
    </w:p>
    <w:p w:rsidR="008905AA" w:rsidRDefault="008905AA">
      <w:pPr>
        <w:pStyle w:val="6d2a36bb-11c9-436b-a9db-6b77aedd8745"/>
      </w:pPr>
    </w:p>
    <w:p w:rsidR="008905AA" w:rsidRDefault="008905AA">
      <w:pPr>
        <w:jc w:val="left"/>
      </w:pPr>
    </w:p>
    <w:p w:rsidR="008905AA" w:rsidRDefault="00D03710">
      <w:pPr>
        <w:pStyle w:val="45a63c5e-9fca-4110-b2dd-d219d3c7335a"/>
      </w:pPr>
      <w:r>
        <w:rPr>
          <w:color w:val="5B9BD5"/>
          <w:sz w:val="28"/>
          <w:szCs w:val="28"/>
        </w:rPr>
        <w:t>刘教授，请问下，您对于中国联通怎么看呢？我是跟着5g的风进来的，5g玩的很多都是基建，但感觉三大运营商，收到这股5g的影响会很大，港股我玩不了，所以就投中国联通了~</w:t>
      </w:r>
    </w:p>
    <w:p w:rsidR="008905AA" w:rsidRDefault="00D03710">
      <w:pPr>
        <w:pStyle w:val="d8107bf4-883f-4a1b-984e-615777d98873"/>
        <w:spacing w:line="360" w:lineRule="auto"/>
      </w:pPr>
      <w:r>
        <w:t>联通我从来不看，没啥意思。明明大蓝筹，结果被妖化了</w:t>
      </w:r>
      <w:bookmarkStart w:id="0" w:name="_GoBack"/>
      <w:bookmarkEnd w:id="0"/>
    </w:p>
    <w:p w:rsidR="008905AA" w:rsidRDefault="008905AA">
      <w:pPr>
        <w:pStyle w:val="d8107bf4-883f-4a1b-984e-615777d98873"/>
      </w:pPr>
    </w:p>
    <w:p w:rsidR="008905AA" w:rsidRDefault="008905AA">
      <w:pPr>
        <w:jc w:val="left"/>
      </w:pPr>
    </w:p>
    <w:p w:rsidR="008905AA" w:rsidRDefault="00D03710">
      <w:pPr>
        <w:pStyle w:val="1d873ac8-bc86-4484-b2d7-cf52a5d4011f"/>
      </w:pPr>
      <w:r>
        <w:rPr>
          <w:color w:val="5B9BD5"/>
          <w:sz w:val="28"/>
          <w:szCs w:val="28"/>
        </w:rPr>
        <w:t>每天都能提供哪些内容？</w:t>
      </w:r>
    </w:p>
    <w:p w:rsidR="008905AA" w:rsidRDefault="00D03710">
      <w:pPr>
        <w:pStyle w:val="88617de5-e453-40ac-aa1f-5148099d5624"/>
        <w:spacing w:line="360" w:lineRule="auto"/>
      </w:pPr>
      <w:r>
        <w:t>比方说回答下你的问题</w:t>
      </w:r>
      <w:bookmarkStart w:id="0" w:name="_GoBack"/>
      <w:bookmarkEnd w:id="0"/>
    </w:p>
    <w:p w:rsidR="008905AA" w:rsidRDefault="008905AA">
      <w:pPr>
        <w:pStyle w:val="88617de5-e453-40ac-aa1f-5148099d5624"/>
      </w:pPr>
    </w:p>
    <w:p w:rsidR="008905AA" w:rsidRDefault="008905AA">
      <w:pPr>
        <w:jc w:val="left"/>
      </w:pPr>
    </w:p>
    <w:p w:rsidR="008905AA" w:rsidRDefault="00D03710">
      <w:pPr>
        <w:pStyle w:val="581dc220-cead-4118-ae6d-e5b4b8bb0adb"/>
      </w:pPr>
      <w:r>
        <w:rPr>
          <w:color w:val="5B9BD5"/>
          <w:sz w:val="28"/>
          <w:szCs w:val="28"/>
        </w:rPr>
        <w:t>教授，请教一下冠城大通公告说以低于5.5的价格回购，现在5块，那股价有可能超过5.5吗，还是在5.5之前下车？</w:t>
      </w:r>
    </w:p>
    <w:p w:rsidR="008905AA" w:rsidRDefault="00D03710">
      <w:pPr>
        <w:pStyle w:val="27495ae3-5e1c-4055-8d6c-37149e7bb54c"/>
        <w:spacing w:line="360" w:lineRule="auto"/>
      </w:pPr>
      <w:r>
        <w:t>不一定</w:t>
      </w:r>
      <w:bookmarkStart w:id="0" w:name="_GoBack"/>
      <w:bookmarkEnd w:id="0"/>
    </w:p>
    <w:p w:rsidR="008905AA" w:rsidRDefault="008905AA">
      <w:pPr>
        <w:pStyle w:val="27495ae3-5e1c-4055-8d6c-37149e7bb54c"/>
      </w:pPr>
    </w:p>
    <w:p w:rsidR="008905AA" w:rsidRDefault="008905AA">
      <w:pPr>
        <w:jc w:val="left"/>
      </w:pPr>
    </w:p>
    <w:p w:rsidR="008905AA" w:rsidRDefault="00D03710">
      <w:pPr>
        <w:pStyle w:val="c1d2bcef-dffd-4cf0-829b-2085ee36b84c"/>
      </w:pPr>
      <w:r>
        <w:rPr>
          <w:color w:val="5B9BD5"/>
          <w:sz w:val="28"/>
          <w:szCs w:val="28"/>
        </w:rPr>
        <w:t>黄书，说说你持有的股票和接下来准备的操作吧</w:t>
      </w:r>
    </w:p>
    <w:p w:rsidR="008905AA" w:rsidRDefault="00D03710">
      <w:pPr>
        <w:pStyle w:val="76f664c3-f45b-4b90-9e0f-17c7a39d1447"/>
        <w:spacing w:line="360" w:lineRule="auto"/>
      </w:pPr>
      <w:r>
        <w:t>公众号里经常说</w:t>
      </w:r>
      <w:bookmarkStart w:id="0" w:name="_GoBack"/>
      <w:bookmarkEnd w:id="0"/>
    </w:p>
    <w:p w:rsidR="008905AA" w:rsidRDefault="008905AA">
      <w:pPr>
        <w:pStyle w:val="76f664c3-f45b-4b90-9e0f-17c7a39d1447"/>
      </w:pPr>
    </w:p>
    <w:p w:rsidR="008905AA" w:rsidRDefault="008905AA">
      <w:pPr>
        <w:jc w:val="left"/>
      </w:pPr>
    </w:p>
    <w:p w:rsidR="008905AA" w:rsidRDefault="00D03710">
      <w:pPr>
        <w:pStyle w:val="46cf895d-f218-4262-a251-e4ec4ec43d9b"/>
      </w:pPr>
      <w:r>
        <w:rPr>
          <w:color w:val="5B9BD5"/>
          <w:sz w:val="28"/>
          <w:szCs w:val="28"/>
        </w:rPr>
        <w:t>教授，希望你介绍下自己，然后说下您的经历，让我们这些粉丝再了解您</w:t>
      </w:r>
    </w:p>
    <w:p w:rsidR="008905AA" w:rsidRDefault="00D03710">
      <w:pPr>
        <w:pStyle w:val="4000080d-f258-49b2-839e-b6e372bacfb5"/>
        <w:spacing w:line="360" w:lineRule="auto"/>
      </w:pPr>
      <w:r>
        <w:t>会写的，谢谢</w:t>
      </w:r>
      <w:bookmarkStart w:id="0" w:name="_GoBack"/>
      <w:bookmarkEnd w:id="0"/>
    </w:p>
    <w:p w:rsidR="008905AA" w:rsidRDefault="008905AA">
      <w:pPr>
        <w:pStyle w:val="4000080d-f258-49b2-839e-b6e372bacfb5"/>
      </w:pPr>
    </w:p>
    <w:p w:rsidR="008905AA" w:rsidRDefault="008905AA">
      <w:pPr>
        <w:jc w:val="left"/>
      </w:pPr>
    </w:p>
    <w:p w:rsidR="008905AA" w:rsidRDefault="00D03710">
      <w:pPr>
        <w:pStyle w:val="8bbc9383-9ff1-4739-8ae0-eca4406472c5"/>
      </w:pPr>
      <w:r>
        <w:rPr>
          <w:color w:val="5B9BD5"/>
          <w:sz w:val="28"/>
          <w:szCs w:val="28"/>
        </w:rPr>
        <w:t>我只想问皇叔同学这50万+的收入要交多少税啊哇哈哈！</w:t>
      </w:r>
    </w:p>
    <w:p w:rsidR="008905AA" w:rsidRDefault="00D03710">
      <w:pPr>
        <w:pStyle w:val="d912ff9e-58d1-4d78-9b43-6b17719f625d"/>
        <w:spacing w:line="360" w:lineRule="auto"/>
      </w:pPr>
      <w:r>
        <w:t>个税的比例都是公开的，不是秘密</w:t>
      </w:r>
      <w:bookmarkStart w:id="0" w:name="_GoBack"/>
      <w:bookmarkEnd w:id="0"/>
    </w:p>
    <w:p w:rsidR="008905AA" w:rsidRDefault="008905AA">
      <w:pPr>
        <w:pStyle w:val="d912ff9e-58d1-4d78-9b43-6b17719f625d"/>
      </w:pPr>
    </w:p>
    <w:p w:rsidR="008905AA" w:rsidRDefault="008905AA">
      <w:pPr>
        <w:jc w:val="left"/>
      </w:pPr>
    </w:p>
    <w:p w:rsidR="008905AA" w:rsidRDefault="00D03710">
      <w:pPr>
        <w:pStyle w:val="1d15c533-6c08-4daa-9b07-439aa9f319fa"/>
      </w:pPr>
      <w:r>
        <w:rPr>
          <w:color w:val="5B9BD5"/>
          <w:sz w:val="28"/>
          <w:szCs w:val="28"/>
        </w:rPr>
        <w:t>教授您好，想咨询个问题：我目前在饿了么新零售任职的一个普通做业务的小程序员，最近济南有个小公司给的薪资也还不错，想回济南发展（我老家是济南的）。原因如下：在北京拿不到户口，买房只能靠自己，不如早点回济南打拼；我工作能力在目前公司部门领导很认可，一直在劝我不要放弃阿里这个平台，致使我比较纠结。想请教下您对这个问题的看法</w:t>
      </w:r>
    </w:p>
    <w:p w:rsidR="008905AA" w:rsidRDefault="00D03710">
      <w:pPr>
        <w:pStyle w:val="cd3bdb78-a933-4aa5-8eae-713b3298c6a4"/>
        <w:spacing w:line="360" w:lineRule="auto"/>
      </w:pPr>
      <w:r>
        <w:t>如果在阿里你有升职的可能，建议升职后在看，你的眼界会不同。</w:t>
      </w:r>
      <w:bookmarkStart w:id="0" w:name="_GoBack"/>
      <w:bookmarkEnd w:id="0"/>
    </w:p>
    <w:p w:rsidR="008905AA" w:rsidRDefault="008905AA">
      <w:pPr>
        <w:pStyle w:val="cd3bdb78-a933-4aa5-8eae-713b3298c6a4"/>
      </w:pPr>
    </w:p>
    <w:p w:rsidR="008905AA" w:rsidRDefault="008905AA">
      <w:pPr>
        <w:jc w:val="left"/>
      </w:pPr>
    </w:p>
    <w:p w:rsidR="008905AA" w:rsidRDefault="00D03710">
      <w:pPr>
        <w:pStyle w:val="b1511490-d89e-45aa-8095-4354deac2d2d"/>
      </w:pPr>
      <w:r>
        <w:rPr>
          <w:color w:val="5B9BD5"/>
          <w:sz w:val="28"/>
          <w:szCs w:val="28"/>
        </w:rPr>
        <w:t>教授您好，现在开始跟着你投平安，双汇，宁招合适吗，向上的空间大吗</w:t>
      </w:r>
    </w:p>
    <w:p w:rsidR="008905AA" w:rsidRDefault="00D03710">
      <w:pPr>
        <w:pStyle w:val="f78576e3-648d-418f-addd-8751cc4d36cc"/>
        <w:spacing w:line="360" w:lineRule="auto"/>
      </w:pPr>
      <w:r>
        <w:t>可以是可以，但你不能指望赚快钱</w:t>
      </w:r>
      <w:bookmarkStart w:id="0" w:name="_GoBack"/>
      <w:bookmarkEnd w:id="0"/>
    </w:p>
    <w:p w:rsidR="008905AA" w:rsidRDefault="008905AA">
      <w:pPr>
        <w:pStyle w:val="f78576e3-648d-418f-addd-8751cc4d36cc"/>
      </w:pPr>
    </w:p>
    <w:p w:rsidR="008905AA" w:rsidRDefault="008905AA">
      <w:pPr>
        <w:jc w:val="left"/>
      </w:pPr>
    </w:p>
    <w:p w:rsidR="008905AA" w:rsidRDefault="00D03710">
      <w:pPr>
        <w:pStyle w:val="63cbea55-6108-4b06-aec5-327906cc7748"/>
      </w:pPr>
      <w:r>
        <w:rPr>
          <w:color w:val="5B9BD5"/>
          <w:sz w:val="28"/>
          <w:szCs w:val="28"/>
        </w:rPr>
        <w:t>这种信任是我以前不可能的，你的观点我很认同，很有用，表示一下支持，另外平安已买，小天鹅也买了，跌了就继续再买，平安不卖，小天鹅65以上卖，请指教</w:t>
      </w:r>
    </w:p>
    <w:p w:rsidR="008905AA" w:rsidRDefault="00D03710">
      <w:pPr>
        <w:pStyle w:val="71d8eeaa-55b7-499e-bf37-0d7fe29cae84"/>
        <w:spacing w:line="360" w:lineRule="auto"/>
      </w:pPr>
      <w:r>
        <w:t>可以的</w:t>
      </w:r>
      <w:bookmarkStart w:id="0" w:name="_GoBack"/>
      <w:bookmarkEnd w:id="0"/>
    </w:p>
    <w:p w:rsidR="008905AA" w:rsidRDefault="008905AA">
      <w:pPr>
        <w:pStyle w:val="71d8eeaa-55b7-499e-bf37-0d7fe29cae84"/>
      </w:pPr>
    </w:p>
    <w:p w:rsidR="008905AA" w:rsidRDefault="008905AA">
      <w:pPr>
        <w:jc w:val="left"/>
      </w:pPr>
    </w:p>
    <w:p w:rsidR="008905AA" w:rsidRDefault="00D03710">
      <w:pPr>
        <w:pStyle w:val="0d04f554-f553-4514-a6b5-46c8bbc27eec"/>
      </w:pPr>
      <w:r>
        <w:rPr>
          <w:color w:val="5B9BD5"/>
          <w:sz w:val="28"/>
          <w:szCs w:val="28"/>
        </w:rPr>
        <w:t>问一个愚蠢的灵车有必要坚持持有吗？教授</w:t>
      </w:r>
    </w:p>
    <w:p w:rsidR="008905AA" w:rsidRDefault="00D03710">
      <w:pPr>
        <w:pStyle w:val="4f2cfd2d-59c4-4d13-b9f4-f2a7947b5448"/>
        <w:spacing w:line="360" w:lineRule="auto"/>
      </w:pPr>
      <w:r>
        <w:t>仔细想一下你买他是为了啥</w:t>
      </w:r>
      <w:bookmarkStart w:id="0" w:name="_GoBack"/>
      <w:bookmarkEnd w:id="0"/>
    </w:p>
    <w:p w:rsidR="008905AA" w:rsidRDefault="008905AA">
      <w:pPr>
        <w:pStyle w:val="4f2cfd2d-59c4-4d13-b9f4-f2a7947b5448"/>
      </w:pPr>
    </w:p>
    <w:p w:rsidR="008905AA" w:rsidRDefault="008905AA">
      <w:pPr>
        <w:jc w:val="left"/>
      </w:pPr>
    </w:p>
    <w:p w:rsidR="008905AA" w:rsidRDefault="00D03710">
      <w:pPr>
        <w:pStyle w:val="7f66f5ae-2cc4-442d-92a6-bfe9185db1e0"/>
      </w:pPr>
      <w:r>
        <w:rPr>
          <w:color w:val="5B9BD5"/>
          <w:sz w:val="28"/>
          <w:szCs w:val="28"/>
        </w:rPr>
        <w:t>还需要下载APP吗？</w:t>
      </w:r>
    </w:p>
    <w:p w:rsidR="008905AA" w:rsidRDefault="00D03710">
      <w:pPr>
        <w:pStyle w:val="a48e831c-a209-4d8d-895d-2b790c7604fd"/>
        <w:spacing w:line="360" w:lineRule="auto"/>
      </w:pPr>
      <w:r>
        <w:t>需要</w:t>
      </w:r>
      <w:bookmarkStart w:id="0" w:name="_GoBack"/>
      <w:bookmarkEnd w:id="0"/>
    </w:p>
    <w:p w:rsidR="008905AA" w:rsidRDefault="008905AA">
      <w:pPr>
        <w:pStyle w:val="a48e831c-a209-4d8d-895d-2b790c7604fd"/>
      </w:pPr>
    </w:p>
    <w:p w:rsidR="008905AA" w:rsidRDefault="008905AA">
      <w:pPr>
        <w:jc w:val="left"/>
      </w:pPr>
    </w:p>
    <w:p w:rsidR="008905AA" w:rsidRDefault="00D03710">
      <w:pPr>
        <w:pStyle w:val="e621981e-d8ee-49ac-b175-d49312cb8acc"/>
      </w:pPr>
      <w:r>
        <w:rPr>
          <w:color w:val="5B9BD5"/>
          <w:sz w:val="28"/>
          <w:szCs w:val="28"/>
        </w:rPr>
        <w:t>教授，今天满仓跌了不少，没想到会跌这么多，明天有机会卖还是持有？我的股票是信维、风华、中兴、东财，生益，谢谢教授！</w:t>
      </w:r>
    </w:p>
    <w:p w:rsidR="008905AA" w:rsidRDefault="00D03710">
      <w:pPr>
        <w:pStyle w:val="dddf9d48-b7df-4501-8cad-a92d089c3b6d"/>
        <w:spacing w:line="360" w:lineRule="auto"/>
      </w:pPr>
      <w:r>
        <w:t>个股不看了，我对大盘有信心</w:t>
      </w:r>
      <w:bookmarkStart w:id="0" w:name="_GoBack"/>
      <w:bookmarkEnd w:id="0"/>
    </w:p>
    <w:p w:rsidR="008905AA" w:rsidRDefault="008905AA">
      <w:pPr>
        <w:pStyle w:val="dddf9d48-b7df-4501-8cad-a92d089c3b6d"/>
      </w:pPr>
    </w:p>
    <w:p w:rsidR="008905AA" w:rsidRDefault="008905AA">
      <w:pPr>
        <w:jc w:val="left"/>
      </w:pPr>
    </w:p>
    <w:p w:rsidR="008905AA" w:rsidRDefault="00D03710">
      <w:pPr>
        <w:pStyle w:val="ec6cb40b-adce-4516-830c-97ad3348371c"/>
      </w:pPr>
      <w:r>
        <w:rPr>
          <w:color w:val="5B9BD5"/>
          <w:sz w:val="28"/>
          <w:szCs w:val="28"/>
        </w:rPr>
        <w:t>教授，从老百姓的角度讲，在现有工作下，如何一步一步实现财务自由？实现路径？</w:t>
      </w:r>
    </w:p>
    <w:p w:rsidR="008905AA" w:rsidRDefault="00D03710">
      <w:pPr>
        <w:pStyle w:val="2864ffa9-2705-402a-a245-d4d9d785ca67"/>
        <w:spacing w:line="360" w:lineRule="auto"/>
      </w:pPr>
      <w:r>
        <w:t>慢慢都会讲这个问题</w:t>
      </w:r>
      <w:bookmarkStart w:id="0" w:name="_GoBack"/>
      <w:bookmarkEnd w:id="0"/>
    </w:p>
    <w:p w:rsidR="008905AA" w:rsidRDefault="008905AA">
      <w:pPr>
        <w:pStyle w:val="2864ffa9-2705-402a-a245-d4d9d785ca67"/>
      </w:pPr>
    </w:p>
    <w:p w:rsidR="008905AA" w:rsidRDefault="008905AA">
      <w:pPr>
        <w:jc w:val="left"/>
      </w:pPr>
    </w:p>
    <w:p w:rsidR="008905AA" w:rsidRDefault="00D03710">
      <w:pPr>
        <w:pStyle w:val="71fee271-70df-4b11-b22e-50605db696a1"/>
      </w:pPr>
      <w:r>
        <w:rPr>
          <w:color w:val="5B9BD5"/>
          <w:sz w:val="28"/>
          <w:szCs w:val="28"/>
        </w:rPr>
        <w:t>教授现在跑步进场还来得及吗？感觉哪个都很高啊</w:t>
      </w:r>
    </w:p>
    <w:p w:rsidR="008905AA" w:rsidRDefault="00D03710">
      <w:pPr>
        <w:pStyle w:val="08cd5126-d916-441c-83d6-1578459fbed3"/>
        <w:spacing w:line="360" w:lineRule="auto"/>
      </w:pPr>
      <w:r>
        <w:t>嗯，那就买个基金吧</w:t>
      </w:r>
      <w:bookmarkStart w:id="0" w:name="_GoBack"/>
      <w:bookmarkEnd w:id="0"/>
    </w:p>
    <w:p w:rsidR="008905AA" w:rsidRDefault="008905AA">
      <w:pPr>
        <w:pStyle w:val="08cd5126-d916-441c-83d6-1578459fbed3"/>
      </w:pPr>
    </w:p>
    <w:p w:rsidR="008905AA" w:rsidRDefault="008905AA">
      <w:pPr>
        <w:jc w:val="left"/>
      </w:pPr>
    </w:p>
    <w:p w:rsidR="008905AA" w:rsidRDefault="00D03710">
      <w:pPr>
        <w:pStyle w:val="63288d43-ce0f-4bb5-88dc-1b1fa1f3579b"/>
      </w:pPr>
      <w:r>
        <w:rPr>
          <w:color w:val="5B9BD5"/>
          <w:sz w:val="28"/>
          <w:szCs w:val="28"/>
        </w:rPr>
        <w:t>教授，我持仓里的，中糖粮业 后期能不能躺赚啊？</w:t>
      </w:r>
    </w:p>
    <w:p w:rsidR="008905AA" w:rsidRDefault="00D03710">
      <w:pPr>
        <w:pStyle w:val="f7aa7483-f40b-4b24-af03-3cecb7e0884a"/>
        <w:spacing w:line="360" w:lineRule="auto"/>
      </w:pPr>
      <w:r>
        <w:t>这个股票历史上一直不怎么样。主要看糖价涨不涨</w:t>
      </w:r>
      <w:bookmarkStart w:id="0" w:name="_GoBack"/>
      <w:bookmarkEnd w:id="0"/>
    </w:p>
    <w:p w:rsidR="008905AA" w:rsidRDefault="008905AA">
      <w:pPr>
        <w:pStyle w:val="f7aa7483-f40b-4b24-af03-3cecb7e0884a"/>
      </w:pPr>
    </w:p>
    <w:p w:rsidR="008905AA" w:rsidRDefault="008905AA">
      <w:pPr>
        <w:jc w:val="left"/>
      </w:pPr>
    </w:p>
    <w:p w:rsidR="008905AA" w:rsidRDefault="00D03710">
      <w:pPr>
        <w:pStyle w:val="10681df2-ed62-4247-a352-4cfb3b73d3f6"/>
      </w:pPr>
      <w:r>
        <w:rPr>
          <w:color w:val="5B9BD5"/>
          <w:sz w:val="28"/>
          <w:szCs w:val="28"/>
        </w:rPr>
        <w:t>请问教授，房产税对融创中国有影响吗？</w:t>
      </w:r>
    </w:p>
    <w:p w:rsidR="008905AA" w:rsidRDefault="00D03710">
      <w:pPr>
        <w:pStyle w:val="bf038e5a-554c-4cbb-b377-48f6b018ad39"/>
        <w:spacing w:line="360" w:lineRule="auto"/>
      </w:pPr>
      <w:r>
        <w:t>肯定有啊。但我觉得不会那么快出来</w:t>
      </w:r>
      <w:bookmarkStart w:id="0" w:name="_GoBack"/>
      <w:bookmarkEnd w:id="0"/>
    </w:p>
    <w:p w:rsidR="008905AA" w:rsidRDefault="008905AA">
      <w:pPr>
        <w:pStyle w:val="bf038e5a-554c-4cbb-b377-48f6b018ad39"/>
      </w:pPr>
    </w:p>
    <w:p w:rsidR="008905AA" w:rsidRDefault="008905AA">
      <w:pPr>
        <w:jc w:val="left"/>
      </w:pPr>
    </w:p>
    <w:p w:rsidR="008905AA" w:rsidRDefault="00D03710">
      <w:pPr>
        <w:pStyle w:val="2d44b35a-7729-4151-8274-7507c61bc3a9"/>
      </w:pPr>
      <w:r>
        <w:rPr>
          <w:color w:val="5B9BD5"/>
          <w:sz w:val="28"/>
          <w:szCs w:val="28"/>
        </w:rPr>
        <w:t>昨天看了教授的文章，研究了华泰，22.6买入，请问教授值得持有中线么。</w:t>
      </w:r>
    </w:p>
    <w:p w:rsidR="008905AA" w:rsidRDefault="00D03710">
      <w:pPr>
        <w:pStyle w:val="6dcf8ab3-6903-494c-aa1f-76abf9195aaf"/>
        <w:spacing w:line="360" w:lineRule="auto"/>
      </w:pPr>
      <w:r>
        <w:t>我觉得可以，我自己也有</w:t>
      </w:r>
      <w:bookmarkStart w:id="0" w:name="_GoBack"/>
      <w:bookmarkEnd w:id="0"/>
    </w:p>
    <w:p w:rsidR="008905AA" w:rsidRDefault="008905AA">
      <w:pPr>
        <w:pStyle w:val="6dcf8ab3-6903-494c-aa1f-76abf9195aaf"/>
      </w:pPr>
    </w:p>
    <w:p w:rsidR="008905AA" w:rsidRDefault="008905AA">
      <w:pPr>
        <w:jc w:val="left"/>
      </w:pPr>
    </w:p>
    <w:p w:rsidR="008905AA" w:rsidRDefault="00D03710">
      <w:pPr>
        <w:pStyle w:val="c2b63be5-50ea-4142-972e-220176850393"/>
      </w:pPr>
      <w:r>
        <w:rPr>
          <w:color w:val="5B9BD5"/>
          <w:sz w:val="28"/>
          <w:szCs w:val="28"/>
        </w:rPr>
        <w:t>需要下载app吗？第一次玩这个，付费已经好了！</w:t>
      </w:r>
    </w:p>
    <w:p w:rsidR="008905AA" w:rsidRDefault="00D03710">
      <w:pPr>
        <w:pStyle w:val="61f120b7-b412-487c-98f7-ccbba68fd788"/>
        <w:spacing w:line="360" w:lineRule="auto"/>
      </w:pPr>
      <w:r>
        <w:t>最好要，功能全</w:t>
      </w:r>
      <w:bookmarkStart w:id="0" w:name="_GoBack"/>
      <w:bookmarkEnd w:id="0"/>
    </w:p>
    <w:p w:rsidR="008905AA" w:rsidRDefault="008905AA">
      <w:pPr>
        <w:pStyle w:val="61f120b7-b412-487c-98f7-ccbba68fd788"/>
      </w:pPr>
    </w:p>
    <w:p w:rsidR="008905AA" w:rsidRDefault="008905AA">
      <w:pPr>
        <w:jc w:val="left"/>
      </w:pPr>
    </w:p>
    <w:p w:rsidR="008905AA" w:rsidRDefault="00D03710">
      <w:pPr>
        <w:pStyle w:val="53cad884-bc6c-4831-8fde-3a34a84a75d7"/>
      </w:pPr>
      <w:r>
        <w:rPr>
          <w:color w:val="5B9BD5"/>
          <w:sz w:val="28"/>
          <w:szCs w:val="28"/>
        </w:rPr>
        <w:t>教授怎么看浙江美大？这波行情好像和他关系不大啊</w:t>
      </w:r>
    </w:p>
    <w:p w:rsidR="008905AA" w:rsidRDefault="00D03710">
      <w:pPr>
        <w:pStyle w:val="9022ee0d-60f9-45f9-8313-6829cfb29e79"/>
        <w:spacing w:line="360" w:lineRule="auto"/>
      </w:pPr>
      <w:r>
        <w:t>还好我没回答你，因为昨天市场已经自动回答你了</w:t>
      </w:r>
      <w:bookmarkStart w:id="0" w:name="_GoBack"/>
      <w:bookmarkEnd w:id="0"/>
    </w:p>
    <w:p w:rsidR="008905AA" w:rsidRDefault="008905AA">
      <w:pPr>
        <w:pStyle w:val="9022ee0d-60f9-45f9-8313-6829cfb29e79"/>
      </w:pPr>
    </w:p>
    <w:p w:rsidR="008905AA" w:rsidRDefault="008905AA">
      <w:pPr>
        <w:jc w:val="left"/>
      </w:pPr>
    </w:p>
    <w:p w:rsidR="008905AA" w:rsidRDefault="00D03710">
      <w:pPr>
        <w:pStyle w:val="d068a576-6ce5-492a-bcab-4fe42076792b"/>
      </w:pPr>
      <w:r>
        <w:rPr>
          <w:color w:val="5B9BD5"/>
          <w:sz w:val="28"/>
          <w:szCs w:val="28"/>
        </w:rPr>
        <w:t>老师，能冒昧的问一下，您对龙虎榜的看法吗？今天看了一下数字认证的龙虎榜，想请教一下您的看法。</w:t>
      </w:r>
    </w:p>
    <w:p w:rsidR="008905AA" w:rsidRDefault="00D03710">
      <w:pPr>
        <w:pStyle w:val="0d9a6557-45ca-4252-b6f5-a9bc931b264c"/>
        <w:spacing w:line="360" w:lineRule="auto"/>
      </w:pPr>
      <w:r>
        <w:t>龙虎榜主要看股票的行情到底是谁主导的。如果是机构主导通常是好事，游资主导那就比较复杂，不同游资的风格相差很大。</w:t>
      </w:r>
      <w:bookmarkStart w:id="0" w:name="_GoBack"/>
      <w:bookmarkEnd w:id="0"/>
    </w:p>
    <w:p w:rsidR="008905AA" w:rsidRDefault="008905AA">
      <w:pPr>
        <w:pStyle w:val="0d9a6557-45ca-4252-b6f5-a9bc931b264c"/>
      </w:pPr>
    </w:p>
    <w:p w:rsidR="008905AA" w:rsidRDefault="008905AA">
      <w:pPr>
        <w:jc w:val="left"/>
      </w:pPr>
    </w:p>
    <w:p w:rsidR="008905AA" w:rsidRDefault="00D03710">
      <w:pPr>
        <w:pStyle w:val="e30959c8-8203-42bc-b17c-2ecf5bf94e85"/>
      </w:pPr>
      <w:r>
        <w:rPr>
          <w:color w:val="5B9BD5"/>
          <w:sz w:val="28"/>
          <w:szCs w:val="28"/>
        </w:rPr>
        <w:t>教授您好，我是一个学生，口袋里大概只有2000多的闲钱可以用来买基金之类的，想趁今年回暖用这些钱赚点零花钱，请应该怎么做呢？可以一次性全部买基金然后放着不管吗😂</w:t>
      </w:r>
    </w:p>
    <w:p w:rsidR="008905AA" w:rsidRDefault="00D03710">
      <w:pPr>
        <w:pStyle w:val="5c9883f7-ca5f-44b5-b502-4ec40ce9e7a3"/>
        <w:spacing w:line="360" w:lineRule="auto"/>
      </w:pPr>
      <w:r>
        <w:t>那也赚不了多少啊。买基金倒是可以的，但前提是这些钱你有一段时间可以不用，至少半年以上吧</w:t>
      </w:r>
      <w:bookmarkStart w:id="0" w:name="_GoBack"/>
      <w:bookmarkEnd w:id="0"/>
    </w:p>
    <w:p w:rsidR="008905AA" w:rsidRDefault="008905AA">
      <w:pPr>
        <w:pStyle w:val="5c9883f7-ca5f-44b5-b502-4ec40ce9e7a3"/>
      </w:pPr>
    </w:p>
    <w:p w:rsidR="008905AA" w:rsidRDefault="008905AA">
      <w:pPr>
        <w:jc w:val="left"/>
      </w:pPr>
    </w:p>
    <w:p w:rsidR="008905AA" w:rsidRDefault="00D03710">
      <w:pPr>
        <w:pStyle w:val="58407a9f-5121-48c4-a120-0df98295e4a9"/>
      </w:pPr>
      <w:r>
        <w:rPr>
          <w:color w:val="5B9BD5"/>
          <w:sz w:val="28"/>
          <w:szCs w:val="28"/>
        </w:rPr>
        <w:t>教授，你好，想入手平安，格力，美的，现在这个时机好吗？</w:t>
      </w:r>
    </w:p>
    <w:p w:rsidR="008905AA" w:rsidRDefault="00D03710">
      <w:pPr>
        <w:pStyle w:val="38d306b1-6186-4c4f-8685-d10804967346"/>
        <w:spacing w:line="360" w:lineRule="auto"/>
      </w:pPr>
      <w:r>
        <w:t>不是好时机，2个月前才是。不过长期看也不会套人</w:t>
      </w:r>
      <w:bookmarkStart w:id="0" w:name="_GoBack"/>
      <w:bookmarkEnd w:id="0"/>
    </w:p>
    <w:p w:rsidR="008905AA" w:rsidRDefault="008905AA">
      <w:pPr>
        <w:pStyle w:val="38d306b1-6186-4c4f-8685-d10804967346"/>
      </w:pPr>
    </w:p>
    <w:p w:rsidR="008905AA" w:rsidRDefault="008905AA">
      <w:pPr>
        <w:jc w:val="left"/>
      </w:pPr>
    </w:p>
    <w:p w:rsidR="008905AA" w:rsidRDefault="00D03710">
      <w:pPr>
        <w:pStyle w:val="df49ff58-c48a-4ba9-9486-cd245ce8fa63"/>
      </w:pPr>
      <w:r>
        <w:rPr>
          <w:color w:val="5B9BD5"/>
          <w:sz w:val="28"/>
          <w:szCs w:val="28"/>
        </w:rPr>
        <w:t>教授，能源股现在还适合持有吗？</w:t>
      </w:r>
    </w:p>
    <w:p w:rsidR="008905AA" w:rsidRDefault="00D03710">
      <w:pPr>
        <w:pStyle w:val="59f1c172-fb68-4124-b630-63fd04286694"/>
        <w:spacing w:line="360" w:lineRule="auto"/>
      </w:pPr>
      <w:r>
        <w:t>能源股太多了。不过最近石油一直涨，应该是利好能源的</w:t>
      </w:r>
      <w:bookmarkStart w:id="0" w:name="_GoBack"/>
      <w:bookmarkEnd w:id="0"/>
    </w:p>
    <w:p w:rsidR="008905AA" w:rsidRDefault="008905AA">
      <w:pPr>
        <w:pStyle w:val="59f1c172-fb68-4124-b630-63fd04286694"/>
      </w:pPr>
    </w:p>
    <w:p w:rsidR="008905AA" w:rsidRDefault="008905AA">
      <w:pPr>
        <w:jc w:val="left"/>
      </w:pPr>
    </w:p>
    <w:p w:rsidR="008905AA" w:rsidRDefault="00D03710">
      <w:pPr>
        <w:pStyle w:val="128f938c-5477-4cd1-9756-6e0a9f6404d1"/>
      </w:pPr>
      <w:r>
        <w:rPr>
          <w:color w:val="5B9BD5"/>
          <w:sz w:val="28"/>
          <w:szCs w:val="28"/>
        </w:rPr>
        <w:t>请问教授，东财有没有交易费用福利可领？</w:t>
      </w:r>
    </w:p>
    <w:p w:rsidR="008905AA" w:rsidRDefault="00D03710">
      <w:pPr>
        <w:pStyle w:val="9c5c4566-1139-4fed-b9f2-13b934de726a"/>
        <w:spacing w:line="360" w:lineRule="auto"/>
      </w:pPr>
      <w:r>
        <w:t>没有</w:t>
      </w:r>
      <w:bookmarkStart w:id="0" w:name="_GoBack"/>
      <w:bookmarkEnd w:id="0"/>
    </w:p>
    <w:p w:rsidR="008905AA" w:rsidRDefault="008905AA">
      <w:pPr>
        <w:pStyle w:val="9c5c4566-1139-4fed-b9f2-13b934de726a"/>
      </w:pPr>
    </w:p>
    <w:p w:rsidR="008905AA" w:rsidRDefault="008905AA">
      <w:pPr>
        <w:jc w:val="left"/>
      </w:pPr>
    </w:p>
    <w:p w:rsidR="008905AA" w:rsidRDefault="00D03710">
      <w:pPr>
        <w:pStyle w:val="6961b723-7d96-4f86-b281-3ed60ad5763d"/>
      </w:pPr>
      <w:r>
        <w:rPr>
          <w:color w:val="5B9BD5"/>
          <w:sz w:val="28"/>
          <w:szCs w:val="28"/>
        </w:rPr>
        <w:t>请教教授，如何去发现那些被市场低估的上市公司？</w:t>
      </w:r>
    </w:p>
    <w:p w:rsidR="008905AA" w:rsidRDefault="00D03710">
      <w:pPr>
        <w:pStyle w:val="789a3a51-c511-42cf-889b-bde4ccafbec3"/>
        <w:spacing w:line="360" w:lineRule="auto"/>
      </w:pPr>
      <w:r>
        <w:t>你这个问题好大。过几天用文章来回答你吧</w:t>
      </w:r>
      <w:bookmarkStart w:id="0" w:name="_GoBack"/>
      <w:bookmarkEnd w:id="0"/>
    </w:p>
    <w:p w:rsidR="008905AA" w:rsidRDefault="008905AA">
      <w:pPr>
        <w:pStyle w:val="789a3a51-c511-42cf-889b-bde4ccafbec3"/>
      </w:pPr>
    </w:p>
    <w:p w:rsidR="008905AA" w:rsidRDefault="008905AA">
      <w:pPr>
        <w:jc w:val="left"/>
      </w:pPr>
    </w:p>
    <w:p w:rsidR="008905AA" w:rsidRDefault="00D03710">
      <w:pPr>
        <w:pStyle w:val="5bff7094-15d0-46a7-9252-34826f73a249"/>
      </w:pPr>
      <w:r>
        <w:rPr>
          <w:color w:val="5B9BD5"/>
          <w:sz w:val="28"/>
          <w:szCs w:val="28"/>
        </w:rPr>
        <w:t>请教授有空介绍一下消费股（必需消费）的投资逻辑或者估值方法。比如白酒、酱油、榨菜等。</w:t>
      </w:r>
    </w:p>
    <w:p w:rsidR="008905AA" w:rsidRDefault="00D03710">
      <w:pPr>
        <w:pStyle w:val="ef47c705-522e-4bae-bd12-39b73abb55a3"/>
        <w:spacing w:line="360" w:lineRule="auto"/>
      </w:pPr>
      <w:r>
        <w:t>好，肯定会有</w:t>
      </w:r>
      <w:bookmarkStart w:id="0" w:name="_GoBack"/>
      <w:bookmarkEnd w:id="0"/>
    </w:p>
    <w:p w:rsidR="008905AA" w:rsidRDefault="008905AA">
      <w:pPr>
        <w:pStyle w:val="ef47c705-522e-4bae-bd12-39b73abb55a3"/>
      </w:pPr>
    </w:p>
    <w:p w:rsidR="008905AA" w:rsidRDefault="008905AA">
      <w:pPr>
        <w:jc w:val="left"/>
      </w:pPr>
    </w:p>
    <w:p w:rsidR="008905AA" w:rsidRDefault="00D03710">
      <w:pPr>
        <w:pStyle w:val="6bc006bf-ab21-4b2f-ab48-632273e003bc"/>
      </w:pPr>
      <w:r>
        <w:rPr>
          <w:color w:val="5B9BD5"/>
          <w:sz w:val="28"/>
          <w:szCs w:val="28"/>
        </w:rPr>
        <w:t>教授你好，关注您的时间不长，有一年时间了。特别喜欢你的文风，读起来舒服有亲和力。属于那种一旦打开就停不下来的那种！</w:t>
        <w:cr/>
        <w:t/>
        <w:cr/>
        <w:t>想问下教授，对于公众号写作这里有什么好的建议吗？在初期阅读量，粉丝都很少的时候，是如何积累粉丝，提高阅读量的？谢谢</w:t>
      </w:r>
    </w:p>
    <w:p w:rsidR="008905AA" w:rsidRDefault="00D03710">
      <w:pPr>
        <w:pStyle w:val="49a7e23e-4473-45da-acca-82984a2dafd6"/>
        <w:spacing w:line="360" w:lineRule="auto"/>
      </w:pPr>
      <w:r>
        <w:t>第一，专心写出好的内容，第二，厚着脸皮向一切人推广。当然建议不要在这里推广</w:t>
      </w:r>
      <w:bookmarkStart w:id="0" w:name="_GoBack"/>
      <w:bookmarkEnd w:id="0"/>
    </w:p>
    <w:p w:rsidR="008905AA" w:rsidRDefault="008905AA">
      <w:pPr>
        <w:pStyle w:val="49a7e23e-4473-45da-acca-82984a2dafd6"/>
      </w:pPr>
    </w:p>
    <w:p w:rsidR="008905AA" w:rsidRDefault="008905AA">
      <w:pPr>
        <w:jc w:val="left"/>
      </w:pPr>
    </w:p>
    <w:p w:rsidR="008905AA" w:rsidRDefault="00D03710">
      <w:pPr>
        <w:pStyle w:val="c7a93a5e-dc3e-4f3e-b13a-acbcff96f710"/>
      </w:pPr>
      <w:r>
        <w:rPr>
          <w:color w:val="5B9BD5"/>
          <w:sz w:val="28"/>
          <w:szCs w:val="28"/>
        </w:rPr>
        <w:t>刘备教授你好，我是一名本科大三学生，刚刚开始学习理财还不是很久，基本是个纯粹的小白。</w:t>
        <w:cr/>
        <w:t>想问问刘备教授，这个星球里会有适合小白看的股市或者整个理财方面的基本性知识吗?</w:t>
        <w:cr/>
        <w:t>还有就是星球里更新文章的频率大概会是怎么样的呢?</w:t>
      </w:r>
    </w:p>
    <w:p w:rsidR="008905AA" w:rsidRDefault="00D03710">
      <w:pPr>
        <w:pStyle w:val="8d5f1945-d3cf-4e3e-8f5b-22a51e65c973"/>
        <w:spacing w:line="360" w:lineRule="auto"/>
      </w:pPr>
      <w:r>
        <w:t>经常会有，甚至可以说大部分都是</w:t>
      </w:r>
      <w:bookmarkStart w:id="0" w:name="_GoBack"/>
      <w:bookmarkEnd w:id="0"/>
    </w:p>
    <w:p w:rsidR="008905AA" w:rsidRDefault="008905AA">
      <w:pPr>
        <w:pStyle w:val="8d5f1945-d3cf-4e3e-8f5b-22a51e65c973"/>
      </w:pPr>
    </w:p>
    <w:p w:rsidR="008905AA" w:rsidRDefault="008905AA">
      <w:pPr>
        <w:jc w:val="left"/>
      </w:pPr>
    </w:p>
    <w:p w:rsidR="008905AA" w:rsidRDefault="00D03710">
      <w:pPr>
        <w:pStyle w:val="d36bc9ce-5095-43ca-b257-b4b192edef6e"/>
      </w:pPr>
      <w:r>
        <w:rPr>
          <w:color w:val="5B9BD5"/>
          <w:sz w:val="28"/>
          <w:szCs w:val="28"/>
        </w:rPr>
        <w:t>教授，请问可转债怎么看</w:t>
      </w:r>
    </w:p>
    <w:p w:rsidR="008905AA" w:rsidRDefault="00D03710">
      <w:pPr>
        <w:pStyle w:val="e91c5055-b96a-4fed-986c-52ca6aca1487"/>
        <w:spacing w:line="360" w:lineRule="auto"/>
      </w:pPr>
      <w:r>
        <w:t>保守投资者的利器</w:t>
      </w:r>
      <w:bookmarkStart w:id="0" w:name="_GoBack"/>
      <w:bookmarkEnd w:id="0"/>
    </w:p>
    <w:p w:rsidR="008905AA" w:rsidRDefault="008905AA">
      <w:pPr>
        <w:pStyle w:val="e91c5055-b96a-4fed-986c-52ca6aca1487"/>
      </w:pPr>
    </w:p>
    <w:p w:rsidR="008905AA" w:rsidRDefault="008905AA">
      <w:pPr>
        <w:jc w:val="left"/>
      </w:pPr>
    </w:p>
    <w:p w:rsidR="008905AA" w:rsidRDefault="00D03710">
      <w:pPr>
        <w:pStyle w:val="207ccf7c-69e7-4821-a2b0-5f2d13d26405"/>
      </w:pPr>
      <w:r>
        <w:rPr>
          <w:color w:val="5B9BD5"/>
          <w:sz w:val="28"/>
          <w:szCs w:val="28"/>
        </w:rPr>
        <w:t>教授你好，中信国安要重组。</w:t>
        <w:cr/>
        <w:t>我是子公司员工前几天看见领导下发的重组文件，昨天买了一点，这个重组对现在股价影响大吗？毕竟这段时间涨了太多了</w:t>
      </w:r>
    </w:p>
    <w:p w:rsidR="008905AA" w:rsidRDefault="00D03710">
      <w:pPr>
        <w:pStyle w:val="ec64205a-885b-4a4f-9ab7-8e7f818d46cf"/>
        <w:spacing w:line="360" w:lineRule="auto"/>
      </w:pPr>
      <w:r>
        <w:t>如果没记错的话，中信国安最近涨是因为蚂蚁金服概念。</w:t>
      </w:r>
      <w:bookmarkStart w:id="0" w:name="_GoBack"/>
      <w:bookmarkEnd w:id="0"/>
    </w:p>
    <w:p w:rsidR="008905AA" w:rsidRDefault="008905AA">
      <w:pPr>
        <w:pStyle w:val="ec64205a-885b-4a4f-9ab7-8e7f818d46cf"/>
      </w:pPr>
    </w:p>
    <w:p w:rsidR="008905AA" w:rsidRDefault="008905AA">
      <w:pPr>
        <w:jc w:val="left"/>
      </w:pPr>
    </w:p>
    <w:p w:rsidR="008905AA" w:rsidRDefault="00D03710">
      <w:pPr>
        <w:pStyle w:val="5e41d0e6-51ef-4977-bc84-da8b998f57ac"/>
      </w:pPr>
      <w:r>
        <w:rPr>
          <w:color w:val="5B9BD5"/>
          <w:sz w:val="28"/>
          <w:szCs w:val="28"/>
        </w:rPr>
        <w:t>方正证券入了一手，这两天跌，今天还适合补仓么？</w:t>
      </w:r>
    </w:p>
    <w:p w:rsidR="008905AA" w:rsidRDefault="00D03710">
      <w:pPr>
        <w:pStyle w:val="8c93d9b2-05ae-45d2-a6d0-85d34ef16c20"/>
        <w:spacing w:line="360" w:lineRule="auto"/>
      </w:pPr>
      <w:r>
        <w:t>券商中长期看应该没问题</w:t>
      </w:r>
      <w:bookmarkStart w:id="0" w:name="_GoBack"/>
      <w:bookmarkEnd w:id="0"/>
    </w:p>
    <w:p w:rsidR="008905AA" w:rsidRDefault="008905AA">
      <w:pPr>
        <w:pStyle w:val="8c93d9b2-05ae-45d2-a6d0-85d34ef16c20"/>
      </w:pPr>
    </w:p>
    <w:p w:rsidR="008905AA" w:rsidRDefault="008905AA">
      <w:pPr>
        <w:jc w:val="left"/>
      </w:pPr>
    </w:p>
    <w:p w:rsidR="008905AA" w:rsidRDefault="00D03710">
      <w:pPr>
        <w:pStyle w:val="1a60f198-7812-47bc-a759-85928c2f0c2e"/>
      </w:pPr>
      <w:r>
        <w:rPr>
          <w:color w:val="5B9BD5"/>
          <w:sz w:val="28"/>
          <w:szCs w:val="28"/>
        </w:rPr>
        <w:t>教授，海南自由贸易港法正式提上国家立法日程，对罗牛山怎么看？</w:t>
      </w:r>
    </w:p>
    <w:p w:rsidR="008905AA" w:rsidRDefault="00D03710">
      <w:pPr>
        <w:pStyle w:val="1b7d6fa1-ccc2-498f-97bb-7ae575476868"/>
        <w:spacing w:line="360" w:lineRule="auto"/>
      </w:pPr>
      <w:r>
        <w:t>罗牛山一直是海南赛马概念，但历史上被炒过很多轮了。加上现在的市场焦点是科创板，所以我觉得没啥大意思</w:t>
      </w:r>
      <w:bookmarkStart w:id="0" w:name="_GoBack"/>
      <w:bookmarkEnd w:id="0"/>
    </w:p>
    <w:p w:rsidR="008905AA" w:rsidRDefault="008905AA">
      <w:pPr>
        <w:pStyle w:val="1b7d6fa1-ccc2-498f-97bb-7ae575476868"/>
      </w:pPr>
    </w:p>
    <w:p w:rsidR="008905AA" w:rsidRDefault="008905AA">
      <w:pPr>
        <w:jc w:val="left"/>
      </w:pPr>
    </w:p>
    <w:p w:rsidR="008905AA" w:rsidRDefault="00D03710">
      <w:pPr>
        <w:pStyle w:val="95343de9-0b07-40bf-98bb-64422f88f8f0"/>
      </w:pPr>
      <w:r>
        <w:rPr>
          <w:color w:val="5B9BD5"/>
          <w:sz w:val="28"/>
          <w:szCs w:val="28"/>
        </w:rPr>
        <w:t>请问教授，我们使用没什么名气的小券商买卖股票，如果这个小券商倒闭了，如何确保我们的资金和股票？我们的资金和股票如何追回？</w:t>
      </w:r>
    </w:p>
    <w:p w:rsidR="008905AA" w:rsidRDefault="00D03710">
      <w:pPr>
        <w:pStyle w:val="3aff176e-224e-4d27-90ab-54a2acb3cdb4"/>
        <w:spacing w:line="360" w:lineRule="auto"/>
      </w:pPr>
      <w:r>
        <w:t>放心，你的股票和钱都是托管的。在指定的托管银行里。a股以前倒闭过很多券商，股票和钱都安然无恙</w:t>
      </w:r>
      <w:bookmarkStart w:id="0" w:name="_GoBack"/>
      <w:bookmarkEnd w:id="0"/>
    </w:p>
    <w:p w:rsidR="008905AA" w:rsidRDefault="008905AA">
      <w:pPr>
        <w:pStyle w:val="3aff176e-224e-4d27-90ab-54a2acb3cdb4"/>
      </w:pPr>
    </w:p>
    <w:p w:rsidR="008905AA" w:rsidRDefault="008905AA">
      <w:pPr>
        <w:jc w:val="left"/>
      </w:pPr>
    </w:p>
    <w:p w:rsidR="008905AA" w:rsidRDefault="00D03710">
      <w:pPr>
        <w:pStyle w:val="464a1476-ceba-45f6-8aab-189c4ba67480"/>
      </w:pPr>
      <w:r>
        <w:rPr>
          <w:color w:val="5B9BD5"/>
          <w:sz w:val="28"/>
          <w:szCs w:val="28"/>
        </w:rPr>
        <w:t>教授，那个尊嘉小姐姐的微信给个呗，多谢！</w:t>
      </w:r>
    </w:p>
    <w:p w:rsidR="008905AA" w:rsidRDefault="00D03710">
      <w:pPr>
        <w:pStyle w:val="da597b62-1e7f-4e43-a52c-b663d2bfa312"/>
        <w:spacing w:line="360" w:lineRule="auto"/>
      </w:pPr>
      <w:r>
        <w:t>zunjia007</w:t>
      </w:r>
      <w:bookmarkStart w:id="0" w:name="_GoBack"/>
      <w:bookmarkEnd w:id="0"/>
    </w:p>
    <w:p w:rsidR="008905AA" w:rsidRDefault="008905AA">
      <w:pPr>
        <w:pStyle w:val="da597b62-1e7f-4e43-a52c-b663d2bfa312"/>
      </w:pPr>
    </w:p>
    <w:p w:rsidR="008905AA" w:rsidRDefault="008905AA">
      <w:pPr>
        <w:jc w:val="left"/>
      </w:pPr>
    </w:p>
    <w:p w:rsidR="008905AA" w:rsidRDefault="00D03710">
      <w:pPr>
        <w:pStyle w:val="8c9b3c94-6137-4ec5-9e6c-ce6002ecb563"/>
      </w:pPr>
      <w:r>
        <w:rPr>
          <w:color w:val="5B9BD5"/>
          <w:sz w:val="28"/>
          <w:szCs w:val="28"/>
        </w:rPr>
        <w:t>港股通股票基金现在可以入手吗？(懒人，不买股票)</w:t>
      </w:r>
    </w:p>
    <w:p w:rsidR="008905AA" w:rsidRDefault="00D03710">
      <w:pPr>
        <w:pStyle w:val="2513a804-a225-4b73-8838-4eeed006c643"/>
        <w:spacing w:line="360" w:lineRule="auto"/>
      </w:pPr>
      <w:r>
        <w:t>我认为可以，但具体要看什么风格</w:t>
      </w:r>
      <w:bookmarkStart w:id="0" w:name="_GoBack"/>
      <w:bookmarkEnd w:id="0"/>
    </w:p>
    <w:p w:rsidR="008905AA" w:rsidRDefault="008905AA">
      <w:pPr>
        <w:pStyle w:val="2513a804-a225-4b73-8838-4eeed006c643"/>
      </w:pPr>
    </w:p>
    <w:p w:rsidR="008905AA" w:rsidRDefault="008905AA">
      <w:pPr>
        <w:jc w:val="left"/>
      </w:pPr>
    </w:p>
    <w:p w:rsidR="008905AA" w:rsidRDefault="00D03710">
      <w:pPr>
        <w:pStyle w:val="d93c601d-cff6-4421-a157-3c3b67e2d03c"/>
      </w:pPr>
      <w:r>
        <w:rPr>
          <w:color w:val="5B9BD5"/>
          <w:sz w:val="28"/>
          <w:szCs w:val="28"/>
        </w:rPr>
        <w:t>教授，除了股市，我们还能做什么稳定的投资？</w:t>
      </w:r>
    </w:p>
    <w:p w:rsidR="008905AA" w:rsidRDefault="00D03710">
      <w:pPr>
        <w:pStyle w:val="9fb05695-76aa-4e38-b07f-b978a640dd09"/>
        <w:spacing w:line="360" w:lineRule="auto"/>
      </w:pPr>
      <w:r>
        <w:t>余额宝，银行理财，基金</w:t>
      </w:r>
      <w:bookmarkStart w:id="0" w:name="_GoBack"/>
      <w:bookmarkEnd w:id="0"/>
    </w:p>
    <w:p w:rsidR="008905AA" w:rsidRDefault="008905AA">
      <w:pPr>
        <w:pStyle w:val="9fb05695-76aa-4e38-b07f-b978a640dd09"/>
      </w:pPr>
    </w:p>
    <w:p w:rsidR="008905AA" w:rsidRDefault="008905AA">
      <w:pPr>
        <w:jc w:val="left"/>
      </w:pPr>
    </w:p>
    <w:p w:rsidR="008905AA" w:rsidRDefault="00D03710">
      <w:pPr>
        <w:pStyle w:val="bdee1799-363f-48ae-bbb7-566b05f25018"/>
      </w:pPr>
      <w:r>
        <w:rPr>
          <w:color w:val="5B9BD5"/>
          <w:sz w:val="28"/>
          <w:szCs w:val="28"/>
        </w:rPr>
        <w:t>教授你好，我的问题是：在股市中有哪些是可以当做公理一样存在的假设和前提。</w:t>
      </w:r>
    </w:p>
    <w:p w:rsidR="008905AA" w:rsidRDefault="00D03710">
      <w:pPr>
        <w:pStyle w:val="6a81c195-73a1-4b39-8705-3e4c8676f45c"/>
        <w:spacing w:line="360" w:lineRule="auto"/>
      </w:pPr>
      <w:r>
        <w:t>好问题，以后我专门写篇文章来解答吧</w:t>
      </w:r>
      <w:bookmarkStart w:id="0" w:name="_GoBack"/>
      <w:bookmarkEnd w:id="0"/>
    </w:p>
    <w:p w:rsidR="008905AA" w:rsidRDefault="008905AA">
      <w:pPr>
        <w:pStyle w:val="6a81c195-73a1-4b39-8705-3e4c8676f45c"/>
      </w:pPr>
    </w:p>
    <w:p w:rsidR="008905AA" w:rsidRDefault="008905AA">
      <w:pPr>
        <w:jc w:val="left"/>
      </w:pPr>
    </w:p>
    <w:p w:rsidR="008905AA" w:rsidRDefault="00D03710">
      <w:pPr>
        <w:pStyle w:val="aa1d625e-7563-4589-9740-7a4429f73d77"/>
      </w:pPr>
      <w:r>
        <w:rPr>
          <w:color w:val="5B9BD5"/>
          <w:sz w:val="28"/>
          <w:szCs w:val="28"/>
        </w:rPr>
        <w:t>问下下次合作的券商还是华泰吗？才开的户已满三户了</w:t>
      </w:r>
    </w:p>
    <w:p w:rsidR="008905AA" w:rsidRDefault="00D03710">
      <w:pPr>
        <w:pStyle w:val="b6400b8c-321f-41d9-b18e-7d53dcd6fe7c"/>
        <w:spacing w:line="360" w:lineRule="auto"/>
      </w:pPr>
      <w:r>
        <w:t>不是</w:t>
      </w:r>
      <w:bookmarkStart w:id="0" w:name="_GoBack"/>
      <w:bookmarkEnd w:id="0"/>
    </w:p>
    <w:p w:rsidR="008905AA" w:rsidRDefault="008905AA">
      <w:pPr>
        <w:pStyle w:val="b6400b8c-321f-41d9-b18e-7d53dcd6fe7c"/>
      </w:pPr>
    </w:p>
    <w:p w:rsidR="008905AA" w:rsidRDefault="008905AA">
      <w:pPr>
        <w:jc w:val="left"/>
      </w:pPr>
    </w:p>
    <w:p w:rsidR="008905AA" w:rsidRDefault="00D03710">
      <w:pPr>
        <w:pStyle w:val="680532d1-5cf1-43ae-bc90-83dcd6ad963c"/>
      </w:pPr>
      <w:r>
        <w:rPr>
          <w:color w:val="5B9BD5"/>
          <w:sz w:val="28"/>
          <w:szCs w:val="28"/>
        </w:rPr>
        <w:t>教授，我是投资纯小白，每月还完房贷和信用卡就基本没啥剩余了。现在也在控制支出，希望每月能有一笔固定资金用来投资。请问我该如何入门投资？有书籍或其它资料推荐都可以</w:t>
      </w:r>
    </w:p>
    <w:p w:rsidR="008905AA" w:rsidRDefault="00D03710">
      <w:pPr>
        <w:pStyle w:val="6baed331-e863-487e-a1fb-4ccf5a82ab4b"/>
        <w:spacing w:line="360" w:lineRule="auto"/>
      </w:pPr>
      <w:r>
        <w:t>看我订阅号2月7日文章</w:t>
      </w:r>
      <w:bookmarkStart w:id="0" w:name="_GoBack"/>
      <w:bookmarkEnd w:id="0"/>
    </w:p>
    <w:p w:rsidR="008905AA" w:rsidRDefault="008905AA">
      <w:pPr>
        <w:pStyle w:val="6baed331-e863-487e-a1fb-4ccf5a82ab4b"/>
      </w:pPr>
    </w:p>
    <w:p w:rsidR="008905AA" w:rsidRDefault="008905AA">
      <w:pPr>
        <w:jc w:val="left"/>
      </w:pPr>
    </w:p>
    <w:p w:rsidR="008905AA" w:rsidRDefault="00D03710">
      <w:pPr>
        <w:pStyle w:val="ad835cb9-75dd-4b4a-9090-33aa616b836b"/>
      </w:pPr>
      <w:r>
        <w:rPr>
          <w:color w:val="5B9BD5"/>
          <w:sz w:val="28"/>
          <w:szCs w:val="28"/>
        </w:rPr>
        <w:t>教授，你好~拜读了今天的文章，你怎么说【捡烟蒂】法是特定时候可以用呢？难道不是适用于任何时期么？可能是牛市时候公司比较少，熊市时候会比较多，但是应该是都可以找到的吧？</w:t>
      </w:r>
    </w:p>
    <w:p w:rsidR="008905AA" w:rsidRDefault="00D03710">
      <w:pPr>
        <w:pStyle w:val="7855b466-35c5-401f-a54c-9c0c1049d21f"/>
        <w:spacing w:line="360" w:lineRule="auto"/>
      </w:pPr>
      <w:r>
        <w:t>后面会写</w:t>
      </w:r>
      <w:bookmarkStart w:id="0" w:name="_GoBack"/>
      <w:bookmarkEnd w:id="0"/>
    </w:p>
    <w:p w:rsidR="008905AA" w:rsidRDefault="008905AA">
      <w:pPr>
        <w:pStyle w:val="7855b466-35c5-401f-a54c-9c0c1049d21f"/>
      </w:pPr>
    </w:p>
    <w:p w:rsidR="008905AA" w:rsidRDefault="008905AA">
      <w:pPr>
        <w:jc w:val="left"/>
      </w:pPr>
    </w:p>
    <w:p w:rsidR="008905AA" w:rsidRDefault="00D03710">
      <w:pPr>
        <w:pStyle w:val="54e2fe57-e30b-4eea-b86f-2c1c92e3e434"/>
      </w:pPr>
      <w:r>
        <w:rPr>
          <w:color w:val="5B9BD5"/>
          <w:sz w:val="28"/>
          <w:szCs w:val="28"/>
        </w:rPr>
        <w:t>603587这股，今天异动，交易量大幅增长，大神指点一下，这意味着什么呢</w:t>
      </w:r>
    </w:p>
    <w:p w:rsidR="008905AA" w:rsidRDefault="00D03710">
      <w:pPr>
        <w:pStyle w:val="142693bf-bfcc-4938-8cf0-5e6f6f5f12a6"/>
        <w:spacing w:line="360" w:lineRule="auto"/>
      </w:pPr>
      <w:r>
        <w:t>这个股票不懂。但一般放量上涨是好事</w:t>
      </w:r>
      <w:bookmarkStart w:id="0" w:name="_GoBack"/>
      <w:bookmarkEnd w:id="0"/>
    </w:p>
    <w:p w:rsidR="008905AA" w:rsidRDefault="008905AA">
      <w:pPr>
        <w:pStyle w:val="142693bf-bfcc-4938-8cf0-5e6f6f5f12a6"/>
      </w:pPr>
    </w:p>
    <w:p w:rsidR="008905AA" w:rsidRDefault="008905AA">
      <w:pPr>
        <w:jc w:val="left"/>
      </w:pPr>
    </w:p>
    <w:p w:rsidR="008905AA" w:rsidRDefault="00D03710">
      <w:pPr>
        <w:pStyle w:val="307e31de-05dc-4eec-95bc-5cb90fef40d8"/>
      </w:pPr>
      <w:r>
        <w:rPr>
          <w:color w:val="5B9BD5"/>
          <w:sz w:val="28"/>
          <w:szCs w:val="28"/>
        </w:rPr>
        <w:t>这个港股新股「赏之味」「兴和控股」太能跌了吧，第一天分别跌了30%、27%，教授问问你是怎么处理这些的，是直接最近一段时间都没打新了，还是盘中割肉了？</w:t>
      </w:r>
    </w:p>
    <w:p w:rsidR="008905AA" w:rsidRDefault="00D03710">
      <w:pPr>
        <w:pStyle w:val="d36885da-620f-4967-80b7-44a4ecbb9099"/>
        <w:spacing w:line="360" w:lineRule="auto"/>
      </w:pPr>
      <w:r>
        <w:t>如果是我，会在暗盘卖出</w:t>
      </w:r>
      <w:bookmarkStart w:id="0" w:name="_GoBack"/>
      <w:bookmarkEnd w:id="0"/>
    </w:p>
    <w:p w:rsidR="008905AA" w:rsidRDefault="008905AA">
      <w:pPr>
        <w:pStyle w:val="d36885da-620f-4967-80b7-44a4ecbb9099"/>
      </w:pPr>
    </w:p>
    <w:p w:rsidR="008905AA" w:rsidRDefault="008905AA">
      <w:pPr>
        <w:jc w:val="left"/>
      </w:pPr>
    </w:p>
    <w:p w:rsidR="008905AA" w:rsidRDefault="00D03710">
      <w:pPr>
        <w:pStyle w:val="1ada57cb-8bdf-440e-85e8-f922e1795d1e"/>
      </w:pPr>
      <w:r>
        <w:rPr>
          <w:color w:val="5B9BD5"/>
          <w:sz w:val="28"/>
          <w:szCs w:val="28"/>
        </w:rPr>
        <w:t>请教教授，今天进了日海智能，后续如何走，请给些意见</w:t>
      </w:r>
    </w:p>
    <w:p w:rsidR="008905AA" w:rsidRDefault="00D03710">
      <w:pPr>
        <w:pStyle w:val="16bec22f-823f-455d-83db-704d5f51849d"/>
        <w:spacing w:line="360" w:lineRule="auto"/>
      </w:pPr>
      <w:r>
        <w:t>不懂这个股票</w:t>
      </w:r>
      <w:bookmarkStart w:id="0" w:name="_GoBack"/>
      <w:bookmarkEnd w:id="0"/>
    </w:p>
    <w:p w:rsidR="008905AA" w:rsidRDefault="008905AA">
      <w:pPr>
        <w:pStyle w:val="16bec22f-823f-455d-83db-704d5f51849d"/>
      </w:pPr>
    </w:p>
    <w:p w:rsidR="008905AA" w:rsidRDefault="008905AA">
      <w:pPr>
        <w:jc w:val="left"/>
      </w:pPr>
    </w:p>
    <w:p w:rsidR="008905AA" w:rsidRDefault="00D03710">
      <w:pPr>
        <w:pStyle w:val="029ccc2d-b27b-46d0-96fa-433377dcd29a"/>
      </w:pPr>
      <w:r>
        <w:rPr>
          <w:color w:val="5B9BD5"/>
          <w:sz w:val="28"/>
          <w:szCs w:val="28"/>
        </w:rPr>
        <w:t>教授您好，想请问一下，对于macd kdj这些技术指标，对于股市操作中我们应该怎么看？它所表现出的买入卖出信号真的有理由相信吗？</w:t>
      </w:r>
    </w:p>
    <w:p w:rsidR="008905AA" w:rsidRDefault="00D03710">
      <w:pPr>
        <w:pStyle w:val="38f693bb-1a24-4b9d-a532-72f32dc4599c"/>
        <w:spacing w:line="360" w:lineRule="auto"/>
      </w:pPr>
      <w:r>
        <w:t>我完全不懂。但我觉得长期投资不用看这些。而且这些指标现在越来越失效了</w:t>
      </w:r>
      <w:bookmarkStart w:id="0" w:name="_GoBack"/>
      <w:bookmarkEnd w:id="0"/>
    </w:p>
    <w:p w:rsidR="008905AA" w:rsidRDefault="008905AA">
      <w:pPr>
        <w:pStyle w:val="38f693bb-1a24-4b9d-a532-72f32dc4599c"/>
      </w:pPr>
    </w:p>
    <w:p w:rsidR="008905AA" w:rsidRDefault="008905AA">
      <w:pPr>
        <w:jc w:val="left"/>
      </w:pPr>
    </w:p>
    <w:p w:rsidR="008905AA" w:rsidRDefault="00D03710">
      <w:pPr>
        <w:pStyle w:val="1c61e50d-0677-401b-8711-ecfc214d897a"/>
      </w:pPr>
      <w:r>
        <w:rPr>
          <w:color w:val="5B9BD5"/>
          <w:sz w:val="28"/>
          <w:szCs w:val="28"/>
        </w:rPr>
        <w:t>两会这次完全没提房地产的事 多军又说这是利好了 教授怎么看</w:t>
      </w:r>
    </w:p>
    <w:p w:rsidR="008905AA" w:rsidRDefault="00D03710">
      <w:pPr>
        <w:pStyle w:val="4adc4589-df47-499b-88dc-b31a2507538a"/>
        <w:spacing w:line="360" w:lineRule="auto"/>
      </w:pPr>
      <w:r>
        <w:t>最近的确有放松的姿态，但房价基本如此了</w:t>
      </w:r>
      <w:bookmarkStart w:id="0" w:name="_GoBack"/>
      <w:bookmarkEnd w:id="0"/>
    </w:p>
    <w:p w:rsidR="008905AA" w:rsidRDefault="008905AA">
      <w:pPr>
        <w:pStyle w:val="4adc4589-df47-499b-88dc-b31a2507538a"/>
      </w:pPr>
    </w:p>
    <w:p w:rsidR="008905AA" w:rsidRDefault="008905AA">
      <w:pPr>
        <w:jc w:val="left"/>
      </w:pPr>
    </w:p>
    <w:p w:rsidR="008905AA" w:rsidRDefault="00D03710">
      <w:pPr>
        <w:pStyle w:val="13752ef1-1c0e-4d0a-8e48-0bae7dfa4a27"/>
      </w:pPr>
      <w:r>
        <w:rPr>
          <w:color w:val="5B9BD5"/>
          <w:sz w:val="28"/>
          <w:szCs w:val="28"/>
        </w:rPr>
        <w:t>教授可以推荐一些炒股入门级的书看么？就是最基础的解释专业名词之类的书，谢谢。</w:t>
      </w:r>
    </w:p>
    <w:p w:rsidR="008905AA" w:rsidRDefault="00D03710">
      <w:pPr>
        <w:pStyle w:val="a54305a8-16cf-45eb-912d-3248fceaad62"/>
        <w:spacing w:line="360" w:lineRule="auto"/>
      </w:pPr>
      <w:r>
        <w:t>这个我会写一下吧</w:t>
      </w:r>
      <w:bookmarkStart w:id="0" w:name="_GoBack"/>
      <w:bookmarkEnd w:id="0"/>
    </w:p>
    <w:p w:rsidR="008905AA" w:rsidRDefault="008905AA">
      <w:pPr>
        <w:pStyle w:val="a54305a8-16cf-45eb-912d-3248fceaad62"/>
      </w:pPr>
    </w:p>
    <w:p w:rsidR="008905AA" w:rsidRDefault="008905AA">
      <w:pPr>
        <w:jc w:val="left"/>
      </w:pPr>
    </w:p>
    <w:p w:rsidR="008905AA" w:rsidRDefault="00D03710">
      <w:pPr>
        <w:pStyle w:val="fbc6e1b5-d7d4-41d3-a546-65371161edc2"/>
      </w:pPr>
      <w:r>
        <w:rPr>
          <w:color w:val="5B9BD5"/>
          <w:sz w:val="28"/>
          <w:szCs w:val="28"/>
        </w:rPr>
        <w:t>教授以后港股打新能不能都评论下，最近新股有点坑啊</w:t>
      </w:r>
    </w:p>
    <w:p w:rsidR="008905AA" w:rsidRDefault="00D03710">
      <w:pPr>
        <w:pStyle w:val="6c2679d5-0411-40ad-8d02-e336b2e0a375"/>
        <w:spacing w:line="360" w:lineRule="auto"/>
      </w:pPr>
      <w:r>
        <w:t>今天就有啊，看订阅号</w:t>
      </w:r>
      <w:bookmarkStart w:id="0" w:name="_GoBack"/>
      <w:bookmarkEnd w:id="0"/>
    </w:p>
    <w:p w:rsidR="008905AA" w:rsidRDefault="008905AA">
      <w:pPr>
        <w:pStyle w:val="6c2679d5-0411-40ad-8d02-e336b2e0a375"/>
      </w:pPr>
    </w:p>
    <w:p w:rsidR="008905AA" w:rsidRDefault="008905AA">
      <w:pPr>
        <w:jc w:val="left"/>
      </w:pPr>
    </w:p>
    <w:p w:rsidR="008905AA" w:rsidRDefault="00D03710">
      <w:pPr>
        <w:pStyle w:val="1ec5cbda-c118-49cc-95a5-de501da2030e"/>
      </w:pPr>
      <w:r>
        <w:rPr>
          <w:color w:val="5B9BD5"/>
          <w:sz w:val="28"/>
          <w:szCs w:val="28"/>
        </w:rPr>
        <w:t>安科生物定增利好还是利坏？</w:t>
      </w:r>
    </w:p>
    <w:p w:rsidR="008905AA" w:rsidRDefault="00D03710">
      <w:pPr>
        <w:pStyle w:val="25b898c3-e6d1-40c5-91a7-92c7a9fc83b7"/>
        <w:spacing w:line="360" w:lineRule="auto"/>
      </w:pPr>
      <w:r>
        <w:t>我看了下，定增价12元多，现价15。那应该是偏利空一点。不过也还好，不算太离谱</w:t>
      </w:r>
      <w:bookmarkStart w:id="0" w:name="_GoBack"/>
      <w:bookmarkEnd w:id="0"/>
    </w:p>
    <w:p w:rsidR="008905AA" w:rsidRDefault="008905AA">
      <w:pPr>
        <w:pStyle w:val="25b898c3-e6d1-40c5-91a7-92c7a9fc83b7"/>
      </w:pPr>
    </w:p>
    <w:p w:rsidR="008905AA" w:rsidRDefault="008905AA">
      <w:pPr>
        <w:jc w:val="left"/>
      </w:pPr>
    </w:p>
    <w:p w:rsidR="008905AA" w:rsidRDefault="00D03710">
      <w:pPr>
        <w:pStyle w:val="bae616bb-6b14-4693-8a05-1bb3a9772bb6"/>
      </w:pPr>
      <w:r>
        <w:rPr>
          <w:color w:val="5B9BD5"/>
          <w:sz w:val="28"/>
          <w:szCs w:val="28"/>
        </w:rPr>
        <w:t>教授，信托有推荐的吗？</w:t>
      </w:r>
    </w:p>
    <w:p w:rsidR="008905AA" w:rsidRDefault="00D03710">
      <w:pPr>
        <w:pStyle w:val="92882714-a289-495c-a553-7eb2118accb6"/>
        <w:spacing w:line="360" w:lineRule="auto"/>
      </w:pPr>
      <w:r>
        <w:t>有是有，但那个风险较大的</w:t>
      </w:r>
      <w:bookmarkStart w:id="0" w:name="_GoBack"/>
      <w:bookmarkEnd w:id="0"/>
    </w:p>
    <w:p w:rsidR="008905AA" w:rsidRDefault="008905AA">
      <w:pPr>
        <w:pStyle w:val="92882714-a289-495c-a553-7eb2118accb6"/>
      </w:pPr>
    </w:p>
    <w:p w:rsidR="008905AA" w:rsidRDefault="008905AA">
      <w:pPr>
        <w:jc w:val="left"/>
      </w:pPr>
    </w:p>
    <w:p w:rsidR="008905AA" w:rsidRDefault="00D03710">
      <w:pPr>
        <w:pStyle w:val="1b52129d-ea5d-4ea1-8ad7-9f7530a17c4c"/>
      </w:pPr>
      <w:r>
        <w:rPr>
          <w:color w:val="5B9BD5"/>
          <w:sz w:val="28"/>
          <w:szCs w:val="28"/>
        </w:rPr>
        <w:t>教授好，港股打新有一个上海汽车金融企业，看完招股书顺便看了看其控股公司，功力不够，看不透。教授看看这个汽车金融企业有搞头不？谢谢</w:t>
      </w:r>
    </w:p>
    <w:p w:rsidR="008905AA" w:rsidRDefault="00D03710">
      <w:pPr>
        <w:pStyle w:val="9c43302f-92b6-49b4-a517-d553e6a75a4d"/>
        <w:spacing w:line="360" w:lineRule="auto"/>
      </w:pPr>
      <w:r>
        <w:t>我也看不透</w:t>
      </w:r>
      <w:bookmarkStart w:id="0" w:name="_GoBack"/>
      <w:bookmarkEnd w:id="0"/>
    </w:p>
    <w:p w:rsidR="008905AA" w:rsidRDefault="008905AA">
      <w:pPr>
        <w:pStyle w:val="9c43302f-92b6-49b4-a517-d553e6a75a4d"/>
      </w:pPr>
    </w:p>
    <w:p w:rsidR="008905AA" w:rsidRDefault="008905AA">
      <w:pPr>
        <w:jc w:val="left"/>
      </w:pPr>
    </w:p>
    <w:p w:rsidR="008905AA" w:rsidRDefault="00D03710">
      <w:pPr>
        <w:pStyle w:val="2c699c1b-2e92-454e-8df3-7668e5892ff9"/>
      </w:pPr>
      <w:r>
        <w:rPr>
          <w:color w:val="5B9BD5"/>
          <w:sz w:val="28"/>
          <w:szCs w:val="28"/>
        </w:rPr>
        <w:t xml:space="preserve">教授你好。2月下旬基本全仓美的，现在浮盈才2个点，持有了3周多，其他股飞涨，美的严重滞涨，很后悔… </w:t>
        <w:cr/>
        <w:t>持有美的主要逻辑是觉得它家布局全，还有回购，股价有支撑，中线看到55以上，想赚一个确定的20%利润。 前段时间拿的很煎熬，今天大涨很开心，判断主升浪要来了。           结果晚上315又披露了美的和小天鹅的特约经销商坑钱的事情，美的躺枪，要是周一大跌，我是不是得跑了换平安呀…    麻烦教授看看美的还值得拿不…</w:t>
      </w:r>
    </w:p>
    <w:p w:rsidR="008905AA" w:rsidRDefault="00D03710">
      <w:pPr>
        <w:pStyle w:val="8a81c947-51d2-4275-acea-ca243c1d8c8a"/>
        <w:spacing w:line="360" w:lineRule="auto"/>
      </w:pPr>
      <w:r>
        <w:t>拿美的要以年为周期，实在不行也要以季度为周期</w:t>
      </w:r>
      <w:bookmarkStart w:id="0" w:name="_GoBack"/>
      <w:bookmarkEnd w:id="0"/>
    </w:p>
    <w:p w:rsidR="008905AA" w:rsidRDefault="008905AA">
      <w:pPr>
        <w:pStyle w:val="8a81c947-51d2-4275-acea-ca243c1d8c8a"/>
      </w:pPr>
    </w:p>
    <w:p w:rsidR="008905AA" w:rsidRDefault="008905AA">
      <w:pPr>
        <w:jc w:val="left"/>
      </w:pPr>
    </w:p>
    <w:p w:rsidR="008905AA" w:rsidRDefault="00D03710">
      <w:pPr>
        <w:pStyle w:val="dea66d2d-7872-4dc4-a225-b0798b9fac24"/>
      </w:pPr>
      <w:r>
        <w:rPr>
          <w:color w:val="5B9BD5"/>
          <w:sz w:val="28"/>
          <w:szCs w:val="28"/>
        </w:rPr>
        <w:t>教授，想咨询下315曝光了家电安装维修后，如何看待家电后续的走势。分被曝光的美的，小天鹅等，没有曝光但是也有大量上门安装的格力，老板，华帝这些等</w:t>
      </w:r>
    </w:p>
    <w:p w:rsidR="008905AA" w:rsidRDefault="00D03710">
      <w:pPr>
        <w:pStyle w:val="b2212b8f-9931-461f-b018-b23a8e5f0364"/>
        <w:spacing w:line="360" w:lineRule="auto"/>
      </w:pPr>
      <w:r>
        <w:t>影响不会太大</w:t>
      </w:r>
      <w:bookmarkStart w:id="0" w:name="_GoBack"/>
      <w:bookmarkEnd w:id="0"/>
    </w:p>
    <w:p w:rsidR="008905AA" w:rsidRDefault="008905AA">
      <w:pPr>
        <w:pStyle w:val="b2212b8f-9931-461f-b018-b23a8e5f0364"/>
      </w:pPr>
    </w:p>
    <w:p w:rsidR="008905AA" w:rsidRDefault="008905AA">
      <w:pPr>
        <w:jc w:val="left"/>
      </w:pPr>
    </w:p>
    <w:p w:rsidR="008905AA" w:rsidRDefault="00D03710">
      <w:pPr>
        <w:pStyle w:val="2810600f-9210-43dd-ae14-344783dadb99"/>
      </w:pPr>
      <w:r>
        <w:rPr>
          <w:color w:val="5B9BD5"/>
          <w:sz w:val="28"/>
          <w:szCs w:val="28"/>
        </w:rPr>
        <w:t>教授，大家来这里是看您的高见的，现在这圈都变成广告推广群了，今天张三发一个自己的公众微信号链接，明天李四再来发一个，实在是让人无法接受，建议您要管理一下，广告推广链接一律删除！</w:t>
      </w:r>
    </w:p>
    <w:p w:rsidR="008905AA" w:rsidRDefault="00D03710">
      <w:pPr>
        <w:pStyle w:val="abe5de0b-7c06-4a1b-a9c3-8339f57b835a"/>
        <w:spacing w:line="360" w:lineRule="auto"/>
      </w:pPr>
      <w:r>
        <w:t>已设管理员，会逐步解决这个问题</w:t>
      </w:r>
      <w:bookmarkStart w:id="0" w:name="_GoBack"/>
      <w:bookmarkEnd w:id="0"/>
    </w:p>
    <w:p w:rsidR="008905AA" w:rsidRDefault="008905AA">
      <w:pPr>
        <w:pStyle w:val="abe5de0b-7c06-4a1b-a9c3-8339f57b835a"/>
      </w:pPr>
    </w:p>
    <w:p w:rsidR="008905AA" w:rsidRDefault="008905AA">
      <w:pPr>
        <w:jc w:val="left"/>
      </w:pPr>
    </w:p>
    <w:p w:rsidR="008905AA" w:rsidRDefault="00D03710">
      <w:pPr>
        <w:pStyle w:val="b8171354-4f4a-427b-beba-f156c0b3b057"/>
      </w:pPr>
      <w:r>
        <w:rPr>
          <w:color w:val="5B9BD5"/>
          <w:sz w:val="28"/>
          <w:szCs w:val="28"/>
        </w:rPr>
        <w:t>教授A股的新股上市一般换手率多少会开板？</w:t>
      </w:r>
    </w:p>
    <w:p w:rsidR="008905AA" w:rsidRDefault="00D03710">
      <w:pPr>
        <w:pStyle w:val="14430891-794f-43f8-8a4b-83d0d1e08655"/>
        <w:spacing w:line="360" w:lineRule="auto"/>
      </w:pPr>
      <w:r>
        <w:t>我的感觉是5%。不过你可以具体去看一下，这个指标很好找，不同类型股票也不太一样</w:t>
      </w:r>
      <w:bookmarkStart w:id="0" w:name="_GoBack"/>
      <w:bookmarkEnd w:id="0"/>
    </w:p>
    <w:p w:rsidR="008905AA" w:rsidRDefault="008905AA">
      <w:pPr>
        <w:pStyle w:val="14430891-794f-43f8-8a4b-83d0d1e08655"/>
      </w:pPr>
    </w:p>
    <w:p w:rsidR="008905AA" w:rsidRDefault="008905AA">
      <w:pPr>
        <w:jc w:val="left"/>
      </w:pPr>
    </w:p>
    <w:p w:rsidR="008905AA" w:rsidRDefault="00D03710">
      <w:pPr>
        <w:pStyle w:val="0e15da3b-75dd-429f-8824-5b92bb5e929f"/>
      </w:pPr>
      <w:r>
        <w:rPr>
          <w:color w:val="5B9BD5"/>
          <w:sz w:val="28"/>
          <w:szCs w:val="28"/>
        </w:rPr>
        <w:t>刘备教授，你好。我是一个初入股市的新人，在入市前，我也专门看过很多价投的书籍，不过仍觉得自己欠缺火候。从内心深处，我很认同价投的理念。但觉得在实践中我发现自己有时仍然不能控制住自己的情绪。我在2800点时开始买入沪深300股指基金，之后一路下跌，我断断续续接着买。在春节前，股指浮盈7%。但我贪了国债逆回购的利息，便临时撤出，把钱放入逆回购了。不成想，春节后，低迷的股市开始回暖，第二天就冲到了2700。但我却非常害怕。按照我一开始的想法，我应该认为2700点仍是个便宜的位置，此时我最该做的是坚定买入。但我犹豫了，最终股市冲到3000点，我不知道如何克服自己这种看到涨了就恐慌的心理，求刘备教指教。</w:t>
      </w:r>
    </w:p>
    <w:p w:rsidR="008905AA" w:rsidRDefault="00D03710">
      <w:pPr>
        <w:pStyle w:val="9ece2763-cf1f-468a-9594-b4fd4e52dd44"/>
        <w:spacing w:line="360" w:lineRule="auto"/>
      </w:pPr>
      <w:r>
        <w:t>正常，多炒几年就习惯了</w:t>
      </w:r>
      <w:bookmarkStart w:id="0" w:name="_GoBack"/>
      <w:bookmarkEnd w:id="0"/>
    </w:p>
    <w:p w:rsidR="008905AA" w:rsidRDefault="008905AA">
      <w:pPr>
        <w:pStyle w:val="9ece2763-cf1f-468a-9594-b4fd4e52dd44"/>
      </w:pPr>
    </w:p>
    <w:p w:rsidR="008905AA" w:rsidRDefault="008905AA">
      <w:pPr>
        <w:jc w:val="left"/>
      </w:pPr>
    </w:p>
    <w:p w:rsidR="008905AA" w:rsidRDefault="00D03710">
      <w:pPr>
        <w:pStyle w:val="2fe7bc6c-ed55-4148-a9d8-0c1b248124cd"/>
      </w:pPr>
      <w:r>
        <w:rPr>
          <w:color w:val="5B9BD5"/>
          <w:sz w:val="28"/>
          <w:szCs w:val="28"/>
        </w:rPr>
        <w:t>教授，想系统的学习理财管理，有什么好的建议吗？</w:t>
      </w:r>
    </w:p>
    <w:p w:rsidR="008905AA" w:rsidRDefault="00D03710">
      <w:pPr>
        <w:pStyle w:val="dd849dbe-f85a-4a79-9237-0c7ce069a759"/>
        <w:spacing w:line="360" w:lineRule="auto"/>
      </w:pPr>
      <w:r>
        <w:t>看我订阅号2月7日文章</w:t>
      </w:r>
      <w:bookmarkStart w:id="0" w:name="_GoBack"/>
      <w:bookmarkEnd w:id="0"/>
    </w:p>
    <w:p w:rsidR="008905AA" w:rsidRDefault="008905AA">
      <w:pPr>
        <w:pStyle w:val="dd849dbe-f85a-4a79-9237-0c7ce069a759"/>
      </w:pPr>
    </w:p>
    <w:p w:rsidR="008905AA" w:rsidRDefault="008905AA">
      <w:pPr>
        <w:jc w:val="left"/>
      </w:pPr>
    </w:p>
    <w:p w:rsidR="008905AA" w:rsidRDefault="00D03710">
      <w:pPr>
        <w:pStyle w:val="b944b36e-50cc-4bf3-9f8a-347736aad3d2"/>
      </w:pPr>
      <w:r>
        <w:rPr>
          <w:color w:val="5B9BD5"/>
          <w:sz w:val="28"/>
          <w:szCs w:val="28"/>
        </w:rPr>
        <w:t>请问教授对创业板怎么看，科创板发行之后，会不会对创业板造成影响，使得创业板变成一摊死水？我之前定投了两年创业板指数，近期刚盈利不到10个点，需不需要在科创板来之前退出？科创板来了之后，创业板指数还有定投价值吗？</w:t>
      </w:r>
    </w:p>
    <w:p w:rsidR="008905AA" w:rsidRDefault="00D03710">
      <w:pPr>
        <w:pStyle w:val="208f9f77-2ea2-4211-a323-65b7124c9a30"/>
        <w:spacing w:line="360" w:lineRule="auto"/>
      </w:pPr>
      <w:r>
        <w:t>不会。创业板还是有很多优质公司。只要这些公司成长，创业板就不会死</w:t>
      </w:r>
      <w:bookmarkStart w:id="0" w:name="_GoBack"/>
      <w:bookmarkEnd w:id="0"/>
    </w:p>
    <w:p w:rsidR="008905AA" w:rsidRDefault="008905AA">
      <w:pPr>
        <w:pStyle w:val="208f9f77-2ea2-4211-a323-65b7124c9a30"/>
      </w:pPr>
    </w:p>
    <w:p w:rsidR="008905AA" w:rsidRDefault="008905AA">
      <w:pPr>
        <w:jc w:val="left"/>
      </w:pPr>
    </w:p>
    <w:p w:rsidR="008905AA" w:rsidRDefault="00D03710">
      <w:pPr>
        <w:pStyle w:val="0b17e927-799d-4c71-9149-9c2a87127168"/>
      </w:pPr>
      <w:r>
        <w:rPr>
          <w:color w:val="5B9BD5"/>
          <w:sz w:val="28"/>
          <w:szCs w:val="28"/>
        </w:rPr>
        <w:t>教授您好，目前有融资融券信用账户，我的做法是把中长线基本不操作的放在信用账户中，将短线操作放在普通账户，这样做感觉有很多不便，因为始终满仓，普通账户也没有资金进行操作。信用账户也不敢用融资的钱。想请您帮忙指点一下，怎样分配才合理。如果又确定性比较强的机会，用融资买入标的后，目前警戒线是150%，买入品种跌多少会被强平，谢谢教授！</w:t>
      </w:r>
    </w:p>
    <w:p w:rsidR="008905AA" w:rsidRDefault="00D03710">
      <w:pPr>
        <w:pStyle w:val="30c586d5-4719-440a-b4ec-510299ff58db"/>
        <w:spacing w:line="360" w:lineRule="auto"/>
      </w:pPr>
      <w:r>
        <w:t>我从不融资</w:t>
      </w:r>
      <w:bookmarkStart w:id="0" w:name="_GoBack"/>
      <w:bookmarkEnd w:id="0"/>
    </w:p>
    <w:p w:rsidR="008905AA" w:rsidRDefault="008905AA">
      <w:pPr>
        <w:pStyle w:val="30c586d5-4719-440a-b4ec-510299ff58db"/>
      </w:pPr>
    </w:p>
    <w:p w:rsidR="008905AA" w:rsidRDefault="008905AA">
      <w:pPr>
        <w:jc w:val="left"/>
      </w:pPr>
    </w:p>
    <w:p w:rsidR="008905AA" w:rsidRDefault="00D03710">
      <w:pPr>
        <w:pStyle w:val="0fb29b8c-48eb-4d55-a54e-500e0fb05054"/>
      </w:pPr>
      <w:r>
        <w:rPr>
          <w:color w:val="5B9BD5"/>
          <w:sz w:val="28"/>
          <w:szCs w:val="28"/>
        </w:rPr>
        <w:t>想问下教授，315曝光家电行业的问题是否近期会有较大影响？</w:t>
      </w:r>
    </w:p>
    <w:p w:rsidR="008905AA" w:rsidRDefault="00D03710">
      <w:pPr>
        <w:pStyle w:val="f4306765-be1d-4eeb-b621-9add8895018e"/>
        <w:spacing w:line="360" w:lineRule="auto"/>
      </w:pPr>
      <w:r>
        <w:t>应该没啥大问题。都是修理工个人行为</w:t>
      </w:r>
      <w:bookmarkStart w:id="0" w:name="_GoBack"/>
      <w:bookmarkEnd w:id="0"/>
    </w:p>
    <w:p w:rsidR="008905AA" w:rsidRDefault="008905AA">
      <w:pPr>
        <w:pStyle w:val="f4306765-be1d-4eeb-b621-9add8895018e"/>
      </w:pPr>
    </w:p>
    <w:p w:rsidR="008905AA" w:rsidRDefault="008905AA">
      <w:pPr>
        <w:jc w:val="left"/>
      </w:pPr>
    </w:p>
    <w:p w:rsidR="008905AA" w:rsidRDefault="00D03710">
      <w:pPr>
        <w:pStyle w:val="c1ba3dc8-e0c9-48c0-8fb2-dee2fe22232e"/>
      </w:pPr>
      <w:r>
        <w:rPr>
          <w:color w:val="5B9BD5"/>
          <w:sz w:val="28"/>
          <w:szCs w:val="28"/>
        </w:rPr>
        <w:t>教授，东方财富后市该怎么操作？互金板块涨不过大智慧，券商板块比不过龙头😂</w:t>
      </w:r>
    </w:p>
    <w:p w:rsidR="008905AA" w:rsidRDefault="00D03710">
      <w:pPr>
        <w:pStyle w:val="d0cbea89-7962-4659-a493-b61f1fca0c06"/>
        <w:spacing w:line="360" w:lineRule="auto"/>
      </w:pPr>
      <w:r>
        <w:t>对牛市有信心可以持有，但我有点恐高</w:t>
      </w:r>
      <w:bookmarkStart w:id="0" w:name="_GoBack"/>
      <w:bookmarkEnd w:id="0"/>
    </w:p>
    <w:p w:rsidR="008905AA" w:rsidRDefault="008905AA">
      <w:pPr>
        <w:pStyle w:val="d0cbea89-7962-4659-a493-b61f1fca0c06"/>
      </w:pPr>
    </w:p>
    <w:p w:rsidR="008905AA" w:rsidRDefault="008905AA">
      <w:pPr>
        <w:jc w:val="left"/>
      </w:pPr>
    </w:p>
    <w:p w:rsidR="008905AA" w:rsidRDefault="00D03710">
      <w:pPr>
        <w:pStyle w:val="957d7c43-52e9-4251-b1a7-981c12b398a7"/>
      </w:pPr>
      <w:r>
        <w:rPr>
          <w:color w:val="5B9BD5"/>
          <w:sz w:val="28"/>
          <w:szCs w:val="28"/>
        </w:rPr>
        <w:t>能不能只让你一个人发言，其他人只能提问，不然这乱糟糟的，这些星球的权限都可以控制的，这样消息流清爽很多，让星球发挥应有的作用</w:t>
      </w:r>
    </w:p>
    <w:p w:rsidR="008905AA" w:rsidRDefault="00D03710">
      <w:pPr>
        <w:pStyle w:val="dcf6c218-28d6-49ef-af55-3805e53f330b"/>
        <w:spacing w:line="360" w:lineRule="auto"/>
      </w:pPr>
      <w:r>
        <w:t>我设了管理员，应该会好一点</w:t>
      </w:r>
      <w:bookmarkStart w:id="0" w:name="_GoBack"/>
      <w:bookmarkEnd w:id="0"/>
    </w:p>
    <w:p w:rsidR="008905AA" w:rsidRDefault="008905AA">
      <w:pPr>
        <w:pStyle w:val="dcf6c218-28d6-49ef-af55-3805e53f330b"/>
      </w:pPr>
    </w:p>
    <w:p w:rsidR="008905AA" w:rsidRDefault="008905AA">
      <w:pPr>
        <w:jc w:val="left"/>
      </w:pPr>
    </w:p>
    <w:p w:rsidR="008905AA" w:rsidRDefault="00D03710">
      <w:pPr>
        <w:pStyle w:val="64fb7f30-d61a-4468-8370-0e1e7e6d59f8"/>
      </w:pPr>
      <w:r>
        <w:rPr>
          <w:color w:val="5B9BD5"/>
          <w:sz w:val="28"/>
          <w:szCs w:val="28"/>
        </w:rPr>
        <w:t>教授，后续华泰的趋势要如何看?</w:t>
      </w:r>
    </w:p>
    <w:p w:rsidR="008905AA" w:rsidRDefault="00D03710">
      <w:pPr>
        <w:pStyle w:val="e7fa66f8-c22c-4c05-9365-24998aa69e5f"/>
        <w:spacing w:line="360" w:lineRule="auto"/>
      </w:pPr>
      <w:r>
        <w:t>中长期看涨，短期不知道</w:t>
      </w:r>
      <w:bookmarkStart w:id="0" w:name="_GoBack"/>
      <w:bookmarkEnd w:id="0"/>
    </w:p>
    <w:p w:rsidR="008905AA" w:rsidRDefault="008905AA">
      <w:pPr>
        <w:pStyle w:val="e7fa66f8-c22c-4c05-9365-24998aa69e5f"/>
      </w:pPr>
    </w:p>
    <w:p w:rsidR="008905AA" w:rsidRDefault="008905AA">
      <w:pPr>
        <w:jc w:val="left"/>
      </w:pPr>
    </w:p>
    <w:p w:rsidR="008905AA" w:rsidRDefault="00D03710">
      <w:pPr>
        <w:pStyle w:val="35f1ca69-0c04-4abe-894a-8f62df77f34a"/>
      </w:pPr>
      <w:r>
        <w:rPr>
          <w:color w:val="5B9BD5"/>
          <w:sz w:val="28"/>
          <w:szCs w:val="28"/>
        </w:rPr>
        <w:t>看了教授的公众号后一直感觉教授的文章很良心！所以教授开通了星球果断直接加入！我个人比较宅，也是看了教授文章后，心生一点想法，想业余时间学学投资理财，您能给像我这种一点基础没有的人，推荐几本适合的书籍吗？</w:t>
      </w:r>
    </w:p>
    <w:p w:rsidR="008905AA" w:rsidRDefault="00D03710">
      <w:pPr>
        <w:pStyle w:val="4020eed7-37a4-4564-8acf-e92b79ac9040"/>
        <w:spacing w:line="360" w:lineRule="auto"/>
      </w:pPr>
      <w:r>
        <w:t>请看公众号2月4日文章</w:t>
      </w:r>
      <w:bookmarkStart w:id="0" w:name="_GoBack"/>
      <w:bookmarkEnd w:id="0"/>
    </w:p>
    <w:p w:rsidR="008905AA" w:rsidRDefault="008905AA">
      <w:pPr>
        <w:pStyle w:val="4020eed7-37a4-4564-8acf-e92b79ac9040"/>
      </w:pPr>
    </w:p>
    <w:p w:rsidR="008905AA" w:rsidRDefault="008905AA">
      <w:pPr>
        <w:jc w:val="left"/>
      </w:pPr>
    </w:p>
    <w:p w:rsidR="008905AA" w:rsidRDefault="00D03710">
      <w:pPr>
        <w:pStyle w:val="35e0cda1-0402-4ccc-9c3f-6c267b8fbf47"/>
      </w:pPr>
      <w:r>
        <w:rPr>
          <w:color w:val="5B9BD5"/>
          <w:sz w:val="28"/>
          <w:szCs w:val="28"/>
        </w:rPr>
        <w:t>教授您是哪个学校的教授啊</w:t>
      </w:r>
    </w:p>
    <w:p w:rsidR="008905AA" w:rsidRDefault="00D03710">
      <w:pPr>
        <w:pStyle w:val="d653ead4-6320-430a-a25c-f70ee7c40588"/>
        <w:spacing w:line="360" w:lineRule="auto"/>
      </w:pPr>
      <w:r>
        <w:t>保密</w:t>
      </w:r>
      <w:bookmarkStart w:id="0" w:name="_GoBack"/>
      <w:bookmarkEnd w:id="0"/>
    </w:p>
    <w:p w:rsidR="008905AA" w:rsidRDefault="008905AA">
      <w:pPr>
        <w:pStyle w:val="d653ead4-6320-430a-a25c-f70ee7c40588"/>
      </w:pPr>
    </w:p>
    <w:p w:rsidR="008905AA" w:rsidRDefault="008905AA">
      <w:pPr>
        <w:jc w:val="left"/>
      </w:pPr>
    </w:p>
    <w:p w:rsidR="008905AA" w:rsidRDefault="00D03710">
      <w:pPr>
        <w:pStyle w:val="7d05c73b-1611-40e5-afc3-8409b538e170"/>
      </w:pPr>
      <w:r>
        <w:rPr>
          <w:color w:val="5B9BD5"/>
          <w:sz w:val="28"/>
          <w:szCs w:val="28"/>
        </w:rPr>
        <w:t>价值投资的手稿今天还会更新吗？</w:t>
      </w:r>
    </w:p>
    <w:p w:rsidR="008905AA" w:rsidRDefault="00D03710">
      <w:pPr>
        <w:pStyle w:val="ba48d3ea-ece4-46ce-8fd4-08d7f3176626"/>
        <w:spacing w:line="360" w:lineRule="auto"/>
      </w:pPr>
      <w:r>
        <w:t>暂时不更，后面会更</w:t>
      </w:r>
      <w:bookmarkStart w:id="0" w:name="_GoBack"/>
      <w:bookmarkEnd w:id="0"/>
    </w:p>
    <w:p w:rsidR="008905AA" w:rsidRDefault="008905AA">
      <w:pPr>
        <w:pStyle w:val="ba48d3ea-ece4-46ce-8fd4-08d7f3176626"/>
      </w:pPr>
    </w:p>
    <w:p w:rsidR="008905AA" w:rsidRDefault="008905AA">
      <w:pPr>
        <w:jc w:val="left"/>
      </w:pPr>
    </w:p>
    <w:p w:rsidR="008905AA" w:rsidRDefault="00D03710">
      <w:pPr>
        <w:pStyle w:val="a7fc58cb-5ff1-4702-85e7-d054ef1ac27f"/>
      </w:pPr>
      <w:r>
        <w:rPr>
          <w:color w:val="5B9BD5"/>
          <w:sz w:val="28"/>
          <w:szCs w:val="28"/>
        </w:rPr>
        <w:t>教授，我想问一下您的学历教育情况。看了你大多数文章，我推测本硕读的是计算机信息科学类，都博士读的是会计金融类。😅</w:t>
      </w:r>
    </w:p>
    <w:p w:rsidR="008905AA" w:rsidRDefault="00D03710">
      <w:pPr>
        <w:pStyle w:val="fc5d51ec-180e-4f04-9dc2-153793b89ba7"/>
        <w:spacing w:line="360" w:lineRule="auto"/>
      </w:pPr>
      <w:r>
        <w:t>计算机本硕，管理学博士</w:t>
      </w:r>
      <w:bookmarkStart w:id="0" w:name="_GoBack"/>
      <w:bookmarkEnd w:id="0"/>
    </w:p>
    <w:p w:rsidR="008905AA" w:rsidRDefault="008905AA">
      <w:pPr>
        <w:pStyle w:val="fc5d51ec-180e-4f04-9dc2-153793b89ba7"/>
      </w:pPr>
    </w:p>
    <w:p w:rsidR="008905AA" w:rsidRDefault="008905AA">
      <w:pPr>
        <w:jc w:val="left"/>
      </w:pPr>
    </w:p>
    <w:p w:rsidR="008905AA" w:rsidRDefault="00D03710">
      <w:pPr>
        <w:pStyle w:val="146f3e48-0f6c-4f06-9906-f419d98444ff"/>
      </w:pPr>
      <w:r>
        <w:rPr>
          <w:color w:val="5B9BD5"/>
          <w:sz w:val="28"/>
          <w:szCs w:val="28"/>
        </w:rPr>
        <w:t xml:space="preserve"> </w:t>
      </w:r>
    </w:p>
    <w:p w:rsidR="008905AA" w:rsidRDefault="00D03710">
      <w:pPr>
        <w:pStyle w:val="9e5962ce-ad88-4eb2-a276-96a38d660403"/>
        <w:spacing w:line="360" w:lineRule="auto"/>
      </w:pPr>
      <w:r>
        <w:t>开一个正式的帖子，聊聊个人现金流和投资理财的关系。</w:t>
        <w:cr/>
        <w:t/>
        <w:cr/>
        <w:t>现金流，就是你能拿到手的钱。无论是（1）家里给的、（2）自己赚的、（3）比较稳定的投资收入、（4）借来的，都算。</w:t>
        <w:cr/>
        <w:t/>
        <w:cr/>
        <w:t>（1）和（2）好理解，不解释了。</w:t>
        <w:cr/>
        <w:t/>
        <w:cr/>
        <w:t>（3）稍微解释下，投资也有不同种类。比方房租、银行利息、债券利息、银行理财收入这些都算是比较稳定的。如果是股票之类的就不稳定，起起伏伏很正常。当然如果是持有稳定分红的大蓝筹，也可以算是稳定的投资收入。</w:t>
        <w:cr/>
        <w:t/>
        <w:cr/>
        <w:t>（4）这个大家可能比较难理解，借来的钱是要还的，为啥也能算个人的现金流呢。那是因为有一种钱并不需要你急着还，所以在相当长一段时间内你都可以自由动用。房贷就是一种典型的现金流。不过一般不建议个人投资者借钱去投资，双刃剑，你们玩不好的。</w:t>
        <w:cr/>
        <w:t/>
        <w:cr/>
        <w:t>稳定现金流的意思就是这个钱基本旱涝保收，每过一段时间就会躺到你账户上。</w:t>
        <w:cr/>
        <w:t/>
        <w:cr/>
        <w:t>长期稳定的现金流是一种稀缺资源，这意味着你的生活水平是有保底的。所以公务员、事业编制虽然一般工资不是特别高，但大家也抢破头去做。</w:t>
        <w:cr/>
        <w:t/>
        <w:cr/>
        <w:t>稳定现金流也是价值投资的一个前提，这意味着你可以忍受慢慢变富有。</w:t>
        <w:cr/>
        <w:t/>
        <w:cr/>
        <w:t>未完待续....</w:t>
      </w:r>
      <w:bookmarkStart w:id="0" w:name="_GoBack"/>
      <w:bookmarkEnd w:id="0"/>
    </w:p>
    <w:p w:rsidR="008905AA" w:rsidRDefault="008905AA">
      <w:pPr>
        <w:pStyle w:val="9e5962ce-ad88-4eb2-a276-96a38d660403"/>
      </w:pPr>
    </w:p>
    <w:p w:rsidR="008905AA" w:rsidRDefault="008905AA">
      <w:pPr>
        <w:jc w:val="left"/>
      </w:pPr>
    </w:p>
    <w:p w:rsidR="008905AA" w:rsidRDefault="00D03710">
      <w:pPr>
        <w:pStyle w:val="0f278801-b5a2-4731-b48c-983edb9a7d9b"/>
      </w:pPr>
      <w:r>
        <w:rPr>
          <w:color w:val="5B9BD5"/>
          <w:sz w:val="28"/>
          <w:szCs w:val="28"/>
        </w:rPr>
        <w:t xml:space="preserve"> </w:t>
      </w:r>
    </w:p>
    <w:p w:rsidR="008905AA" w:rsidRDefault="00D03710">
      <w:pPr>
        <w:pStyle w:val="74d6f26a-be9a-46ca-8e36-8ee283a6e64d"/>
        <w:spacing w:line="360" w:lineRule="auto"/>
      </w:pPr>
      <w:r>
        <w:t>今天忙了一天，还在写夜报。为了不让大家失望，所以就先发了我正在写的书的一部分上来。</w:t>
      </w:r>
      <w:bookmarkStart w:id="0" w:name="_GoBack"/>
      <w:bookmarkEnd w:id="0"/>
    </w:p>
    <w:p w:rsidR="008905AA" w:rsidRDefault="008905AA">
      <w:pPr>
        <w:pStyle w:val="74d6f26a-be9a-46ca-8e36-8ee283a6e64d"/>
      </w:pPr>
    </w:p>
    <w:p w:rsidR="008905AA" w:rsidRDefault="008905AA">
      <w:pPr>
        <w:jc w:val="left"/>
      </w:pPr>
    </w:p>
    <w:p w:rsidR="008905AA" w:rsidRDefault="00D03710">
      <w:pPr>
        <w:pStyle w:val="1939d69f-bc24-4d3d-a8dc-c873806ef918"/>
      </w:pPr>
      <w:r>
        <w:rPr>
          <w:color w:val="5B9BD5"/>
          <w:sz w:val="28"/>
          <w:szCs w:val="28"/>
        </w:rPr>
        <w:t xml:space="preserve"> </w:t>
      </w:r>
    </w:p>
    <w:p w:rsidR="008905AA" w:rsidRDefault="00D03710">
      <w:pPr>
        <w:pStyle w:val="5a8bb6e5-9c3d-4baa-8e0e-36bef0eadc43"/>
        <w:spacing w:line="360" w:lineRule="auto"/>
      </w:pPr>
      <w:r>
        <w:t>我发表了一篇文章：&lt;e type="web" href="https%3A%2F%2Farticles.zsxq.com%2Fid_g31tmtibt78r.html" title="%E4%BB%B7%E5%80%BC%E6%8A%95%E8%B5%84%E8%BF%9B%E5%8C%96%E5%8F%B21" /&gt;</w:t>
      </w:r>
      <w:bookmarkStart w:id="0" w:name="_GoBack"/>
      <w:bookmarkEnd w:id="0"/>
    </w:p>
    <w:p w:rsidR="008905AA" w:rsidRDefault="008905AA">
      <w:pPr>
        <w:pStyle w:val="5a8bb6e5-9c3d-4baa-8e0e-36bef0eadc43"/>
      </w:pPr>
    </w:p>
    <w:p w:rsidR="008905AA" w:rsidRDefault="008905AA">
      <w:pPr>
        <w:jc w:val="left"/>
      </w:pPr>
    </w:p>
    <w:p w:rsidR="008905AA" w:rsidRDefault="00D03710">
      <w:pPr>
        <w:pStyle w:val="15ac848d-ae74-426a-bb98-4bfd69e800b0"/>
      </w:pPr>
      <w:r>
        <w:rPr>
          <w:color w:val="5B9BD5"/>
          <w:sz w:val="28"/>
          <w:szCs w:val="28"/>
        </w:rPr>
        <w:t>相见恨晚，关注教授时间短，都还没来得及抄作业，但是很喜欢教授的风格，追求躺赢的艺术。这两个月虽然一顿操作猛如虎，但是一直不敢重仓，赚的也不多。目前空仓中，想趁这波调整找个床躺一躺，静静等待风起云涌的日子到来，教授有什么好的建议吗？</w:t>
      </w:r>
    </w:p>
    <w:p w:rsidR="008905AA" w:rsidRDefault="00D03710">
      <w:pPr>
        <w:pStyle w:val="647437fe-a581-4fa5-9397-89889abed1ab"/>
        <w:spacing w:line="360" w:lineRule="auto"/>
      </w:pPr>
      <w:r>
        <w:t>牛市真来的话，当然是重仓等着躺赚最好啊</w:t>
      </w:r>
      <w:bookmarkStart w:id="0" w:name="_GoBack"/>
      <w:bookmarkEnd w:id="0"/>
    </w:p>
    <w:p w:rsidR="008905AA" w:rsidRDefault="008905AA">
      <w:pPr>
        <w:pStyle w:val="647437fe-a581-4fa5-9397-89889abed1ab"/>
      </w:pPr>
    </w:p>
    <w:p w:rsidR="008905AA" w:rsidRDefault="008905AA">
      <w:pPr>
        <w:jc w:val="left"/>
      </w:pPr>
    </w:p>
    <w:p w:rsidR="008905AA" w:rsidRDefault="00D03710">
      <w:pPr>
        <w:pStyle w:val="b1d1deba-19db-414b-b16d-c09f1211769b"/>
      </w:pPr>
      <w:r>
        <w:rPr>
          <w:color w:val="5B9BD5"/>
          <w:sz w:val="28"/>
          <w:szCs w:val="28"/>
        </w:rPr>
        <w:t xml:space="preserve"> </w:t>
      </w:r>
    </w:p>
    <w:p w:rsidR="008905AA" w:rsidRDefault="00D03710">
      <w:pPr>
        <w:pStyle w:val="3564bca7-c049-49d2-b2f8-b63bb2e23110"/>
        <w:spacing w:line="360" w:lineRule="auto"/>
      </w:pPr>
      <w:r>
        <w:t>经过几天的试运行，对于本星球的球规制定如下：</w:t>
        <w:cr/>
        <w:t/>
        <w:cr/>
        <w:t xml:space="preserve"> 1、建议大家去下载“知识星球”的APP，比直接用微信来看方便很多，功能也更多。由于人比较多，里面的内容可能比较乱。如果只想看我的发言，知识星球的APP和网页版上都有筛选功能，在右上角，选择“只看星主”。 </w:t>
        <w:cr/>
        <w:t/>
        <w:cr/>
        <w:t>2、为了使版面更为干净舒适，已经任命了三名管理员。目前他们的责任主要是清理网络营销帖和水贴、引导所有小伙伴们按照秩序讨论。</w:t>
        <w:cr/>
        <w:t/>
        <w:cr/>
        <w:t>3、网络营销行为包括但不限于：（1）推销某种产品和服务、（2）推销公众号、（3）推销其他知识星球、（4）其他各种引流。第一次网络营销行为会给黄牌警告，禁言15天；第二次直接踢人，抱歉不退星球费用。</w:t>
        <w:cr/>
        <w:t/>
        <w:cr/>
        <w:t>某些营销活动的确能给大家带来福利的，那么请先联系我，经我同意后再发，我也会在你的帖子后留言。反过来，只要没有我留言的都定性为恶意营销。</w:t>
        <w:cr/>
        <w:t/>
        <w:cr/>
        <w:t>5、水贴标准由管理员团队控制。一般性水贴直接删除，多次发水贴后给黄牌警告，由管理员团队酌情给予禁言甚至永久禁言（如有异议，直接向我反馈）。</w:t>
        <w:cr/>
        <w:t/>
        <w:cr/>
        <w:t>6、由于本星球是投资主题，大家肯定有讨论股票的需求。为了满足这个需求，但同时又不扰乱版面，每天早上9点左右，管理员小伙伴会发一个主题帖。用  #每日一帖 的标签，加上当天的时间（比如 2019 年 3 月 18 日）发一个帖子，当日所有关于股票的讨论都可以放到下面进行。</w:t>
        <w:cr/>
        <w:t/>
        <w:cr/>
        <w:t>7、星球有一个功能是 “提问” ，大家可以向我提问，你们既然都花钱包养我了，这点权力是必须有的。但很多问题是普遍性的，我不想浪费时间重复回答；还有些问题其实是无意义的，也没法回答</w:t>
        <w:cr/>
        <w:t/>
        <w:cr/>
        <w:t>关于普遍性的问题我会开一个专门的帖子，就叫做小白FAQ。请大家看完这个帖子再提问。当然根据你们的需求，这个帖子我也会逐渐修改，逐渐趋于完善。</w:t>
        <w:cr/>
        <w:t/>
        <w:cr/>
        <w:t>无意义的问题主要类似于“某某股票会怎样走”、“某某城市房价会怎样走”之类。中国有几千个股票、几千个城市，任何人都不可能知道具体每一个会怎样走。我只能告诉你们一些判断的标准和方法，然后你们自己来做判断。</w:t>
        <w:cr/>
        <w:t/>
        <w:cr/>
        <w:t>凡是我认为有意义的问题，都会尽量回答，然后你们也能看到。看得多了，你们也就逐渐明白什么样的问题在我眼里是有意义的。</w:t>
        <w:cr/>
        <w:t/>
        <w:cr/>
        <w:t>如果你想强制我回答一个问题，那就附上8元钱。即便我觉得这个问题是无意义的，我也会告诉你为什么我认为是无意义的。</w:t>
        <w:cr/>
        <w:t/>
        <w:cr/>
        <w:t>另外，如果你不想你的问题被所有人看到，可以私信我，但不保证回答。</w:t>
        <w:cr/>
        <w:t/>
        <w:cr/>
        <w:t>8、一开始可能主要是我在做内容输出，但希望过一段时间以后，能有越来越多的人产生自己的内容。我有点理想主义，相信“人人为我，我为人人”，所以想试一下放开所有人的发言功能。</w:t>
        <w:cr/>
        <w:t/>
        <w:cr/>
        <w:t>三种类型的发言我认为是好的。（1）原创文章，最好与投资相关、（2）有见地的评论、（3）针对别人的发帖进行的认真讨论。</w:t>
        <w:cr/>
        <w:t/>
        <w:cr/>
        <w:t>这里潜伏着很多大佬，也有很多小白。希望小白们虚心学习大佬们的帖子，大佬们偶尔有耐心可以多指点一下小白。</w:t>
        <w:cr/>
        <w:t/>
        <w:cr/>
        <w:t>9、对了，本星球的主题是财商觉醒，躺赚的艺术。强调在做好本职工作的前提下，较为轻松地搞定投资理财这点事儿，并不建议穷凶极恶去资本市场抢钱。但这个说起来容易做起来难，前提是投资理财思想上对其他人的降维打击。由于大部分人未必系统学习过相关知识，所以首要的前提就是谦虚，假设自己懂的不多。</w:t>
        <w:cr/>
        <w:t/>
        <w:cr/>
        <w:t>10、希望有一个和谐良好的环境，大家实在看某些人发现不顺眼，心里默默骂一句sb即可，包括我在呢。如果有些真觉得不妥的帖子，请提问给我。</w:t>
      </w:r>
      <w:bookmarkStart w:id="0" w:name="_GoBack"/>
      <w:bookmarkEnd w:id="0"/>
    </w:p>
    <w:p w:rsidR="008905AA" w:rsidRDefault="008905AA">
      <w:pPr>
        <w:pStyle w:val="3564bca7-c049-49d2-b2f8-b63bb2e23110"/>
      </w:pPr>
    </w:p>
    <w:p w:rsidR="008905AA" w:rsidRDefault="008905AA">
      <w:pPr>
        <w:jc w:val="left"/>
      </w:pPr>
    </w:p>
    <w:p w:rsidR="008905AA" w:rsidRDefault="00D03710">
      <w:pPr>
        <w:pStyle w:val="ea8d6752-864a-4bb9-8447-3254a1aa9669"/>
      </w:pPr>
      <w:r>
        <w:rPr>
          <w:color w:val="5B9BD5"/>
          <w:sz w:val="28"/>
          <w:szCs w:val="28"/>
        </w:rPr>
        <w:t xml:space="preserve"> </w:t>
      </w:r>
    </w:p>
    <w:p w:rsidR="008905AA" w:rsidRDefault="00D03710">
      <w:pPr>
        <w:pStyle w:val="a530d77f-f6e3-4886-84cb-2c8ec836815b"/>
        <w:spacing w:line="360" w:lineRule="auto"/>
      </w:pPr>
      <w:r>
        <w:t>同志们我来了。我准备输出的第一份内容是版规，大家吓坏了没有？</w:t>
      </w:r>
      <w:bookmarkStart w:id="0" w:name="_GoBack"/>
      <w:bookmarkEnd w:id="0"/>
    </w:p>
    <w:p w:rsidR="008905AA" w:rsidRDefault="008905AA">
      <w:pPr>
        <w:pStyle w:val="a530d77f-f6e3-4886-84cb-2c8ec836815b"/>
      </w:pPr>
    </w:p>
    <w:p w:rsidR="008905AA" w:rsidRDefault="008905AA">
      <w:pPr>
        <w:jc w:val="left"/>
      </w:pPr>
    </w:p>
    <w:p w:rsidR="008905AA" w:rsidRDefault="00D03710">
      <w:pPr>
        <w:pStyle w:val="8f588bf0-601e-4cc4-aff4-10108c5e5b19"/>
      </w:pPr>
      <w:r>
        <w:rPr>
          <w:color w:val="5B9BD5"/>
          <w:sz w:val="28"/>
          <w:szCs w:val="28"/>
        </w:rPr>
        <w:t xml:space="preserve"> </w:t>
      </w:r>
    </w:p>
    <w:p w:rsidR="008905AA" w:rsidRDefault="00D03710">
      <w:pPr>
        <w:pStyle w:val="3eeee16c-e7cb-46cd-8dfb-ef983cdd5368"/>
        <w:spacing w:line="360" w:lineRule="auto"/>
      </w:pPr>
      <w:r>
        <w:t>大家把我给吓着了，一下子冲进来1700+，我保证从来没有想到过这个数字，感觉整个人都晕乎乎的。感谢大家的厚爱，我也唯有努力建设好内容来回报。</w:t>
        <w:cr/>
        <w:t/>
        <w:cr/>
        <w:t>今天白天我挺忙，上课一直要到下午三点多，中间可能就没有时间来交流了。下课以后要在公众号上写夜报，可能到晚上才会过来盖楼，劳烦大家久厚。</w:t>
        <w:cr/>
        <w:t/>
        <w:cr/>
        <w:t>对了，有一点要澄清一下，也是有朋友提醒的，怕大家误解。</w:t>
        <w:cr/>
        <w:t/>
        <w:cr/>
        <w:t>昨天公告号里推知识星球的的时候，有以下这条：</w:t>
        <w:cr/>
        <w:t/>
        <w:cr/>
        <w:t>6、我会给你们找一些特殊的福利，其价值远超299元，甚至对部分读者大人来说超过万元。TRUST ME，绝不是忽悠，而是大部分人能用到。因为我在某些方面的确有一些特殊的渠道，但不方便发在公众号上的。</w:t>
        <w:cr/>
        <w:t/>
        <w:cr/>
        <w:t>这条的意思肯定不是送你们那么多钱，举两个例子吧。</w:t>
        <w:cr/>
        <w:t/>
        <w:cr/>
        <w:t>比方说大家现在用的券商交易费率大概都是在万1.5以上，如果帮你们谈到万1.4或者1.3，算不算价值远超299元？</w:t>
        <w:cr/>
        <w:t/>
        <w:cr/>
        <w:t>又比方说购买某些优质理财产品有认购费，少的1%，多的2-3%，帮你们打折，算不算价值远超299元？</w:t>
        <w:cr/>
        <w:t/>
        <w:cr/>
        <w:t>当然这个福利的多少，和你的需求有关系。如果你就是想静静地看文章学习，那真的和你没关系，所以我也只能说大部分人能用到。</w:t>
        <w:cr/>
        <w:t/>
        <w:cr/>
        <w:t>如果因为对这条有误解而加进来的读者大人，没记错的话知识星球有三天退费制度，咱们来去自由啊。</w:t>
        <w:cr/>
        <w:t/>
        <w:cr/>
        <w:t>好了，新的一天工作开始了，就到这里。</w:t>
      </w:r>
      <w:bookmarkStart w:id="0" w:name="_GoBack"/>
      <w:bookmarkEnd w:id="0"/>
    </w:p>
    <w:p w:rsidR="008905AA" w:rsidRDefault="008905AA">
      <w:pPr>
        <w:pStyle w:val="3eeee16c-e7cb-46cd-8dfb-ef983cdd5368"/>
      </w:pPr>
    </w:p>
    <w:p w:rsidR="008905AA" w:rsidRDefault="008905AA">
      <w:pPr>
        <w:jc w:val="left"/>
      </w:pPr>
    </w:p>
    <w:p w:rsidR="008905AA" w:rsidRDefault="00D03710">
      <w:pPr>
        <w:pStyle w:val="8e2a6df7-fee6-4a98-88fa-d1a275790a80"/>
      </w:pPr>
      <w:r>
        <w:rPr>
          <w:color w:val="5B9BD5"/>
          <w:sz w:val="28"/>
          <w:szCs w:val="28"/>
        </w:rPr>
        <w:t xml:space="preserve"> </w:t>
      </w:r>
    </w:p>
    <w:p w:rsidR="008905AA" w:rsidRDefault="00D03710">
      <w:pPr>
        <w:pStyle w:val="ee2c23fd-e8c9-44c4-ba25-7550f82b65ad"/>
        <w:spacing w:line="360" w:lineRule="auto"/>
      </w:pPr>
      <w:r>
        <w:t>感谢大家的支持，我今天比较忙，从明天开始，全力建设星球。谢谢！</w:t>
      </w:r>
      <w:bookmarkStart w:id="0" w:name="_GoBack"/>
      <w:bookmarkEnd w:id="0"/>
    </w:p>
    <w:p w:rsidR="008905AA" w:rsidRDefault="008905AA">
      <w:pPr>
        <w:pStyle w:val="ee2c23fd-e8c9-44c4-ba25-7550f82b65ad"/>
      </w:pPr>
    </w:p>
    <w:p w:rsidR="008905AA" w:rsidRDefault="008905AA">
      <w:pPr>
        <w:jc w:val="left"/>
      </w:pPr>
    </w:p>
    <w:p w:rsidR="008905AA" w:rsidRDefault="00D03710">
      <w:pPr>
        <w:pStyle w:val="a30eea24-b045-4150-8228-5b240318e2ac"/>
      </w:pPr>
      <w:r>
        <w:rPr>
          <w:color w:val="5B9BD5"/>
          <w:sz w:val="28"/>
          <w:szCs w:val="28"/>
        </w:rPr>
        <w:t xml:space="preserve"> </w:t>
      </w:r>
    </w:p>
    <w:p w:rsidR="008905AA" w:rsidRDefault="00D03710">
      <w:pPr>
        <w:pStyle w:val="c6e30ca2-c18c-4135-82ed-640b9922ff75"/>
        <w:spacing w:line="360" w:lineRule="auto"/>
      </w:pPr>
      <w:r>
        <w:t>星球「刘备和朋友们」创建成功。</w:t>
        <w:cr/>
        <w:t/>
        <w:cr/>
        <w:t>这里有一份重要资料：</w:t>
        <w:cr/>
        <w:t>&lt;e type="web" href="https%3A%2F%2Fhelp.zsxq.com%2Fhowto%2Ffaq%2Fkol" title="https%3A%2F%2Fhelp.zsxq.com%2Fhowto%2Ffaq%2Fkol" /&gt;</w:t>
        <w:cr/>
        <w:t>更多星球运营推广技巧在「星球学院」：</w:t>
        <w:cr/>
        <w:t>&lt;e type="web" href="https%3A%2F%2Ft.zsxq.com%2FzVfAYvz" title="https%3A%2F%2Ft.zsxq.com%2FzVfAYvz" /&gt;</w:t>
      </w:r>
      <w:bookmarkStart w:id="0" w:name="_GoBack"/>
      <w:bookmarkEnd w:id="0"/>
    </w:p>
    <w:p w:rsidR="008905AA" w:rsidRDefault="008905AA">
      <w:pPr>
        <w:pStyle w:val="c6e30ca2-c18c-4135-82ed-640b9922ff75"/>
      </w:pPr>
    </w:p>
    <w:p w:rsidR="008905AA" w:rsidRDefault="008905AA">
      <w:pPr>
        <w:jc w:val="left"/>
      </w:pPr>
    </w:p>
    <w:sectPr w:rsidR="00EC7C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CC03E3"/>
    <w:rsid w:val="000067DC"/>
    <w:rsid w:val="00044613"/>
    <w:rsid w:val="00070CE7"/>
    <w:rsid w:val="000729AD"/>
    <w:rsid w:val="00090F22"/>
    <w:rsid w:val="000B45E0"/>
    <w:rsid w:val="000E6FE5"/>
    <w:rsid w:val="001F77AE"/>
    <w:rsid w:val="002D2B80"/>
    <w:rsid w:val="00320E48"/>
    <w:rsid w:val="00353D00"/>
    <w:rsid w:val="00377DDE"/>
    <w:rsid w:val="003B2215"/>
    <w:rsid w:val="003D5769"/>
    <w:rsid w:val="004467D5"/>
    <w:rsid w:val="004624C6"/>
    <w:rsid w:val="0047528C"/>
    <w:rsid w:val="004915EF"/>
    <w:rsid w:val="00523ED4"/>
    <w:rsid w:val="00573740"/>
    <w:rsid w:val="005A364B"/>
    <w:rsid w:val="0068178F"/>
    <w:rsid w:val="006A409B"/>
    <w:rsid w:val="0073185E"/>
    <w:rsid w:val="00742F17"/>
    <w:rsid w:val="00754BFE"/>
    <w:rsid w:val="007C0128"/>
    <w:rsid w:val="008114D4"/>
    <w:rsid w:val="0081279E"/>
    <w:rsid w:val="0081400B"/>
    <w:rsid w:val="00850106"/>
    <w:rsid w:val="00850573"/>
    <w:rsid w:val="00894EAE"/>
    <w:rsid w:val="008A7068"/>
    <w:rsid w:val="00A162F5"/>
    <w:rsid w:val="00A258CC"/>
    <w:rsid w:val="00A57A5C"/>
    <w:rsid w:val="00A63CA5"/>
    <w:rsid w:val="00AB1C78"/>
    <w:rsid w:val="00AD1245"/>
    <w:rsid w:val="00AD2D81"/>
    <w:rsid w:val="00AD63F5"/>
    <w:rsid w:val="00AE4616"/>
    <w:rsid w:val="00B03786"/>
    <w:rsid w:val="00BA7E2F"/>
    <w:rsid w:val="00BF1C21"/>
    <w:rsid w:val="00C04AE7"/>
    <w:rsid w:val="00C20EC1"/>
    <w:rsid w:val="00D04066"/>
    <w:rsid w:val="00D77AEB"/>
    <w:rsid w:val="00DB40C7"/>
    <w:rsid w:val="00DE7045"/>
    <w:rsid w:val="00DF1B97"/>
    <w:rsid w:val="00E11901"/>
    <w:rsid w:val="00E22710"/>
    <w:rsid w:val="00E477F4"/>
    <w:rsid w:val="00E5282A"/>
    <w:rsid w:val="00EB6863"/>
    <w:rsid w:val="00EC7CD2"/>
    <w:rsid w:val="00ED7DEB"/>
    <w:rsid w:val="00EF4A96"/>
    <w:rsid w:val="00F00D81"/>
    <w:rsid w:val="00F211E6"/>
    <w:rsid w:val="00F350BF"/>
    <w:rsid w:val="0E0007CD"/>
    <w:rsid w:val="0FE628AF"/>
    <w:rsid w:val="17B97B36"/>
    <w:rsid w:val="253441DD"/>
    <w:rsid w:val="372A2255"/>
    <w:rsid w:val="446F3F2A"/>
    <w:rsid w:val="456E593D"/>
    <w:rsid w:val="45961EA1"/>
    <w:rsid w:val="4C697AFB"/>
    <w:rsid w:val="59AA03D3"/>
    <w:rsid w:val="5ECC03E3"/>
    <w:rsid w:val="61CA4B43"/>
    <w:rsid w:val="64E11E15"/>
    <w:rsid w:val="6C980F43"/>
    <w:rsid w:val="702625A3"/>
    <w:rsid w:val="703D09F2"/>
    <w:rsid w:val="783E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C76D42"/>
  <w15:docId w15:val="{F13F94F5-DCED-449F-B066-0E88E300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hd w:val="clear" w:color="auto" w:fill="FFFFFF"/>
      <w:spacing w:before="300" w:line="432" w:lineRule="atLeast"/>
      <w:ind w:firstLineChars="200" w:firstLine="540"/>
    </w:pPr>
    <w:rPr>
      <w:rFonts w:ascii="Helvetica" w:hAnsi="Helvetica" w:cs="Helvetica"/>
      <w:color w:val="333333"/>
      <w:sz w:val="27"/>
      <w:szCs w:val="27"/>
    </w:rPr>
  </w:style>
  <w:style w:type="paragraph" w:styleId="1">
    <w:name w:val="heading 1"/>
    <w:basedOn w:val="a"/>
    <w:next w:val="a"/>
    <w:link w:val="10"/>
    <w:qFormat/>
    <w:pPr>
      <w:ind w:firstLine="542"/>
      <w:outlineLvl w:val="0"/>
    </w:pPr>
    <w:rPr>
      <w:b/>
      <w:color w:val="5B9BD5"/>
    </w:rPr>
  </w:style>
  <w:style w:type="paragraph" w:styleId="2">
    <w:name w:val="heading 2"/>
    <w:basedOn w:val="a"/>
    <w:next w:val="a"/>
    <w:link w:val="20"/>
    <w:uiPriority w:val="9"/>
    <w:qFormat/>
    <w:pPr>
      <w:shd w:val="clear" w:color="auto" w:fill="auto"/>
      <w:spacing w:beforeLines="100" w:before="312" w:afterLines="50" w:after="156" w:line="360" w:lineRule="auto"/>
      <w:ind w:firstLineChars="0" w:firstLine="0"/>
      <w:outlineLvl w:val="1"/>
    </w:pPr>
    <w:rPr>
      <w:rFonts w:ascii="Arial" w:hAnsi="Arial" w:cs="Arial"/>
      <w:b/>
      <w:bCs/>
      <w:color w:val="FF4C4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link w:val="a4"/>
    <w:qFormat/>
    <w:pPr>
      <w:tabs>
        <w:tab w:val="center" w:pos="4153"/>
        <w:tab w:val="right" w:pos="8306"/>
      </w:tabs>
      <w:snapToGrid w:val="0"/>
    </w:pPr>
    <w:rPr>
      <w:kern w:val="2"/>
      <w:sz w:val="18"/>
      <w:szCs w:val="18"/>
    </w:rPr>
  </w:style>
  <w:style w:type="paragraph" w:styleId="a5">
    <w:name w:val="header"/>
    <w:link w:val="a6"/>
    <w:qFormat/>
    <w:pPr>
      <w:tabs>
        <w:tab w:val="center" w:pos="4153"/>
        <w:tab w:val="right" w:pos="8306"/>
      </w:tabs>
      <w:snapToGrid w:val="0"/>
      <w:jc w:val="center"/>
    </w:pPr>
    <w:rPr>
      <w:kern w:val="2"/>
      <w:sz w:val="18"/>
      <w:szCs w:val="18"/>
    </w:rPr>
  </w:style>
  <w:style w:type="paragraph" w:styleId="a7">
    <w:name w:val="Normal (Web)"/>
    <w:basedOn w:val="a"/>
    <w:uiPriority w:val="99"/>
    <w:unhideWhenUsed/>
    <w:pPr>
      <w:shd w:val="clear" w:color="auto" w:fill="auto"/>
      <w:spacing w:before="100" w:beforeAutospacing="1" w:after="100" w:afterAutospacing="1" w:line="240" w:lineRule="auto"/>
      <w:ind w:firstLineChars="0" w:firstLine="0"/>
    </w:pPr>
    <w:rPr>
      <w:rFonts w:ascii="宋体" w:hAnsi="宋体" w:cs="宋体"/>
      <w:color w:val="auto"/>
      <w:sz w:val="24"/>
      <w:szCs w:val="24"/>
    </w:rPr>
  </w:style>
  <w:style w:type="paragraph" w:styleId="a8">
    <w:name w:val="Title"/>
    <w:next w:val="a"/>
    <w:link w:val="a9"/>
    <w:qFormat/>
    <w:pPr>
      <w:spacing w:after="75"/>
      <w:jc w:val="center"/>
    </w:pPr>
    <w:rPr>
      <w:rFonts w:ascii="Helvetica" w:hAnsi="Helvetica" w:cs="Helvetica"/>
      <w:b/>
      <w:bCs/>
      <w:color w:val="333333"/>
      <w:sz w:val="30"/>
      <w:szCs w:val="30"/>
    </w:rPr>
  </w:style>
  <w:style w:type="character" w:styleId="aa">
    <w:name w:val="Strong"/>
    <w:uiPriority w:val="22"/>
    <w:qFormat/>
    <w:rPr>
      <w:b/>
      <w:bCs/>
    </w:rPr>
  </w:style>
  <w:style w:type="character" w:styleId="ab">
    <w:name w:val="Emphasis"/>
    <w:uiPriority w:val="20"/>
    <w:qFormat/>
    <w:rPr>
      <w:i/>
      <w:iCs/>
    </w:rPr>
  </w:style>
  <w:style w:type="character" w:styleId="ac">
    <w:name w:val="Hyperlink"/>
    <w:uiPriority w:val="99"/>
    <w:unhideWhenUsed/>
    <w:rPr>
      <w:color w:val="0000FF"/>
      <w:u w:val="single"/>
    </w:rPr>
  </w:style>
  <w:style w:type="paragraph" w:customStyle="1" w:styleId="ad">
    <w:name w:val="编辑"/>
    <w:basedOn w:val="a"/>
    <w:qFormat/>
    <w:pPr>
      <w:spacing w:before="0" w:line="240" w:lineRule="auto"/>
      <w:jc w:val="right"/>
    </w:pPr>
  </w:style>
  <w:style w:type="paragraph" w:customStyle="1" w:styleId="ae">
    <w:name w:val="作者"/>
    <w:basedOn w:val="a"/>
    <w:qFormat/>
    <w:pPr>
      <w:ind w:firstLineChars="0" w:firstLine="0"/>
      <w:jc w:val="center"/>
    </w:pPr>
  </w:style>
  <w:style w:type="character" w:customStyle="1" w:styleId="a9">
    <w:name w:val="标题 字符"/>
    <w:link w:val="a8"/>
    <w:qFormat/>
    <w:rPr>
      <w:rFonts w:ascii="Helvetica" w:hAnsi="Helvetica" w:cs="Helvetica"/>
      <w:b/>
      <w:bCs/>
      <w:color w:val="333333"/>
      <w:sz w:val="30"/>
      <w:szCs w:val="30"/>
    </w:rPr>
  </w:style>
  <w:style w:type="character" w:customStyle="1" w:styleId="20">
    <w:name w:val="标题 2 字符"/>
    <w:link w:val="2"/>
    <w:uiPriority w:val="9"/>
    <w:qFormat/>
    <w:rPr>
      <w:rFonts w:ascii="Arial" w:hAnsi="Arial" w:cs="Arial"/>
      <w:b/>
      <w:bCs/>
      <w:color w:val="FF4C41"/>
      <w:sz w:val="24"/>
      <w:szCs w:val="24"/>
    </w:rPr>
  </w:style>
  <w:style w:type="character" w:customStyle="1" w:styleId="a6">
    <w:name w:val="页眉 字符"/>
    <w:link w:val="a5"/>
    <w:qFormat/>
    <w:rPr>
      <w:kern w:val="2"/>
      <w:sz w:val="18"/>
      <w:szCs w:val="18"/>
    </w:rPr>
  </w:style>
  <w:style w:type="character" w:customStyle="1" w:styleId="a4">
    <w:name w:val="页脚 字符"/>
    <w:link w:val="a3"/>
    <w:qFormat/>
    <w:rPr>
      <w:kern w:val="2"/>
      <w:sz w:val="18"/>
      <w:szCs w:val="18"/>
    </w:rPr>
  </w:style>
  <w:style w:type="character" w:customStyle="1" w:styleId="10">
    <w:name w:val="标题 1 字符"/>
    <w:link w:val="1"/>
    <w:qFormat/>
    <w:rPr>
      <w:rFonts w:ascii="Helvetica" w:hAnsi="Helvetica" w:cs="Helvetica"/>
      <w:b/>
      <w:color w:val="5B9BD5"/>
      <w:sz w:val="27"/>
      <w:szCs w:val="27"/>
      <w:shd w:val="clear" w:color="auto" w:fill="FFFFFF"/>
    </w:rPr>
  </w:style>
  <w:style w:type="paragraph" w:default="1" w:styleId="1f20df3d-dd60-4e4d-99e9-9c67d8f32b23">
    <w:name w:val="Normal"/>
    <w:qFormat/>
    <w:pPr>
      <w:widowControl w:val="0"/>
      <w:jc w:val="both"/>
    </w:pPr>
  </w:style>
  <w:style w:type="character" w:default="1" w:styleId="20eeda40-28ae-41e6-833d-8df97a0f3af8">
    <w:name w:val="Default Paragraph Font"/>
    <w:uiPriority w:val="1"/>
    <w:semiHidden/>
    <w:unhideWhenUsed/>
  </w:style>
  <w:style w:type="table" w:default="1" w:styleId="e90b8c6a-21d9-4323-956f-6fac27860549">
    <w:name w:val="Normal Table"/>
    <w:uiPriority w:val="99"/>
    <w:semiHidden/>
    <w:unhideWhenUsed/>
    <w:tblPr>
      <w:tblInd w:w="0" w:type="dxa"/>
      <w:tblCellMar>
        <w:top w:w="0" w:type="dxa"/>
        <w:left w:w="108" w:type="dxa"/>
        <w:bottom w:w="0" w:type="dxa"/>
        <w:right w:w="108" w:type="dxa"/>
      </w:tblCellMar>
    </w:tblPr>
  </w:style>
  <w:style w:type="numbering" w:default="1" w:styleId="908df734-457a-420f-b26d-55c1d37d9654">
    <w:name w:val="No List"/>
    <w:uiPriority w:val="99"/>
    <w:semiHidden/>
    <w:unhideWhenUsed/>
  </w:style>
  <w:style w:type="paragraph" w:customStyle="1" w:styleId="87249b14-a171-4f09-912e-f87dabb902dd">
    <w:name w:val="石墨文档正文"/>
    <w:qFormat/>
    <w:rPr>
      <w:szCs w:val="22"/>
    </w:rPr>
  </w:style>
  <w:style w:type="paragraph" w:customStyle="1" w:styleId="a9a2b357-5764-453c-bf62-b69b40ee3ef8">
    <w:name w:val="石墨文档副标题"/>
    <w:qFormat/>
    <w:rPr>
      <w:color w:val="888888"/>
      <w:sz w:val="48"/>
      <w:szCs w:val="48"/>
    </w:rPr>
  </w:style>
  <w:style w:type="paragraph" w:customStyle="1" w:styleId="95c856b0-a5ad-4d29-9eb7-8a3a4067920e">
    <w:name w:val="石墨文档大标题"/>
    <w:next w:val="a3"/>
    <w:uiPriority w:val="9"/>
    <w:unhideWhenUsed/>
    <w:qFormat/>
    <w:pPr>
      <w:spacing w:before="260" w:after="260"/>
      <w:outlineLvl w:val="0"/>
    </w:pPr>
    <w:rPr>
      <w:b/>
      <w:bCs/>
      <w:sz w:val="40"/>
      <w:szCs w:val="40"/>
    </w:rPr>
  </w:style>
  <w:style w:type="paragraph" w:customStyle="1" w:styleId="7750a2ee-c33a-49e3-82f6-78e4c0eb3d2e">
    <w:name w:val="石墨文档中标题"/>
    <w:next w:val="a3"/>
    <w:uiPriority w:val="9"/>
    <w:unhideWhenUsed/>
    <w:qFormat/>
    <w:pPr>
      <w:spacing w:before="260" w:after="260"/>
      <w:outlineLvl w:val="1"/>
    </w:pPr>
    <w:rPr>
      <w:b/>
      <w:bCs/>
      <w:sz w:val="36"/>
      <w:szCs w:val="36"/>
    </w:rPr>
  </w:style>
  <w:style w:type="paragraph" w:customStyle="1" w:styleId="a61cc602-3ee9-4c8c-b620-dfe755b5e711">
    <w:name w:val="石墨文档小标题"/>
    <w:next w:val="a3"/>
    <w:uiPriority w:val="9"/>
    <w:unhideWhenUsed/>
    <w:qFormat/>
    <w:pPr>
      <w:spacing w:before="260" w:after="260"/>
      <w:outlineLvl w:val="2"/>
    </w:pPr>
    <w:rPr>
      <w:b/>
      <w:bCs/>
      <w:sz w:val="32"/>
      <w:szCs w:val="32"/>
    </w:rPr>
  </w:style>
  <w:style w:type="paragraph" w:customStyle="1" w:styleId="22f3438f-dfd2-4693-887f-c24edfbf6760">
    <w:name w:val="石墨文档标题"/>
    <w:next w:val="a3"/>
    <w:uiPriority w:val="9"/>
    <w:unhideWhenUsed/>
    <w:qFormat/>
    <w:pPr>
      <w:spacing w:before="260" w:after="260"/>
      <w:outlineLvl w:val="3"/>
    </w:pPr>
    <w:rPr>
      <w:b/>
      <w:bCs/>
      <w:sz w:val="56"/>
      <w:szCs w:val="56"/>
    </w:rPr>
  </w:style>
  <w:style w:type="paragraph" w:customStyle="1" w:styleId="885a9f8d-1f56-4d1f-bc68-04b2b831e9d7">
    <w:name w:val="石墨文档引用"/>
    <w:qFormat/>
    <w:pPr>
      <w:pBdr>
        <w:left w:val="single" w:sz="30" w:space="10" w:color="F0F0F0"/>
      </w:pBdr>
    </w:pPr>
    <w:rPr>
      <w:color w:val="ADADAD"/>
    </w:rPr>
  </w:style>
  <w:style w:type="paragraph" w:default="1" w:styleId="a160126c-9b35-4ab0-b82d-510c98c0fc95">
    <w:name w:val="Normal"/>
    <w:qFormat/>
    <w:pPr>
      <w:widowControl w:val="0"/>
      <w:jc w:val="both"/>
    </w:pPr>
  </w:style>
  <w:style w:type="character" w:default="1" w:styleId="767b3547-3d46-4c80-bc5f-b06ca94611f5">
    <w:name w:val="Default Paragraph Font"/>
    <w:uiPriority w:val="1"/>
    <w:semiHidden/>
    <w:unhideWhenUsed/>
  </w:style>
  <w:style w:type="table" w:default="1" w:styleId="17332076-2b1f-4d7a-a31a-1470e7b7e208">
    <w:name w:val="Normal Table"/>
    <w:uiPriority w:val="99"/>
    <w:semiHidden/>
    <w:unhideWhenUsed/>
    <w:tblPr>
      <w:tblInd w:w="0" w:type="dxa"/>
      <w:tblCellMar>
        <w:top w:w="0" w:type="dxa"/>
        <w:left w:w="108" w:type="dxa"/>
        <w:bottom w:w="0" w:type="dxa"/>
        <w:right w:w="108" w:type="dxa"/>
      </w:tblCellMar>
    </w:tblPr>
  </w:style>
  <w:style w:type="numbering" w:default="1" w:styleId="f83b31b0-d7a6-4f19-87be-6f976a138503">
    <w:name w:val="No List"/>
    <w:uiPriority w:val="99"/>
    <w:semiHidden/>
    <w:unhideWhenUsed/>
  </w:style>
  <w:style w:type="paragraph" w:customStyle="1" w:styleId="787215bb-2497-4a96-a5ae-507d997cb29b">
    <w:name w:val="石墨文档正文"/>
    <w:qFormat/>
    <w:rPr>
      <w:szCs w:val="22"/>
    </w:rPr>
  </w:style>
  <w:style w:type="paragraph" w:customStyle="1" w:styleId="498e89d5-7408-434f-affa-831b80e8923c">
    <w:name w:val="石墨文档副标题"/>
    <w:qFormat/>
    <w:rPr>
      <w:color w:val="888888"/>
      <w:sz w:val="48"/>
      <w:szCs w:val="48"/>
    </w:rPr>
  </w:style>
  <w:style w:type="paragraph" w:customStyle="1" w:styleId="c344f332-fc01-47ac-bcd2-34252972f7be">
    <w:name w:val="石墨文档大标题"/>
    <w:next w:val="a3"/>
    <w:uiPriority w:val="9"/>
    <w:unhideWhenUsed/>
    <w:qFormat/>
    <w:pPr>
      <w:spacing w:before="260" w:after="260"/>
      <w:outlineLvl w:val="0"/>
    </w:pPr>
    <w:rPr>
      <w:b/>
      <w:bCs/>
      <w:sz w:val="40"/>
      <w:szCs w:val="40"/>
    </w:rPr>
  </w:style>
  <w:style w:type="paragraph" w:customStyle="1" w:styleId="3998265b-970c-4a78-8b8b-ac3aee1a4f85">
    <w:name w:val="石墨文档中标题"/>
    <w:next w:val="a3"/>
    <w:uiPriority w:val="9"/>
    <w:unhideWhenUsed/>
    <w:qFormat/>
    <w:pPr>
      <w:spacing w:before="260" w:after="260"/>
      <w:outlineLvl w:val="1"/>
    </w:pPr>
    <w:rPr>
      <w:b/>
      <w:bCs/>
      <w:sz w:val="36"/>
      <w:szCs w:val="36"/>
    </w:rPr>
  </w:style>
  <w:style w:type="paragraph" w:customStyle="1" w:styleId="b6325fba-e45a-4283-a765-30622469cc0e">
    <w:name w:val="石墨文档小标题"/>
    <w:next w:val="a3"/>
    <w:uiPriority w:val="9"/>
    <w:unhideWhenUsed/>
    <w:qFormat/>
    <w:pPr>
      <w:spacing w:before="260" w:after="260"/>
      <w:outlineLvl w:val="2"/>
    </w:pPr>
    <w:rPr>
      <w:b/>
      <w:bCs/>
      <w:sz w:val="32"/>
      <w:szCs w:val="32"/>
    </w:rPr>
  </w:style>
  <w:style w:type="paragraph" w:customStyle="1" w:styleId="6a78e403-d655-4b0a-bba9-6b78a1d4067c">
    <w:name w:val="石墨文档标题"/>
    <w:next w:val="a3"/>
    <w:uiPriority w:val="9"/>
    <w:unhideWhenUsed/>
    <w:qFormat/>
    <w:pPr>
      <w:spacing w:before="260" w:after="260"/>
      <w:outlineLvl w:val="3"/>
    </w:pPr>
    <w:rPr>
      <w:b/>
      <w:bCs/>
      <w:sz w:val="56"/>
      <w:szCs w:val="56"/>
    </w:rPr>
  </w:style>
  <w:style w:type="paragraph" w:customStyle="1" w:styleId="7ffbd698-329f-4f02-900b-512deca22f6f">
    <w:name w:val="石墨文档引用"/>
    <w:qFormat/>
    <w:pPr>
      <w:pBdr>
        <w:left w:val="single" w:sz="30" w:space="10" w:color="F0F0F0"/>
      </w:pBdr>
    </w:pPr>
    <w:rPr>
      <w:color w:val="ADADAD"/>
    </w:rPr>
  </w:style>
  <w:style w:type="paragraph" w:default="1" w:styleId="6c9de079-c8e7-4778-9768-de6d91250b64">
    <w:name w:val="Normal"/>
    <w:qFormat/>
    <w:pPr>
      <w:widowControl w:val="0"/>
      <w:jc w:val="both"/>
    </w:pPr>
  </w:style>
  <w:style w:type="character" w:default="1" w:styleId="7e50b03a-e27f-497e-a254-d78f926f20cf">
    <w:name w:val="Default Paragraph Font"/>
    <w:uiPriority w:val="1"/>
    <w:semiHidden/>
    <w:unhideWhenUsed/>
  </w:style>
  <w:style w:type="table" w:default="1" w:styleId="eb5cf34d-0812-442c-9414-fd19591857ac">
    <w:name w:val="Normal Table"/>
    <w:uiPriority w:val="99"/>
    <w:semiHidden/>
    <w:unhideWhenUsed/>
    <w:tblPr>
      <w:tblInd w:w="0" w:type="dxa"/>
      <w:tblCellMar>
        <w:top w:w="0" w:type="dxa"/>
        <w:left w:w="108" w:type="dxa"/>
        <w:bottom w:w="0" w:type="dxa"/>
        <w:right w:w="108" w:type="dxa"/>
      </w:tblCellMar>
    </w:tblPr>
  </w:style>
  <w:style w:type="numbering" w:default="1" w:styleId="7dd75b17-272f-4038-b885-f8bf4a8a5512">
    <w:name w:val="No List"/>
    <w:uiPriority w:val="99"/>
    <w:semiHidden/>
    <w:unhideWhenUsed/>
  </w:style>
  <w:style w:type="paragraph" w:customStyle="1" w:styleId="0e46ea2f-7b77-4af0-b2bc-ec114840ab3c">
    <w:name w:val="石墨文档正文"/>
    <w:qFormat/>
    <w:rPr>
      <w:szCs w:val="22"/>
    </w:rPr>
  </w:style>
  <w:style w:type="paragraph" w:customStyle="1" w:styleId="ecbf3ebc-8ed5-4d4e-b089-41cf9a82b30f">
    <w:name w:val="石墨文档副标题"/>
    <w:qFormat/>
    <w:rPr>
      <w:color w:val="888888"/>
      <w:sz w:val="48"/>
      <w:szCs w:val="48"/>
    </w:rPr>
  </w:style>
  <w:style w:type="paragraph" w:customStyle="1" w:styleId="9eddb226-a4ab-447c-85c6-43fdfa5939fc">
    <w:name w:val="石墨文档大标题"/>
    <w:next w:val="a3"/>
    <w:uiPriority w:val="9"/>
    <w:unhideWhenUsed/>
    <w:qFormat/>
    <w:pPr>
      <w:spacing w:before="260" w:after="260"/>
      <w:outlineLvl w:val="0"/>
    </w:pPr>
    <w:rPr>
      <w:b/>
      <w:bCs/>
      <w:sz w:val="40"/>
      <w:szCs w:val="40"/>
    </w:rPr>
  </w:style>
  <w:style w:type="paragraph" w:customStyle="1" w:styleId="87ee7fe6-9e30-4525-acc3-7d7f6934d70d">
    <w:name w:val="石墨文档中标题"/>
    <w:next w:val="a3"/>
    <w:uiPriority w:val="9"/>
    <w:unhideWhenUsed/>
    <w:qFormat/>
    <w:pPr>
      <w:spacing w:before="260" w:after="260"/>
      <w:outlineLvl w:val="1"/>
    </w:pPr>
    <w:rPr>
      <w:b/>
      <w:bCs/>
      <w:sz w:val="36"/>
      <w:szCs w:val="36"/>
    </w:rPr>
  </w:style>
  <w:style w:type="paragraph" w:customStyle="1" w:styleId="8c74f674-1163-407c-89e1-fb17c9e650d7">
    <w:name w:val="石墨文档小标题"/>
    <w:next w:val="a3"/>
    <w:uiPriority w:val="9"/>
    <w:unhideWhenUsed/>
    <w:qFormat/>
    <w:pPr>
      <w:spacing w:before="260" w:after="260"/>
      <w:outlineLvl w:val="2"/>
    </w:pPr>
    <w:rPr>
      <w:b/>
      <w:bCs/>
      <w:sz w:val="32"/>
      <w:szCs w:val="32"/>
    </w:rPr>
  </w:style>
  <w:style w:type="paragraph" w:customStyle="1" w:styleId="6af9d02a-d927-464f-ac16-371d2b11d4d5">
    <w:name w:val="石墨文档标题"/>
    <w:next w:val="a3"/>
    <w:uiPriority w:val="9"/>
    <w:unhideWhenUsed/>
    <w:qFormat/>
    <w:pPr>
      <w:spacing w:before="260" w:after="260"/>
      <w:outlineLvl w:val="3"/>
    </w:pPr>
    <w:rPr>
      <w:b/>
      <w:bCs/>
      <w:sz w:val="56"/>
      <w:szCs w:val="56"/>
    </w:rPr>
  </w:style>
  <w:style w:type="paragraph" w:customStyle="1" w:styleId="c06ba31a-02a7-4aa2-864b-28440f6615ac">
    <w:name w:val="石墨文档引用"/>
    <w:qFormat/>
    <w:pPr>
      <w:pBdr>
        <w:left w:val="single" w:sz="30" w:space="10" w:color="F0F0F0"/>
      </w:pBdr>
    </w:pPr>
    <w:rPr>
      <w:color w:val="ADADAD"/>
    </w:rPr>
  </w:style>
  <w:style w:type="paragraph" w:default="1" w:styleId="e237e8a9-240a-4a83-b991-8b06cad781cc">
    <w:name w:val="Normal"/>
    <w:qFormat/>
    <w:pPr>
      <w:widowControl w:val="0"/>
      <w:jc w:val="both"/>
    </w:pPr>
  </w:style>
  <w:style w:type="character" w:default="1" w:styleId="3388c28b-4f8a-4d61-b973-96b5d8279d26">
    <w:name w:val="Default Paragraph Font"/>
    <w:uiPriority w:val="1"/>
    <w:semiHidden/>
    <w:unhideWhenUsed/>
  </w:style>
  <w:style w:type="table" w:default="1" w:styleId="7f24bdd5-6406-491d-a3ce-ce88e63916d4">
    <w:name w:val="Normal Table"/>
    <w:uiPriority w:val="99"/>
    <w:semiHidden/>
    <w:unhideWhenUsed/>
    <w:tblPr>
      <w:tblInd w:w="0" w:type="dxa"/>
      <w:tblCellMar>
        <w:top w:w="0" w:type="dxa"/>
        <w:left w:w="108" w:type="dxa"/>
        <w:bottom w:w="0" w:type="dxa"/>
        <w:right w:w="108" w:type="dxa"/>
      </w:tblCellMar>
    </w:tblPr>
  </w:style>
  <w:style w:type="numbering" w:default="1" w:styleId="06cc0d7e-abf4-4972-8ee1-bcc868d3a4f2">
    <w:name w:val="No List"/>
    <w:uiPriority w:val="99"/>
    <w:semiHidden/>
    <w:unhideWhenUsed/>
  </w:style>
  <w:style w:type="paragraph" w:customStyle="1" w:styleId="9cd39a3c-db41-4d84-b427-93991bdc5b65">
    <w:name w:val="石墨文档正文"/>
    <w:qFormat/>
    <w:rPr>
      <w:szCs w:val="22"/>
    </w:rPr>
  </w:style>
  <w:style w:type="paragraph" w:customStyle="1" w:styleId="4a98bc0a-aeb8-48e8-8daf-79be8ebfe3e7">
    <w:name w:val="石墨文档副标题"/>
    <w:qFormat/>
    <w:rPr>
      <w:color w:val="888888"/>
      <w:sz w:val="48"/>
      <w:szCs w:val="48"/>
    </w:rPr>
  </w:style>
  <w:style w:type="paragraph" w:customStyle="1" w:styleId="44e71b0a-6a51-4de3-83a2-f89e21c1ad75">
    <w:name w:val="石墨文档大标题"/>
    <w:next w:val="a3"/>
    <w:uiPriority w:val="9"/>
    <w:unhideWhenUsed/>
    <w:qFormat/>
    <w:pPr>
      <w:spacing w:before="260" w:after="260"/>
      <w:outlineLvl w:val="0"/>
    </w:pPr>
    <w:rPr>
      <w:b/>
      <w:bCs/>
      <w:sz w:val="40"/>
      <w:szCs w:val="40"/>
    </w:rPr>
  </w:style>
  <w:style w:type="paragraph" w:customStyle="1" w:styleId="f96975b2-9e58-44a4-b770-19606a23120c">
    <w:name w:val="石墨文档中标题"/>
    <w:next w:val="a3"/>
    <w:uiPriority w:val="9"/>
    <w:unhideWhenUsed/>
    <w:qFormat/>
    <w:pPr>
      <w:spacing w:before="260" w:after="260"/>
      <w:outlineLvl w:val="1"/>
    </w:pPr>
    <w:rPr>
      <w:b/>
      <w:bCs/>
      <w:sz w:val="36"/>
      <w:szCs w:val="36"/>
    </w:rPr>
  </w:style>
  <w:style w:type="paragraph" w:customStyle="1" w:styleId="60636dbd-f233-4462-b265-79755b68ba72">
    <w:name w:val="石墨文档小标题"/>
    <w:next w:val="a3"/>
    <w:uiPriority w:val="9"/>
    <w:unhideWhenUsed/>
    <w:qFormat/>
    <w:pPr>
      <w:spacing w:before="260" w:after="260"/>
      <w:outlineLvl w:val="2"/>
    </w:pPr>
    <w:rPr>
      <w:b/>
      <w:bCs/>
      <w:sz w:val="32"/>
      <w:szCs w:val="32"/>
    </w:rPr>
  </w:style>
  <w:style w:type="paragraph" w:customStyle="1" w:styleId="029805a4-7bd3-4aab-9c0c-4e0fe4086804">
    <w:name w:val="石墨文档标题"/>
    <w:next w:val="a3"/>
    <w:uiPriority w:val="9"/>
    <w:unhideWhenUsed/>
    <w:qFormat/>
    <w:pPr>
      <w:spacing w:before="260" w:after="260"/>
      <w:outlineLvl w:val="3"/>
    </w:pPr>
    <w:rPr>
      <w:b/>
      <w:bCs/>
      <w:sz w:val="56"/>
      <w:szCs w:val="56"/>
    </w:rPr>
  </w:style>
  <w:style w:type="paragraph" w:customStyle="1" w:styleId="ec7e23c2-4dfe-4af0-a2ae-5bd22f9495c2">
    <w:name w:val="石墨文档引用"/>
    <w:qFormat/>
    <w:pPr>
      <w:pBdr>
        <w:left w:val="single" w:sz="30" w:space="10" w:color="F0F0F0"/>
      </w:pBdr>
    </w:pPr>
    <w:rPr>
      <w:color w:val="ADADAD"/>
    </w:rPr>
  </w:style>
  <w:style w:type="paragraph" w:default="1" w:styleId="f46ebae6-3354-419d-b3a9-5b3d398903d9">
    <w:name w:val="Normal"/>
    <w:qFormat/>
    <w:pPr>
      <w:widowControl w:val="0"/>
      <w:jc w:val="both"/>
    </w:pPr>
  </w:style>
  <w:style w:type="character" w:default="1" w:styleId="d5c451ff-c832-4b6e-ab83-929c7c419611">
    <w:name w:val="Default Paragraph Font"/>
    <w:uiPriority w:val="1"/>
    <w:semiHidden/>
    <w:unhideWhenUsed/>
  </w:style>
  <w:style w:type="table" w:default="1" w:styleId="6d193a73-985a-4fd4-9104-e0e5cf7b06f4">
    <w:name w:val="Normal Table"/>
    <w:uiPriority w:val="99"/>
    <w:semiHidden/>
    <w:unhideWhenUsed/>
    <w:tblPr>
      <w:tblInd w:w="0" w:type="dxa"/>
      <w:tblCellMar>
        <w:top w:w="0" w:type="dxa"/>
        <w:left w:w="108" w:type="dxa"/>
        <w:bottom w:w="0" w:type="dxa"/>
        <w:right w:w="108" w:type="dxa"/>
      </w:tblCellMar>
    </w:tblPr>
  </w:style>
  <w:style w:type="numbering" w:default="1" w:styleId="811800c4-2028-4ec1-a0ff-60fc3d3ba681">
    <w:name w:val="No List"/>
    <w:uiPriority w:val="99"/>
    <w:semiHidden/>
    <w:unhideWhenUsed/>
  </w:style>
  <w:style w:type="paragraph" w:customStyle="1" w:styleId="16686cec-57a2-4160-9167-f76adcdac99d">
    <w:name w:val="石墨文档正文"/>
    <w:qFormat/>
    <w:rPr>
      <w:szCs w:val="22"/>
    </w:rPr>
  </w:style>
  <w:style w:type="paragraph" w:customStyle="1" w:styleId="eba60851-4774-4c0e-aa0f-af3cfa67b861">
    <w:name w:val="石墨文档副标题"/>
    <w:qFormat/>
    <w:rPr>
      <w:color w:val="888888"/>
      <w:sz w:val="48"/>
      <w:szCs w:val="48"/>
    </w:rPr>
  </w:style>
  <w:style w:type="paragraph" w:customStyle="1" w:styleId="532dc0ed-28c0-48e7-bd45-4372668a2a76">
    <w:name w:val="石墨文档大标题"/>
    <w:next w:val="a3"/>
    <w:uiPriority w:val="9"/>
    <w:unhideWhenUsed/>
    <w:qFormat/>
    <w:pPr>
      <w:spacing w:before="260" w:after="260"/>
      <w:outlineLvl w:val="0"/>
    </w:pPr>
    <w:rPr>
      <w:b/>
      <w:bCs/>
      <w:sz w:val="40"/>
      <w:szCs w:val="40"/>
    </w:rPr>
  </w:style>
  <w:style w:type="paragraph" w:customStyle="1" w:styleId="94561d78-f189-4130-b9e1-7711ad567d1a">
    <w:name w:val="石墨文档中标题"/>
    <w:next w:val="a3"/>
    <w:uiPriority w:val="9"/>
    <w:unhideWhenUsed/>
    <w:qFormat/>
    <w:pPr>
      <w:spacing w:before="260" w:after="260"/>
      <w:outlineLvl w:val="1"/>
    </w:pPr>
    <w:rPr>
      <w:b/>
      <w:bCs/>
      <w:sz w:val="36"/>
      <w:szCs w:val="36"/>
    </w:rPr>
  </w:style>
  <w:style w:type="paragraph" w:customStyle="1" w:styleId="1696a405-627b-401a-8e57-ed0bbfbafc82">
    <w:name w:val="石墨文档小标题"/>
    <w:next w:val="a3"/>
    <w:uiPriority w:val="9"/>
    <w:unhideWhenUsed/>
    <w:qFormat/>
    <w:pPr>
      <w:spacing w:before="260" w:after="260"/>
      <w:outlineLvl w:val="2"/>
    </w:pPr>
    <w:rPr>
      <w:b/>
      <w:bCs/>
      <w:sz w:val="32"/>
      <w:szCs w:val="32"/>
    </w:rPr>
  </w:style>
  <w:style w:type="paragraph" w:customStyle="1" w:styleId="413b6b4b-530a-4b7c-9731-9cd9c8836a7d">
    <w:name w:val="石墨文档标题"/>
    <w:next w:val="a3"/>
    <w:uiPriority w:val="9"/>
    <w:unhideWhenUsed/>
    <w:qFormat/>
    <w:pPr>
      <w:spacing w:before="260" w:after="260"/>
      <w:outlineLvl w:val="3"/>
    </w:pPr>
    <w:rPr>
      <w:b/>
      <w:bCs/>
      <w:sz w:val="56"/>
      <w:szCs w:val="56"/>
    </w:rPr>
  </w:style>
  <w:style w:type="paragraph" w:customStyle="1" w:styleId="34787b29-c074-4230-beec-bbf3e8876dc5">
    <w:name w:val="石墨文档引用"/>
    <w:qFormat/>
    <w:pPr>
      <w:pBdr>
        <w:left w:val="single" w:sz="30" w:space="10" w:color="F0F0F0"/>
      </w:pBdr>
    </w:pPr>
    <w:rPr>
      <w:color w:val="ADADAD"/>
    </w:rPr>
  </w:style>
  <w:style w:type="paragraph" w:default="1" w:styleId="f259181e-e16d-4801-865f-edd2c9753f14">
    <w:name w:val="Normal"/>
    <w:qFormat/>
    <w:pPr>
      <w:widowControl w:val="0"/>
      <w:jc w:val="both"/>
    </w:pPr>
  </w:style>
  <w:style w:type="character" w:default="1" w:styleId="45bf970c-c554-4abf-9e91-165c106568e3">
    <w:name w:val="Default Paragraph Font"/>
    <w:uiPriority w:val="1"/>
    <w:semiHidden/>
    <w:unhideWhenUsed/>
  </w:style>
  <w:style w:type="table" w:default="1" w:styleId="2ae6eea3-2bf8-44c6-aaeb-737b4f3428ae">
    <w:name w:val="Normal Table"/>
    <w:uiPriority w:val="99"/>
    <w:semiHidden/>
    <w:unhideWhenUsed/>
    <w:tblPr>
      <w:tblInd w:w="0" w:type="dxa"/>
      <w:tblCellMar>
        <w:top w:w="0" w:type="dxa"/>
        <w:left w:w="108" w:type="dxa"/>
        <w:bottom w:w="0" w:type="dxa"/>
        <w:right w:w="108" w:type="dxa"/>
      </w:tblCellMar>
    </w:tblPr>
  </w:style>
  <w:style w:type="numbering" w:default="1" w:styleId="13c26236-7331-46bb-833a-be59f59151a2">
    <w:name w:val="No List"/>
    <w:uiPriority w:val="99"/>
    <w:semiHidden/>
    <w:unhideWhenUsed/>
  </w:style>
  <w:style w:type="paragraph" w:customStyle="1" w:styleId="3ac34bad-62eb-49df-95f4-15a0bdff3d59">
    <w:name w:val="石墨文档正文"/>
    <w:qFormat/>
    <w:rPr>
      <w:szCs w:val="22"/>
    </w:rPr>
  </w:style>
  <w:style w:type="paragraph" w:customStyle="1" w:styleId="87b4981c-3733-4fc7-8b6c-dd342cf749a8">
    <w:name w:val="石墨文档副标题"/>
    <w:qFormat/>
    <w:rPr>
      <w:color w:val="888888"/>
      <w:sz w:val="48"/>
      <w:szCs w:val="48"/>
    </w:rPr>
  </w:style>
  <w:style w:type="paragraph" w:customStyle="1" w:styleId="32b35b64-58ab-481a-b46a-fb2061e97c2c">
    <w:name w:val="石墨文档大标题"/>
    <w:next w:val="a3"/>
    <w:uiPriority w:val="9"/>
    <w:unhideWhenUsed/>
    <w:qFormat/>
    <w:pPr>
      <w:spacing w:before="260" w:after="260"/>
      <w:outlineLvl w:val="0"/>
    </w:pPr>
    <w:rPr>
      <w:b/>
      <w:bCs/>
      <w:sz w:val="40"/>
      <w:szCs w:val="40"/>
    </w:rPr>
  </w:style>
  <w:style w:type="paragraph" w:customStyle="1" w:styleId="9d229a7c-38a4-4527-9d56-054d935a8def">
    <w:name w:val="石墨文档中标题"/>
    <w:next w:val="a3"/>
    <w:uiPriority w:val="9"/>
    <w:unhideWhenUsed/>
    <w:qFormat/>
    <w:pPr>
      <w:spacing w:before="260" w:after="260"/>
      <w:outlineLvl w:val="1"/>
    </w:pPr>
    <w:rPr>
      <w:b/>
      <w:bCs/>
      <w:sz w:val="36"/>
      <w:szCs w:val="36"/>
    </w:rPr>
  </w:style>
  <w:style w:type="paragraph" w:customStyle="1" w:styleId="1239c1d9-ebd3-44bb-8cc8-82266c9f31a1">
    <w:name w:val="石墨文档小标题"/>
    <w:next w:val="a3"/>
    <w:uiPriority w:val="9"/>
    <w:unhideWhenUsed/>
    <w:qFormat/>
    <w:pPr>
      <w:spacing w:before="260" w:after="260"/>
      <w:outlineLvl w:val="2"/>
    </w:pPr>
    <w:rPr>
      <w:b/>
      <w:bCs/>
      <w:sz w:val="32"/>
      <w:szCs w:val="32"/>
    </w:rPr>
  </w:style>
  <w:style w:type="paragraph" w:customStyle="1" w:styleId="6c99ba22-df36-4507-b06e-b6bd4ef00cf7">
    <w:name w:val="石墨文档标题"/>
    <w:next w:val="a3"/>
    <w:uiPriority w:val="9"/>
    <w:unhideWhenUsed/>
    <w:qFormat/>
    <w:pPr>
      <w:spacing w:before="260" w:after="260"/>
      <w:outlineLvl w:val="3"/>
    </w:pPr>
    <w:rPr>
      <w:b/>
      <w:bCs/>
      <w:sz w:val="56"/>
      <w:szCs w:val="56"/>
    </w:rPr>
  </w:style>
  <w:style w:type="paragraph" w:customStyle="1" w:styleId="72cb6ac4-b011-4c02-b13c-7b887a3ad9b7">
    <w:name w:val="石墨文档引用"/>
    <w:qFormat/>
    <w:pPr>
      <w:pBdr>
        <w:left w:val="single" w:sz="30" w:space="10" w:color="F0F0F0"/>
      </w:pBdr>
    </w:pPr>
    <w:rPr>
      <w:color w:val="ADADAD"/>
    </w:rPr>
  </w:style>
  <w:style w:type="paragraph" w:default="1" w:styleId="b0f7764c-61d4-4a24-880a-82994c18ccf4">
    <w:name w:val="Normal"/>
    <w:qFormat/>
    <w:pPr>
      <w:widowControl w:val="0"/>
      <w:jc w:val="both"/>
    </w:pPr>
  </w:style>
  <w:style w:type="character" w:default="1" w:styleId="87cf7e99-42f1-482f-96af-e854ed562efc">
    <w:name w:val="Default Paragraph Font"/>
    <w:uiPriority w:val="1"/>
    <w:semiHidden/>
    <w:unhideWhenUsed/>
  </w:style>
  <w:style w:type="table" w:default="1" w:styleId="d7f80923-0024-4407-9178-2b6e3207ac66">
    <w:name w:val="Normal Table"/>
    <w:uiPriority w:val="99"/>
    <w:semiHidden/>
    <w:unhideWhenUsed/>
    <w:tblPr>
      <w:tblInd w:w="0" w:type="dxa"/>
      <w:tblCellMar>
        <w:top w:w="0" w:type="dxa"/>
        <w:left w:w="108" w:type="dxa"/>
        <w:bottom w:w="0" w:type="dxa"/>
        <w:right w:w="108" w:type="dxa"/>
      </w:tblCellMar>
    </w:tblPr>
  </w:style>
  <w:style w:type="numbering" w:default="1" w:styleId="cb0adba4-6533-4252-b665-7fb3cdca5470">
    <w:name w:val="No List"/>
    <w:uiPriority w:val="99"/>
    <w:semiHidden/>
    <w:unhideWhenUsed/>
  </w:style>
  <w:style w:type="paragraph" w:customStyle="1" w:styleId="eb20d297-a31f-4d60-9e5d-78312022f8a8">
    <w:name w:val="石墨文档正文"/>
    <w:qFormat/>
    <w:rPr>
      <w:szCs w:val="22"/>
    </w:rPr>
  </w:style>
  <w:style w:type="paragraph" w:customStyle="1" w:styleId="0d61c7c0-b9cb-4618-9e16-1c46630fc2f8">
    <w:name w:val="石墨文档副标题"/>
    <w:qFormat/>
    <w:rPr>
      <w:color w:val="888888"/>
      <w:sz w:val="48"/>
      <w:szCs w:val="48"/>
    </w:rPr>
  </w:style>
  <w:style w:type="paragraph" w:customStyle="1" w:styleId="f6b67a56-5474-46b0-9c68-d5f8125f124f">
    <w:name w:val="石墨文档大标题"/>
    <w:next w:val="a3"/>
    <w:uiPriority w:val="9"/>
    <w:unhideWhenUsed/>
    <w:qFormat/>
    <w:pPr>
      <w:spacing w:before="260" w:after="260"/>
      <w:outlineLvl w:val="0"/>
    </w:pPr>
    <w:rPr>
      <w:b/>
      <w:bCs/>
      <w:sz w:val="40"/>
      <w:szCs w:val="40"/>
    </w:rPr>
  </w:style>
  <w:style w:type="paragraph" w:customStyle="1" w:styleId="33a23845-0652-484e-98b9-d5933a050d08">
    <w:name w:val="石墨文档中标题"/>
    <w:next w:val="a3"/>
    <w:uiPriority w:val="9"/>
    <w:unhideWhenUsed/>
    <w:qFormat/>
    <w:pPr>
      <w:spacing w:before="260" w:after="260"/>
      <w:outlineLvl w:val="1"/>
    </w:pPr>
    <w:rPr>
      <w:b/>
      <w:bCs/>
      <w:sz w:val="36"/>
      <w:szCs w:val="36"/>
    </w:rPr>
  </w:style>
  <w:style w:type="paragraph" w:customStyle="1" w:styleId="7b832cee-cd6e-4275-a960-089d923d1ca0">
    <w:name w:val="石墨文档小标题"/>
    <w:next w:val="a3"/>
    <w:uiPriority w:val="9"/>
    <w:unhideWhenUsed/>
    <w:qFormat/>
    <w:pPr>
      <w:spacing w:before="260" w:after="260"/>
      <w:outlineLvl w:val="2"/>
    </w:pPr>
    <w:rPr>
      <w:b/>
      <w:bCs/>
      <w:sz w:val="32"/>
      <w:szCs w:val="32"/>
    </w:rPr>
  </w:style>
  <w:style w:type="paragraph" w:customStyle="1" w:styleId="5af7f262-2768-42ab-9ccb-e312bb5d9efd">
    <w:name w:val="石墨文档标题"/>
    <w:next w:val="a3"/>
    <w:uiPriority w:val="9"/>
    <w:unhideWhenUsed/>
    <w:qFormat/>
    <w:pPr>
      <w:spacing w:before="260" w:after="260"/>
      <w:outlineLvl w:val="3"/>
    </w:pPr>
    <w:rPr>
      <w:b/>
      <w:bCs/>
      <w:sz w:val="56"/>
      <w:szCs w:val="56"/>
    </w:rPr>
  </w:style>
  <w:style w:type="paragraph" w:customStyle="1" w:styleId="881f1c08-6e3a-477a-a51a-e77b802b59e5">
    <w:name w:val="石墨文档引用"/>
    <w:qFormat/>
    <w:pPr>
      <w:pBdr>
        <w:left w:val="single" w:sz="30" w:space="10" w:color="F0F0F0"/>
      </w:pBdr>
    </w:pPr>
    <w:rPr>
      <w:color w:val="ADADAD"/>
    </w:rPr>
  </w:style>
  <w:style w:type="paragraph" w:default="1" w:styleId="c0cefa8b-e172-480e-9a6c-2cd9a77b2224">
    <w:name w:val="Normal"/>
    <w:qFormat/>
    <w:pPr>
      <w:widowControl w:val="0"/>
      <w:jc w:val="both"/>
    </w:pPr>
  </w:style>
  <w:style w:type="character" w:default="1" w:styleId="584f1dae-38f9-405f-b875-087792dcee92">
    <w:name w:val="Default Paragraph Font"/>
    <w:uiPriority w:val="1"/>
    <w:semiHidden/>
    <w:unhideWhenUsed/>
  </w:style>
  <w:style w:type="table" w:default="1" w:styleId="71bb22af-ac72-4f98-90ce-e29c49d4450b">
    <w:name w:val="Normal Table"/>
    <w:uiPriority w:val="99"/>
    <w:semiHidden/>
    <w:unhideWhenUsed/>
    <w:tblPr>
      <w:tblInd w:w="0" w:type="dxa"/>
      <w:tblCellMar>
        <w:top w:w="0" w:type="dxa"/>
        <w:left w:w="108" w:type="dxa"/>
        <w:bottom w:w="0" w:type="dxa"/>
        <w:right w:w="108" w:type="dxa"/>
      </w:tblCellMar>
    </w:tblPr>
  </w:style>
  <w:style w:type="numbering" w:default="1" w:styleId="5bd81877-ad7b-4f07-9993-b1af5f4df778">
    <w:name w:val="No List"/>
    <w:uiPriority w:val="99"/>
    <w:semiHidden/>
    <w:unhideWhenUsed/>
  </w:style>
  <w:style w:type="paragraph" w:customStyle="1" w:styleId="ddec9fe1-2133-437b-9d30-841870eec03a">
    <w:name w:val="石墨文档正文"/>
    <w:qFormat/>
    <w:rPr>
      <w:szCs w:val="22"/>
    </w:rPr>
  </w:style>
  <w:style w:type="paragraph" w:customStyle="1" w:styleId="3b288772-4b06-452e-a8b8-3e430fb8b577">
    <w:name w:val="石墨文档副标题"/>
    <w:qFormat/>
    <w:rPr>
      <w:color w:val="888888"/>
      <w:sz w:val="48"/>
      <w:szCs w:val="48"/>
    </w:rPr>
  </w:style>
  <w:style w:type="paragraph" w:customStyle="1" w:styleId="51d380b3-6274-4e1a-99ed-195f158177e0">
    <w:name w:val="石墨文档大标题"/>
    <w:next w:val="a3"/>
    <w:uiPriority w:val="9"/>
    <w:unhideWhenUsed/>
    <w:qFormat/>
    <w:pPr>
      <w:spacing w:before="260" w:after="260"/>
      <w:outlineLvl w:val="0"/>
    </w:pPr>
    <w:rPr>
      <w:b/>
      <w:bCs/>
      <w:sz w:val="40"/>
      <w:szCs w:val="40"/>
    </w:rPr>
  </w:style>
  <w:style w:type="paragraph" w:customStyle="1" w:styleId="efda1822-bd45-4be8-b1cb-dcb24f4186f1">
    <w:name w:val="石墨文档中标题"/>
    <w:next w:val="a3"/>
    <w:uiPriority w:val="9"/>
    <w:unhideWhenUsed/>
    <w:qFormat/>
    <w:pPr>
      <w:spacing w:before="260" w:after="260"/>
      <w:outlineLvl w:val="1"/>
    </w:pPr>
    <w:rPr>
      <w:b/>
      <w:bCs/>
      <w:sz w:val="36"/>
      <w:szCs w:val="36"/>
    </w:rPr>
  </w:style>
  <w:style w:type="paragraph" w:customStyle="1" w:styleId="7d4fd383-c720-416b-93fb-e8b3000802cf">
    <w:name w:val="石墨文档小标题"/>
    <w:next w:val="a3"/>
    <w:uiPriority w:val="9"/>
    <w:unhideWhenUsed/>
    <w:qFormat/>
    <w:pPr>
      <w:spacing w:before="260" w:after="260"/>
      <w:outlineLvl w:val="2"/>
    </w:pPr>
    <w:rPr>
      <w:b/>
      <w:bCs/>
      <w:sz w:val="32"/>
      <w:szCs w:val="32"/>
    </w:rPr>
  </w:style>
  <w:style w:type="paragraph" w:customStyle="1" w:styleId="3cf75331-124a-414e-815c-239775b4adf6">
    <w:name w:val="石墨文档标题"/>
    <w:next w:val="a3"/>
    <w:uiPriority w:val="9"/>
    <w:unhideWhenUsed/>
    <w:qFormat/>
    <w:pPr>
      <w:spacing w:before="260" w:after="260"/>
      <w:outlineLvl w:val="3"/>
    </w:pPr>
    <w:rPr>
      <w:b/>
      <w:bCs/>
      <w:sz w:val="56"/>
      <w:szCs w:val="56"/>
    </w:rPr>
  </w:style>
  <w:style w:type="paragraph" w:customStyle="1" w:styleId="ae9e2508-e24f-4def-b4f9-af8844fb04fa">
    <w:name w:val="石墨文档引用"/>
    <w:qFormat/>
    <w:pPr>
      <w:pBdr>
        <w:left w:val="single" w:sz="30" w:space="10" w:color="F0F0F0"/>
      </w:pBdr>
    </w:pPr>
    <w:rPr>
      <w:color w:val="ADADAD"/>
    </w:rPr>
  </w:style>
  <w:style w:type="paragraph" w:default="1" w:styleId="714711f9-66af-461c-9e3d-715f03c667e3">
    <w:name w:val="Normal"/>
    <w:qFormat/>
    <w:pPr>
      <w:widowControl w:val="0"/>
      <w:jc w:val="both"/>
    </w:pPr>
  </w:style>
  <w:style w:type="character" w:default="1" w:styleId="2e00b19e-afdd-4685-8f98-6d5b01195690">
    <w:name w:val="Default Paragraph Font"/>
    <w:uiPriority w:val="1"/>
    <w:semiHidden/>
    <w:unhideWhenUsed/>
  </w:style>
  <w:style w:type="table" w:default="1" w:styleId="b68d52d3-32c1-4cc4-90a4-b651351421f4">
    <w:name w:val="Normal Table"/>
    <w:uiPriority w:val="99"/>
    <w:semiHidden/>
    <w:unhideWhenUsed/>
    <w:tblPr>
      <w:tblInd w:w="0" w:type="dxa"/>
      <w:tblCellMar>
        <w:top w:w="0" w:type="dxa"/>
        <w:left w:w="108" w:type="dxa"/>
        <w:bottom w:w="0" w:type="dxa"/>
        <w:right w:w="108" w:type="dxa"/>
      </w:tblCellMar>
    </w:tblPr>
  </w:style>
  <w:style w:type="numbering" w:default="1" w:styleId="4cb96379-f458-4eab-8133-43377faf5748">
    <w:name w:val="No List"/>
    <w:uiPriority w:val="99"/>
    <w:semiHidden/>
    <w:unhideWhenUsed/>
  </w:style>
  <w:style w:type="paragraph" w:customStyle="1" w:styleId="b11f12ed-85c7-49ec-beec-372a95db9c48">
    <w:name w:val="石墨文档正文"/>
    <w:qFormat/>
    <w:rPr>
      <w:szCs w:val="22"/>
    </w:rPr>
  </w:style>
  <w:style w:type="paragraph" w:customStyle="1" w:styleId="9c7090ff-141e-4eb9-b188-48f6286deaa5">
    <w:name w:val="石墨文档副标题"/>
    <w:qFormat/>
    <w:rPr>
      <w:color w:val="888888"/>
      <w:sz w:val="48"/>
      <w:szCs w:val="48"/>
    </w:rPr>
  </w:style>
  <w:style w:type="paragraph" w:customStyle="1" w:styleId="61c07e9f-3667-4199-b662-76de0cddb579">
    <w:name w:val="石墨文档大标题"/>
    <w:next w:val="a3"/>
    <w:uiPriority w:val="9"/>
    <w:unhideWhenUsed/>
    <w:qFormat/>
    <w:pPr>
      <w:spacing w:before="260" w:after="260"/>
      <w:outlineLvl w:val="0"/>
    </w:pPr>
    <w:rPr>
      <w:b/>
      <w:bCs/>
      <w:sz w:val="40"/>
      <w:szCs w:val="40"/>
    </w:rPr>
  </w:style>
  <w:style w:type="paragraph" w:customStyle="1" w:styleId="7a64f1e8-1ad3-4b8d-8cfb-de087e36b03c">
    <w:name w:val="石墨文档中标题"/>
    <w:next w:val="a3"/>
    <w:uiPriority w:val="9"/>
    <w:unhideWhenUsed/>
    <w:qFormat/>
    <w:pPr>
      <w:spacing w:before="260" w:after="260"/>
      <w:outlineLvl w:val="1"/>
    </w:pPr>
    <w:rPr>
      <w:b/>
      <w:bCs/>
      <w:sz w:val="36"/>
      <w:szCs w:val="36"/>
    </w:rPr>
  </w:style>
  <w:style w:type="paragraph" w:customStyle="1" w:styleId="865a817c-f32d-4dc0-b54e-0c1f5273141f">
    <w:name w:val="石墨文档小标题"/>
    <w:next w:val="a3"/>
    <w:uiPriority w:val="9"/>
    <w:unhideWhenUsed/>
    <w:qFormat/>
    <w:pPr>
      <w:spacing w:before="260" w:after="260"/>
      <w:outlineLvl w:val="2"/>
    </w:pPr>
    <w:rPr>
      <w:b/>
      <w:bCs/>
      <w:sz w:val="32"/>
      <w:szCs w:val="32"/>
    </w:rPr>
  </w:style>
  <w:style w:type="paragraph" w:customStyle="1" w:styleId="67b291d4-8306-4d7a-bf5f-9654fd3a6687">
    <w:name w:val="石墨文档标题"/>
    <w:next w:val="a3"/>
    <w:uiPriority w:val="9"/>
    <w:unhideWhenUsed/>
    <w:qFormat/>
    <w:pPr>
      <w:spacing w:before="260" w:after="260"/>
      <w:outlineLvl w:val="3"/>
    </w:pPr>
    <w:rPr>
      <w:b/>
      <w:bCs/>
      <w:sz w:val="56"/>
      <w:szCs w:val="56"/>
    </w:rPr>
  </w:style>
  <w:style w:type="paragraph" w:customStyle="1" w:styleId="9edc527a-b500-497c-8a3e-7dadb7a75f37">
    <w:name w:val="石墨文档引用"/>
    <w:qFormat/>
    <w:pPr>
      <w:pBdr>
        <w:left w:val="single" w:sz="30" w:space="10" w:color="F0F0F0"/>
      </w:pBdr>
    </w:pPr>
    <w:rPr>
      <w:color w:val="ADADAD"/>
    </w:rPr>
  </w:style>
  <w:style w:type="paragraph" w:default="1" w:styleId="9774eb5f-a862-486b-838e-94c1487c78ad">
    <w:name w:val="Normal"/>
    <w:qFormat/>
    <w:pPr>
      <w:widowControl w:val="0"/>
      <w:jc w:val="both"/>
    </w:pPr>
  </w:style>
  <w:style w:type="character" w:default="1" w:styleId="b2a1fdc1-3e63-471c-b0f1-34cf7bbaed01">
    <w:name w:val="Default Paragraph Font"/>
    <w:uiPriority w:val="1"/>
    <w:semiHidden/>
    <w:unhideWhenUsed/>
  </w:style>
  <w:style w:type="table" w:default="1" w:styleId="a5f2a85b-1b7f-4ef0-9435-f9ce0d07234a">
    <w:name w:val="Normal Table"/>
    <w:uiPriority w:val="99"/>
    <w:semiHidden/>
    <w:unhideWhenUsed/>
    <w:tblPr>
      <w:tblInd w:w="0" w:type="dxa"/>
      <w:tblCellMar>
        <w:top w:w="0" w:type="dxa"/>
        <w:left w:w="108" w:type="dxa"/>
        <w:bottom w:w="0" w:type="dxa"/>
        <w:right w:w="108" w:type="dxa"/>
      </w:tblCellMar>
    </w:tblPr>
  </w:style>
  <w:style w:type="numbering" w:default="1" w:styleId="100d0e42-b58d-44be-ab7c-fe0f4e761cd6">
    <w:name w:val="No List"/>
    <w:uiPriority w:val="99"/>
    <w:semiHidden/>
    <w:unhideWhenUsed/>
  </w:style>
  <w:style w:type="paragraph" w:customStyle="1" w:styleId="f22c0f82-e25c-4cc9-a958-e6a6ae2bc76a">
    <w:name w:val="石墨文档正文"/>
    <w:qFormat/>
    <w:rPr>
      <w:szCs w:val="22"/>
    </w:rPr>
  </w:style>
  <w:style w:type="paragraph" w:customStyle="1" w:styleId="3925b90c-633d-415f-98a1-3af2a18331a3">
    <w:name w:val="石墨文档副标题"/>
    <w:qFormat/>
    <w:rPr>
      <w:color w:val="888888"/>
      <w:sz w:val="48"/>
      <w:szCs w:val="48"/>
    </w:rPr>
  </w:style>
  <w:style w:type="paragraph" w:customStyle="1" w:styleId="877bd7fb-f1f9-4112-a84b-2cce952bce39">
    <w:name w:val="石墨文档大标题"/>
    <w:next w:val="a3"/>
    <w:uiPriority w:val="9"/>
    <w:unhideWhenUsed/>
    <w:qFormat/>
    <w:pPr>
      <w:spacing w:before="260" w:after="260"/>
      <w:outlineLvl w:val="0"/>
    </w:pPr>
    <w:rPr>
      <w:b/>
      <w:bCs/>
      <w:sz w:val="40"/>
      <w:szCs w:val="40"/>
    </w:rPr>
  </w:style>
  <w:style w:type="paragraph" w:customStyle="1" w:styleId="f59333f3-be73-4daa-b3dc-30150d428171">
    <w:name w:val="石墨文档中标题"/>
    <w:next w:val="a3"/>
    <w:uiPriority w:val="9"/>
    <w:unhideWhenUsed/>
    <w:qFormat/>
    <w:pPr>
      <w:spacing w:before="260" w:after="260"/>
      <w:outlineLvl w:val="1"/>
    </w:pPr>
    <w:rPr>
      <w:b/>
      <w:bCs/>
      <w:sz w:val="36"/>
      <w:szCs w:val="36"/>
    </w:rPr>
  </w:style>
  <w:style w:type="paragraph" w:customStyle="1" w:styleId="f3da7387-9d50-4224-ad02-069aac07daf2">
    <w:name w:val="石墨文档小标题"/>
    <w:next w:val="a3"/>
    <w:uiPriority w:val="9"/>
    <w:unhideWhenUsed/>
    <w:qFormat/>
    <w:pPr>
      <w:spacing w:before="260" w:after="260"/>
      <w:outlineLvl w:val="2"/>
    </w:pPr>
    <w:rPr>
      <w:b/>
      <w:bCs/>
      <w:sz w:val="32"/>
      <w:szCs w:val="32"/>
    </w:rPr>
  </w:style>
  <w:style w:type="paragraph" w:customStyle="1" w:styleId="589f5f30-7fed-42f5-96f7-d24d4411fcc7">
    <w:name w:val="石墨文档标题"/>
    <w:next w:val="a3"/>
    <w:uiPriority w:val="9"/>
    <w:unhideWhenUsed/>
    <w:qFormat/>
    <w:pPr>
      <w:spacing w:before="260" w:after="260"/>
      <w:outlineLvl w:val="3"/>
    </w:pPr>
    <w:rPr>
      <w:b/>
      <w:bCs/>
      <w:sz w:val="56"/>
      <w:szCs w:val="56"/>
    </w:rPr>
  </w:style>
  <w:style w:type="paragraph" w:customStyle="1" w:styleId="a30c79fc-810c-4f2b-9f96-92322860dae6">
    <w:name w:val="石墨文档引用"/>
    <w:qFormat/>
    <w:pPr>
      <w:pBdr>
        <w:left w:val="single" w:sz="30" w:space="10" w:color="F0F0F0"/>
      </w:pBdr>
    </w:pPr>
    <w:rPr>
      <w:color w:val="ADADAD"/>
    </w:rPr>
  </w:style>
  <w:style w:type="paragraph" w:default="1" w:styleId="71aeb88d-60d5-42dd-bca7-b3e594560142">
    <w:name w:val="Normal"/>
    <w:qFormat/>
    <w:pPr>
      <w:widowControl w:val="0"/>
      <w:jc w:val="both"/>
    </w:pPr>
  </w:style>
  <w:style w:type="character" w:default="1" w:styleId="2aa7d21f-9719-4886-8491-46d75419a024">
    <w:name w:val="Default Paragraph Font"/>
    <w:uiPriority w:val="1"/>
    <w:semiHidden/>
    <w:unhideWhenUsed/>
  </w:style>
  <w:style w:type="table" w:default="1" w:styleId="1a306f03-5f4d-4efb-b5d3-c7b807c715d1">
    <w:name w:val="Normal Table"/>
    <w:uiPriority w:val="99"/>
    <w:semiHidden/>
    <w:unhideWhenUsed/>
    <w:tblPr>
      <w:tblInd w:w="0" w:type="dxa"/>
      <w:tblCellMar>
        <w:top w:w="0" w:type="dxa"/>
        <w:left w:w="108" w:type="dxa"/>
        <w:bottom w:w="0" w:type="dxa"/>
        <w:right w:w="108" w:type="dxa"/>
      </w:tblCellMar>
    </w:tblPr>
  </w:style>
  <w:style w:type="numbering" w:default="1" w:styleId="29f746d8-af48-41cf-aebf-ae68d9119b9c">
    <w:name w:val="No List"/>
    <w:uiPriority w:val="99"/>
    <w:semiHidden/>
    <w:unhideWhenUsed/>
  </w:style>
  <w:style w:type="paragraph" w:customStyle="1" w:styleId="7a83af2a-e917-4777-b14a-c937e9691f43">
    <w:name w:val="石墨文档正文"/>
    <w:qFormat/>
    <w:rPr>
      <w:szCs w:val="22"/>
    </w:rPr>
  </w:style>
  <w:style w:type="paragraph" w:customStyle="1" w:styleId="ec0832a0-1e82-49f7-a860-2f3f44546285">
    <w:name w:val="石墨文档副标题"/>
    <w:qFormat/>
    <w:rPr>
      <w:color w:val="888888"/>
      <w:sz w:val="48"/>
      <w:szCs w:val="48"/>
    </w:rPr>
  </w:style>
  <w:style w:type="paragraph" w:customStyle="1" w:styleId="61e2f989-a0e6-445b-9dea-46b4430865e5">
    <w:name w:val="石墨文档大标题"/>
    <w:next w:val="a3"/>
    <w:uiPriority w:val="9"/>
    <w:unhideWhenUsed/>
    <w:qFormat/>
    <w:pPr>
      <w:spacing w:before="260" w:after="260"/>
      <w:outlineLvl w:val="0"/>
    </w:pPr>
    <w:rPr>
      <w:b/>
      <w:bCs/>
      <w:sz w:val="40"/>
      <w:szCs w:val="40"/>
    </w:rPr>
  </w:style>
  <w:style w:type="paragraph" w:customStyle="1" w:styleId="6e5e121d-44b7-4b61-9ced-44fb22a9b601">
    <w:name w:val="石墨文档中标题"/>
    <w:next w:val="a3"/>
    <w:uiPriority w:val="9"/>
    <w:unhideWhenUsed/>
    <w:qFormat/>
    <w:pPr>
      <w:spacing w:before="260" w:after="260"/>
      <w:outlineLvl w:val="1"/>
    </w:pPr>
    <w:rPr>
      <w:b/>
      <w:bCs/>
      <w:sz w:val="36"/>
      <w:szCs w:val="36"/>
    </w:rPr>
  </w:style>
  <w:style w:type="paragraph" w:customStyle="1" w:styleId="874eb24c-d9ce-4d62-87ae-0e7c71c4b6c9">
    <w:name w:val="石墨文档小标题"/>
    <w:next w:val="a3"/>
    <w:uiPriority w:val="9"/>
    <w:unhideWhenUsed/>
    <w:qFormat/>
    <w:pPr>
      <w:spacing w:before="260" w:after="260"/>
      <w:outlineLvl w:val="2"/>
    </w:pPr>
    <w:rPr>
      <w:b/>
      <w:bCs/>
      <w:sz w:val="32"/>
      <w:szCs w:val="32"/>
    </w:rPr>
  </w:style>
  <w:style w:type="paragraph" w:customStyle="1" w:styleId="d4c35fb7-1f78-4cfb-80a7-7095742ff380">
    <w:name w:val="石墨文档标题"/>
    <w:next w:val="a3"/>
    <w:uiPriority w:val="9"/>
    <w:unhideWhenUsed/>
    <w:qFormat/>
    <w:pPr>
      <w:spacing w:before="260" w:after="260"/>
      <w:outlineLvl w:val="3"/>
    </w:pPr>
    <w:rPr>
      <w:b/>
      <w:bCs/>
      <w:sz w:val="56"/>
      <w:szCs w:val="56"/>
    </w:rPr>
  </w:style>
  <w:style w:type="paragraph" w:customStyle="1" w:styleId="dc8a22f6-bc5c-482a-82d1-a42caa473ded">
    <w:name w:val="石墨文档引用"/>
    <w:qFormat/>
    <w:pPr>
      <w:pBdr>
        <w:left w:val="single" w:sz="30" w:space="10" w:color="F0F0F0"/>
      </w:pBdr>
    </w:pPr>
    <w:rPr>
      <w:color w:val="ADADAD"/>
    </w:rPr>
  </w:style>
  <w:style w:type="paragraph" w:default="1" w:styleId="4eec1620-a138-4025-b38f-886899dda080">
    <w:name w:val="Normal"/>
    <w:qFormat/>
    <w:pPr>
      <w:widowControl w:val="0"/>
      <w:jc w:val="both"/>
    </w:pPr>
  </w:style>
  <w:style w:type="character" w:default="1" w:styleId="c71922e1-dd4e-4b88-a997-18798520c2c7">
    <w:name w:val="Default Paragraph Font"/>
    <w:uiPriority w:val="1"/>
    <w:semiHidden/>
    <w:unhideWhenUsed/>
  </w:style>
  <w:style w:type="table" w:default="1" w:styleId="546322e1-1ca8-4822-a919-68c6385f455f">
    <w:name w:val="Normal Table"/>
    <w:uiPriority w:val="99"/>
    <w:semiHidden/>
    <w:unhideWhenUsed/>
    <w:tblPr>
      <w:tblInd w:w="0" w:type="dxa"/>
      <w:tblCellMar>
        <w:top w:w="0" w:type="dxa"/>
        <w:left w:w="108" w:type="dxa"/>
        <w:bottom w:w="0" w:type="dxa"/>
        <w:right w:w="108" w:type="dxa"/>
      </w:tblCellMar>
    </w:tblPr>
  </w:style>
  <w:style w:type="numbering" w:default="1" w:styleId="53a7b220-3baa-476a-8ef3-74e919a4b216">
    <w:name w:val="No List"/>
    <w:uiPriority w:val="99"/>
    <w:semiHidden/>
    <w:unhideWhenUsed/>
  </w:style>
  <w:style w:type="paragraph" w:customStyle="1" w:styleId="e7bbb9f8-1a02-4017-afaa-0928433ec9ee">
    <w:name w:val="石墨文档正文"/>
    <w:qFormat/>
    <w:rPr>
      <w:szCs w:val="22"/>
    </w:rPr>
  </w:style>
  <w:style w:type="paragraph" w:customStyle="1" w:styleId="b3ebbed4-4c2c-4096-a69e-c6953585fb9d">
    <w:name w:val="石墨文档副标题"/>
    <w:qFormat/>
    <w:rPr>
      <w:color w:val="888888"/>
      <w:sz w:val="48"/>
      <w:szCs w:val="48"/>
    </w:rPr>
  </w:style>
  <w:style w:type="paragraph" w:customStyle="1" w:styleId="2b08a922-4716-4902-a26a-18d60e651f10">
    <w:name w:val="石墨文档大标题"/>
    <w:next w:val="a3"/>
    <w:uiPriority w:val="9"/>
    <w:unhideWhenUsed/>
    <w:qFormat/>
    <w:pPr>
      <w:spacing w:before="260" w:after="260"/>
      <w:outlineLvl w:val="0"/>
    </w:pPr>
    <w:rPr>
      <w:b/>
      <w:bCs/>
      <w:sz w:val="40"/>
      <w:szCs w:val="40"/>
    </w:rPr>
  </w:style>
  <w:style w:type="paragraph" w:customStyle="1" w:styleId="502ff033-7d10-4774-b8ca-ebe2356ab673">
    <w:name w:val="石墨文档中标题"/>
    <w:next w:val="a3"/>
    <w:uiPriority w:val="9"/>
    <w:unhideWhenUsed/>
    <w:qFormat/>
    <w:pPr>
      <w:spacing w:before="260" w:after="260"/>
      <w:outlineLvl w:val="1"/>
    </w:pPr>
    <w:rPr>
      <w:b/>
      <w:bCs/>
      <w:sz w:val="36"/>
      <w:szCs w:val="36"/>
    </w:rPr>
  </w:style>
  <w:style w:type="paragraph" w:customStyle="1" w:styleId="ddbf1328-b738-465c-b5da-abe91e23b456">
    <w:name w:val="石墨文档小标题"/>
    <w:next w:val="a3"/>
    <w:uiPriority w:val="9"/>
    <w:unhideWhenUsed/>
    <w:qFormat/>
    <w:pPr>
      <w:spacing w:before="260" w:after="260"/>
      <w:outlineLvl w:val="2"/>
    </w:pPr>
    <w:rPr>
      <w:b/>
      <w:bCs/>
      <w:sz w:val="32"/>
      <w:szCs w:val="32"/>
    </w:rPr>
  </w:style>
  <w:style w:type="paragraph" w:customStyle="1" w:styleId="2e66701c-a59b-4ca2-a7cb-0204bf5d42b5">
    <w:name w:val="石墨文档标题"/>
    <w:next w:val="a3"/>
    <w:uiPriority w:val="9"/>
    <w:unhideWhenUsed/>
    <w:qFormat/>
    <w:pPr>
      <w:spacing w:before="260" w:after="260"/>
      <w:outlineLvl w:val="3"/>
    </w:pPr>
    <w:rPr>
      <w:b/>
      <w:bCs/>
      <w:sz w:val="56"/>
      <w:szCs w:val="56"/>
    </w:rPr>
  </w:style>
  <w:style w:type="paragraph" w:customStyle="1" w:styleId="29572fd9-fd75-473e-b710-bbc73e9ef88b">
    <w:name w:val="石墨文档引用"/>
    <w:qFormat/>
    <w:pPr>
      <w:pBdr>
        <w:left w:val="single" w:sz="30" w:space="10" w:color="F0F0F0"/>
      </w:pBdr>
    </w:pPr>
    <w:rPr>
      <w:color w:val="ADADAD"/>
    </w:rPr>
  </w:style>
  <w:style w:type="paragraph" w:default="1" w:styleId="936d5445-2db1-4be1-b0d2-4cf64d70332f">
    <w:name w:val="Normal"/>
    <w:qFormat/>
    <w:pPr>
      <w:widowControl w:val="0"/>
      <w:jc w:val="both"/>
    </w:pPr>
  </w:style>
  <w:style w:type="character" w:default="1" w:styleId="65a4016c-1e65-44f1-a2b3-538aaae26d0a">
    <w:name w:val="Default Paragraph Font"/>
    <w:uiPriority w:val="1"/>
    <w:semiHidden/>
    <w:unhideWhenUsed/>
  </w:style>
  <w:style w:type="table" w:default="1" w:styleId="e51b4963-8124-42f9-8af0-e65ff232d013">
    <w:name w:val="Normal Table"/>
    <w:uiPriority w:val="99"/>
    <w:semiHidden/>
    <w:unhideWhenUsed/>
    <w:tblPr>
      <w:tblInd w:w="0" w:type="dxa"/>
      <w:tblCellMar>
        <w:top w:w="0" w:type="dxa"/>
        <w:left w:w="108" w:type="dxa"/>
        <w:bottom w:w="0" w:type="dxa"/>
        <w:right w:w="108" w:type="dxa"/>
      </w:tblCellMar>
    </w:tblPr>
  </w:style>
  <w:style w:type="numbering" w:default="1" w:styleId="688e34d0-a01c-4e43-b811-79332c1844b3">
    <w:name w:val="No List"/>
    <w:uiPriority w:val="99"/>
    <w:semiHidden/>
    <w:unhideWhenUsed/>
  </w:style>
  <w:style w:type="paragraph" w:customStyle="1" w:styleId="74172cd5-d5b8-4f4f-b170-70c5a3370b53">
    <w:name w:val="石墨文档正文"/>
    <w:qFormat/>
    <w:rPr>
      <w:szCs w:val="22"/>
    </w:rPr>
  </w:style>
  <w:style w:type="paragraph" w:customStyle="1" w:styleId="0420c244-93d9-4292-9b6d-a2499bee67f8">
    <w:name w:val="石墨文档副标题"/>
    <w:qFormat/>
    <w:rPr>
      <w:color w:val="888888"/>
      <w:sz w:val="48"/>
      <w:szCs w:val="48"/>
    </w:rPr>
  </w:style>
  <w:style w:type="paragraph" w:customStyle="1" w:styleId="b3087599-75d7-49b2-a34e-4b2ddeca5d7c">
    <w:name w:val="石墨文档大标题"/>
    <w:next w:val="a3"/>
    <w:uiPriority w:val="9"/>
    <w:unhideWhenUsed/>
    <w:qFormat/>
    <w:pPr>
      <w:spacing w:before="260" w:after="260"/>
      <w:outlineLvl w:val="0"/>
    </w:pPr>
    <w:rPr>
      <w:b/>
      <w:bCs/>
      <w:sz w:val="40"/>
      <w:szCs w:val="40"/>
    </w:rPr>
  </w:style>
  <w:style w:type="paragraph" w:customStyle="1" w:styleId="a8f0a6da-fff4-4503-9fac-fb0241536b32">
    <w:name w:val="石墨文档中标题"/>
    <w:next w:val="a3"/>
    <w:uiPriority w:val="9"/>
    <w:unhideWhenUsed/>
    <w:qFormat/>
    <w:pPr>
      <w:spacing w:before="260" w:after="260"/>
      <w:outlineLvl w:val="1"/>
    </w:pPr>
    <w:rPr>
      <w:b/>
      <w:bCs/>
      <w:sz w:val="36"/>
      <w:szCs w:val="36"/>
    </w:rPr>
  </w:style>
  <w:style w:type="paragraph" w:customStyle="1" w:styleId="bc660727-c998-4f18-bd7b-2bbd7c8d0b22">
    <w:name w:val="石墨文档小标题"/>
    <w:next w:val="a3"/>
    <w:uiPriority w:val="9"/>
    <w:unhideWhenUsed/>
    <w:qFormat/>
    <w:pPr>
      <w:spacing w:before="260" w:after="260"/>
      <w:outlineLvl w:val="2"/>
    </w:pPr>
    <w:rPr>
      <w:b/>
      <w:bCs/>
      <w:sz w:val="32"/>
      <w:szCs w:val="32"/>
    </w:rPr>
  </w:style>
  <w:style w:type="paragraph" w:customStyle="1" w:styleId="f149ff3e-4d95-44f6-8613-929157827161">
    <w:name w:val="石墨文档标题"/>
    <w:next w:val="a3"/>
    <w:uiPriority w:val="9"/>
    <w:unhideWhenUsed/>
    <w:qFormat/>
    <w:pPr>
      <w:spacing w:before="260" w:after="260"/>
      <w:outlineLvl w:val="3"/>
    </w:pPr>
    <w:rPr>
      <w:b/>
      <w:bCs/>
      <w:sz w:val="56"/>
      <w:szCs w:val="56"/>
    </w:rPr>
  </w:style>
  <w:style w:type="paragraph" w:customStyle="1" w:styleId="fb848863-7cfb-41ca-8154-61447db4e020">
    <w:name w:val="石墨文档引用"/>
    <w:qFormat/>
    <w:pPr>
      <w:pBdr>
        <w:left w:val="single" w:sz="30" w:space="10" w:color="F0F0F0"/>
      </w:pBdr>
    </w:pPr>
    <w:rPr>
      <w:color w:val="ADADAD"/>
    </w:rPr>
  </w:style>
  <w:style w:type="paragraph" w:default="1" w:styleId="ee04ea05-cce2-44fd-9332-04e22e034e65">
    <w:name w:val="Normal"/>
    <w:qFormat/>
    <w:pPr>
      <w:widowControl w:val="0"/>
      <w:jc w:val="both"/>
    </w:pPr>
  </w:style>
  <w:style w:type="character" w:default="1" w:styleId="e716a7e0-4199-40ef-9c3f-f6f6c8df13de">
    <w:name w:val="Default Paragraph Font"/>
    <w:uiPriority w:val="1"/>
    <w:semiHidden/>
    <w:unhideWhenUsed/>
  </w:style>
  <w:style w:type="table" w:default="1" w:styleId="b54dc9d2-645f-4d4a-b996-1ec83e2c3fab">
    <w:name w:val="Normal Table"/>
    <w:uiPriority w:val="99"/>
    <w:semiHidden/>
    <w:unhideWhenUsed/>
    <w:tblPr>
      <w:tblInd w:w="0" w:type="dxa"/>
      <w:tblCellMar>
        <w:top w:w="0" w:type="dxa"/>
        <w:left w:w="108" w:type="dxa"/>
        <w:bottom w:w="0" w:type="dxa"/>
        <w:right w:w="108" w:type="dxa"/>
      </w:tblCellMar>
    </w:tblPr>
  </w:style>
  <w:style w:type="numbering" w:default="1" w:styleId="64a44db6-1d07-40f7-9e74-0c547dae2654">
    <w:name w:val="No List"/>
    <w:uiPriority w:val="99"/>
    <w:semiHidden/>
    <w:unhideWhenUsed/>
  </w:style>
  <w:style w:type="paragraph" w:customStyle="1" w:styleId="f3c794e3-159f-443a-9bd1-f7341ed307ed">
    <w:name w:val="石墨文档正文"/>
    <w:qFormat/>
    <w:rPr>
      <w:szCs w:val="22"/>
    </w:rPr>
  </w:style>
  <w:style w:type="paragraph" w:customStyle="1" w:styleId="7ec30a9a-4d7a-4046-985d-644426325230">
    <w:name w:val="石墨文档副标题"/>
    <w:qFormat/>
    <w:rPr>
      <w:color w:val="888888"/>
      <w:sz w:val="48"/>
      <w:szCs w:val="48"/>
    </w:rPr>
  </w:style>
  <w:style w:type="paragraph" w:customStyle="1" w:styleId="f0bab126-ac58-4db3-b428-3be5eb85a718">
    <w:name w:val="石墨文档大标题"/>
    <w:next w:val="a3"/>
    <w:uiPriority w:val="9"/>
    <w:unhideWhenUsed/>
    <w:qFormat/>
    <w:pPr>
      <w:spacing w:before="260" w:after="260"/>
      <w:outlineLvl w:val="0"/>
    </w:pPr>
    <w:rPr>
      <w:b/>
      <w:bCs/>
      <w:sz w:val="40"/>
      <w:szCs w:val="40"/>
    </w:rPr>
  </w:style>
  <w:style w:type="paragraph" w:customStyle="1" w:styleId="5a313a78-8d02-4aa9-9d89-f404a40e9857">
    <w:name w:val="石墨文档中标题"/>
    <w:next w:val="a3"/>
    <w:uiPriority w:val="9"/>
    <w:unhideWhenUsed/>
    <w:qFormat/>
    <w:pPr>
      <w:spacing w:before="260" w:after="260"/>
      <w:outlineLvl w:val="1"/>
    </w:pPr>
    <w:rPr>
      <w:b/>
      <w:bCs/>
      <w:sz w:val="36"/>
      <w:szCs w:val="36"/>
    </w:rPr>
  </w:style>
  <w:style w:type="paragraph" w:customStyle="1" w:styleId="8b116205-c477-44e6-b997-9431a9ec0855">
    <w:name w:val="石墨文档小标题"/>
    <w:next w:val="a3"/>
    <w:uiPriority w:val="9"/>
    <w:unhideWhenUsed/>
    <w:qFormat/>
    <w:pPr>
      <w:spacing w:before="260" w:after="260"/>
      <w:outlineLvl w:val="2"/>
    </w:pPr>
    <w:rPr>
      <w:b/>
      <w:bCs/>
      <w:sz w:val="32"/>
      <w:szCs w:val="32"/>
    </w:rPr>
  </w:style>
  <w:style w:type="paragraph" w:customStyle="1" w:styleId="c5cf3fb9-f125-477c-81a5-8d1e74dda4db">
    <w:name w:val="石墨文档标题"/>
    <w:next w:val="a3"/>
    <w:uiPriority w:val="9"/>
    <w:unhideWhenUsed/>
    <w:qFormat/>
    <w:pPr>
      <w:spacing w:before="260" w:after="260"/>
      <w:outlineLvl w:val="3"/>
    </w:pPr>
    <w:rPr>
      <w:b/>
      <w:bCs/>
      <w:sz w:val="56"/>
      <w:szCs w:val="56"/>
    </w:rPr>
  </w:style>
  <w:style w:type="paragraph" w:customStyle="1" w:styleId="3daa2997-0569-490c-9075-c1da0c6ad91c">
    <w:name w:val="石墨文档引用"/>
    <w:qFormat/>
    <w:pPr>
      <w:pBdr>
        <w:left w:val="single" w:sz="30" w:space="10" w:color="F0F0F0"/>
      </w:pBdr>
    </w:pPr>
    <w:rPr>
      <w:color w:val="ADADAD"/>
    </w:rPr>
  </w:style>
  <w:style w:type="paragraph" w:default="1" w:styleId="4d3954f5-ffda-4f11-b8fa-ab80ab1a88d9">
    <w:name w:val="Normal"/>
    <w:qFormat/>
    <w:pPr>
      <w:widowControl w:val="0"/>
      <w:jc w:val="both"/>
    </w:pPr>
  </w:style>
  <w:style w:type="character" w:default="1" w:styleId="2a227518-74f1-4182-b758-286c682c1f6a">
    <w:name w:val="Default Paragraph Font"/>
    <w:uiPriority w:val="1"/>
    <w:semiHidden/>
    <w:unhideWhenUsed/>
  </w:style>
  <w:style w:type="table" w:default="1" w:styleId="130c3da3-56f4-47c2-8a69-3c6639d2fea3">
    <w:name w:val="Normal Table"/>
    <w:uiPriority w:val="99"/>
    <w:semiHidden/>
    <w:unhideWhenUsed/>
    <w:tblPr>
      <w:tblInd w:w="0" w:type="dxa"/>
      <w:tblCellMar>
        <w:top w:w="0" w:type="dxa"/>
        <w:left w:w="108" w:type="dxa"/>
        <w:bottom w:w="0" w:type="dxa"/>
        <w:right w:w="108" w:type="dxa"/>
      </w:tblCellMar>
    </w:tblPr>
  </w:style>
  <w:style w:type="numbering" w:default="1" w:styleId="e8333606-3736-4251-a41c-37c647467a21">
    <w:name w:val="No List"/>
    <w:uiPriority w:val="99"/>
    <w:semiHidden/>
    <w:unhideWhenUsed/>
  </w:style>
  <w:style w:type="paragraph" w:customStyle="1" w:styleId="cedc442d-3408-4da9-b6ea-edb3961b3eb5">
    <w:name w:val="石墨文档正文"/>
    <w:qFormat/>
    <w:rPr>
      <w:szCs w:val="22"/>
    </w:rPr>
  </w:style>
  <w:style w:type="paragraph" w:customStyle="1" w:styleId="d8398d82-bb4e-4568-aadc-f017ced07a39">
    <w:name w:val="石墨文档副标题"/>
    <w:qFormat/>
    <w:rPr>
      <w:color w:val="888888"/>
      <w:sz w:val="48"/>
      <w:szCs w:val="48"/>
    </w:rPr>
  </w:style>
  <w:style w:type="paragraph" w:customStyle="1" w:styleId="c685c783-7a17-4b44-a700-fddc64987a94">
    <w:name w:val="石墨文档大标题"/>
    <w:next w:val="a3"/>
    <w:uiPriority w:val="9"/>
    <w:unhideWhenUsed/>
    <w:qFormat/>
    <w:pPr>
      <w:spacing w:before="260" w:after="260"/>
      <w:outlineLvl w:val="0"/>
    </w:pPr>
    <w:rPr>
      <w:b/>
      <w:bCs/>
      <w:sz w:val="40"/>
      <w:szCs w:val="40"/>
    </w:rPr>
  </w:style>
  <w:style w:type="paragraph" w:customStyle="1" w:styleId="93f90b3e-666c-4d7b-b1fb-090281e7b232">
    <w:name w:val="石墨文档中标题"/>
    <w:next w:val="a3"/>
    <w:uiPriority w:val="9"/>
    <w:unhideWhenUsed/>
    <w:qFormat/>
    <w:pPr>
      <w:spacing w:before="260" w:after="260"/>
      <w:outlineLvl w:val="1"/>
    </w:pPr>
    <w:rPr>
      <w:b/>
      <w:bCs/>
      <w:sz w:val="36"/>
      <w:szCs w:val="36"/>
    </w:rPr>
  </w:style>
  <w:style w:type="paragraph" w:customStyle="1" w:styleId="e614c1b2-96fe-4fcf-bd3e-96c439ae7e5a">
    <w:name w:val="石墨文档小标题"/>
    <w:next w:val="a3"/>
    <w:uiPriority w:val="9"/>
    <w:unhideWhenUsed/>
    <w:qFormat/>
    <w:pPr>
      <w:spacing w:before="260" w:after="260"/>
      <w:outlineLvl w:val="2"/>
    </w:pPr>
    <w:rPr>
      <w:b/>
      <w:bCs/>
      <w:sz w:val="32"/>
      <w:szCs w:val="32"/>
    </w:rPr>
  </w:style>
  <w:style w:type="paragraph" w:customStyle="1" w:styleId="963ad79e-c6b5-4802-809f-9a2d4b7eadbf">
    <w:name w:val="石墨文档标题"/>
    <w:next w:val="a3"/>
    <w:uiPriority w:val="9"/>
    <w:unhideWhenUsed/>
    <w:qFormat/>
    <w:pPr>
      <w:spacing w:before="260" w:after="260"/>
      <w:outlineLvl w:val="3"/>
    </w:pPr>
    <w:rPr>
      <w:b/>
      <w:bCs/>
      <w:sz w:val="56"/>
      <w:szCs w:val="56"/>
    </w:rPr>
  </w:style>
  <w:style w:type="paragraph" w:customStyle="1" w:styleId="237b0e69-b42f-48a4-92c4-2ca89eb3e95d">
    <w:name w:val="石墨文档引用"/>
    <w:qFormat/>
    <w:pPr>
      <w:pBdr>
        <w:left w:val="single" w:sz="30" w:space="10" w:color="F0F0F0"/>
      </w:pBdr>
    </w:pPr>
    <w:rPr>
      <w:color w:val="ADADAD"/>
    </w:rPr>
  </w:style>
  <w:style w:type="paragraph" w:default="1" w:styleId="00089767-b845-4d13-bb51-c9925468f57a">
    <w:name w:val="Normal"/>
    <w:qFormat/>
    <w:pPr>
      <w:widowControl w:val="0"/>
      <w:jc w:val="both"/>
    </w:pPr>
  </w:style>
  <w:style w:type="character" w:default="1" w:styleId="58b6ca42-62da-4202-8354-be2eb150df78">
    <w:name w:val="Default Paragraph Font"/>
    <w:uiPriority w:val="1"/>
    <w:semiHidden/>
    <w:unhideWhenUsed/>
  </w:style>
  <w:style w:type="table" w:default="1" w:styleId="6bb7d249-e395-4375-9fd7-b9eb2747d006">
    <w:name w:val="Normal Table"/>
    <w:uiPriority w:val="99"/>
    <w:semiHidden/>
    <w:unhideWhenUsed/>
    <w:tblPr>
      <w:tblInd w:w="0" w:type="dxa"/>
      <w:tblCellMar>
        <w:top w:w="0" w:type="dxa"/>
        <w:left w:w="108" w:type="dxa"/>
        <w:bottom w:w="0" w:type="dxa"/>
        <w:right w:w="108" w:type="dxa"/>
      </w:tblCellMar>
    </w:tblPr>
  </w:style>
  <w:style w:type="numbering" w:default="1" w:styleId="e4c37362-9957-4e0a-8a41-3f58cfbda28e">
    <w:name w:val="No List"/>
    <w:uiPriority w:val="99"/>
    <w:semiHidden/>
    <w:unhideWhenUsed/>
  </w:style>
  <w:style w:type="paragraph" w:customStyle="1" w:styleId="8b536cb6-7126-43f1-89bc-fcebcd77857f">
    <w:name w:val="石墨文档正文"/>
    <w:qFormat/>
    <w:rPr>
      <w:szCs w:val="22"/>
    </w:rPr>
  </w:style>
  <w:style w:type="paragraph" w:customStyle="1" w:styleId="3d1baa87-89f1-4ad9-b0d2-591511ef1a6c">
    <w:name w:val="石墨文档副标题"/>
    <w:qFormat/>
    <w:rPr>
      <w:color w:val="888888"/>
      <w:sz w:val="48"/>
      <w:szCs w:val="48"/>
    </w:rPr>
  </w:style>
  <w:style w:type="paragraph" w:customStyle="1" w:styleId="c6c9756a-27c3-4920-86b5-4e15256e6777">
    <w:name w:val="石墨文档大标题"/>
    <w:next w:val="a3"/>
    <w:uiPriority w:val="9"/>
    <w:unhideWhenUsed/>
    <w:qFormat/>
    <w:pPr>
      <w:spacing w:before="260" w:after="260"/>
      <w:outlineLvl w:val="0"/>
    </w:pPr>
    <w:rPr>
      <w:b/>
      <w:bCs/>
      <w:sz w:val="40"/>
      <w:szCs w:val="40"/>
    </w:rPr>
  </w:style>
  <w:style w:type="paragraph" w:customStyle="1" w:styleId="4b19d7f7-9b72-4a28-8267-253373b3a85f">
    <w:name w:val="石墨文档中标题"/>
    <w:next w:val="a3"/>
    <w:uiPriority w:val="9"/>
    <w:unhideWhenUsed/>
    <w:qFormat/>
    <w:pPr>
      <w:spacing w:before="260" w:after="260"/>
      <w:outlineLvl w:val="1"/>
    </w:pPr>
    <w:rPr>
      <w:b/>
      <w:bCs/>
      <w:sz w:val="36"/>
      <w:szCs w:val="36"/>
    </w:rPr>
  </w:style>
  <w:style w:type="paragraph" w:customStyle="1" w:styleId="8698a29e-80b1-4a55-b836-62f41eaf698c">
    <w:name w:val="石墨文档小标题"/>
    <w:next w:val="a3"/>
    <w:uiPriority w:val="9"/>
    <w:unhideWhenUsed/>
    <w:qFormat/>
    <w:pPr>
      <w:spacing w:before="260" w:after="260"/>
      <w:outlineLvl w:val="2"/>
    </w:pPr>
    <w:rPr>
      <w:b/>
      <w:bCs/>
      <w:sz w:val="32"/>
      <w:szCs w:val="32"/>
    </w:rPr>
  </w:style>
  <w:style w:type="paragraph" w:customStyle="1" w:styleId="d927a2c7-0910-462b-9bc6-5f5075c5d685">
    <w:name w:val="石墨文档标题"/>
    <w:next w:val="a3"/>
    <w:uiPriority w:val="9"/>
    <w:unhideWhenUsed/>
    <w:qFormat/>
    <w:pPr>
      <w:spacing w:before="260" w:after="260"/>
      <w:outlineLvl w:val="3"/>
    </w:pPr>
    <w:rPr>
      <w:b/>
      <w:bCs/>
      <w:sz w:val="56"/>
      <w:szCs w:val="56"/>
    </w:rPr>
  </w:style>
  <w:style w:type="paragraph" w:customStyle="1" w:styleId="a470a4e2-0d01-4a70-b70f-3f28de66a42e">
    <w:name w:val="石墨文档引用"/>
    <w:qFormat/>
    <w:pPr>
      <w:pBdr>
        <w:left w:val="single" w:sz="30" w:space="10" w:color="F0F0F0"/>
      </w:pBdr>
    </w:pPr>
    <w:rPr>
      <w:color w:val="ADADAD"/>
    </w:rPr>
  </w:style>
  <w:style w:type="paragraph" w:default="1" w:styleId="85cd8096-7f91-4bbc-ba11-8c4f62bf179a">
    <w:name w:val="Normal"/>
    <w:qFormat/>
    <w:pPr>
      <w:widowControl w:val="0"/>
      <w:jc w:val="both"/>
    </w:pPr>
  </w:style>
  <w:style w:type="character" w:default="1" w:styleId="10423404-11e7-465a-92e3-cbf647b97971">
    <w:name w:val="Default Paragraph Font"/>
    <w:uiPriority w:val="1"/>
    <w:semiHidden/>
    <w:unhideWhenUsed/>
  </w:style>
  <w:style w:type="table" w:default="1" w:styleId="a719dff5-b236-44a4-a6e3-7edf984a2a1c">
    <w:name w:val="Normal Table"/>
    <w:uiPriority w:val="99"/>
    <w:semiHidden/>
    <w:unhideWhenUsed/>
    <w:tblPr>
      <w:tblInd w:w="0" w:type="dxa"/>
      <w:tblCellMar>
        <w:top w:w="0" w:type="dxa"/>
        <w:left w:w="108" w:type="dxa"/>
        <w:bottom w:w="0" w:type="dxa"/>
        <w:right w:w="108" w:type="dxa"/>
      </w:tblCellMar>
    </w:tblPr>
  </w:style>
  <w:style w:type="numbering" w:default="1" w:styleId="607d8e63-241c-498e-bc52-3e6534eba294">
    <w:name w:val="No List"/>
    <w:uiPriority w:val="99"/>
    <w:semiHidden/>
    <w:unhideWhenUsed/>
  </w:style>
  <w:style w:type="paragraph" w:customStyle="1" w:styleId="f8f15788-bb58-4b2c-8fd4-3419e0f941f5">
    <w:name w:val="石墨文档正文"/>
    <w:qFormat/>
    <w:rPr>
      <w:szCs w:val="22"/>
    </w:rPr>
  </w:style>
  <w:style w:type="paragraph" w:customStyle="1" w:styleId="c3b910a5-b7a3-4010-a10b-d707d1449cc2">
    <w:name w:val="石墨文档副标题"/>
    <w:qFormat/>
    <w:rPr>
      <w:color w:val="888888"/>
      <w:sz w:val="48"/>
      <w:szCs w:val="48"/>
    </w:rPr>
  </w:style>
  <w:style w:type="paragraph" w:customStyle="1" w:styleId="87235d44-230b-405d-80eb-7a1f20bf6e08">
    <w:name w:val="石墨文档大标题"/>
    <w:next w:val="a3"/>
    <w:uiPriority w:val="9"/>
    <w:unhideWhenUsed/>
    <w:qFormat/>
    <w:pPr>
      <w:spacing w:before="260" w:after="260"/>
      <w:outlineLvl w:val="0"/>
    </w:pPr>
    <w:rPr>
      <w:b/>
      <w:bCs/>
      <w:sz w:val="40"/>
      <w:szCs w:val="40"/>
    </w:rPr>
  </w:style>
  <w:style w:type="paragraph" w:customStyle="1" w:styleId="a6aeced6-1a6c-47c5-a71c-86a1d3e45f85">
    <w:name w:val="石墨文档中标题"/>
    <w:next w:val="a3"/>
    <w:uiPriority w:val="9"/>
    <w:unhideWhenUsed/>
    <w:qFormat/>
    <w:pPr>
      <w:spacing w:before="260" w:after="260"/>
      <w:outlineLvl w:val="1"/>
    </w:pPr>
    <w:rPr>
      <w:b/>
      <w:bCs/>
      <w:sz w:val="36"/>
      <w:szCs w:val="36"/>
    </w:rPr>
  </w:style>
  <w:style w:type="paragraph" w:customStyle="1" w:styleId="f914c543-369e-48e2-9018-111ef26dae99">
    <w:name w:val="石墨文档小标题"/>
    <w:next w:val="a3"/>
    <w:uiPriority w:val="9"/>
    <w:unhideWhenUsed/>
    <w:qFormat/>
    <w:pPr>
      <w:spacing w:before="260" w:after="260"/>
      <w:outlineLvl w:val="2"/>
    </w:pPr>
    <w:rPr>
      <w:b/>
      <w:bCs/>
      <w:sz w:val="32"/>
      <w:szCs w:val="32"/>
    </w:rPr>
  </w:style>
  <w:style w:type="paragraph" w:customStyle="1" w:styleId="59c045e0-5a70-41eb-884e-2d5eae6f2090">
    <w:name w:val="石墨文档标题"/>
    <w:next w:val="a3"/>
    <w:uiPriority w:val="9"/>
    <w:unhideWhenUsed/>
    <w:qFormat/>
    <w:pPr>
      <w:spacing w:before="260" w:after="260"/>
      <w:outlineLvl w:val="3"/>
    </w:pPr>
    <w:rPr>
      <w:b/>
      <w:bCs/>
      <w:sz w:val="56"/>
      <w:szCs w:val="56"/>
    </w:rPr>
  </w:style>
  <w:style w:type="paragraph" w:customStyle="1" w:styleId="df14952d-27af-4c5c-b1f3-6d147399b898">
    <w:name w:val="石墨文档引用"/>
    <w:qFormat/>
    <w:pPr>
      <w:pBdr>
        <w:left w:val="single" w:sz="30" w:space="10" w:color="F0F0F0"/>
      </w:pBdr>
    </w:pPr>
    <w:rPr>
      <w:color w:val="ADADAD"/>
    </w:rPr>
  </w:style>
  <w:style w:type="paragraph" w:default="1" w:styleId="cfa223c9-bb2b-4756-adc7-cb3ed20ad2da">
    <w:name w:val="Normal"/>
    <w:qFormat/>
    <w:pPr>
      <w:widowControl w:val="0"/>
      <w:jc w:val="both"/>
    </w:pPr>
  </w:style>
  <w:style w:type="character" w:default="1" w:styleId="051c0755-79dd-4651-9d95-b1e0b0b1bf17">
    <w:name w:val="Default Paragraph Font"/>
    <w:uiPriority w:val="1"/>
    <w:semiHidden/>
    <w:unhideWhenUsed/>
  </w:style>
  <w:style w:type="table" w:default="1" w:styleId="3d45163d-05ff-4b28-bcdc-1b1a05eda15d">
    <w:name w:val="Normal Table"/>
    <w:uiPriority w:val="99"/>
    <w:semiHidden/>
    <w:unhideWhenUsed/>
    <w:tblPr>
      <w:tblInd w:w="0" w:type="dxa"/>
      <w:tblCellMar>
        <w:top w:w="0" w:type="dxa"/>
        <w:left w:w="108" w:type="dxa"/>
        <w:bottom w:w="0" w:type="dxa"/>
        <w:right w:w="108" w:type="dxa"/>
      </w:tblCellMar>
    </w:tblPr>
  </w:style>
  <w:style w:type="numbering" w:default="1" w:styleId="b062a4da-d809-4bd5-9d97-5301b19ae11b">
    <w:name w:val="No List"/>
    <w:uiPriority w:val="99"/>
    <w:semiHidden/>
    <w:unhideWhenUsed/>
  </w:style>
  <w:style w:type="paragraph" w:customStyle="1" w:styleId="5a46a529-a09d-4c17-9e60-9ad4cdc7f13d">
    <w:name w:val="石墨文档正文"/>
    <w:qFormat/>
    <w:rPr>
      <w:szCs w:val="22"/>
    </w:rPr>
  </w:style>
  <w:style w:type="paragraph" w:customStyle="1" w:styleId="42053d3d-fa2d-45e5-b774-8d98e1bc75c3">
    <w:name w:val="石墨文档副标题"/>
    <w:qFormat/>
    <w:rPr>
      <w:color w:val="888888"/>
      <w:sz w:val="48"/>
      <w:szCs w:val="48"/>
    </w:rPr>
  </w:style>
  <w:style w:type="paragraph" w:customStyle="1" w:styleId="0f9c3a8c-da07-462f-a163-303c59e26b51">
    <w:name w:val="石墨文档大标题"/>
    <w:next w:val="a3"/>
    <w:uiPriority w:val="9"/>
    <w:unhideWhenUsed/>
    <w:qFormat/>
    <w:pPr>
      <w:spacing w:before="260" w:after="260"/>
      <w:outlineLvl w:val="0"/>
    </w:pPr>
    <w:rPr>
      <w:b/>
      <w:bCs/>
      <w:sz w:val="40"/>
      <w:szCs w:val="40"/>
    </w:rPr>
  </w:style>
  <w:style w:type="paragraph" w:customStyle="1" w:styleId="6dc8cac9-7c29-4214-b786-4aa762cb54db">
    <w:name w:val="石墨文档中标题"/>
    <w:next w:val="a3"/>
    <w:uiPriority w:val="9"/>
    <w:unhideWhenUsed/>
    <w:qFormat/>
    <w:pPr>
      <w:spacing w:before="260" w:after="260"/>
      <w:outlineLvl w:val="1"/>
    </w:pPr>
    <w:rPr>
      <w:b/>
      <w:bCs/>
      <w:sz w:val="36"/>
      <w:szCs w:val="36"/>
    </w:rPr>
  </w:style>
  <w:style w:type="paragraph" w:customStyle="1" w:styleId="343b554b-01b7-4f20-876e-81ab83cf2ffe">
    <w:name w:val="石墨文档小标题"/>
    <w:next w:val="a3"/>
    <w:uiPriority w:val="9"/>
    <w:unhideWhenUsed/>
    <w:qFormat/>
    <w:pPr>
      <w:spacing w:before="260" w:after="260"/>
      <w:outlineLvl w:val="2"/>
    </w:pPr>
    <w:rPr>
      <w:b/>
      <w:bCs/>
      <w:sz w:val="32"/>
      <w:szCs w:val="32"/>
    </w:rPr>
  </w:style>
  <w:style w:type="paragraph" w:customStyle="1" w:styleId="1296c7d2-7996-4899-8471-d7e69daeddea">
    <w:name w:val="石墨文档标题"/>
    <w:next w:val="a3"/>
    <w:uiPriority w:val="9"/>
    <w:unhideWhenUsed/>
    <w:qFormat/>
    <w:pPr>
      <w:spacing w:before="260" w:after="260"/>
      <w:outlineLvl w:val="3"/>
    </w:pPr>
    <w:rPr>
      <w:b/>
      <w:bCs/>
      <w:sz w:val="56"/>
      <w:szCs w:val="56"/>
    </w:rPr>
  </w:style>
  <w:style w:type="paragraph" w:customStyle="1" w:styleId="d8e0f783-2e4b-46a1-9eb5-eaf3f2b4fa01">
    <w:name w:val="石墨文档引用"/>
    <w:qFormat/>
    <w:pPr>
      <w:pBdr>
        <w:left w:val="single" w:sz="30" w:space="10" w:color="F0F0F0"/>
      </w:pBdr>
    </w:pPr>
    <w:rPr>
      <w:color w:val="ADADAD"/>
    </w:rPr>
  </w:style>
  <w:style w:type="paragraph" w:default="1" w:styleId="aa1b4001-4ed8-438c-ab05-852104798f82">
    <w:name w:val="Normal"/>
    <w:qFormat/>
    <w:pPr>
      <w:widowControl w:val="0"/>
      <w:jc w:val="both"/>
    </w:pPr>
  </w:style>
  <w:style w:type="character" w:default="1" w:styleId="ec0d2987-886a-4692-ab6d-4142afe0c3d8">
    <w:name w:val="Default Paragraph Font"/>
    <w:uiPriority w:val="1"/>
    <w:semiHidden/>
    <w:unhideWhenUsed/>
  </w:style>
  <w:style w:type="table" w:default="1" w:styleId="9e44ebaa-868d-461f-884f-996ee0a04536">
    <w:name w:val="Normal Table"/>
    <w:uiPriority w:val="99"/>
    <w:semiHidden/>
    <w:unhideWhenUsed/>
    <w:tblPr>
      <w:tblInd w:w="0" w:type="dxa"/>
      <w:tblCellMar>
        <w:top w:w="0" w:type="dxa"/>
        <w:left w:w="108" w:type="dxa"/>
        <w:bottom w:w="0" w:type="dxa"/>
        <w:right w:w="108" w:type="dxa"/>
      </w:tblCellMar>
    </w:tblPr>
  </w:style>
  <w:style w:type="numbering" w:default="1" w:styleId="7b1afd46-9b76-4400-b21b-fd2c8a2ae8ee">
    <w:name w:val="No List"/>
    <w:uiPriority w:val="99"/>
    <w:semiHidden/>
    <w:unhideWhenUsed/>
  </w:style>
  <w:style w:type="paragraph" w:customStyle="1" w:styleId="7f54a3cc-8644-4fbe-851d-789ae0d24747">
    <w:name w:val="石墨文档正文"/>
    <w:qFormat/>
    <w:rPr>
      <w:szCs w:val="22"/>
    </w:rPr>
  </w:style>
  <w:style w:type="paragraph" w:customStyle="1" w:styleId="267c3d2c-f8c2-4431-835a-58f1610db430">
    <w:name w:val="石墨文档副标题"/>
    <w:qFormat/>
    <w:rPr>
      <w:color w:val="888888"/>
      <w:sz w:val="48"/>
      <w:szCs w:val="48"/>
    </w:rPr>
  </w:style>
  <w:style w:type="paragraph" w:customStyle="1" w:styleId="1a464451-efc5-4876-bbfa-9e20cd5a07fb">
    <w:name w:val="石墨文档大标题"/>
    <w:next w:val="a3"/>
    <w:uiPriority w:val="9"/>
    <w:unhideWhenUsed/>
    <w:qFormat/>
    <w:pPr>
      <w:spacing w:before="260" w:after="260"/>
      <w:outlineLvl w:val="0"/>
    </w:pPr>
    <w:rPr>
      <w:b/>
      <w:bCs/>
      <w:sz w:val="40"/>
      <w:szCs w:val="40"/>
    </w:rPr>
  </w:style>
  <w:style w:type="paragraph" w:customStyle="1" w:styleId="89ec2e34-fa7d-4772-9d87-6c30ecc9da65">
    <w:name w:val="石墨文档中标题"/>
    <w:next w:val="a3"/>
    <w:uiPriority w:val="9"/>
    <w:unhideWhenUsed/>
    <w:qFormat/>
    <w:pPr>
      <w:spacing w:before="260" w:after="260"/>
      <w:outlineLvl w:val="1"/>
    </w:pPr>
    <w:rPr>
      <w:b/>
      <w:bCs/>
      <w:sz w:val="36"/>
      <w:szCs w:val="36"/>
    </w:rPr>
  </w:style>
  <w:style w:type="paragraph" w:customStyle="1" w:styleId="a524afd2-87bc-42d3-adb8-dfdfa7222bdd">
    <w:name w:val="石墨文档小标题"/>
    <w:next w:val="a3"/>
    <w:uiPriority w:val="9"/>
    <w:unhideWhenUsed/>
    <w:qFormat/>
    <w:pPr>
      <w:spacing w:before="260" w:after="260"/>
      <w:outlineLvl w:val="2"/>
    </w:pPr>
    <w:rPr>
      <w:b/>
      <w:bCs/>
      <w:sz w:val="32"/>
      <w:szCs w:val="32"/>
    </w:rPr>
  </w:style>
  <w:style w:type="paragraph" w:customStyle="1" w:styleId="e2bc8b4a-057e-4d7e-a39a-f8b155c3db2f">
    <w:name w:val="石墨文档标题"/>
    <w:next w:val="a3"/>
    <w:uiPriority w:val="9"/>
    <w:unhideWhenUsed/>
    <w:qFormat/>
    <w:pPr>
      <w:spacing w:before="260" w:after="260"/>
      <w:outlineLvl w:val="3"/>
    </w:pPr>
    <w:rPr>
      <w:b/>
      <w:bCs/>
      <w:sz w:val="56"/>
      <w:szCs w:val="56"/>
    </w:rPr>
  </w:style>
  <w:style w:type="paragraph" w:customStyle="1" w:styleId="692a1705-a7b4-4555-8c7d-3e767889c36b">
    <w:name w:val="石墨文档引用"/>
    <w:qFormat/>
    <w:pPr>
      <w:pBdr>
        <w:left w:val="single" w:sz="30" w:space="10" w:color="F0F0F0"/>
      </w:pBdr>
    </w:pPr>
    <w:rPr>
      <w:color w:val="ADADAD"/>
    </w:rPr>
  </w:style>
  <w:style w:type="paragraph" w:default="1" w:styleId="4da46e11-b97b-4c7b-b900-2a51313cb635">
    <w:name w:val="Normal"/>
    <w:qFormat/>
    <w:pPr>
      <w:widowControl w:val="0"/>
      <w:jc w:val="both"/>
    </w:pPr>
  </w:style>
  <w:style w:type="character" w:default="1" w:styleId="a603bd12-e349-42f7-8bab-0a3fa6d7670f">
    <w:name w:val="Default Paragraph Font"/>
    <w:uiPriority w:val="1"/>
    <w:semiHidden/>
    <w:unhideWhenUsed/>
  </w:style>
  <w:style w:type="table" w:default="1" w:styleId="d9df1b72-0bb6-47e6-b55e-18b2733eee08">
    <w:name w:val="Normal Table"/>
    <w:uiPriority w:val="99"/>
    <w:semiHidden/>
    <w:unhideWhenUsed/>
    <w:tblPr>
      <w:tblInd w:w="0" w:type="dxa"/>
      <w:tblCellMar>
        <w:top w:w="0" w:type="dxa"/>
        <w:left w:w="108" w:type="dxa"/>
        <w:bottom w:w="0" w:type="dxa"/>
        <w:right w:w="108" w:type="dxa"/>
      </w:tblCellMar>
    </w:tblPr>
  </w:style>
  <w:style w:type="numbering" w:default="1" w:styleId="0ca12b7a-a9d5-4681-ba36-62bf787b68b7">
    <w:name w:val="No List"/>
    <w:uiPriority w:val="99"/>
    <w:semiHidden/>
    <w:unhideWhenUsed/>
  </w:style>
  <w:style w:type="paragraph" w:customStyle="1" w:styleId="ec55e1f9-cf31-42fc-afc3-a9ea87d68811">
    <w:name w:val="石墨文档正文"/>
    <w:qFormat/>
    <w:rPr>
      <w:szCs w:val="22"/>
    </w:rPr>
  </w:style>
  <w:style w:type="paragraph" w:customStyle="1" w:styleId="2b56132c-8605-4dfc-bdbd-bbe995db5eff">
    <w:name w:val="石墨文档副标题"/>
    <w:qFormat/>
    <w:rPr>
      <w:color w:val="888888"/>
      <w:sz w:val="48"/>
      <w:szCs w:val="48"/>
    </w:rPr>
  </w:style>
  <w:style w:type="paragraph" w:customStyle="1" w:styleId="5ce2d824-9390-4f55-9487-7c09cca4433f">
    <w:name w:val="石墨文档大标题"/>
    <w:next w:val="a3"/>
    <w:uiPriority w:val="9"/>
    <w:unhideWhenUsed/>
    <w:qFormat/>
    <w:pPr>
      <w:spacing w:before="260" w:after="260"/>
      <w:outlineLvl w:val="0"/>
    </w:pPr>
    <w:rPr>
      <w:b/>
      <w:bCs/>
      <w:sz w:val="40"/>
      <w:szCs w:val="40"/>
    </w:rPr>
  </w:style>
  <w:style w:type="paragraph" w:customStyle="1" w:styleId="5cfe3c89-3c2a-486a-bc9f-3d07733d79ac">
    <w:name w:val="石墨文档中标题"/>
    <w:next w:val="a3"/>
    <w:uiPriority w:val="9"/>
    <w:unhideWhenUsed/>
    <w:qFormat/>
    <w:pPr>
      <w:spacing w:before="260" w:after="260"/>
      <w:outlineLvl w:val="1"/>
    </w:pPr>
    <w:rPr>
      <w:b/>
      <w:bCs/>
      <w:sz w:val="36"/>
      <w:szCs w:val="36"/>
    </w:rPr>
  </w:style>
  <w:style w:type="paragraph" w:customStyle="1" w:styleId="800c27bb-e902-44ac-ae22-28eccf054a5b">
    <w:name w:val="石墨文档小标题"/>
    <w:next w:val="a3"/>
    <w:uiPriority w:val="9"/>
    <w:unhideWhenUsed/>
    <w:qFormat/>
    <w:pPr>
      <w:spacing w:before="260" w:after="260"/>
      <w:outlineLvl w:val="2"/>
    </w:pPr>
    <w:rPr>
      <w:b/>
      <w:bCs/>
      <w:sz w:val="32"/>
      <w:szCs w:val="32"/>
    </w:rPr>
  </w:style>
  <w:style w:type="paragraph" w:customStyle="1" w:styleId="a3d7a11a-1573-4f09-9689-e00866831308">
    <w:name w:val="石墨文档标题"/>
    <w:next w:val="a3"/>
    <w:uiPriority w:val="9"/>
    <w:unhideWhenUsed/>
    <w:qFormat/>
    <w:pPr>
      <w:spacing w:before="260" w:after="260"/>
      <w:outlineLvl w:val="3"/>
    </w:pPr>
    <w:rPr>
      <w:b/>
      <w:bCs/>
      <w:sz w:val="56"/>
      <w:szCs w:val="56"/>
    </w:rPr>
  </w:style>
  <w:style w:type="paragraph" w:customStyle="1" w:styleId="700c4529-4b1d-4ea7-8c5d-c1b82f1576d7">
    <w:name w:val="石墨文档引用"/>
    <w:qFormat/>
    <w:pPr>
      <w:pBdr>
        <w:left w:val="single" w:sz="30" w:space="10" w:color="F0F0F0"/>
      </w:pBdr>
    </w:pPr>
    <w:rPr>
      <w:color w:val="ADADAD"/>
    </w:rPr>
  </w:style>
  <w:style w:type="paragraph" w:default="1" w:styleId="37eda4ab-46b2-443a-a8a9-3b2729558b7f">
    <w:name w:val="Normal"/>
    <w:qFormat/>
    <w:pPr>
      <w:widowControl w:val="0"/>
      <w:jc w:val="both"/>
    </w:pPr>
  </w:style>
  <w:style w:type="character" w:default="1" w:styleId="c65d3674-3255-466f-897c-9ebb7ac990fd">
    <w:name w:val="Default Paragraph Font"/>
    <w:uiPriority w:val="1"/>
    <w:semiHidden/>
    <w:unhideWhenUsed/>
  </w:style>
  <w:style w:type="table" w:default="1" w:styleId="1a565f8d-083b-42dc-bd83-c010abe2d0d8">
    <w:name w:val="Normal Table"/>
    <w:uiPriority w:val="99"/>
    <w:semiHidden/>
    <w:unhideWhenUsed/>
    <w:tblPr>
      <w:tblInd w:w="0" w:type="dxa"/>
      <w:tblCellMar>
        <w:top w:w="0" w:type="dxa"/>
        <w:left w:w="108" w:type="dxa"/>
        <w:bottom w:w="0" w:type="dxa"/>
        <w:right w:w="108" w:type="dxa"/>
      </w:tblCellMar>
    </w:tblPr>
  </w:style>
  <w:style w:type="numbering" w:default="1" w:styleId="a74edac7-5218-451e-8434-f60f3a4376a3">
    <w:name w:val="No List"/>
    <w:uiPriority w:val="99"/>
    <w:semiHidden/>
    <w:unhideWhenUsed/>
  </w:style>
  <w:style w:type="paragraph" w:customStyle="1" w:styleId="36c3c58b-45e0-4215-9c70-f55fac266f88">
    <w:name w:val="石墨文档正文"/>
    <w:qFormat/>
    <w:rPr>
      <w:szCs w:val="22"/>
    </w:rPr>
  </w:style>
  <w:style w:type="paragraph" w:customStyle="1" w:styleId="60d3c95e-23ce-437e-9a6b-7b1244b7ff5e">
    <w:name w:val="石墨文档副标题"/>
    <w:qFormat/>
    <w:rPr>
      <w:color w:val="888888"/>
      <w:sz w:val="48"/>
      <w:szCs w:val="48"/>
    </w:rPr>
  </w:style>
  <w:style w:type="paragraph" w:customStyle="1" w:styleId="10ecff2e-7c5d-498b-9e35-c7062eac8626">
    <w:name w:val="石墨文档大标题"/>
    <w:next w:val="a3"/>
    <w:uiPriority w:val="9"/>
    <w:unhideWhenUsed/>
    <w:qFormat/>
    <w:pPr>
      <w:spacing w:before="260" w:after="260"/>
      <w:outlineLvl w:val="0"/>
    </w:pPr>
    <w:rPr>
      <w:b/>
      <w:bCs/>
      <w:sz w:val="40"/>
      <w:szCs w:val="40"/>
    </w:rPr>
  </w:style>
  <w:style w:type="paragraph" w:customStyle="1" w:styleId="e11e6ec3-abe4-448f-8ee7-4dac3c36d04e">
    <w:name w:val="石墨文档中标题"/>
    <w:next w:val="a3"/>
    <w:uiPriority w:val="9"/>
    <w:unhideWhenUsed/>
    <w:qFormat/>
    <w:pPr>
      <w:spacing w:before="260" w:after="260"/>
      <w:outlineLvl w:val="1"/>
    </w:pPr>
    <w:rPr>
      <w:b/>
      <w:bCs/>
      <w:sz w:val="36"/>
      <w:szCs w:val="36"/>
    </w:rPr>
  </w:style>
  <w:style w:type="paragraph" w:customStyle="1" w:styleId="ff3f4a37-85c0-4244-99cb-a1f39848e4d6">
    <w:name w:val="石墨文档小标题"/>
    <w:next w:val="a3"/>
    <w:uiPriority w:val="9"/>
    <w:unhideWhenUsed/>
    <w:qFormat/>
    <w:pPr>
      <w:spacing w:before="260" w:after="260"/>
      <w:outlineLvl w:val="2"/>
    </w:pPr>
    <w:rPr>
      <w:b/>
      <w:bCs/>
      <w:sz w:val="32"/>
      <w:szCs w:val="32"/>
    </w:rPr>
  </w:style>
  <w:style w:type="paragraph" w:customStyle="1" w:styleId="a0b59349-cbc3-42b9-a3a1-36259310bd8d">
    <w:name w:val="石墨文档标题"/>
    <w:next w:val="a3"/>
    <w:uiPriority w:val="9"/>
    <w:unhideWhenUsed/>
    <w:qFormat/>
    <w:pPr>
      <w:spacing w:before="260" w:after="260"/>
      <w:outlineLvl w:val="3"/>
    </w:pPr>
    <w:rPr>
      <w:b/>
      <w:bCs/>
      <w:sz w:val="56"/>
      <w:szCs w:val="56"/>
    </w:rPr>
  </w:style>
  <w:style w:type="paragraph" w:customStyle="1" w:styleId="c7ed53b9-ba68-4f93-97d6-90dd3b37bd29">
    <w:name w:val="石墨文档引用"/>
    <w:qFormat/>
    <w:pPr>
      <w:pBdr>
        <w:left w:val="single" w:sz="30" w:space="10" w:color="F0F0F0"/>
      </w:pBdr>
    </w:pPr>
    <w:rPr>
      <w:color w:val="ADADAD"/>
    </w:rPr>
  </w:style>
  <w:style w:type="paragraph" w:default="1" w:styleId="dbb0e216-c23d-4680-a820-ed466940fa51">
    <w:name w:val="Normal"/>
    <w:qFormat/>
    <w:pPr>
      <w:widowControl w:val="0"/>
      <w:jc w:val="both"/>
    </w:pPr>
  </w:style>
  <w:style w:type="character" w:default="1" w:styleId="dd970462-9eef-4b25-804a-9528f3287473">
    <w:name w:val="Default Paragraph Font"/>
    <w:uiPriority w:val="1"/>
    <w:semiHidden/>
    <w:unhideWhenUsed/>
  </w:style>
  <w:style w:type="table" w:default="1" w:styleId="53a38321-480a-41d8-be75-dc0d19f77e9b">
    <w:name w:val="Normal Table"/>
    <w:uiPriority w:val="99"/>
    <w:semiHidden/>
    <w:unhideWhenUsed/>
    <w:tblPr>
      <w:tblInd w:w="0" w:type="dxa"/>
      <w:tblCellMar>
        <w:top w:w="0" w:type="dxa"/>
        <w:left w:w="108" w:type="dxa"/>
        <w:bottom w:w="0" w:type="dxa"/>
        <w:right w:w="108" w:type="dxa"/>
      </w:tblCellMar>
    </w:tblPr>
  </w:style>
  <w:style w:type="numbering" w:default="1" w:styleId="068de8a6-c8b4-4e46-9df6-679c89c231f9">
    <w:name w:val="No List"/>
    <w:uiPriority w:val="99"/>
    <w:semiHidden/>
    <w:unhideWhenUsed/>
  </w:style>
  <w:style w:type="paragraph" w:customStyle="1" w:styleId="7fe8a323-1807-4330-8c08-f7e4e72253d6">
    <w:name w:val="石墨文档正文"/>
    <w:qFormat/>
    <w:rPr>
      <w:szCs w:val="22"/>
    </w:rPr>
  </w:style>
  <w:style w:type="paragraph" w:customStyle="1" w:styleId="b83abab0-7514-4ce5-aa15-989208f7d7ea">
    <w:name w:val="石墨文档副标题"/>
    <w:qFormat/>
    <w:rPr>
      <w:color w:val="888888"/>
      <w:sz w:val="48"/>
      <w:szCs w:val="48"/>
    </w:rPr>
  </w:style>
  <w:style w:type="paragraph" w:customStyle="1" w:styleId="0576b42f-9b8f-4060-b70e-2b4022a6db12">
    <w:name w:val="石墨文档大标题"/>
    <w:next w:val="a3"/>
    <w:uiPriority w:val="9"/>
    <w:unhideWhenUsed/>
    <w:qFormat/>
    <w:pPr>
      <w:spacing w:before="260" w:after="260"/>
      <w:outlineLvl w:val="0"/>
    </w:pPr>
    <w:rPr>
      <w:b/>
      <w:bCs/>
      <w:sz w:val="40"/>
      <w:szCs w:val="40"/>
    </w:rPr>
  </w:style>
  <w:style w:type="paragraph" w:customStyle="1" w:styleId="6afd3ec2-a1cc-4214-89bd-aa86190f60cf">
    <w:name w:val="石墨文档中标题"/>
    <w:next w:val="a3"/>
    <w:uiPriority w:val="9"/>
    <w:unhideWhenUsed/>
    <w:qFormat/>
    <w:pPr>
      <w:spacing w:before="260" w:after="260"/>
      <w:outlineLvl w:val="1"/>
    </w:pPr>
    <w:rPr>
      <w:b/>
      <w:bCs/>
      <w:sz w:val="36"/>
      <w:szCs w:val="36"/>
    </w:rPr>
  </w:style>
  <w:style w:type="paragraph" w:customStyle="1" w:styleId="5734c3d1-bdbf-4078-8f63-a6c38e85ede7">
    <w:name w:val="石墨文档小标题"/>
    <w:next w:val="a3"/>
    <w:uiPriority w:val="9"/>
    <w:unhideWhenUsed/>
    <w:qFormat/>
    <w:pPr>
      <w:spacing w:before="260" w:after="260"/>
      <w:outlineLvl w:val="2"/>
    </w:pPr>
    <w:rPr>
      <w:b/>
      <w:bCs/>
      <w:sz w:val="32"/>
      <w:szCs w:val="32"/>
    </w:rPr>
  </w:style>
  <w:style w:type="paragraph" w:customStyle="1" w:styleId="f0fe39bf-6849-4d7b-8efb-8d7db18ef5ee">
    <w:name w:val="石墨文档标题"/>
    <w:next w:val="a3"/>
    <w:uiPriority w:val="9"/>
    <w:unhideWhenUsed/>
    <w:qFormat/>
    <w:pPr>
      <w:spacing w:before="260" w:after="260"/>
      <w:outlineLvl w:val="3"/>
    </w:pPr>
    <w:rPr>
      <w:b/>
      <w:bCs/>
      <w:sz w:val="56"/>
      <w:szCs w:val="56"/>
    </w:rPr>
  </w:style>
  <w:style w:type="paragraph" w:customStyle="1" w:styleId="a43ef76e-a5d3-4033-9ed3-8adb66e44f8b">
    <w:name w:val="石墨文档引用"/>
    <w:qFormat/>
    <w:pPr>
      <w:pBdr>
        <w:left w:val="single" w:sz="30" w:space="10" w:color="F0F0F0"/>
      </w:pBdr>
    </w:pPr>
    <w:rPr>
      <w:color w:val="ADADAD"/>
    </w:rPr>
  </w:style>
  <w:style w:type="paragraph" w:default="1" w:styleId="eb47550f-e815-4d79-84fd-cb7226461600">
    <w:name w:val="Normal"/>
    <w:qFormat/>
    <w:pPr>
      <w:widowControl w:val="0"/>
      <w:jc w:val="both"/>
    </w:pPr>
  </w:style>
  <w:style w:type="character" w:default="1" w:styleId="1197c949-0966-4d58-a2fd-6fc16a6912a4">
    <w:name w:val="Default Paragraph Font"/>
    <w:uiPriority w:val="1"/>
    <w:semiHidden/>
    <w:unhideWhenUsed/>
  </w:style>
  <w:style w:type="table" w:default="1" w:styleId="5d357910-22c5-4c25-a34a-f767ac539050">
    <w:name w:val="Normal Table"/>
    <w:uiPriority w:val="99"/>
    <w:semiHidden/>
    <w:unhideWhenUsed/>
    <w:tblPr>
      <w:tblInd w:w="0" w:type="dxa"/>
      <w:tblCellMar>
        <w:top w:w="0" w:type="dxa"/>
        <w:left w:w="108" w:type="dxa"/>
        <w:bottom w:w="0" w:type="dxa"/>
        <w:right w:w="108" w:type="dxa"/>
      </w:tblCellMar>
    </w:tblPr>
  </w:style>
  <w:style w:type="numbering" w:default="1" w:styleId="88182d65-69e6-4fab-a7b9-62a2df9ad8c9">
    <w:name w:val="No List"/>
    <w:uiPriority w:val="99"/>
    <w:semiHidden/>
    <w:unhideWhenUsed/>
  </w:style>
  <w:style w:type="paragraph" w:customStyle="1" w:styleId="ae478fa0-06cb-43b3-8e51-5471f215d5a9">
    <w:name w:val="石墨文档正文"/>
    <w:qFormat/>
    <w:rPr>
      <w:szCs w:val="22"/>
    </w:rPr>
  </w:style>
  <w:style w:type="paragraph" w:customStyle="1" w:styleId="d4f9b790-f9d2-4151-a849-bc01a877cdc9">
    <w:name w:val="石墨文档副标题"/>
    <w:qFormat/>
    <w:rPr>
      <w:color w:val="888888"/>
      <w:sz w:val="48"/>
      <w:szCs w:val="48"/>
    </w:rPr>
  </w:style>
  <w:style w:type="paragraph" w:customStyle="1" w:styleId="5eabb7e4-20ee-4d79-87a0-f3be08a2683b">
    <w:name w:val="石墨文档大标题"/>
    <w:next w:val="a3"/>
    <w:uiPriority w:val="9"/>
    <w:unhideWhenUsed/>
    <w:qFormat/>
    <w:pPr>
      <w:spacing w:before="260" w:after="260"/>
      <w:outlineLvl w:val="0"/>
    </w:pPr>
    <w:rPr>
      <w:b/>
      <w:bCs/>
      <w:sz w:val="40"/>
      <w:szCs w:val="40"/>
    </w:rPr>
  </w:style>
  <w:style w:type="paragraph" w:customStyle="1" w:styleId="703192f3-c7a4-4875-8471-e5af8fd6c8d1">
    <w:name w:val="石墨文档中标题"/>
    <w:next w:val="a3"/>
    <w:uiPriority w:val="9"/>
    <w:unhideWhenUsed/>
    <w:qFormat/>
    <w:pPr>
      <w:spacing w:before="260" w:after="260"/>
      <w:outlineLvl w:val="1"/>
    </w:pPr>
    <w:rPr>
      <w:b/>
      <w:bCs/>
      <w:sz w:val="36"/>
      <w:szCs w:val="36"/>
    </w:rPr>
  </w:style>
  <w:style w:type="paragraph" w:customStyle="1" w:styleId="e7b96f5f-4c0b-4ccd-8916-57e0c3ff2c84">
    <w:name w:val="石墨文档小标题"/>
    <w:next w:val="a3"/>
    <w:uiPriority w:val="9"/>
    <w:unhideWhenUsed/>
    <w:qFormat/>
    <w:pPr>
      <w:spacing w:before="260" w:after="260"/>
      <w:outlineLvl w:val="2"/>
    </w:pPr>
    <w:rPr>
      <w:b/>
      <w:bCs/>
      <w:sz w:val="32"/>
      <w:szCs w:val="32"/>
    </w:rPr>
  </w:style>
  <w:style w:type="paragraph" w:customStyle="1" w:styleId="09f5cf6b-d658-4a8f-a841-97ca186bde38">
    <w:name w:val="石墨文档标题"/>
    <w:next w:val="a3"/>
    <w:uiPriority w:val="9"/>
    <w:unhideWhenUsed/>
    <w:qFormat/>
    <w:pPr>
      <w:spacing w:before="260" w:after="260"/>
      <w:outlineLvl w:val="3"/>
    </w:pPr>
    <w:rPr>
      <w:b/>
      <w:bCs/>
      <w:sz w:val="56"/>
      <w:szCs w:val="56"/>
    </w:rPr>
  </w:style>
  <w:style w:type="paragraph" w:customStyle="1" w:styleId="f08c2b6a-78a7-4c4a-9c58-0f7d7b90a6a2">
    <w:name w:val="石墨文档引用"/>
    <w:qFormat/>
    <w:pPr>
      <w:pBdr>
        <w:left w:val="single" w:sz="30" w:space="10" w:color="F0F0F0"/>
      </w:pBdr>
    </w:pPr>
    <w:rPr>
      <w:color w:val="ADADAD"/>
    </w:rPr>
  </w:style>
  <w:style w:type="paragraph" w:default="1" w:styleId="3ade97d5-9e3c-4c9d-b3c1-85dfb6937c8b">
    <w:name w:val="Normal"/>
    <w:qFormat/>
    <w:pPr>
      <w:widowControl w:val="0"/>
      <w:jc w:val="both"/>
    </w:pPr>
  </w:style>
  <w:style w:type="character" w:default="1" w:styleId="cde5ef66-f9a4-49fc-8ef9-55dbf4823d20">
    <w:name w:val="Default Paragraph Font"/>
    <w:uiPriority w:val="1"/>
    <w:semiHidden/>
    <w:unhideWhenUsed/>
  </w:style>
  <w:style w:type="table" w:default="1" w:styleId="bac96bda-22ea-4644-95b0-cfb64a75be48">
    <w:name w:val="Normal Table"/>
    <w:uiPriority w:val="99"/>
    <w:semiHidden/>
    <w:unhideWhenUsed/>
    <w:tblPr>
      <w:tblInd w:w="0" w:type="dxa"/>
      <w:tblCellMar>
        <w:top w:w="0" w:type="dxa"/>
        <w:left w:w="108" w:type="dxa"/>
        <w:bottom w:w="0" w:type="dxa"/>
        <w:right w:w="108" w:type="dxa"/>
      </w:tblCellMar>
    </w:tblPr>
  </w:style>
  <w:style w:type="numbering" w:default="1" w:styleId="1e5e946c-324d-4925-a1b8-33bde28a6eca">
    <w:name w:val="No List"/>
    <w:uiPriority w:val="99"/>
    <w:semiHidden/>
    <w:unhideWhenUsed/>
  </w:style>
  <w:style w:type="paragraph" w:customStyle="1" w:styleId="113d85e3-f61d-46cf-8ea5-5d32b4455402">
    <w:name w:val="石墨文档正文"/>
    <w:qFormat/>
    <w:rPr>
      <w:szCs w:val="22"/>
    </w:rPr>
  </w:style>
  <w:style w:type="paragraph" w:customStyle="1" w:styleId="3fad330c-93d8-4b94-bada-3d75aabde790">
    <w:name w:val="石墨文档副标题"/>
    <w:qFormat/>
    <w:rPr>
      <w:color w:val="888888"/>
      <w:sz w:val="48"/>
      <w:szCs w:val="48"/>
    </w:rPr>
  </w:style>
  <w:style w:type="paragraph" w:customStyle="1" w:styleId="f8a41a40-5c9c-42f4-880f-51f1eb771c69">
    <w:name w:val="石墨文档大标题"/>
    <w:next w:val="a3"/>
    <w:uiPriority w:val="9"/>
    <w:unhideWhenUsed/>
    <w:qFormat/>
    <w:pPr>
      <w:spacing w:before="260" w:after="260"/>
      <w:outlineLvl w:val="0"/>
    </w:pPr>
    <w:rPr>
      <w:b/>
      <w:bCs/>
      <w:sz w:val="40"/>
      <w:szCs w:val="40"/>
    </w:rPr>
  </w:style>
  <w:style w:type="paragraph" w:customStyle="1" w:styleId="d1bfb3fb-c499-4eae-b35d-cbe1e287d9c8">
    <w:name w:val="石墨文档中标题"/>
    <w:next w:val="a3"/>
    <w:uiPriority w:val="9"/>
    <w:unhideWhenUsed/>
    <w:qFormat/>
    <w:pPr>
      <w:spacing w:before="260" w:after="260"/>
      <w:outlineLvl w:val="1"/>
    </w:pPr>
    <w:rPr>
      <w:b/>
      <w:bCs/>
      <w:sz w:val="36"/>
      <w:szCs w:val="36"/>
    </w:rPr>
  </w:style>
  <w:style w:type="paragraph" w:customStyle="1" w:styleId="5b91c6da-dd65-466e-80e0-07232fae00b6">
    <w:name w:val="石墨文档小标题"/>
    <w:next w:val="a3"/>
    <w:uiPriority w:val="9"/>
    <w:unhideWhenUsed/>
    <w:qFormat/>
    <w:pPr>
      <w:spacing w:before="260" w:after="260"/>
      <w:outlineLvl w:val="2"/>
    </w:pPr>
    <w:rPr>
      <w:b/>
      <w:bCs/>
      <w:sz w:val="32"/>
      <w:szCs w:val="32"/>
    </w:rPr>
  </w:style>
  <w:style w:type="paragraph" w:customStyle="1" w:styleId="6235c67b-c2c6-4afc-be58-a54f186395f6">
    <w:name w:val="石墨文档标题"/>
    <w:next w:val="a3"/>
    <w:uiPriority w:val="9"/>
    <w:unhideWhenUsed/>
    <w:qFormat/>
    <w:pPr>
      <w:spacing w:before="260" w:after="260"/>
      <w:outlineLvl w:val="3"/>
    </w:pPr>
    <w:rPr>
      <w:b/>
      <w:bCs/>
      <w:sz w:val="56"/>
      <w:szCs w:val="56"/>
    </w:rPr>
  </w:style>
  <w:style w:type="paragraph" w:customStyle="1" w:styleId="44820302-0de8-48d2-b326-afd46758de9d">
    <w:name w:val="石墨文档引用"/>
    <w:qFormat/>
    <w:pPr>
      <w:pBdr>
        <w:left w:val="single" w:sz="30" w:space="10" w:color="F0F0F0"/>
      </w:pBdr>
    </w:pPr>
    <w:rPr>
      <w:color w:val="ADADAD"/>
    </w:rPr>
  </w:style>
  <w:style w:type="paragraph" w:default="1" w:styleId="059a584f-5ca1-48a7-88d7-92cf00f58c8c">
    <w:name w:val="Normal"/>
    <w:qFormat/>
    <w:pPr>
      <w:widowControl w:val="0"/>
      <w:jc w:val="both"/>
    </w:pPr>
  </w:style>
  <w:style w:type="character" w:default="1" w:styleId="59cb1a24-7c6a-4d33-98fc-7ddfb4a84416">
    <w:name w:val="Default Paragraph Font"/>
    <w:uiPriority w:val="1"/>
    <w:semiHidden/>
    <w:unhideWhenUsed/>
  </w:style>
  <w:style w:type="table" w:default="1" w:styleId="cd5e16f3-df0e-44e2-a6c7-6a1fc3a049f3">
    <w:name w:val="Normal Table"/>
    <w:uiPriority w:val="99"/>
    <w:semiHidden/>
    <w:unhideWhenUsed/>
    <w:tblPr>
      <w:tblInd w:w="0" w:type="dxa"/>
      <w:tblCellMar>
        <w:top w:w="0" w:type="dxa"/>
        <w:left w:w="108" w:type="dxa"/>
        <w:bottom w:w="0" w:type="dxa"/>
        <w:right w:w="108" w:type="dxa"/>
      </w:tblCellMar>
    </w:tblPr>
  </w:style>
  <w:style w:type="numbering" w:default="1" w:styleId="d1bf7429-6490-4540-9cc6-ee4d571b5355">
    <w:name w:val="No List"/>
    <w:uiPriority w:val="99"/>
    <w:semiHidden/>
    <w:unhideWhenUsed/>
  </w:style>
  <w:style w:type="paragraph" w:customStyle="1" w:styleId="a7b36bb1-ecc3-411b-b019-36c08591c2ec">
    <w:name w:val="石墨文档正文"/>
    <w:qFormat/>
    <w:rPr>
      <w:szCs w:val="22"/>
    </w:rPr>
  </w:style>
  <w:style w:type="paragraph" w:customStyle="1" w:styleId="86aa7edd-6da9-4cd8-ba68-e968a1d27b2e">
    <w:name w:val="石墨文档副标题"/>
    <w:qFormat/>
    <w:rPr>
      <w:color w:val="888888"/>
      <w:sz w:val="48"/>
      <w:szCs w:val="48"/>
    </w:rPr>
  </w:style>
  <w:style w:type="paragraph" w:customStyle="1" w:styleId="2211faed-ffc7-4dce-bc5f-2ec7a59f4f95">
    <w:name w:val="石墨文档大标题"/>
    <w:next w:val="a3"/>
    <w:uiPriority w:val="9"/>
    <w:unhideWhenUsed/>
    <w:qFormat/>
    <w:pPr>
      <w:spacing w:before="260" w:after="260"/>
      <w:outlineLvl w:val="0"/>
    </w:pPr>
    <w:rPr>
      <w:b/>
      <w:bCs/>
      <w:sz w:val="40"/>
      <w:szCs w:val="40"/>
    </w:rPr>
  </w:style>
  <w:style w:type="paragraph" w:customStyle="1" w:styleId="c1f61746-1e82-46f5-8dad-36e917d1ea03">
    <w:name w:val="石墨文档中标题"/>
    <w:next w:val="a3"/>
    <w:uiPriority w:val="9"/>
    <w:unhideWhenUsed/>
    <w:qFormat/>
    <w:pPr>
      <w:spacing w:before="260" w:after="260"/>
      <w:outlineLvl w:val="1"/>
    </w:pPr>
    <w:rPr>
      <w:b/>
      <w:bCs/>
      <w:sz w:val="36"/>
      <w:szCs w:val="36"/>
    </w:rPr>
  </w:style>
  <w:style w:type="paragraph" w:customStyle="1" w:styleId="b9e98d78-7864-4872-a5f2-42f1bf6f3042">
    <w:name w:val="石墨文档小标题"/>
    <w:next w:val="a3"/>
    <w:uiPriority w:val="9"/>
    <w:unhideWhenUsed/>
    <w:qFormat/>
    <w:pPr>
      <w:spacing w:before="260" w:after="260"/>
      <w:outlineLvl w:val="2"/>
    </w:pPr>
    <w:rPr>
      <w:b/>
      <w:bCs/>
      <w:sz w:val="32"/>
      <w:szCs w:val="32"/>
    </w:rPr>
  </w:style>
  <w:style w:type="paragraph" w:customStyle="1" w:styleId="c0e416f8-bec2-47a8-ad52-6e6f91d3a13d">
    <w:name w:val="石墨文档标题"/>
    <w:next w:val="a3"/>
    <w:uiPriority w:val="9"/>
    <w:unhideWhenUsed/>
    <w:qFormat/>
    <w:pPr>
      <w:spacing w:before="260" w:after="260"/>
      <w:outlineLvl w:val="3"/>
    </w:pPr>
    <w:rPr>
      <w:b/>
      <w:bCs/>
      <w:sz w:val="56"/>
      <w:szCs w:val="56"/>
    </w:rPr>
  </w:style>
  <w:style w:type="paragraph" w:customStyle="1" w:styleId="52ec015d-dc8b-43dc-a902-cc987f3a6aa5">
    <w:name w:val="石墨文档引用"/>
    <w:qFormat/>
    <w:pPr>
      <w:pBdr>
        <w:left w:val="single" w:sz="30" w:space="10" w:color="F0F0F0"/>
      </w:pBdr>
    </w:pPr>
    <w:rPr>
      <w:color w:val="ADADAD"/>
    </w:rPr>
  </w:style>
  <w:style w:type="paragraph" w:default="1" w:styleId="dd2ffd92-a90c-4b84-9bd1-af56ef18810a">
    <w:name w:val="Normal"/>
    <w:qFormat/>
    <w:pPr>
      <w:widowControl w:val="0"/>
      <w:jc w:val="both"/>
    </w:pPr>
  </w:style>
  <w:style w:type="character" w:default="1" w:styleId="5a63239a-206b-410f-8bc4-cd7a19524b99">
    <w:name w:val="Default Paragraph Font"/>
    <w:uiPriority w:val="1"/>
    <w:semiHidden/>
    <w:unhideWhenUsed/>
  </w:style>
  <w:style w:type="table" w:default="1" w:styleId="a97d59ca-adce-4f30-9044-f950e164e8de">
    <w:name w:val="Normal Table"/>
    <w:uiPriority w:val="99"/>
    <w:semiHidden/>
    <w:unhideWhenUsed/>
    <w:tblPr>
      <w:tblInd w:w="0" w:type="dxa"/>
      <w:tblCellMar>
        <w:top w:w="0" w:type="dxa"/>
        <w:left w:w="108" w:type="dxa"/>
        <w:bottom w:w="0" w:type="dxa"/>
        <w:right w:w="108" w:type="dxa"/>
      </w:tblCellMar>
    </w:tblPr>
  </w:style>
  <w:style w:type="numbering" w:default="1" w:styleId="98713a64-9c82-42ab-83e6-90569fa4ef9e">
    <w:name w:val="No List"/>
    <w:uiPriority w:val="99"/>
    <w:semiHidden/>
    <w:unhideWhenUsed/>
  </w:style>
  <w:style w:type="paragraph" w:customStyle="1" w:styleId="cf45722c-954f-4bc7-91a3-eaf2ea08e60e">
    <w:name w:val="石墨文档正文"/>
    <w:qFormat/>
    <w:rPr>
      <w:szCs w:val="22"/>
    </w:rPr>
  </w:style>
  <w:style w:type="paragraph" w:customStyle="1" w:styleId="12a80577-9157-4866-b9ca-36e8ce88da99">
    <w:name w:val="石墨文档副标题"/>
    <w:qFormat/>
    <w:rPr>
      <w:color w:val="888888"/>
      <w:sz w:val="48"/>
      <w:szCs w:val="48"/>
    </w:rPr>
  </w:style>
  <w:style w:type="paragraph" w:customStyle="1" w:styleId="dc0ff1c3-9e59-4df7-b547-db5f5a7e4163">
    <w:name w:val="石墨文档大标题"/>
    <w:next w:val="a3"/>
    <w:uiPriority w:val="9"/>
    <w:unhideWhenUsed/>
    <w:qFormat/>
    <w:pPr>
      <w:spacing w:before="260" w:after="260"/>
      <w:outlineLvl w:val="0"/>
    </w:pPr>
    <w:rPr>
      <w:b/>
      <w:bCs/>
      <w:sz w:val="40"/>
      <w:szCs w:val="40"/>
    </w:rPr>
  </w:style>
  <w:style w:type="paragraph" w:customStyle="1" w:styleId="4d9f143e-42a5-46b4-a037-f23b3ed33eda">
    <w:name w:val="石墨文档中标题"/>
    <w:next w:val="a3"/>
    <w:uiPriority w:val="9"/>
    <w:unhideWhenUsed/>
    <w:qFormat/>
    <w:pPr>
      <w:spacing w:before="260" w:after="260"/>
      <w:outlineLvl w:val="1"/>
    </w:pPr>
    <w:rPr>
      <w:b/>
      <w:bCs/>
      <w:sz w:val="36"/>
      <w:szCs w:val="36"/>
    </w:rPr>
  </w:style>
  <w:style w:type="paragraph" w:customStyle="1" w:styleId="f4348a61-12d5-4c77-99f0-e72615af7dc8">
    <w:name w:val="石墨文档小标题"/>
    <w:next w:val="a3"/>
    <w:uiPriority w:val="9"/>
    <w:unhideWhenUsed/>
    <w:qFormat/>
    <w:pPr>
      <w:spacing w:before="260" w:after="260"/>
      <w:outlineLvl w:val="2"/>
    </w:pPr>
    <w:rPr>
      <w:b/>
      <w:bCs/>
      <w:sz w:val="32"/>
      <w:szCs w:val="32"/>
    </w:rPr>
  </w:style>
  <w:style w:type="paragraph" w:customStyle="1" w:styleId="bba13aa0-e3f8-4335-a63d-559874cc770b">
    <w:name w:val="石墨文档标题"/>
    <w:next w:val="a3"/>
    <w:uiPriority w:val="9"/>
    <w:unhideWhenUsed/>
    <w:qFormat/>
    <w:pPr>
      <w:spacing w:before="260" w:after="260"/>
      <w:outlineLvl w:val="3"/>
    </w:pPr>
    <w:rPr>
      <w:b/>
      <w:bCs/>
      <w:sz w:val="56"/>
      <w:szCs w:val="56"/>
    </w:rPr>
  </w:style>
  <w:style w:type="paragraph" w:customStyle="1" w:styleId="da4f0995-8995-48df-894f-e8f575c164f6">
    <w:name w:val="石墨文档引用"/>
    <w:qFormat/>
    <w:pPr>
      <w:pBdr>
        <w:left w:val="single" w:sz="30" w:space="10" w:color="F0F0F0"/>
      </w:pBdr>
    </w:pPr>
    <w:rPr>
      <w:color w:val="ADADAD"/>
    </w:rPr>
  </w:style>
  <w:style w:type="paragraph" w:default="1" w:styleId="f0ae8300-5098-44a0-911c-d2ae7841e496">
    <w:name w:val="Normal"/>
    <w:qFormat/>
    <w:pPr>
      <w:widowControl w:val="0"/>
      <w:jc w:val="both"/>
    </w:pPr>
  </w:style>
  <w:style w:type="character" w:default="1" w:styleId="563f2c3e-e9af-4b1d-9f59-d03e75032ffe">
    <w:name w:val="Default Paragraph Font"/>
    <w:uiPriority w:val="1"/>
    <w:semiHidden/>
    <w:unhideWhenUsed/>
  </w:style>
  <w:style w:type="table" w:default="1" w:styleId="fd61b456-fe15-46f8-86e5-457fb5d8854a">
    <w:name w:val="Normal Table"/>
    <w:uiPriority w:val="99"/>
    <w:semiHidden/>
    <w:unhideWhenUsed/>
    <w:tblPr>
      <w:tblInd w:w="0" w:type="dxa"/>
      <w:tblCellMar>
        <w:top w:w="0" w:type="dxa"/>
        <w:left w:w="108" w:type="dxa"/>
        <w:bottom w:w="0" w:type="dxa"/>
        <w:right w:w="108" w:type="dxa"/>
      </w:tblCellMar>
    </w:tblPr>
  </w:style>
  <w:style w:type="numbering" w:default="1" w:styleId="40f3d8e6-03a0-4dfd-a939-07dc45d23c69">
    <w:name w:val="No List"/>
    <w:uiPriority w:val="99"/>
    <w:semiHidden/>
    <w:unhideWhenUsed/>
  </w:style>
  <w:style w:type="paragraph" w:customStyle="1" w:styleId="805b968f-887f-49c0-988c-d57e97e4fba4">
    <w:name w:val="石墨文档正文"/>
    <w:qFormat/>
    <w:rPr>
      <w:szCs w:val="22"/>
    </w:rPr>
  </w:style>
  <w:style w:type="paragraph" w:customStyle="1" w:styleId="a6463db7-36fc-493b-af13-dea95ba64fdf">
    <w:name w:val="石墨文档副标题"/>
    <w:qFormat/>
    <w:rPr>
      <w:color w:val="888888"/>
      <w:sz w:val="48"/>
      <w:szCs w:val="48"/>
    </w:rPr>
  </w:style>
  <w:style w:type="paragraph" w:customStyle="1" w:styleId="9b6640eb-9349-4615-9df5-41bc23cedb57">
    <w:name w:val="石墨文档大标题"/>
    <w:next w:val="a3"/>
    <w:uiPriority w:val="9"/>
    <w:unhideWhenUsed/>
    <w:qFormat/>
    <w:pPr>
      <w:spacing w:before="260" w:after="260"/>
      <w:outlineLvl w:val="0"/>
    </w:pPr>
    <w:rPr>
      <w:b/>
      <w:bCs/>
      <w:sz w:val="40"/>
      <w:szCs w:val="40"/>
    </w:rPr>
  </w:style>
  <w:style w:type="paragraph" w:customStyle="1" w:styleId="8e9a02db-1438-4358-a8c4-97135077ddcb">
    <w:name w:val="石墨文档中标题"/>
    <w:next w:val="a3"/>
    <w:uiPriority w:val="9"/>
    <w:unhideWhenUsed/>
    <w:qFormat/>
    <w:pPr>
      <w:spacing w:before="260" w:after="260"/>
      <w:outlineLvl w:val="1"/>
    </w:pPr>
    <w:rPr>
      <w:b/>
      <w:bCs/>
      <w:sz w:val="36"/>
      <w:szCs w:val="36"/>
    </w:rPr>
  </w:style>
  <w:style w:type="paragraph" w:customStyle="1" w:styleId="9bf624b6-9339-4c00-b4b6-aeb9b00c208c">
    <w:name w:val="石墨文档小标题"/>
    <w:next w:val="a3"/>
    <w:uiPriority w:val="9"/>
    <w:unhideWhenUsed/>
    <w:qFormat/>
    <w:pPr>
      <w:spacing w:before="260" w:after="260"/>
      <w:outlineLvl w:val="2"/>
    </w:pPr>
    <w:rPr>
      <w:b/>
      <w:bCs/>
      <w:sz w:val="32"/>
      <w:szCs w:val="32"/>
    </w:rPr>
  </w:style>
  <w:style w:type="paragraph" w:customStyle="1" w:styleId="aedc5687-9783-4603-ae81-e8aa0fdcf919">
    <w:name w:val="石墨文档标题"/>
    <w:next w:val="a3"/>
    <w:uiPriority w:val="9"/>
    <w:unhideWhenUsed/>
    <w:qFormat/>
    <w:pPr>
      <w:spacing w:before="260" w:after="260"/>
      <w:outlineLvl w:val="3"/>
    </w:pPr>
    <w:rPr>
      <w:b/>
      <w:bCs/>
      <w:sz w:val="56"/>
      <w:szCs w:val="56"/>
    </w:rPr>
  </w:style>
  <w:style w:type="paragraph" w:customStyle="1" w:styleId="fb82751a-f5f2-45eb-89b6-91dc06ce5c0b">
    <w:name w:val="石墨文档引用"/>
    <w:qFormat/>
    <w:pPr>
      <w:pBdr>
        <w:left w:val="single" w:sz="30" w:space="10" w:color="F0F0F0"/>
      </w:pBdr>
    </w:pPr>
    <w:rPr>
      <w:color w:val="ADADAD"/>
    </w:rPr>
  </w:style>
  <w:style w:type="paragraph" w:default="1" w:styleId="3e94dc5a-9a76-4c61-9f7e-c3deca81d768">
    <w:name w:val="Normal"/>
    <w:qFormat/>
    <w:pPr>
      <w:widowControl w:val="0"/>
      <w:jc w:val="both"/>
    </w:pPr>
  </w:style>
  <w:style w:type="character" w:default="1" w:styleId="fb17d579-f342-4426-8ed8-c1dd0745e1cf">
    <w:name w:val="Default Paragraph Font"/>
    <w:uiPriority w:val="1"/>
    <w:semiHidden/>
    <w:unhideWhenUsed/>
  </w:style>
  <w:style w:type="table" w:default="1" w:styleId="60ddca49-0030-4d71-9555-0678c81bea56">
    <w:name w:val="Normal Table"/>
    <w:uiPriority w:val="99"/>
    <w:semiHidden/>
    <w:unhideWhenUsed/>
    <w:tblPr>
      <w:tblInd w:w="0" w:type="dxa"/>
      <w:tblCellMar>
        <w:top w:w="0" w:type="dxa"/>
        <w:left w:w="108" w:type="dxa"/>
        <w:bottom w:w="0" w:type="dxa"/>
        <w:right w:w="108" w:type="dxa"/>
      </w:tblCellMar>
    </w:tblPr>
  </w:style>
  <w:style w:type="numbering" w:default="1" w:styleId="cbf6f9b6-0bdc-4749-95cd-160bc4c81899">
    <w:name w:val="No List"/>
    <w:uiPriority w:val="99"/>
    <w:semiHidden/>
    <w:unhideWhenUsed/>
  </w:style>
  <w:style w:type="paragraph" w:customStyle="1" w:styleId="cbdb970b-7627-42f0-8486-fd0a65e1dfc4">
    <w:name w:val="石墨文档正文"/>
    <w:qFormat/>
    <w:rPr>
      <w:szCs w:val="22"/>
    </w:rPr>
  </w:style>
  <w:style w:type="paragraph" w:customStyle="1" w:styleId="1332b5ab-02ea-420f-a4e7-f9bc4e8e3ce9">
    <w:name w:val="石墨文档副标题"/>
    <w:qFormat/>
    <w:rPr>
      <w:color w:val="888888"/>
      <w:sz w:val="48"/>
      <w:szCs w:val="48"/>
    </w:rPr>
  </w:style>
  <w:style w:type="paragraph" w:customStyle="1" w:styleId="ad746a0d-05bb-416a-a8e2-7a3b8e7f3e18">
    <w:name w:val="石墨文档大标题"/>
    <w:next w:val="a3"/>
    <w:uiPriority w:val="9"/>
    <w:unhideWhenUsed/>
    <w:qFormat/>
    <w:pPr>
      <w:spacing w:before="260" w:after="260"/>
      <w:outlineLvl w:val="0"/>
    </w:pPr>
    <w:rPr>
      <w:b/>
      <w:bCs/>
      <w:sz w:val="40"/>
      <w:szCs w:val="40"/>
    </w:rPr>
  </w:style>
  <w:style w:type="paragraph" w:customStyle="1" w:styleId="512b8208-85a3-4264-9b44-af6ee6c7fb51">
    <w:name w:val="石墨文档中标题"/>
    <w:next w:val="a3"/>
    <w:uiPriority w:val="9"/>
    <w:unhideWhenUsed/>
    <w:qFormat/>
    <w:pPr>
      <w:spacing w:before="260" w:after="260"/>
      <w:outlineLvl w:val="1"/>
    </w:pPr>
    <w:rPr>
      <w:b/>
      <w:bCs/>
      <w:sz w:val="36"/>
      <w:szCs w:val="36"/>
    </w:rPr>
  </w:style>
  <w:style w:type="paragraph" w:customStyle="1" w:styleId="aaf3cfe9-2adb-4ea7-8c21-61c38c863623">
    <w:name w:val="石墨文档小标题"/>
    <w:next w:val="a3"/>
    <w:uiPriority w:val="9"/>
    <w:unhideWhenUsed/>
    <w:qFormat/>
    <w:pPr>
      <w:spacing w:before="260" w:after="260"/>
      <w:outlineLvl w:val="2"/>
    </w:pPr>
    <w:rPr>
      <w:b/>
      <w:bCs/>
      <w:sz w:val="32"/>
      <w:szCs w:val="32"/>
    </w:rPr>
  </w:style>
  <w:style w:type="paragraph" w:customStyle="1" w:styleId="a71459f2-690c-43a4-9f98-8191abb3cf7b">
    <w:name w:val="石墨文档标题"/>
    <w:next w:val="a3"/>
    <w:uiPriority w:val="9"/>
    <w:unhideWhenUsed/>
    <w:qFormat/>
    <w:pPr>
      <w:spacing w:before="260" w:after="260"/>
      <w:outlineLvl w:val="3"/>
    </w:pPr>
    <w:rPr>
      <w:b/>
      <w:bCs/>
      <w:sz w:val="56"/>
      <w:szCs w:val="56"/>
    </w:rPr>
  </w:style>
  <w:style w:type="paragraph" w:customStyle="1" w:styleId="9a6a6cbe-7976-4dbc-af82-222b40d609c8">
    <w:name w:val="石墨文档引用"/>
    <w:qFormat/>
    <w:pPr>
      <w:pBdr>
        <w:left w:val="single" w:sz="30" w:space="10" w:color="F0F0F0"/>
      </w:pBdr>
    </w:pPr>
    <w:rPr>
      <w:color w:val="ADADAD"/>
    </w:rPr>
  </w:style>
  <w:style w:type="paragraph" w:default="1" w:styleId="0e115064-0c1c-4eea-9951-b16a7480dd7d">
    <w:name w:val="Normal"/>
    <w:qFormat/>
    <w:pPr>
      <w:widowControl w:val="0"/>
      <w:jc w:val="both"/>
    </w:pPr>
  </w:style>
  <w:style w:type="character" w:default="1" w:styleId="97ef37c4-1a8f-4d36-a526-26fed157d568">
    <w:name w:val="Default Paragraph Font"/>
    <w:uiPriority w:val="1"/>
    <w:semiHidden/>
    <w:unhideWhenUsed/>
  </w:style>
  <w:style w:type="table" w:default="1" w:styleId="2c7174b5-429b-4128-949a-2b71f9fd8f5a">
    <w:name w:val="Normal Table"/>
    <w:uiPriority w:val="99"/>
    <w:semiHidden/>
    <w:unhideWhenUsed/>
    <w:tblPr>
      <w:tblInd w:w="0" w:type="dxa"/>
      <w:tblCellMar>
        <w:top w:w="0" w:type="dxa"/>
        <w:left w:w="108" w:type="dxa"/>
        <w:bottom w:w="0" w:type="dxa"/>
        <w:right w:w="108" w:type="dxa"/>
      </w:tblCellMar>
    </w:tblPr>
  </w:style>
  <w:style w:type="numbering" w:default="1" w:styleId="b7fb0e8f-19f4-46a4-b4b8-e629599fddf5">
    <w:name w:val="No List"/>
    <w:uiPriority w:val="99"/>
    <w:semiHidden/>
    <w:unhideWhenUsed/>
  </w:style>
  <w:style w:type="paragraph" w:customStyle="1" w:styleId="10926038-281c-4a3b-bd7a-449d5d183801">
    <w:name w:val="石墨文档正文"/>
    <w:qFormat/>
    <w:rPr>
      <w:szCs w:val="22"/>
    </w:rPr>
  </w:style>
  <w:style w:type="paragraph" w:customStyle="1" w:styleId="c5eb9cc8-0c77-4ac4-aa12-8d9006376c59">
    <w:name w:val="石墨文档副标题"/>
    <w:qFormat/>
    <w:rPr>
      <w:color w:val="888888"/>
      <w:sz w:val="48"/>
      <w:szCs w:val="48"/>
    </w:rPr>
  </w:style>
  <w:style w:type="paragraph" w:customStyle="1" w:styleId="f449472b-1963-4784-847a-2f2159620760">
    <w:name w:val="石墨文档大标题"/>
    <w:next w:val="a3"/>
    <w:uiPriority w:val="9"/>
    <w:unhideWhenUsed/>
    <w:qFormat/>
    <w:pPr>
      <w:spacing w:before="260" w:after="260"/>
      <w:outlineLvl w:val="0"/>
    </w:pPr>
    <w:rPr>
      <w:b/>
      <w:bCs/>
      <w:sz w:val="40"/>
      <w:szCs w:val="40"/>
    </w:rPr>
  </w:style>
  <w:style w:type="paragraph" w:customStyle="1" w:styleId="ab953d28-6dd0-4690-a706-aa4820c7448e">
    <w:name w:val="石墨文档中标题"/>
    <w:next w:val="a3"/>
    <w:uiPriority w:val="9"/>
    <w:unhideWhenUsed/>
    <w:qFormat/>
    <w:pPr>
      <w:spacing w:before="260" w:after="260"/>
      <w:outlineLvl w:val="1"/>
    </w:pPr>
    <w:rPr>
      <w:b/>
      <w:bCs/>
      <w:sz w:val="36"/>
      <w:szCs w:val="36"/>
    </w:rPr>
  </w:style>
  <w:style w:type="paragraph" w:customStyle="1" w:styleId="a2b607c0-bca9-484a-a8a0-13aa82b09f8b">
    <w:name w:val="石墨文档小标题"/>
    <w:next w:val="a3"/>
    <w:uiPriority w:val="9"/>
    <w:unhideWhenUsed/>
    <w:qFormat/>
    <w:pPr>
      <w:spacing w:before="260" w:after="260"/>
      <w:outlineLvl w:val="2"/>
    </w:pPr>
    <w:rPr>
      <w:b/>
      <w:bCs/>
      <w:sz w:val="32"/>
      <w:szCs w:val="32"/>
    </w:rPr>
  </w:style>
  <w:style w:type="paragraph" w:customStyle="1" w:styleId="02adc36b-c306-4e53-893b-9b99f50dac68">
    <w:name w:val="石墨文档标题"/>
    <w:next w:val="a3"/>
    <w:uiPriority w:val="9"/>
    <w:unhideWhenUsed/>
    <w:qFormat/>
    <w:pPr>
      <w:spacing w:before="260" w:after="260"/>
      <w:outlineLvl w:val="3"/>
    </w:pPr>
    <w:rPr>
      <w:b/>
      <w:bCs/>
      <w:sz w:val="56"/>
      <w:szCs w:val="56"/>
    </w:rPr>
  </w:style>
  <w:style w:type="paragraph" w:customStyle="1" w:styleId="276a440b-e0fb-43b9-b6bf-54b12fdcbd1c">
    <w:name w:val="石墨文档引用"/>
    <w:qFormat/>
    <w:pPr>
      <w:pBdr>
        <w:left w:val="single" w:sz="30" w:space="10" w:color="F0F0F0"/>
      </w:pBdr>
    </w:pPr>
    <w:rPr>
      <w:color w:val="ADADAD"/>
    </w:rPr>
  </w:style>
  <w:style w:type="paragraph" w:default="1" w:styleId="5ec18709-ebb5-46a0-a219-c9fd720cd57a">
    <w:name w:val="Normal"/>
    <w:qFormat/>
    <w:pPr>
      <w:widowControl w:val="0"/>
      <w:jc w:val="both"/>
    </w:pPr>
  </w:style>
  <w:style w:type="character" w:default="1" w:styleId="8b64da26-3ad5-46c1-9115-bc9dc24ee427">
    <w:name w:val="Default Paragraph Font"/>
    <w:uiPriority w:val="1"/>
    <w:semiHidden/>
    <w:unhideWhenUsed/>
  </w:style>
  <w:style w:type="table" w:default="1" w:styleId="cc97391f-a2be-45e9-9caf-b418f53f59a6">
    <w:name w:val="Normal Table"/>
    <w:uiPriority w:val="99"/>
    <w:semiHidden/>
    <w:unhideWhenUsed/>
    <w:tblPr>
      <w:tblInd w:w="0" w:type="dxa"/>
      <w:tblCellMar>
        <w:top w:w="0" w:type="dxa"/>
        <w:left w:w="108" w:type="dxa"/>
        <w:bottom w:w="0" w:type="dxa"/>
        <w:right w:w="108" w:type="dxa"/>
      </w:tblCellMar>
    </w:tblPr>
  </w:style>
  <w:style w:type="numbering" w:default="1" w:styleId="87404ca8-f5a9-40d7-adce-ea07e5c2e460">
    <w:name w:val="No List"/>
    <w:uiPriority w:val="99"/>
    <w:semiHidden/>
    <w:unhideWhenUsed/>
  </w:style>
  <w:style w:type="paragraph" w:customStyle="1" w:styleId="aa5eb815-0d5b-4335-b70f-2eb4a700ae05">
    <w:name w:val="石墨文档正文"/>
    <w:qFormat/>
    <w:rPr>
      <w:szCs w:val="22"/>
    </w:rPr>
  </w:style>
  <w:style w:type="paragraph" w:customStyle="1" w:styleId="2b5afb8d-fbd2-4202-ac90-de83fed5e3e1">
    <w:name w:val="石墨文档副标题"/>
    <w:qFormat/>
    <w:rPr>
      <w:color w:val="888888"/>
      <w:sz w:val="48"/>
      <w:szCs w:val="48"/>
    </w:rPr>
  </w:style>
  <w:style w:type="paragraph" w:customStyle="1" w:styleId="465a91ad-7de3-4155-9c14-15d2ac6cdd2c">
    <w:name w:val="石墨文档大标题"/>
    <w:next w:val="a3"/>
    <w:uiPriority w:val="9"/>
    <w:unhideWhenUsed/>
    <w:qFormat/>
    <w:pPr>
      <w:spacing w:before="260" w:after="260"/>
      <w:outlineLvl w:val="0"/>
    </w:pPr>
    <w:rPr>
      <w:b/>
      <w:bCs/>
      <w:sz w:val="40"/>
      <w:szCs w:val="40"/>
    </w:rPr>
  </w:style>
  <w:style w:type="paragraph" w:customStyle="1" w:styleId="fca30a56-9645-489c-93a9-5236316a59bb">
    <w:name w:val="石墨文档中标题"/>
    <w:next w:val="a3"/>
    <w:uiPriority w:val="9"/>
    <w:unhideWhenUsed/>
    <w:qFormat/>
    <w:pPr>
      <w:spacing w:before="260" w:after="260"/>
      <w:outlineLvl w:val="1"/>
    </w:pPr>
    <w:rPr>
      <w:b/>
      <w:bCs/>
      <w:sz w:val="36"/>
      <w:szCs w:val="36"/>
    </w:rPr>
  </w:style>
  <w:style w:type="paragraph" w:customStyle="1" w:styleId="b0a7fa6b-135b-4126-90d6-7b170febe18b">
    <w:name w:val="石墨文档小标题"/>
    <w:next w:val="a3"/>
    <w:uiPriority w:val="9"/>
    <w:unhideWhenUsed/>
    <w:qFormat/>
    <w:pPr>
      <w:spacing w:before="260" w:after="260"/>
      <w:outlineLvl w:val="2"/>
    </w:pPr>
    <w:rPr>
      <w:b/>
      <w:bCs/>
      <w:sz w:val="32"/>
      <w:szCs w:val="32"/>
    </w:rPr>
  </w:style>
  <w:style w:type="paragraph" w:customStyle="1" w:styleId="baa2862d-f5e3-4292-b6ec-0aed22666b26">
    <w:name w:val="石墨文档标题"/>
    <w:next w:val="a3"/>
    <w:uiPriority w:val="9"/>
    <w:unhideWhenUsed/>
    <w:qFormat/>
    <w:pPr>
      <w:spacing w:before="260" w:after="260"/>
      <w:outlineLvl w:val="3"/>
    </w:pPr>
    <w:rPr>
      <w:b/>
      <w:bCs/>
      <w:sz w:val="56"/>
      <w:szCs w:val="56"/>
    </w:rPr>
  </w:style>
  <w:style w:type="paragraph" w:customStyle="1" w:styleId="99f9e9fb-22ca-457e-8ec5-2fae6084babb">
    <w:name w:val="石墨文档引用"/>
    <w:qFormat/>
    <w:pPr>
      <w:pBdr>
        <w:left w:val="single" w:sz="30" w:space="10" w:color="F0F0F0"/>
      </w:pBdr>
    </w:pPr>
    <w:rPr>
      <w:color w:val="ADADAD"/>
    </w:rPr>
  </w:style>
  <w:style w:type="paragraph" w:default="1" w:styleId="9575abce-f5ff-49d3-a391-d19f364f9b67">
    <w:name w:val="Normal"/>
    <w:qFormat/>
    <w:pPr>
      <w:widowControl w:val="0"/>
      <w:jc w:val="both"/>
    </w:pPr>
  </w:style>
  <w:style w:type="character" w:default="1" w:styleId="fba70bb3-fef9-477a-a028-6ca0ee3b581e">
    <w:name w:val="Default Paragraph Font"/>
    <w:uiPriority w:val="1"/>
    <w:semiHidden/>
    <w:unhideWhenUsed/>
  </w:style>
  <w:style w:type="table" w:default="1" w:styleId="380ebdca-c15b-40c1-aae0-80d80d073dfb">
    <w:name w:val="Normal Table"/>
    <w:uiPriority w:val="99"/>
    <w:semiHidden/>
    <w:unhideWhenUsed/>
    <w:tblPr>
      <w:tblInd w:w="0" w:type="dxa"/>
      <w:tblCellMar>
        <w:top w:w="0" w:type="dxa"/>
        <w:left w:w="108" w:type="dxa"/>
        <w:bottom w:w="0" w:type="dxa"/>
        <w:right w:w="108" w:type="dxa"/>
      </w:tblCellMar>
    </w:tblPr>
  </w:style>
  <w:style w:type="numbering" w:default="1" w:styleId="8c75b550-444e-4598-b7f6-043ce46de501">
    <w:name w:val="No List"/>
    <w:uiPriority w:val="99"/>
    <w:semiHidden/>
    <w:unhideWhenUsed/>
  </w:style>
  <w:style w:type="paragraph" w:customStyle="1" w:styleId="b1e83340-d52f-4f04-8504-6e5698b82ecc">
    <w:name w:val="石墨文档正文"/>
    <w:qFormat/>
    <w:rPr>
      <w:szCs w:val="22"/>
    </w:rPr>
  </w:style>
  <w:style w:type="paragraph" w:customStyle="1" w:styleId="2d42e5f2-13e8-4799-bd9c-f95e5cc0401f">
    <w:name w:val="石墨文档副标题"/>
    <w:qFormat/>
    <w:rPr>
      <w:color w:val="888888"/>
      <w:sz w:val="48"/>
      <w:szCs w:val="48"/>
    </w:rPr>
  </w:style>
  <w:style w:type="paragraph" w:customStyle="1" w:styleId="1cb74dcc-4aed-4375-8336-b03af4dff175">
    <w:name w:val="石墨文档大标题"/>
    <w:next w:val="a3"/>
    <w:uiPriority w:val="9"/>
    <w:unhideWhenUsed/>
    <w:qFormat/>
    <w:pPr>
      <w:spacing w:before="260" w:after="260"/>
      <w:outlineLvl w:val="0"/>
    </w:pPr>
    <w:rPr>
      <w:b/>
      <w:bCs/>
      <w:sz w:val="40"/>
      <w:szCs w:val="40"/>
    </w:rPr>
  </w:style>
  <w:style w:type="paragraph" w:customStyle="1" w:styleId="5e310594-9b4d-47f2-a20e-bfa42c8c0660">
    <w:name w:val="石墨文档中标题"/>
    <w:next w:val="a3"/>
    <w:uiPriority w:val="9"/>
    <w:unhideWhenUsed/>
    <w:qFormat/>
    <w:pPr>
      <w:spacing w:before="260" w:after="260"/>
      <w:outlineLvl w:val="1"/>
    </w:pPr>
    <w:rPr>
      <w:b/>
      <w:bCs/>
      <w:sz w:val="36"/>
      <w:szCs w:val="36"/>
    </w:rPr>
  </w:style>
  <w:style w:type="paragraph" w:customStyle="1" w:styleId="337f31ca-1494-4975-a112-0d93ba038e7a">
    <w:name w:val="石墨文档小标题"/>
    <w:next w:val="a3"/>
    <w:uiPriority w:val="9"/>
    <w:unhideWhenUsed/>
    <w:qFormat/>
    <w:pPr>
      <w:spacing w:before="260" w:after="260"/>
      <w:outlineLvl w:val="2"/>
    </w:pPr>
    <w:rPr>
      <w:b/>
      <w:bCs/>
      <w:sz w:val="32"/>
      <w:szCs w:val="32"/>
    </w:rPr>
  </w:style>
  <w:style w:type="paragraph" w:customStyle="1" w:styleId="1fb8ded8-40f4-4a70-8191-c5bef6a16bb5">
    <w:name w:val="石墨文档标题"/>
    <w:next w:val="a3"/>
    <w:uiPriority w:val="9"/>
    <w:unhideWhenUsed/>
    <w:qFormat/>
    <w:pPr>
      <w:spacing w:before="260" w:after="260"/>
      <w:outlineLvl w:val="3"/>
    </w:pPr>
    <w:rPr>
      <w:b/>
      <w:bCs/>
      <w:sz w:val="56"/>
      <w:szCs w:val="56"/>
    </w:rPr>
  </w:style>
  <w:style w:type="paragraph" w:customStyle="1" w:styleId="3915c110-632e-43ea-bded-96bb6e19b732">
    <w:name w:val="石墨文档引用"/>
    <w:qFormat/>
    <w:pPr>
      <w:pBdr>
        <w:left w:val="single" w:sz="30" w:space="10" w:color="F0F0F0"/>
      </w:pBdr>
    </w:pPr>
    <w:rPr>
      <w:color w:val="ADADAD"/>
    </w:rPr>
  </w:style>
  <w:style w:type="paragraph" w:default="1" w:styleId="c8c85924-cc67-41ee-8afc-bbc927060c27">
    <w:name w:val="Normal"/>
    <w:qFormat/>
    <w:pPr>
      <w:widowControl w:val="0"/>
      <w:jc w:val="both"/>
    </w:pPr>
  </w:style>
  <w:style w:type="character" w:default="1" w:styleId="9d9cfafd-43c0-4a4c-b586-9a190175c743">
    <w:name w:val="Default Paragraph Font"/>
    <w:uiPriority w:val="1"/>
    <w:semiHidden/>
    <w:unhideWhenUsed/>
  </w:style>
  <w:style w:type="table" w:default="1" w:styleId="f83df859-60ae-4b4f-a395-48c871017b14">
    <w:name w:val="Normal Table"/>
    <w:uiPriority w:val="99"/>
    <w:semiHidden/>
    <w:unhideWhenUsed/>
    <w:tblPr>
      <w:tblInd w:w="0" w:type="dxa"/>
      <w:tblCellMar>
        <w:top w:w="0" w:type="dxa"/>
        <w:left w:w="108" w:type="dxa"/>
        <w:bottom w:w="0" w:type="dxa"/>
        <w:right w:w="108" w:type="dxa"/>
      </w:tblCellMar>
    </w:tblPr>
  </w:style>
  <w:style w:type="numbering" w:default="1" w:styleId="238d6f0f-05f1-4f84-a547-2312a0fc3abd">
    <w:name w:val="No List"/>
    <w:uiPriority w:val="99"/>
    <w:semiHidden/>
    <w:unhideWhenUsed/>
  </w:style>
  <w:style w:type="paragraph" w:customStyle="1" w:styleId="0da760c7-7b0e-456a-b69b-f33050b5dc18">
    <w:name w:val="石墨文档正文"/>
    <w:qFormat/>
    <w:rPr>
      <w:szCs w:val="22"/>
    </w:rPr>
  </w:style>
  <w:style w:type="paragraph" w:customStyle="1" w:styleId="1e841acf-e0e5-4e72-8bb2-e745b55439f1">
    <w:name w:val="石墨文档副标题"/>
    <w:qFormat/>
    <w:rPr>
      <w:color w:val="888888"/>
      <w:sz w:val="48"/>
      <w:szCs w:val="48"/>
    </w:rPr>
  </w:style>
  <w:style w:type="paragraph" w:customStyle="1" w:styleId="2c2a11a5-dbfd-4d78-a8f9-b86ef3796465">
    <w:name w:val="石墨文档大标题"/>
    <w:next w:val="a3"/>
    <w:uiPriority w:val="9"/>
    <w:unhideWhenUsed/>
    <w:qFormat/>
    <w:pPr>
      <w:spacing w:before="260" w:after="260"/>
      <w:outlineLvl w:val="0"/>
    </w:pPr>
    <w:rPr>
      <w:b/>
      <w:bCs/>
      <w:sz w:val="40"/>
      <w:szCs w:val="40"/>
    </w:rPr>
  </w:style>
  <w:style w:type="paragraph" w:customStyle="1" w:styleId="146117b2-f8b6-4700-a9cf-bd814f57642c">
    <w:name w:val="石墨文档中标题"/>
    <w:next w:val="a3"/>
    <w:uiPriority w:val="9"/>
    <w:unhideWhenUsed/>
    <w:qFormat/>
    <w:pPr>
      <w:spacing w:before="260" w:after="260"/>
      <w:outlineLvl w:val="1"/>
    </w:pPr>
    <w:rPr>
      <w:b/>
      <w:bCs/>
      <w:sz w:val="36"/>
      <w:szCs w:val="36"/>
    </w:rPr>
  </w:style>
  <w:style w:type="paragraph" w:customStyle="1" w:styleId="645ef6e6-e1bc-46a0-826c-ffbc0f7451c4">
    <w:name w:val="石墨文档小标题"/>
    <w:next w:val="a3"/>
    <w:uiPriority w:val="9"/>
    <w:unhideWhenUsed/>
    <w:qFormat/>
    <w:pPr>
      <w:spacing w:before="260" w:after="260"/>
      <w:outlineLvl w:val="2"/>
    </w:pPr>
    <w:rPr>
      <w:b/>
      <w:bCs/>
      <w:sz w:val="32"/>
      <w:szCs w:val="32"/>
    </w:rPr>
  </w:style>
  <w:style w:type="paragraph" w:customStyle="1" w:styleId="41ff9182-8aa9-4fc1-802a-dd449ab58c9e">
    <w:name w:val="石墨文档标题"/>
    <w:next w:val="a3"/>
    <w:uiPriority w:val="9"/>
    <w:unhideWhenUsed/>
    <w:qFormat/>
    <w:pPr>
      <w:spacing w:before="260" w:after="260"/>
      <w:outlineLvl w:val="3"/>
    </w:pPr>
    <w:rPr>
      <w:b/>
      <w:bCs/>
      <w:sz w:val="56"/>
      <w:szCs w:val="56"/>
    </w:rPr>
  </w:style>
  <w:style w:type="paragraph" w:customStyle="1" w:styleId="ff944a08-cbff-49e5-8e91-c04056f38821">
    <w:name w:val="石墨文档引用"/>
    <w:qFormat/>
    <w:pPr>
      <w:pBdr>
        <w:left w:val="single" w:sz="30" w:space="10" w:color="F0F0F0"/>
      </w:pBdr>
    </w:pPr>
    <w:rPr>
      <w:color w:val="ADADAD"/>
    </w:rPr>
  </w:style>
  <w:style w:type="paragraph" w:default="1" w:styleId="927f8398-9f45-40ad-a911-7d41924c5050">
    <w:name w:val="Normal"/>
    <w:qFormat/>
    <w:pPr>
      <w:widowControl w:val="0"/>
      <w:jc w:val="both"/>
    </w:pPr>
  </w:style>
  <w:style w:type="character" w:default="1" w:styleId="5e2df95f-a90e-4b4e-a7e1-92f50132fb18">
    <w:name w:val="Default Paragraph Font"/>
    <w:uiPriority w:val="1"/>
    <w:semiHidden/>
    <w:unhideWhenUsed/>
  </w:style>
  <w:style w:type="table" w:default="1" w:styleId="630fe66c-5a5c-4712-a149-f857ea00cd24">
    <w:name w:val="Normal Table"/>
    <w:uiPriority w:val="99"/>
    <w:semiHidden/>
    <w:unhideWhenUsed/>
    <w:tblPr>
      <w:tblInd w:w="0" w:type="dxa"/>
      <w:tblCellMar>
        <w:top w:w="0" w:type="dxa"/>
        <w:left w:w="108" w:type="dxa"/>
        <w:bottom w:w="0" w:type="dxa"/>
        <w:right w:w="108" w:type="dxa"/>
      </w:tblCellMar>
    </w:tblPr>
  </w:style>
  <w:style w:type="numbering" w:default="1" w:styleId="7197c220-4fb9-4208-9593-1928ba2dfb0a">
    <w:name w:val="No List"/>
    <w:uiPriority w:val="99"/>
    <w:semiHidden/>
    <w:unhideWhenUsed/>
  </w:style>
  <w:style w:type="paragraph" w:customStyle="1" w:styleId="6e021590-94bb-41fd-96c8-150962209cbe">
    <w:name w:val="石墨文档正文"/>
    <w:qFormat/>
    <w:rPr>
      <w:szCs w:val="22"/>
    </w:rPr>
  </w:style>
  <w:style w:type="paragraph" w:customStyle="1" w:styleId="d9e9fa60-ad79-4a37-9382-8445fa125cc9">
    <w:name w:val="石墨文档副标题"/>
    <w:qFormat/>
    <w:rPr>
      <w:color w:val="888888"/>
      <w:sz w:val="48"/>
      <w:szCs w:val="48"/>
    </w:rPr>
  </w:style>
  <w:style w:type="paragraph" w:customStyle="1" w:styleId="225ad4c7-d7d4-487b-a672-0a60ee0e20cf">
    <w:name w:val="石墨文档大标题"/>
    <w:next w:val="a3"/>
    <w:uiPriority w:val="9"/>
    <w:unhideWhenUsed/>
    <w:qFormat/>
    <w:pPr>
      <w:spacing w:before="260" w:after="260"/>
      <w:outlineLvl w:val="0"/>
    </w:pPr>
    <w:rPr>
      <w:b/>
      <w:bCs/>
      <w:sz w:val="40"/>
      <w:szCs w:val="40"/>
    </w:rPr>
  </w:style>
  <w:style w:type="paragraph" w:customStyle="1" w:styleId="2b24a611-04cd-4ede-aee3-519880e05b39">
    <w:name w:val="石墨文档中标题"/>
    <w:next w:val="a3"/>
    <w:uiPriority w:val="9"/>
    <w:unhideWhenUsed/>
    <w:qFormat/>
    <w:pPr>
      <w:spacing w:before="260" w:after="260"/>
      <w:outlineLvl w:val="1"/>
    </w:pPr>
    <w:rPr>
      <w:b/>
      <w:bCs/>
      <w:sz w:val="36"/>
      <w:szCs w:val="36"/>
    </w:rPr>
  </w:style>
  <w:style w:type="paragraph" w:customStyle="1" w:styleId="332c4419-fd1a-483e-b114-965412c67c95">
    <w:name w:val="石墨文档小标题"/>
    <w:next w:val="a3"/>
    <w:uiPriority w:val="9"/>
    <w:unhideWhenUsed/>
    <w:qFormat/>
    <w:pPr>
      <w:spacing w:before="260" w:after="260"/>
      <w:outlineLvl w:val="2"/>
    </w:pPr>
    <w:rPr>
      <w:b/>
      <w:bCs/>
      <w:sz w:val="32"/>
      <w:szCs w:val="32"/>
    </w:rPr>
  </w:style>
  <w:style w:type="paragraph" w:customStyle="1" w:styleId="60d4c5fe-2e8e-44bd-9a33-6ec01017a564">
    <w:name w:val="石墨文档标题"/>
    <w:next w:val="a3"/>
    <w:uiPriority w:val="9"/>
    <w:unhideWhenUsed/>
    <w:qFormat/>
    <w:pPr>
      <w:spacing w:before="260" w:after="260"/>
      <w:outlineLvl w:val="3"/>
    </w:pPr>
    <w:rPr>
      <w:b/>
      <w:bCs/>
      <w:sz w:val="56"/>
      <w:szCs w:val="56"/>
    </w:rPr>
  </w:style>
  <w:style w:type="paragraph" w:customStyle="1" w:styleId="0b5bdea9-1758-42b1-8e32-2257a36d8f87">
    <w:name w:val="石墨文档引用"/>
    <w:qFormat/>
    <w:pPr>
      <w:pBdr>
        <w:left w:val="single" w:sz="30" w:space="10" w:color="F0F0F0"/>
      </w:pBdr>
    </w:pPr>
    <w:rPr>
      <w:color w:val="ADADAD"/>
    </w:rPr>
  </w:style>
  <w:style w:type="paragraph" w:default="1" w:styleId="60d5d32a-ff77-4ebc-b4c9-2c6e3cf01f45">
    <w:name w:val="Normal"/>
    <w:qFormat/>
    <w:pPr>
      <w:widowControl w:val="0"/>
      <w:jc w:val="both"/>
    </w:pPr>
  </w:style>
  <w:style w:type="character" w:default="1" w:styleId="06a4ec9e-9aa4-43d2-bd77-aa6ccb579250">
    <w:name w:val="Default Paragraph Font"/>
    <w:uiPriority w:val="1"/>
    <w:semiHidden/>
    <w:unhideWhenUsed/>
  </w:style>
  <w:style w:type="table" w:default="1" w:styleId="dc301f3b-c386-4bcd-981e-9524c93f1329">
    <w:name w:val="Normal Table"/>
    <w:uiPriority w:val="99"/>
    <w:semiHidden/>
    <w:unhideWhenUsed/>
    <w:tblPr>
      <w:tblInd w:w="0" w:type="dxa"/>
      <w:tblCellMar>
        <w:top w:w="0" w:type="dxa"/>
        <w:left w:w="108" w:type="dxa"/>
        <w:bottom w:w="0" w:type="dxa"/>
        <w:right w:w="108" w:type="dxa"/>
      </w:tblCellMar>
    </w:tblPr>
  </w:style>
  <w:style w:type="numbering" w:default="1" w:styleId="cb5025ac-d186-4bcb-a417-ee1c8cb25aac">
    <w:name w:val="No List"/>
    <w:uiPriority w:val="99"/>
    <w:semiHidden/>
    <w:unhideWhenUsed/>
  </w:style>
  <w:style w:type="paragraph" w:customStyle="1" w:styleId="ea386de7-46a7-4876-9444-68da28a0d956">
    <w:name w:val="石墨文档正文"/>
    <w:qFormat/>
    <w:rPr>
      <w:szCs w:val="22"/>
    </w:rPr>
  </w:style>
  <w:style w:type="paragraph" w:customStyle="1" w:styleId="ef5db4eb-9fc8-4f8a-9a25-93ee19c9c473">
    <w:name w:val="石墨文档副标题"/>
    <w:qFormat/>
    <w:rPr>
      <w:color w:val="888888"/>
      <w:sz w:val="48"/>
      <w:szCs w:val="48"/>
    </w:rPr>
  </w:style>
  <w:style w:type="paragraph" w:customStyle="1" w:styleId="d8fabe39-ed5d-47c5-9485-011970d61e1b">
    <w:name w:val="石墨文档大标题"/>
    <w:next w:val="a3"/>
    <w:uiPriority w:val="9"/>
    <w:unhideWhenUsed/>
    <w:qFormat/>
    <w:pPr>
      <w:spacing w:before="260" w:after="260"/>
      <w:outlineLvl w:val="0"/>
    </w:pPr>
    <w:rPr>
      <w:b/>
      <w:bCs/>
      <w:sz w:val="40"/>
      <w:szCs w:val="40"/>
    </w:rPr>
  </w:style>
  <w:style w:type="paragraph" w:customStyle="1" w:styleId="a6833f0f-0c4e-4ed1-8d5c-8a35261e74db">
    <w:name w:val="石墨文档中标题"/>
    <w:next w:val="a3"/>
    <w:uiPriority w:val="9"/>
    <w:unhideWhenUsed/>
    <w:qFormat/>
    <w:pPr>
      <w:spacing w:before="260" w:after="260"/>
      <w:outlineLvl w:val="1"/>
    </w:pPr>
    <w:rPr>
      <w:b/>
      <w:bCs/>
      <w:sz w:val="36"/>
      <w:szCs w:val="36"/>
    </w:rPr>
  </w:style>
  <w:style w:type="paragraph" w:customStyle="1" w:styleId="56f2b8a9-0a02-43ab-8128-5a815f3a6009">
    <w:name w:val="石墨文档小标题"/>
    <w:next w:val="a3"/>
    <w:uiPriority w:val="9"/>
    <w:unhideWhenUsed/>
    <w:qFormat/>
    <w:pPr>
      <w:spacing w:before="260" w:after="260"/>
      <w:outlineLvl w:val="2"/>
    </w:pPr>
    <w:rPr>
      <w:b/>
      <w:bCs/>
      <w:sz w:val="32"/>
      <w:szCs w:val="32"/>
    </w:rPr>
  </w:style>
  <w:style w:type="paragraph" w:customStyle="1" w:styleId="2bb5c603-1710-4372-84b3-460d57c32976">
    <w:name w:val="石墨文档标题"/>
    <w:next w:val="a3"/>
    <w:uiPriority w:val="9"/>
    <w:unhideWhenUsed/>
    <w:qFormat/>
    <w:pPr>
      <w:spacing w:before="260" w:after="260"/>
      <w:outlineLvl w:val="3"/>
    </w:pPr>
    <w:rPr>
      <w:b/>
      <w:bCs/>
      <w:sz w:val="56"/>
      <w:szCs w:val="56"/>
    </w:rPr>
  </w:style>
  <w:style w:type="paragraph" w:customStyle="1" w:styleId="d29329b1-17d9-4efb-93ee-b2e37da218ce">
    <w:name w:val="石墨文档引用"/>
    <w:qFormat/>
    <w:pPr>
      <w:pBdr>
        <w:left w:val="single" w:sz="30" w:space="10" w:color="F0F0F0"/>
      </w:pBdr>
    </w:pPr>
    <w:rPr>
      <w:color w:val="ADADAD"/>
    </w:rPr>
  </w:style>
  <w:style w:type="paragraph" w:default="1" w:styleId="5aa2be4e-c4aa-463d-abdf-f0c121c753f5">
    <w:name w:val="Normal"/>
    <w:qFormat/>
    <w:pPr>
      <w:widowControl w:val="0"/>
      <w:jc w:val="both"/>
    </w:pPr>
  </w:style>
  <w:style w:type="character" w:default="1" w:styleId="f6bf332b-9378-450b-bd30-5b80e212248b">
    <w:name w:val="Default Paragraph Font"/>
    <w:uiPriority w:val="1"/>
    <w:semiHidden/>
    <w:unhideWhenUsed/>
  </w:style>
  <w:style w:type="table" w:default="1" w:styleId="271d4f01-59db-481c-b2e2-2a6d623864d7">
    <w:name w:val="Normal Table"/>
    <w:uiPriority w:val="99"/>
    <w:semiHidden/>
    <w:unhideWhenUsed/>
    <w:tblPr>
      <w:tblInd w:w="0" w:type="dxa"/>
      <w:tblCellMar>
        <w:top w:w="0" w:type="dxa"/>
        <w:left w:w="108" w:type="dxa"/>
        <w:bottom w:w="0" w:type="dxa"/>
        <w:right w:w="108" w:type="dxa"/>
      </w:tblCellMar>
    </w:tblPr>
  </w:style>
  <w:style w:type="numbering" w:default="1" w:styleId="74c0b0d8-ac8b-4e78-8ccd-099f7d5b961c">
    <w:name w:val="No List"/>
    <w:uiPriority w:val="99"/>
    <w:semiHidden/>
    <w:unhideWhenUsed/>
  </w:style>
  <w:style w:type="paragraph" w:customStyle="1" w:styleId="3d762159-af7e-4ea8-bc59-605efb5098bc">
    <w:name w:val="石墨文档正文"/>
    <w:qFormat/>
    <w:rPr>
      <w:szCs w:val="22"/>
    </w:rPr>
  </w:style>
  <w:style w:type="paragraph" w:customStyle="1" w:styleId="b7239f46-f6f2-4de5-a66a-44b0bcaf7a88">
    <w:name w:val="石墨文档副标题"/>
    <w:qFormat/>
    <w:rPr>
      <w:color w:val="888888"/>
      <w:sz w:val="48"/>
      <w:szCs w:val="48"/>
    </w:rPr>
  </w:style>
  <w:style w:type="paragraph" w:customStyle="1" w:styleId="f91af220-012f-423f-b286-1814aa4dd195">
    <w:name w:val="石墨文档大标题"/>
    <w:next w:val="a3"/>
    <w:uiPriority w:val="9"/>
    <w:unhideWhenUsed/>
    <w:qFormat/>
    <w:pPr>
      <w:spacing w:before="260" w:after="260"/>
      <w:outlineLvl w:val="0"/>
    </w:pPr>
    <w:rPr>
      <w:b/>
      <w:bCs/>
      <w:sz w:val="40"/>
      <w:szCs w:val="40"/>
    </w:rPr>
  </w:style>
  <w:style w:type="paragraph" w:customStyle="1" w:styleId="60724299-6c48-4695-b06a-f286857d6889">
    <w:name w:val="石墨文档中标题"/>
    <w:next w:val="a3"/>
    <w:uiPriority w:val="9"/>
    <w:unhideWhenUsed/>
    <w:qFormat/>
    <w:pPr>
      <w:spacing w:before="260" w:after="260"/>
      <w:outlineLvl w:val="1"/>
    </w:pPr>
    <w:rPr>
      <w:b/>
      <w:bCs/>
      <w:sz w:val="36"/>
      <w:szCs w:val="36"/>
    </w:rPr>
  </w:style>
  <w:style w:type="paragraph" w:customStyle="1" w:styleId="11ee0a21-9ae2-4e8e-accf-5cc5d56b25f6">
    <w:name w:val="石墨文档小标题"/>
    <w:next w:val="a3"/>
    <w:uiPriority w:val="9"/>
    <w:unhideWhenUsed/>
    <w:qFormat/>
    <w:pPr>
      <w:spacing w:before="260" w:after="260"/>
      <w:outlineLvl w:val="2"/>
    </w:pPr>
    <w:rPr>
      <w:b/>
      <w:bCs/>
      <w:sz w:val="32"/>
      <w:szCs w:val="32"/>
    </w:rPr>
  </w:style>
  <w:style w:type="paragraph" w:customStyle="1" w:styleId="3615b267-6486-46fb-b2df-107f1b969154">
    <w:name w:val="石墨文档标题"/>
    <w:next w:val="a3"/>
    <w:uiPriority w:val="9"/>
    <w:unhideWhenUsed/>
    <w:qFormat/>
    <w:pPr>
      <w:spacing w:before="260" w:after="260"/>
      <w:outlineLvl w:val="3"/>
    </w:pPr>
    <w:rPr>
      <w:b/>
      <w:bCs/>
      <w:sz w:val="56"/>
      <w:szCs w:val="56"/>
    </w:rPr>
  </w:style>
  <w:style w:type="paragraph" w:customStyle="1" w:styleId="23fc0fc3-90d4-45aa-9c77-fc5e2bd473a5">
    <w:name w:val="石墨文档引用"/>
    <w:qFormat/>
    <w:pPr>
      <w:pBdr>
        <w:left w:val="single" w:sz="30" w:space="10" w:color="F0F0F0"/>
      </w:pBdr>
    </w:pPr>
    <w:rPr>
      <w:color w:val="ADADAD"/>
    </w:rPr>
  </w:style>
  <w:style w:type="paragraph" w:default="1" w:styleId="793d1fd3-b797-4821-a5f6-aaf937cb7343">
    <w:name w:val="Normal"/>
    <w:qFormat/>
    <w:pPr>
      <w:widowControl w:val="0"/>
      <w:jc w:val="both"/>
    </w:pPr>
  </w:style>
  <w:style w:type="character" w:default="1" w:styleId="5d9ccddd-2fb5-42fd-8209-cf3538b77dfe">
    <w:name w:val="Default Paragraph Font"/>
    <w:uiPriority w:val="1"/>
    <w:semiHidden/>
    <w:unhideWhenUsed/>
  </w:style>
  <w:style w:type="table" w:default="1" w:styleId="74650406-3a6b-4541-8324-aa1a45b40ff5">
    <w:name w:val="Normal Table"/>
    <w:uiPriority w:val="99"/>
    <w:semiHidden/>
    <w:unhideWhenUsed/>
    <w:tblPr>
      <w:tblInd w:w="0" w:type="dxa"/>
      <w:tblCellMar>
        <w:top w:w="0" w:type="dxa"/>
        <w:left w:w="108" w:type="dxa"/>
        <w:bottom w:w="0" w:type="dxa"/>
        <w:right w:w="108" w:type="dxa"/>
      </w:tblCellMar>
    </w:tblPr>
  </w:style>
  <w:style w:type="numbering" w:default="1" w:styleId="b65051c5-efe9-4ea5-a7f0-37baae299fb1">
    <w:name w:val="No List"/>
    <w:uiPriority w:val="99"/>
    <w:semiHidden/>
    <w:unhideWhenUsed/>
  </w:style>
  <w:style w:type="paragraph" w:customStyle="1" w:styleId="41dda8d9-deeb-492b-9c44-d3d4727ddc72">
    <w:name w:val="石墨文档正文"/>
    <w:qFormat/>
    <w:rPr>
      <w:szCs w:val="22"/>
    </w:rPr>
  </w:style>
  <w:style w:type="paragraph" w:customStyle="1" w:styleId="742dec85-f057-47c0-88ed-8e0e1e4260b6">
    <w:name w:val="石墨文档副标题"/>
    <w:qFormat/>
    <w:rPr>
      <w:color w:val="888888"/>
      <w:sz w:val="48"/>
      <w:szCs w:val="48"/>
    </w:rPr>
  </w:style>
  <w:style w:type="paragraph" w:customStyle="1" w:styleId="4813ee2a-957a-40c6-9dc0-10fd3b849a3a">
    <w:name w:val="石墨文档大标题"/>
    <w:next w:val="a3"/>
    <w:uiPriority w:val="9"/>
    <w:unhideWhenUsed/>
    <w:qFormat/>
    <w:pPr>
      <w:spacing w:before="260" w:after="260"/>
      <w:outlineLvl w:val="0"/>
    </w:pPr>
    <w:rPr>
      <w:b/>
      <w:bCs/>
      <w:sz w:val="40"/>
      <w:szCs w:val="40"/>
    </w:rPr>
  </w:style>
  <w:style w:type="paragraph" w:customStyle="1" w:styleId="18784c0c-7bd2-4756-a963-924e3d3c38fd">
    <w:name w:val="石墨文档中标题"/>
    <w:next w:val="a3"/>
    <w:uiPriority w:val="9"/>
    <w:unhideWhenUsed/>
    <w:qFormat/>
    <w:pPr>
      <w:spacing w:before="260" w:after="260"/>
      <w:outlineLvl w:val="1"/>
    </w:pPr>
    <w:rPr>
      <w:b/>
      <w:bCs/>
      <w:sz w:val="36"/>
      <w:szCs w:val="36"/>
    </w:rPr>
  </w:style>
  <w:style w:type="paragraph" w:customStyle="1" w:styleId="8988f1d0-8e8d-4587-8215-0836ccdfe777">
    <w:name w:val="石墨文档小标题"/>
    <w:next w:val="a3"/>
    <w:uiPriority w:val="9"/>
    <w:unhideWhenUsed/>
    <w:qFormat/>
    <w:pPr>
      <w:spacing w:before="260" w:after="260"/>
      <w:outlineLvl w:val="2"/>
    </w:pPr>
    <w:rPr>
      <w:b/>
      <w:bCs/>
      <w:sz w:val="32"/>
      <w:szCs w:val="32"/>
    </w:rPr>
  </w:style>
  <w:style w:type="paragraph" w:customStyle="1" w:styleId="90501698-4d40-4105-9883-524923e14cef">
    <w:name w:val="石墨文档标题"/>
    <w:next w:val="a3"/>
    <w:uiPriority w:val="9"/>
    <w:unhideWhenUsed/>
    <w:qFormat/>
    <w:pPr>
      <w:spacing w:before="260" w:after="260"/>
      <w:outlineLvl w:val="3"/>
    </w:pPr>
    <w:rPr>
      <w:b/>
      <w:bCs/>
      <w:sz w:val="56"/>
      <w:szCs w:val="56"/>
    </w:rPr>
  </w:style>
  <w:style w:type="paragraph" w:customStyle="1" w:styleId="20361e6a-db16-43da-9b7f-afbb857f6adb">
    <w:name w:val="石墨文档引用"/>
    <w:qFormat/>
    <w:pPr>
      <w:pBdr>
        <w:left w:val="single" w:sz="30" w:space="10" w:color="F0F0F0"/>
      </w:pBdr>
    </w:pPr>
    <w:rPr>
      <w:color w:val="ADADAD"/>
    </w:rPr>
  </w:style>
  <w:style w:type="paragraph" w:default="1" w:styleId="ab6e0a7e-8eb7-4348-901a-4f57c9441ddd">
    <w:name w:val="Normal"/>
    <w:qFormat/>
    <w:pPr>
      <w:widowControl w:val="0"/>
      <w:jc w:val="both"/>
    </w:pPr>
  </w:style>
  <w:style w:type="character" w:default="1" w:styleId="1cd93bd1-2366-4ee6-b54d-2fb7562f5487">
    <w:name w:val="Default Paragraph Font"/>
    <w:uiPriority w:val="1"/>
    <w:semiHidden/>
    <w:unhideWhenUsed/>
  </w:style>
  <w:style w:type="table" w:default="1" w:styleId="9008d15d-9b50-4776-9abf-071aa35be8ca">
    <w:name w:val="Normal Table"/>
    <w:uiPriority w:val="99"/>
    <w:semiHidden/>
    <w:unhideWhenUsed/>
    <w:tblPr>
      <w:tblInd w:w="0" w:type="dxa"/>
      <w:tblCellMar>
        <w:top w:w="0" w:type="dxa"/>
        <w:left w:w="108" w:type="dxa"/>
        <w:bottom w:w="0" w:type="dxa"/>
        <w:right w:w="108" w:type="dxa"/>
      </w:tblCellMar>
    </w:tblPr>
  </w:style>
  <w:style w:type="numbering" w:default="1" w:styleId="5ceb2705-64af-47c6-b05b-3d466ebb5563">
    <w:name w:val="No List"/>
    <w:uiPriority w:val="99"/>
    <w:semiHidden/>
    <w:unhideWhenUsed/>
  </w:style>
  <w:style w:type="paragraph" w:customStyle="1" w:styleId="90646ab8-fda0-4c7f-b76d-725298dd08f0">
    <w:name w:val="石墨文档正文"/>
    <w:qFormat/>
    <w:rPr>
      <w:szCs w:val="22"/>
    </w:rPr>
  </w:style>
  <w:style w:type="paragraph" w:customStyle="1" w:styleId="c2545956-d0c5-4375-b5fe-1f6021a7bbb4">
    <w:name w:val="石墨文档副标题"/>
    <w:qFormat/>
    <w:rPr>
      <w:color w:val="888888"/>
      <w:sz w:val="48"/>
      <w:szCs w:val="48"/>
    </w:rPr>
  </w:style>
  <w:style w:type="paragraph" w:customStyle="1" w:styleId="2920c82d-ef12-4feb-8068-96f6a28412cf">
    <w:name w:val="石墨文档大标题"/>
    <w:next w:val="a3"/>
    <w:uiPriority w:val="9"/>
    <w:unhideWhenUsed/>
    <w:qFormat/>
    <w:pPr>
      <w:spacing w:before="260" w:after="260"/>
      <w:outlineLvl w:val="0"/>
    </w:pPr>
    <w:rPr>
      <w:b/>
      <w:bCs/>
      <w:sz w:val="40"/>
      <w:szCs w:val="40"/>
    </w:rPr>
  </w:style>
  <w:style w:type="paragraph" w:customStyle="1" w:styleId="5a7308e3-be7a-481f-b7d3-0b489cd48f69">
    <w:name w:val="石墨文档中标题"/>
    <w:next w:val="a3"/>
    <w:uiPriority w:val="9"/>
    <w:unhideWhenUsed/>
    <w:qFormat/>
    <w:pPr>
      <w:spacing w:before="260" w:after="260"/>
      <w:outlineLvl w:val="1"/>
    </w:pPr>
    <w:rPr>
      <w:b/>
      <w:bCs/>
      <w:sz w:val="36"/>
      <w:szCs w:val="36"/>
    </w:rPr>
  </w:style>
  <w:style w:type="paragraph" w:customStyle="1" w:styleId="1bbe336f-ea4e-4775-877a-e13d7bb06913">
    <w:name w:val="石墨文档小标题"/>
    <w:next w:val="a3"/>
    <w:uiPriority w:val="9"/>
    <w:unhideWhenUsed/>
    <w:qFormat/>
    <w:pPr>
      <w:spacing w:before="260" w:after="260"/>
      <w:outlineLvl w:val="2"/>
    </w:pPr>
    <w:rPr>
      <w:b/>
      <w:bCs/>
      <w:sz w:val="32"/>
      <w:szCs w:val="32"/>
    </w:rPr>
  </w:style>
  <w:style w:type="paragraph" w:customStyle="1" w:styleId="accec275-c9a6-4722-b9bb-2e378a1d26b1">
    <w:name w:val="石墨文档标题"/>
    <w:next w:val="a3"/>
    <w:uiPriority w:val="9"/>
    <w:unhideWhenUsed/>
    <w:qFormat/>
    <w:pPr>
      <w:spacing w:before="260" w:after="260"/>
      <w:outlineLvl w:val="3"/>
    </w:pPr>
    <w:rPr>
      <w:b/>
      <w:bCs/>
      <w:sz w:val="56"/>
      <w:szCs w:val="56"/>
    </w:rPr>
  </w:style>
  <w:style w:type="paragraph" w:customStyle="1" w:styleId="ac7fb463-f333-45b2-a4a3-69e5dc683890">
    <w:name w:val="石墨文档引用"/>
    <w:qFormat/>
    <w:pPr>
      <w:pBdr>
        <w:left w:val="single" w:sz="30" w:space="10" w:color="F0F0F0"/>
      </w:pBdr>
    </w:pPr>
    <w:rPr>
      <w:color w:val="ADADAD"/>
    </w:rPr>
  </w:style>
  <w:style w:type="paragraph" w:default="1" w:styleId="2d8f892e-d15d-4eaa-8c47-367b10a06353">
    <w:name w:val="Normal"/>
    <w:qFormat/>
    <w:pPr>
      <w:widowControl w:val="0"/>
      <w:jc w:val="both"/>
    </w:pPr>
  </w:style>
  <w:style w:type="character" w:default="1" w:styleId="b32b72b6-e81f-4120-98b0-7d70f7ed5f06">
    <w:name w:val="Default Paragraph Font"/>
    <w:uiPriority w:val="1"/>
    <w:semiHidden/>
    <w:unhideWhenUsed/>
  </w:style>
  <w:style w:type="table" w:default="1" w:styleId="0334fa7e-7ec1-4430-90bb-433f5a08c9aa">
    <w:name w:val="Normal Table"/>
    <w:uiPriority w:val="99"/>
    <w:semiHidden/>
    <w:unhideWhenUsed/>
    <w:tblPr>
      <w:tblInd w:w="0" w:type="dxa"/>
      <w:tblCellMar>
        <w:top w:w="0" w:type="dxa"/>
        <w:left w:w="108" w:type="dxa"/>
        <w:bottom w:w="0" w:type="dxa"/>
        <w:right w:w="108" w:type="dxa"/>
      </w:tblCellMar>
    </w:tblPr>
  </w:style>
  <w:style w:type="numbering" w:default="1" w:styleId="f0f20970-8893-4ba7-a1d9-e94776ae1e9f">
    <w:name w:val="No List"/>
    <w:uiPriority w:val="99"/>
    <w:semiHidden/>
    <w:unhideWhenUsed/>
  </w:style>
  <w:style w:type="paragraph" w:customStyle="1" w:styleId="49f7160f-1f44-4156-b054-253844c0b305">
    <w:name w:val="石墨文档正文"/>
    <w:qFormat/>
    <w:rPr>
      <w:szCs w:val="22"/>
    </w:rPr>
  </w:style>
  <w:style w:type="paragraph" w:customStyle="1" w:styleId="c3fe653c-4052-47e6-a45f-b23cbf25bc36">
    <w:name w:val="石墨文档副标题"/>
    <w:qFormat/>
    <w:rPr>
      <w:color w:val="888888"/>
      <w:sz w:val="48"/>
      <w:szCs w:val="48"/>
    </w:rPr>
  </w:style>
  <w:style w:type="paragraph" w:customStyle="1" w:styleId="a4b7c8db-1783-47bc-bc4a-33e4a5a48e35">
    <w:name w:val="石墨文档大标题"/>
    <w:next w:val="a3"/>
    <w:uiPriority w:val="9"/>
    <w:unhideWhenUsed/>
    <w:qFormat/>
    <w:pPr>
      <w:spacing w:before="260" w:after="260"/>
      <w:outlineLvl w:val="0"/>
    </w:pPr>
    <w:rPr>
      <w:b/>
      <w:bCs/>
      <w:sz w:val="40"/>
      <w:szCs w:val="40"/>
    </w:rPr>
  </w:style>
  <w:style w:type="paragraph" w:customStyle="1" w:styleId="bd257d14-35b7-4f3d-8640-a278cb3d456f">
    <w:name w:val="石墨文档中标题"/>
    <w:next w:val="a3"/>
    <w:uiPriority w:val="9"/>
    <w:unhideWhenUsed/>
    <w:qFormat/>
    <w:pPr>
      <w:spacing w:before="260" w:after="260"/>
      <w:outlineLvl w:val="1"/>
    </w:pPr>
    <w:rPr>
      <w:b/>
      <w:bCs/>
      <w:sz w:val="36"/>
      <w:szCs w:val="36"/>
    </w:rPr>
  </w:style>
  <w:style w:type="paragraph" w:customStyle="1" w:styleId="5c33d3da-753d-40ce-bd58-50ee651fa846">
    <w:name w:val="石墨文档小标题"/>
    <w:next w:val="a3"/>
    <w:uiPriority w:val="9"/>
    <w:unhideWhenUsed/>
    <w:qFormat/>
    <w:pPr>
      <w:spacing w:before="260" w:after="260"/>
      <w:outlineLvl w:val="2"/>
    </w:pPr>
    <w:rPr>
      <w:b/>
      <w:bCs/>
      <w:sz w:val="32"/>
      <w:szCs w:val="32"/>
    </w:rPr>
  </w:style>
  <w:style w:type="paragraph" w:customStyle="1" w:styleId="6ec7cbe8-ccb6-4bb8-834f-01419fb0548c">
    <w:name w:val="石墨文档标题"/>
    <w:next w:val="a3"/>
    <w:uiPriority w:val="9"/>
    <w:unhideWhenUsed/>
    <w:qFormat/>
    <w:pPr>
      <w:spacing w:before="260" w:after="260"/>
      <w:outlineLvl w:val="3"/>
    </w:pPr>
    <w:rPr>
      <w:b/>
      <w:bCs/>
      <w:sz w:val="56"/>
      <w:szCs w:val="56"/>
    </w:rPr>
  </w:style>
  <w:style w:type="paragraph" w:customStyle="1" w:styleId="ca612633-f8e6-4250-a0e9-89e05b408678">
    <w:name w:val="石墨文档引用"/>
    <w:qFormat/>
    <w:pPr>
      <w:pBdr>
        <w:left w:val="single" w:sz="30" w:space="10" w:color="F0F0F0"/>
      </w:pBdr>
    </w:pPr>
    <w:rPr>
      <w:color w:val="ADADAD"/>
    </w:rPr>
  </w:style>
  <w:style w:type="paragraph" w:default="1" w:styleId="207f8c2e-df2f-4fd9-a48e-a04986b3eabf">
    <w:name w:val="Normal"/>
    <w:qFormat/>
    <w:pPr>
      <w:widowControl w:val="0"/>
      <w:jc w:val="both"/>
    </w:pPr>
  </w:style>
  <w:style w:type="character" w:default="1" w:styleId="d6c290a1-e6ce-4510-8fff-c408173a6f20">
    <w:name w:val="Default Paragraph Font"/>
    <w:uiPriority w:val="1"/>
    <w:semiHidden/>
    <w:unhideWhenUsed/>
  </w:style>
  <w:style w:type="table" w:default="1" w:styleId="ac8d42ad-0576-408c-96ef-35a5658bb0d8">
    <w:name w:val="Normal Table"/>
    <w:uiPriority w:val="99"/>
    <w:semiHidden/>
    <w:unhideWhenUsed/>
    <w:tblPr>
      <w:tblInd w:w="0" w:type="dxa"/>
      <w:tblCellMar>
        <w:top w:w="0" w:type="dxa"/>
        <w:left w:w="108" w:type="dxa"/>
        <w:bottom w:w="0" w:type="dxa"/>
        <w:right w:w="108" w:type="dxa"/>
      </w:tblCellMar>
    </w:tblPr>
  </w:style>
  <w:style w:type="numbering" w:default="1" w:styleId="b92b363e-b92d-4e7b-afc9-08201a5e53b9">
    <w:name w:val="No List"/>
    <w:uiPriority w:val="99"/>
    <w:semiHidden/>
    <w:unhideWhenUsed/>
  </w:style>
  <w:style w:type="paragraph" w:customStyle="1" w:styleId="dcc67ba3-2f07-42b1-b378-7e638c1972d6">
    <w:name w:val="石墨文档正文"/>
    <w:qFormat/>
    <w:rPr>
      <w:szCs w:val="22"/>
    </w:rPr>
  </w:style>
  <w:style w:type="paragraph" w:customStyle="1" w:styleId="311cc84a-03f1-4c72-bcf1-f6858cf7f072">
    <w:name w:val="石墨文档副标题"/>
    <w:qFormat/>
    <w:rPr>
      <w:color w:val="888888"/>
      <w:sz w:val="48"/>
      <w:szCs w:val="48"/>
    </w:rPr>
  </w:style>
  <w:style w:type="paragraph" w:customStyle="1" w:styleId="2fd15dbc-17c6-4111-a382-d1d4e2da602c">
    <w:name w:val="石墨文档大标题"/>
    <w:next w:val="a3"/>
    <w:uiPriority w:val="9"/>
    <w:unhideWhenUsed/>
    <w:qFormat/>
    <w:pPr>
      <w:spacing w:before="260" w:after="260"/>
      <w:outlineLvl w:val="0"/>
    </w:pPr>
    <w:rPr>
      <w:b/>
      <w:bCs/>
      <w:sz w:val="40"/>
      <w:szCs w:val="40"/>
    </w:rPr>
  </w:style>
  <w:style w:type="paragraph" w:customStyle="1" w:styleId="c1cfce30-9cf0-4e5f-84b9-89239455ee5c">
    <w:name w:val="石墨文档中标题"/>
    <w:next w:val="a3"/>
    <w:uiPriority w:val="9"/>
    <w:unhideWhenUsed/>
    <w:qFormat/>
    <w:pPr>
      <w:spacing w:before="260" w:after="260"/>
      <w:outlineLvl w:val="1"/>
    </w:pPr>
    <w:rPr>
      <w:b/>
      <w:bCs/>
      <w:sz w:val="36"/>
      <w:szCs w:val="36"/>
    </w:rPr>
  </w:style>
  <w:style w:type="paragraph" w:customStyle="1" w:styleId="19af811e-75c3-4313-add2-d9e8906c225d">
    <w:name w:val="石墨文档小标题"/>
    <w:next w:val="a3"/>
    <w:uiPriority w:val="9"/>
    <w:unhideWhenUsed/>
    <w:qFormat/>
    <w:pPr>
      <w:spacing w:before="260" w:after="260"/>
      <w:outlineLvl w:val="2"/>
    </w:pPr>
    <w:rPr>
      <w:b/>
      <w:bCs/>
      <w:sz w:val="32"/>
      <w:szCs w:val="32"/>
    </w:rPr>
  </w:style>
  <w:style w:type="paragraph" w:customStyle="1" w:styleId="a2648004-e73e-4427-8a1f-baf58c3ef898">
    <w:name w:val="石墨文档标题"/>
    <w:next w:val="a3"/>
    <w:uiPriority w:val="9"/>
    <w:unhideWhenUsed/>
    <w:qFormat/>
    <w:pPr>
      <w:spacing w:before="260" w:after="260"/>
      <w:outlineLvl w:val="3"/>
    </w:pPr>
    <w:rPr>
      <w:b/>
      <w:bCs/>
      <w:sz w:val="56"/>
      <w:szCs w:val="56"/>
    </w:rPr>
  </w:style>
  <w:style w:type="paragraph" w:customStyle="1" w:styleId="2557696d-74a8-478f-824d-ec264d425123">
    <w:name w:val="石墨文档引用"/>
    <w:qFormat/>
    <w:pPr>
      <w:pBdr>
        <w:left w:val="single" w:sz="30" w:space="10" w:color="F0F0F0"/>
      </w:pBdr>
    </w:pPr>
    <w:rPr>
      <w:color w:val="ADADAD"/>
    </w:rPr>
  </w:style>
  <w:style w:type="paragraph" w:default="1" w:styleId="4ceb2d1f-b144-4cf9-9c1b-f58917b11bab">
    <w:name w:val="Normal"/>
    <w:qFormat/>
    <w:pPr>
      <w:widowControl w:val="0"/>
      <w:jc w:val="both"/>
    </w:pPr>
  </w:style>
  <w:style w:type="character" w:default="1" w:styleId="bcab7a74-548a-4dbe-beca-8992a94ed98f">
    <w:name w:val="Default Paragraph Font"/>
    <w:uiPriority w:val="1"/>
    <w:semiHidden/>
    <w:unhideWhenUsed/>
  </w:style>
  <w:style w:type="table" w:default="1" w:styleId="65ab8030-d91b-4bc2-b362-7e740270cc27">
    <w:name w:val="Normal Table"/>
    <w:uiPriority w:val="99"/>
    <w:semiHidden/>
    <w:unhideWhenUsed/>
    <w:tblPr>
      <w:tblInd w:w="0" w:type="dxa"/>
      <w:tblCellMar>
        <w:top w:w="0" w:type="dxa"/>
        <w:left w:w="108" w:type="dxa"/>
        <w:bottom w:w="0" w:type="dxa"/>
        <w:right w:w="108" w:type="dxa"/>
      </w:tblCellMar>
    </w:tblPr>
  </w:style>
  <w:style w:type="numbering" w:default="1" w:styleId="ff19ddbe-bff9-4c5d-a7cf-f5cbda695567">
    <w:name w:val="No List"/>
    <w:uiPriority w:val="99"/>
    <w:semiHidden/>
    <w:unhideWhenUsed/>
  </w:style>
  <w:style w:type="paragraph" w:customStyle="1" w:styleId="f081cab7-c1df-4759-a088-497109b30389">
    <w:name w:val="石墨文档正文"/>
    <w:qFormat/>
    <w:rPr>
      <w:szCs w:val="22"/>
    </w:rPr>
  </w:style>
  <w:style w:type="paragraph" w:customStyle="1" w:styleId="8177e5a2-055b-432f-941d-4dd9de733d46">
    <w:name w:val="石墨文档副标题"/>
    <w:qFormat/>
    <w:rPr>
      <w:color w:val="888888"/>
      <w:sz w:val="48"/>
      <w:szCs w:val="48"/>
    </w:rPr>
  </w:style>
  <w:style w:type="paragraph" w:customStyle="1" w:styleId="e834e9fb-0ad2-4691-9b38-1f759e3ce684">
    <w:name w:val="石墨文档大标题"/>
    <w:next w:val="a3"/>
    <w:uiPriority w:val="9"/>
    <w:unhideWhenUsed/>
    <w:qFormat/>
    <w:pPr>
      <w:spacing w:before="260" w:after="260"/>
      <w:outlineLvl w:val="0"/>
    </w:pPr>
    <w:rPr>
      <w:b/>
      <w:bCs/>
      <w:sz w:val="40"/>
      <w:szCs w:val="40"/>
    </w:rPr>
  </w:style>
  <w:style w:type="paragraph" w:customStyle="1" w:styleId="e064c4f2-38d4-4ea6-a30a-e67b663333f5">
    <w:name w:val="石墨文档中标题"/>
    <w:next w:val="a3"/>
    <w:uiPriority w:val="9"/>
    <w:unhideWhenUsed/>
    <w:qFormat/>
    <w:pPr>
      <w:spacing w:before="260" w:after="260"/>
      <w:outlineLvl w:val="1"/>
    </w:pPr>
    <w:rPr>
      <w:b/>
      <w:bCs/>
      <w:sz w:val="36"/>
      <w:szCs w:val="36"/>
    </w:rPr>
  </w:style>
  <w:style w:type="paragraph" w:customStyle="1" w:styleId="b60d43dc-ad72-4d32-b5df-08460d0fd136">
    <w:name w:val="石墨文档小标题"/>
    <w:next w:val="a3"/>
    <w:uiPriority w:val="9"/>
    <w:unhideWhenUsed/>
    <w:qFormat/>
    <w:pPr>
      <w:spacing w:before="260" w:after="260"/>
      <w:outlineLvl w:val="2"/>
    </w:pPr>
    <w:rPr>
      <w:b/>
      <w:bCs/>
      <w:sz w:val="32"/>
      <w:szCs w:val="32"/>
    </w:rPr>
  </w:style>
  <w:style w:type="paragraph" w:customStyle="1" w:styleId="cb528ce5-5cf8-4132-b431-20a44127ab98">
    <w:name w:val="石墨文档标题"/>
    <w:next w:val="a3"/>
    <w:uiPriority w:val="9"/>
    <w:unhideWhenUsed/>
    <w:qFormat/>
    <w:pPr>
      <w:spacing w:before="260" w:after="260"/>
      <w:outlineLvl w:val="3"/>
    </w:pPr>
    <w:rPr>
      <w:b/>
      <w:bCs/>
      <w:sz w:val="56"/>
      <w:szCs w:val="56"/>
    </w:rPr>
  </w:style>
  <w:style w:type="paragraph" w:customStyle="1" w:styleId="366311b9-f2ac-4b82-9a98-0e41f88e44cd">
    <w:name w:val="石墨文档引用"/>
    <w:qFormat/>
    <w:pPr>
      <w:pBdr>
        <w:left w:val="single" w:sz="30" w:space="10" w:color="F0F0F0"/>
      </w:pBdr>
    </w:pPr>
    <w:rPr>
      <w:color w:val="ADADAD"/>
    </w:rPr>
  </w:style>
  <w:style w:type="paragraph" w:default="1" w:styleId="bcb0b98e-fa7f-4861-9a34-6a227dabe128">
    <w:name w:val="Normal"/>
    <w:qFormat/>
    <w:pPr>
      <w:widowControl w:val="0"/>
      <w:jc w:val="both"/>
    </w:pPr>
  </w:style>
  <w:style w:type="character" w:default="1" w:styleId="57f158fc-537e-4ed3-9338-2a70fcaeae34">
    <w:name w:val="Default Paragraph Font"/>
    <w:uiPriority w:val="1"/>
    <w:semiHidden/>
    <w:unhideWhenUsed/>
  </w:style>
  <w:style w:type="table" w:default="1" w:styleId="1602a7ce-b48a-467f-9e23-2648a1e452a5">
    <w:name w:val="Normal Table"/>
    <w:uiPriority w:val="99"/>
    <w:semiHidden/>
    <w:unhideWhenUsed/>
    <w:tblPr>
      <w:tblInd w:w="0" w:type="dxa"/>
      <w:tblCellMar>
        <w:top w:w="0" w:type="dxa"/>
        <w:left w:w="108" w:type="dxa"/>
        <w:bottom w:w="0" w:type="dxa"/>
        <w:right w:w="108" w:type="dxa"/>
      </w:tblCellMar>
    </w:tblPr>
  </w:style>
  <w:style w:type="numbering" w:default="1" w:styleId="b673d9e2-1b47-449b-ba66-435939b03789">
    <w:name w:val="No List"/>
    <w:uiPriority w:val="99"/>
    <w:semiHidden/>
    <w:unhideWhenUsed/>
  </w:style>
  <w:style w:type="paragraph" w:customStyle="1" w:styleId="ad24bc70-007d-4f17-866b-9c31e4d71001">
    <w:name w:val="石墨文档正文"/>
    <w:qFormat/>
    <w:rPr>
      <w:szCs w:val="22"/>
    </w:rPr>
  </w:style>
  <w:style w:type="paragraph" w:customStyle="1" w:styleId="36d5389e-aadc-4fa1-8004-4add03f1db99">
    <w:name w:val="石墨文档副标题"/>
    <w:qFormat/>
    <w:rPr>
      <w:color w:val="888888"/>
      <w:sz w:val="48"/>
      <w:szCs w:val="48"/>
    </w:rPr>
  </w:style>
  <w:style w:type="paragraph" w:customStyle="1" w:styleId="c82e7c66-0a70-411e-a284-432ffebd0ea1">
    <w:name w:val="石墨文档大标题"/>
    <w:next w:val="a3"/>
    <w:uiPriority w:val="9"/>
    <w:unhideWhenUsed/>
    <w:qFormat/>
    <w:pPr>
      <w:spacing w:before="260" w:after="260"/>
      <w:outlineLvl w:val="0"/>
    </w:pPr>
    <w:rPr>
      <w:b/>
      <w:bCs/>
      <w:sz w:val="40"/>
      <w:szCs w:val="40"/>
    </w:rPr>
  </w:style>
  <w:style w:type="paragraph" w:customStyle="1" w:styleId="603d91a8-861a-4cb0-b7c8-521b1b720205">
    <w:name w:val="石墨文档中标题"/>
    <w:next w:val="a3"/>
    <w:uiPriority w:val="9"/>
    <w:unhideWhenUsed/>
    <w:qFormat/>
    <w:pPr>
      <w:spacing w:before="260" w:after="260"/>
      <w:outlineLvl w:val="1"/>
    </w:pPr>
    <w:rPr>
      <w:b/>
      <w:bCs/>
      <w:sz w:val="36"/>
      <w:szCs w:val="36"/>
    </w:rPr>
  </w:style>
  <w:style w:type="paragraph" w:customStyle="1" w:styleId="82144fe7-c21c-423b-853c-15d852cfd63b">
    <w:name w:val="石墨文档小标题"/>
    <w:next w:val="a3"/>
    <w:uiPriority w:val="9"/>
    <w:unhideWhenUsed/>
    <w:qFormat/>
    <w:pPr>
      <w:spacing w:before="260" w:after="260"/>
      <w:outlineLvl w:val="2"/>
    </w:pPr>
    <w:rPr>
      <w:b/>
      <w:bCs/>
      <w:sz w:val="32"/>
      <w:szCs w:val="32"/>
    </w:rPr>
  </w:style>
  <w:style w:type="paragraph" w:customStyle="1" w:styleId="86fd8360-1067-4c9d-9f22-b9ebee2ac23c">
    <w:name w:val="石墨文档标题"/>
    <w:next w:val="a3"/>
    <w:uiPriority w:val="9"/>
    <w:unhideWhenUsed/>
    <w:qFormat/>
    <w:pPr>
      <w:spacing w:before="260" w:after="260"/>
      <w:outlineLvl w:val="3"/>
    </w:pPr>
    <w:rPr>
      <w:b/>
      <w:bCs/>
      <w:sz w:val="56"/>
      <w:szCs w:val="56"/>
    </w:rPr>
  </w:style>
  <w:style w:type="paragraph" w:customStyle="1" w:styleId="584ad676-e22f-4557-9392-7408babcb48e">
    <w:name w:val="石墨文档引用"/>
    <w:qFormat/>
    <w:pPr>
      <w:pBdr>
        <w:left w:val="single" w:sz="30" w:space="10" w:color="F0F0F0"/>
      </w:pBdr>
    </w:pPr>
    <w:rPr>
      <w:color w:val="ADADAD"/>
    </w:rPr>
  </w:style>
  <w:style w:type="paragraph" w:default="1" w:styleId="6d9d287a-a599-4866-87f5-7076d9d10747">
    <w:name w:val="Normal"/>
    <w:qFormat/>
    <w:pPr>
      <w:widowControl w:val="0"/>
      <w:jc w:val="both"/>
    </w:pPr>
  </w:style>
  <w:style w:type="character" w:default="1" w:styleId="f00255fc-5ac5-42a5-aac1-9798cc865d03">
    <w:name w:val="Default Paragraph Font"/>
    <w:uiPriority w:val="1"/>
    <w:semiHidden/>
    <w:unhideWhenUsed/>
  </w:style>
  <w:style w:type="table" w:default="1" w:styleId="5fd982d6-0ff5-4e44-a524-f2d1ce14ff62">
    <w:name w:val="Normal Table"/>
    <w:uiPriority w:val="99"/>
    <w:semiHidden/>
    <w:unhideWhenUsed/>
    <w:tblPr>
      <w:tblInd w:w="0" w:type="dxa"/>
      <w:tblCellMar>
        <w:top w:w="0" w:type="dxa"/>
        <w:left w:w="108" w:type="dxa"/>
        <w:bottom w:w="0" w:type="dxa"/>
        <w:right w:w="108" w:type="dxa"/>
      </w:tblCellMar>
    </w:tblPr>
  </w:style>
  <w:style w:type="numbering" w:default="1" w:styleId="5a0b2f42-f98e-47b1-a340-662842bc4a57">
    <w:name w:val="No List"/>
    <w:uiPriority w:val="99"/>
    <w:semiHidden/>
    <w:unhideWhenUsed/>
  </w:style>
  <w:style w:type="paragraph" w:customStyle="1" w:styleId="e9e338b4-9675-4a8f-9c54-56067549898a">
    <w:name w:val="石墨文档正文"/>
    <w:qFormat/>
    <w:rPr>
      <w:szCs w:val="22"/>
    </w:rPr>
  </w:style>
  <w:style w:type="paragraph" w:customStyle="1" w:styleId="518ed58d-ade4-480e-b1be-b271626f5000">
    <w:name w:val="石墨文档副标题"/>
    <w:qFormat/>
    <w:rPr>
      <w:color w:val="888888"/>
      <w:sz w:val="48"/>
      <w:szCs w:val="48"/>
    </w:rPr>
  </w:style>
  <w:style w:type="paragraph" w:customStyle="1" w:styleId="06186c11-a187-4496-aa54-22ceaa79d72c">
    <w:name w:val="石墨文档大标题"/>
    <w:next w:val="a3"/>
    <w:uiPriority w:val="9"/>
    <w:unhideWhenUsed/>
    <w:qFormat/>
    <w:pPr>
      <w:spacing w:before="260" w:after="260"/>
      <w:outlineLvl w:val="0"/>
    </w:pPr>
    <w:rPr>
      <w:b/>
      <w:bCs/>
      <w:sz w:val="40"/>
      <w:szCs w:val="40"/>
    </w:rPr>
  </w:style>
  <w:style w:type="paragraph" w:customStyle="1" w:styleId="c9832482-db97-4a86-9001-d830a317d156">
    <w:name w:val="石墨文档中标题"/>
    <w:next w:val="a3"/>
    <w:uiPriority w:val="9"/>
    <w:unhideWhenUsed/>
    <w:qFormat/>
    <w:pPr>
      <w:spacing w:before="260" w:after="260"/>
      <w:outlineLvl w:val="1"/>
    </w:pPr>
    <w:rPr>
      <w:b/>
      <w:bCs/>
      <w:sz w:val="36"/>
      <w:szCs w:val="36"/>
    </w:rPr>
  </w:style>
  <w:style w:type="paragraph" w:customStyle="1" w:styleId="3f126836-985f-409b-b8a4-39e1d8a14dd9">
    <w:name w:val="石墨文档小标题"/>
    <w:next w:val="a3"/>
    <w:uiPriority w:val="9"/>
    <w:unhideWhenUsed/>
    <w:qFormat/>
    <w:pPr>
      <w:spacing w:before="260" w:after="260"/>
      <w:outlineLvl w:val="2"/>
    </w:pPr>
    <w:rPr>
      <w:b/>
      <w:bCs/>
      <w:sz w:val="32"/>
      <w:szCs w:val="32"/>
    </w:rPr>
  </w:style>
  <w:style w:type="paragraph" w:customStyle="1" w:styleId="7a35ab30-dfa3-49a7-8ead-457a5d6c6b41">
    <w:name w:val="石墨文档标题"/>
    <w:next w:val="a3"/>
    <w:uiPriority w:val="9"/>
    <w:unhideWhenUsed/>
    <w:qFormat/>
    <w:pPr>
      <w:spacing w:before="260" w:after="260"/>
      <w:outlineLvl w:val="3"/>
    </w:pPr>
    <w:rPr>
      <w:b/>
      <w:bCs/>
      <w:sz w:val="56"/>
      <w:szCs w:val="56"/>
    </w:rPr>
  </w:style>
  <w:style w:type="paragraph" w:customStyle="1" w:styleId="6289a04b-828e-48df-9890-eded3586faa6">
    <w:name w:val="石墨文档引用"/>
    <w:qFormat/>
    <w:pPr>
      <w:pBdr>
        <w:left w:val="single" w:sz="30" w:space="10" w:color="F0F0F0"/>
      </w:pBdr>
    </w:pPr>
    <w:rPr>
      <w:color w:val="ADADAD"/>
    </w:rPr>
  </w:style>
  <w:style w:type="paragraph" w:default="1" w:styleId="0b586bc1-2308-43b2-8762-68c90508243e">
    <w:name w:val="Normal"/>
    <w:qFormat/>
    <w:pPr>
      <w:widowControl w:val="0"/>
      <w:jc w:val="both"/>
    </w:pPr>
  </w:style>
  <w:style w:type="character" w:default="1" w:styleId="4a8b0e28-4da5-4aaa-8b14-4613c2fa9d10">
    <w:name w:val="Default Paragraph Font"/>
    <w:uiPriority w:val="1"/>
    <w:semiHidden/>
    <w:unhideWhenUsed/>
  </w:style>
  <w:style w:type="table" w:default="1" w:styleId="ee8f59d4-1b45-4c10-a3d1-b6cfc2263f20">
    <w:name w:val="Normal Table"/>
    <w:uiPriority w:val="99"/>
    <w:semiHidden/>
    <w:unhideWhenUsed/>
    <w:tblPr>
      <w:tblInd w:w="0" w:type="dxa"/>
      <w:tblCellMar>
        <w:top w:w="0" w:type="dxa"/>
        <w:left w:w="108" w:type="dxa"/>
        <w:bottom w:w="0" w:type="dxa"/>
        <w:right w:w="108" w:type="dxa"/>
      </w:tblCellMar>
    </w:tblPr>
  </w:style>
  <w:style w:type="numbering" w:default="1" w:styleId="6fe6cbf1-67a5-4368-bfd3-cd1504f5a106">
    <w:name w:val="No List"/>
    <w:uiPriority w:val="99"/>
    <w:semiHidden/>
    <w:unhideWhenUsed/>
  </w:style>
  <w:style w:type="paragraph" w:customStyle="1" w:styleId="5b809272-c0f0-4c16-aff1-c72acae3a7bd">
    <w:name w:val="石墨文档正文"/>
    <w:qFormat/>
    <w:rPr>
      <w:szCs w:val="22"/>
    </w:rPr>
  </w:style>
  <w:style w:type="paragraph" w:customStyle="1" w:styleId="40354020-600e-4d3a-97a0-76b97939c8ee">
    <w:name w:val="石墨文档副标题"/>
    <w:qFormat/>
    <w:rPr>
      <w:color w:val="888888"/>
      <w:sz w:val="48"/>
      <w:szCs w:val="48"/>
    </w:rPr>
  </w:style>
  <w:style w:type="paragraph" w:customStyle="1" w:styleId="51cd6f1b-5979-4469-9c80-978a5fe0fa05">
    <w:name w:val="石墨文档大标题"/>
    <w:next w:val="a3"/>
    <w:uiPriority w:val="9"/>
    <w:unhideWhenUsed/>
    <w:qFormat/>
    <w:pPr>
      <w:spacing w:before="260" w:after="260"/>
      <w:outlineLvl w:val="0"/>
    </w:pPr>
    <w:rPr>
      <w:b/>
      <w:bCs/>
      <w:sz w:val="40"/>
      <w:szCs w:val="40"/>
    </w:rPr>
  </w:style>
  <w:style w:type="paragraph" w:customStyle="1" w:styleId="1b62867d-b400-45ab-9bee-f14961079b05">
    <w:name w:val="石墨文档中标题"/>
    <w:next w:val="a3"/>
    <w:uiPriority w:val="9"/>
    <w:unhideWhenUsed/>
    <w:qFormat/>
    <w:pPr>
      <w:spacing w:before="260" w:after="260"/>
      <w:outlineLvl w:val="1"/>
    </w:pPr>
    <w:rPr>
      <w:b/>
      <w:bCs/>
      <w:sz w:val="36"/>
      <w:szCs w:val="36"/>
    </w:rPr>
  </w:style>
  <w:style w:type="paragraph" w:customStyle="1" w:styleId="a4c94b60-8c7f-46af-9bf0-d163f46b3c2a">
    <w:name w:val="石墨文档小标题"/>
    <w:next w:val="a3"/>
    <w:uiPriority w:val="9"/>
    <w:unhideWhenUsed/>
    <w:qFormat/>
    <w:pPr>
      <w:spacing w:before="260" w:after="260"/>
      <w:outlineLvl w:val="2"/>
    </w:pPr>
    <w:rPr>
      <w:b/>
      <w:bCs/>
      <w:sz w:val="32"/>
      <w:szCs w:val="32"/>
    </w:rPr>
  </w:style>
  <w:style w:type="paragraph" w:customStyle="1" w:styleId="b8c0f68e-b170-4958-98d6-bbb2a22b9b3f">
    <w:name w:val="石墨文档标题"/>
    <w:next w:val="a3"/>
    <w:uiPriority w:val="9"/>
    <w:unhideWhenUsed/>
    <w:qFormat/>
    <w:pPr>
      <w:spacing w:before="260" w:after="260"/>
      <w:outlineLvl w:val="3"/>
    </w:pPr>
    <w:rPr>
      <w:b/>
      <w:bCs/>
      <w:sz w:val="56"/>
      <w:szCs w:val="56"/>
    </w:rPr>
  </w:style>
  <w:style w:type="paragraph" w:customStyle="1" w:styleId="ca41e33c-a88b-46b8-b174-05fb840b8346">
    <w:name w:val="石墨文档引用"/>
    <w:qFormat/>
    <w:pPr>
      <w:pBdr>
        <w:left w:val="single" w:sz="30" w:space="10" w:color="F0F0F0"/>
      </w:pBdr>
    </w:pPr>
    <w:rPr>
      <w:color w:val="ADADAD"/>
    </w:rPr>
  </w:style>
  <w:style w:type="paragraph" w:default="1" w:styleId="8f54145b-506a-404f-9363-437b0a76edd5">
    <w:name w:val="Normal"/>
    <w:qFormat/>
    <w:pPr>
      <w:widowControl w:val="0"/>
      <w:jc w:val="both"/>
    </w:pPr>
  </w:style>
  <w:style w:type="character" w:default="1" w:styleId="7a169b30-a19b-4f03-a91d-9679779a7212">
    <w:name w:val="Default Paragraph Font"/>
    <w:uiPriority w:val="1"/>
    <w:semiHidden/>
    <w:unhideWhenUsed/>
  </w:style>
  <w:style w:type="table" w:default="1" w:styleId="0cc37c06-0f75-4b82-b99d-0723699f7d59">
    <w:name w:val="Normal Table"/>
    <w:uiPriority w:val="99"/>
    <w:semiHidden/>
    <w:unhideWhenUsed/>
    <w:tblPr>
      <w:tblInd w:w="0" w:type="dxa"/>
      <w:tblCellMar>
        <w:top w:w="0" w:type="dxa"/>
        <w:left w:w="108" w:type="dxa"/>
        <w:bottom w:w="0" w:type="dxa"/>
        <w:right w:w="108" w:type="dxa"/>
      </w:tblCellMar>
    </w:tblPr>
  </w:style>
  <w:style w:type="numbering" w:default="1" w:styleId="f1224d11-b6c6-4943-a563-c42cfcc1d225">
    <w:name w:val="No List"/>
    <w:uiPriority w:val="99"/>
    <w:semiHidden/>
    <w:unhideWhenUsed/>
  </w:style>
  <w:style w:type="paragraph" w:customStyle="1" w:styleId="9f151b13-8382-467b-8c5e-88bdf0ac34f2">
    <w:name w:val="石墨文档正文"/>
    <w:qFormat/>
    <w:rPr>
      <w:szCs w:val="22"/>
    </w:rPr>
  </w:style>
  <w:style w:type="paragraph" w:customStyle="1" w:styleId="82f2e95d-9b39-457b-a07c-0a6e629f6b2c">
    <w:name w:val="石墨文档副标题"/>
    <w:qFormat/>
    <w:rPr>
      <w:color w:val="888888"/>
      <w:sz w:val="48"/>
      <w:szCs w:val="48"/>
    </w:rPr>
  </w:style>
  <w:style w:type="paragraph" w:customStyle="1" w:styleId="9d00d5fd-7827-4451-952c-7b184d582b0c">
    <w:name w:val="石墨文档大标题"/>
    <w:next w:val="a3"/>
    <w:uiPriority w:val="9"/>
    <w:unhideWhenUsed/>
    <w:qFormat/>
    <w:pPr>
      <w:spacing w:before="260" w:after="260"/>
      <w:outlineLvl w:val="0"/>
    </w:pPr>
    <w:rPr>
      <w:b/>
      <w:bCs/>
      <w:sz w:val="40"/>
      <w:szCs w:val="40"/>
    </w:rPr>
  </w:style>
  <w:style w:type="paragraph" w:customStyle="1" w:styleId="8a6ccbe4-9a69-4265-bfa7-d278057c92fa">
    <w:name w:val="石墨文档中标题"/>
    <w:next w:val="a3"/>
    <w:uiPriority w:val="9"/>
    <w:unhideWhenUsed/>
    <w:qFormat/>
    <w:pPr>
      <w:spacing w:before="260" w:after="260"/>
      <w:outlineLvl w:val="1"/>
    </w:pPr>
    <w:rPr>
      <w:b/>
      <w:bCs/>
      <w:sz w:val="36"/>
      <w:szCs w:val="36"/>
    </w:rPr>
  </w:style>
  <w:style w:type="paragraph" w:customStyle="1" w:styleId="3c1befb2-ec18-4dbb-ae4f-51f7cc537800">
    <w:name w:val="石墨文档小标题"/>
    <w:next w:val="a3"/>
    <w:uiPriority w:val="9"/>
    <w:unhideWhenUsed/>
    <w:qFormat/>
    <w:pPr>
      <w:spacing w:before="260" w:after="260"/>
      <w:outlineLvl w:val="2"/>
    </w:pPr>
    <w:rPr>
      <w:b/>
      <w:bCs/>
      <w:sz w:val="32"/>
      <w:szCs w:val="32"/>
    </w:rPr>
  </w:style>
  <w:style w:type="paragraph" w:customStyle="1" w:styleId="0f05893e-dbe4-45ed-abc1-8a76d130c487">
    <w:name w:val="石墨文档标题"/>
    <w:next w:val="a3"/>
    <w:uiPriority w:val="9"/>
    <w:unhideWhenUsed/>
    <w:qFormat/>
    <w:pPr>
      <w:spacing w:before="260" w:after="260"/>
      <w:outlineLvl w:val="3"/>
    </w:pPr>
    <w:rPr>
      <w:b/>
      <w:bCs/>
      <w:sz w:val="56"/>
      <w:szCs w:val="56"/>
    </w:rPr>
  </w:style>
  <w:style w:type="paragraph" w:customStyle="1" w:styleId="f2b17e22-0ae1-46c6-a158-6c21e94db6c9">
    <w:name w:val="石墨文档引用"/>
    <w:qFormat/>
    <w:pPr>
      <w:pBdr>
        <w:left w:val="single" w:sz="30" w:space="10" w:color="F0F0F0"/>
      </w:pBdr>
    </w:pPr>
    <w:rPr>
      <w:color w:val="ADADAD"/>
    </w:rPr>
  </w:style>
  <w:style w:type="paragraph" w:default="1" w:styleId="10da18de-0199-44a0-afd8-2b4ab997ed20">
    <w:name w:val="Normal"/>
    <w:qFormat/>
    <w:pPr>
      <w:widowControl w:val="0"/>
      <w:jc w:val="both"/>
    </w:pPr>
  </w:style>
  <w:style w:type="character" w:default="1" w:styleId="5da6288b-79e2-4677-9fb2-08fbd49f979b">
    <w:name w:val="Default Paragraph Font"/>
    <w:uiPriority w:val="1"/>
    <w:semiHidden/>
    <w:unhideWhenUsed/>
  </w:style>
  <w:style w:type="table" w:default="1" w:styleId="4b12c1f2-9e87-495a-8844-d6cf168ae728">
    <w:name w:val="Normal Table"/>
    <w:uiPriority w:val="99"/>
    <w:semiHidden/>
    <w:unhideWhenUsed/>
    <w:tblPr>
      <w:tblInd w:w="0" w:type="dxa"/>
      <w:tblCellMar>
        <w:top w:w="0" w:type="dxa"/>
        <w:left w:w="108" w:type="dxa"/>
        <w:bottom w:w="0" w:type="dxa"/>
        <w:right w:w="108" w:type="dxa"/>
      </w:tblCellMar>
    </w:tblPr>
  </w:style>
  <w:style w:type="numbering" w:default="1" w:styleId="129b3169-9792-43e4-ad1e-9683e9a93252">
    <w:name w:val="No List"/>
    <w:uiPriority w:val="99"/>
    <w:semiHidden/>
    <w:unhideWhenUsed/>
  </w:style>
  <w:style w:type="paragraph" w:customStyle="1" w:styleId="23c947fc-c6b9-483b-8a19-9997527bd8f5">
    <w:name w:val="石墨文档正文"/>
    <w:qFormat/>
    <w:rPr>
      <w:szCs w:val="22"/>
    </w:rPr>
  </w:style>
  <w:style w:type="paragraph" w:customStyle="1" w:styleId="8f313545-0249-4b2b-9338-eba41e12f4bf">
    <w:name w:val="石墨文档副标题"/>
    <w:qFormat/>
    <w:rPr>
      <w:color w:val="888888"/>
      <w:sz w:val="48"/>
      <w:szCs w:val="48"/>
    </w:rPr>
  </w:style>
  <w:style w:type="paragraph" w:customStyle="1" w:styleId="1f51bd9e-14dd-4336-9eae-6f7df7e2b864">
    <w:name w:val="石墨文档大标题"/>
    <w:next w:val="a3"/>
    <w:uiPriority w:val="9"/>
    <w:unhideWhenUsed/>
    <w:qFormat/>
    <w:pPr>
      <w:spacing w:before="260" w:after="260"/>
      <w:outlineLvl w:val="0"/>
    </w:pPr>
    <w:rPr>
      <w:b/>
      <w:bCs/>
      <w:sz w:val="40"/>
      <w:szCs w:val="40"/>
    </w:rPr>
  </w:style>
  <w:style w:type="paragraph" w:customStyle="1" w:styleId="7c6c06e4-4adb-4438-ba62-10d7e5e1f6e8">
    <w:name w:val="石墨文档中标题"/>
    <w:next w:val="a3"/>
    <w:uiPriority w:val="9"/>
    <w:unhideWhenUsed/>
    <w:qFormat/>
    <w:pPr>
      <w:spacing w:before="260" w:after="260"/>
      <w:outlineLvl w:val="1"/>
    </w:pPr>
    <w:rPr>
      <w:b/>
      <w:bCs/>
      <w:sz w:val="36"/>
      <w:szCs w:val="36"/>
    </w:rPr>
  </w:style>
  <w:style w:type="paragraph" w:customStyle="1" w:styleId="a8b73c03-928e-4bee-8a9f-c32fec894ec5">
    <w:name w:val="石墨文档小标题"/>
    <w:next w:val="a3"/>
    <w:uiPriority w:val="9"/>
    <w:unhideWhenUsed/>
    <w:qFormat/>
    <w:pPr>
      <w:spacing w:before="260" w:after="260"/>
      <w:outlineLvl w:val="2"/>
    </w:pPr>
    <w:rPr>
      <w:b/>
      <w:bCs/>
      <w:sz w:val="32"/>
      <w:szCs w:val="32"/>
    </w:rPr>
  </w:style>
  <w:style w:type="paragraph" w:customStyle="1" w:styleId="95749a7d-a47f-48d8-94d0-bff125b26143">
    <w:name w:val="石墨文档标题"/>
    <w:next w:val="a3"/>
    <w:uiPriority w:val="9"/>
    <w:unhideWhenUsed/>
    <w:qFormat/>
    <w:pPr>
      <w:spacing w:before="260" w:after="260"/>
      <w:outlineLvl w:val="3"/>
    </w:pPr>
    <w:rPr>
      <w:b/>
      <w:bCs/>
      <w:sz w:val="56"/>
      <w:szCs w:val="56"/>
    </w:rPr>
  </w:style>
  <w:style w:type="paragraph" w:customStyle="1" w:styleId="b08bf3a7-4e7a-4c39-94a3-fea2b6255e93">
    <w:name w:val="石墨文档引用"/>
    <w:qFormat/>
    <w:pPr>
      <w:pBdr>
        <w:left w:val="single" w:sz="30" w:space="10" w:color="F0F0F0"/>
      </w:pBdr>
    </w:pPr>
    <w:rPr>
      <w:color w:val="ADADAD"/>
    </w:rPr>
  </w:style>
  <w:style w:type="paragraph" w:default="1" w:styleId="c33181ab-932f-482e-b783-346fbbb811fa">
    <w:name w:val="Normal"/>
    <w:qFormat/>
    <w:pPr>
      <w:widowControl w:val="0"/>
      <w:jc w:val="both"/>
    </w:pPr>
  </w:style>
  <w:style w:type="character" w:default="1" w:styleId="f6bab65f-256a-4eb7-8dd2-d7e9f325fb17">
    <w:name w:val="Default Paragraph Font"/>
    <w:uiPriority w:val="1"/>
    <w:semiHidden/>
    <w:unhideWhenUsed/>
  </w:style>
  <w:style w:type="table" w:default="1" w:styleId="8e732bf4-e0e4-4b8b-872d-e8d37fd99d8c">
    <w:name w:val="Normal Table"/>
    <w:uiPriority w:val="99"/>
    <w:semiHidden/>
    <w:unhideWhenUsed/>
    <w:tblPr>
      <w:tblInd w:w="0" w:type="dxa"/>
      <w:tblCellMar>
        <w:top w:w="0" w:type="dxa"/>
        <w:left w:w="108" w:type="dxa"/>
        <w:bottom w:w="0" w:type="dxa"/>
        <w:right w:w="108" w:type="dxa"/>
      </w:tblCellMar>
    </w:tblPr>
  </w:style>
  <w:style w:type="numbering" w:default="1" w:styleId="776f4fd8-d08c-4076-be7f-47d314ae4913">
    <w:name w:val="No List"/>
    <w:uiPriority w:val="99"/>
    <w:semiHidden/>
    <w:unhideWhenUsed/>
  </w:style>
  <w:style w:type="paragraph" w:customStyle="1" w:styleId="fe8bf277-e485-4dcc-9963-94c78aeb7328">
    <w:name w:val="石墨文档正文"/>
    <w:qFormat/>
    <w:rPr>
      <w:szCs w:val="22"/>
    </w:rPr>
  </w:style>
  <w:style w:type="paragraph" w:customStyle="1" w:styleId="f7a10d46-058a-4fe8-a93a-f374dc426b0d">
    <w:name w:val="石墨文档副标题"/>
    <w:qFormat/>
    <w:rPr>
      <w:color w:val="888888"/>
      <w:sz w:val="48"/>
      <w:szCs w:val="48"/>
    </w:rPr>
  </w:style>
  <w:style w:type="paragraph" w:customStyle="1" w:styleId="950c3a52-392c-4f16-b9dd-d23c6cfe0611">
    <w:name w:val="石墨文档大标题"/>
    <w:next w:val="a3"/>
    <w:uiPriority w:val="9"/>
    <w:unhideWhenUsed/>
    <w:qFormat/>
    <w:pPr>
      <w:spacing w:before="260" w:after="260"/>
      <w:outlineLvl w:val="0"/>
    </w:pPr>
    <w:rPr>
      <w:b/>
      <w:bCs/>
      <w:sz w:val="40"/>
      <w:szCs w:val="40"/>
    </w:rPr>
  </w:style>
  <w:style w:type="paragraph" w:customStyle="1" w:styleId="7a51b0ef-bd7d-445a-9da4-f274b6d2eaff">
    <w:name w:val="石墨文档中标题"/>
    <w:next w:val="a3"/>
    <w:uiPriority w:val="9"/>
    <w:unhideWhenUsed/>
    <w:qFormat/>
    <w:pPr>
      <w:spacing w:before="260" w:after="260"/>
      <w:outlineLvl w:val="1"/>
    </w:pPr>
    <w:rPr>
      <w:b/>
      <w:bCs/>
      <w:sz w:val="36"/>
      <w:szCs w:val="36"/>
    </w:rPr>
  </w:style>
  <w:style w:type="paragraph" w:customStyle="1" w:styleId="00c57c97-2294-40f3-b729-a6d54b6cd5d6">
    <w:name w:val="石墨文档小标题"/>
    <w:next w:val="a3"/>
    <w:uiPriority w:val="9"/>
    <w:unhideWhenUsed/>
    <w:qFormat/>
    <w:pPr>
      <w:spacing w:before="260" w:after="260"/>
      <w:outlineLvl w:val="2"/>
    </w:pPr>
    <w:rPr>
      <w:b/>
      <w:bCs/>
      <w:sz w:val="32"/>
      <w:szCs w:val="32"/>
    </w:rPr>
  </w:style>
  <w:style w:type="paragraph" w:customStyle="1" w:styleId="b7b1da12-11ca-4020-bd19-6a1fb8bf9f14">
    <w:name w:val="石墨文档标题"/>
    <w:next w:val="a3"/>
    <w:uiPriority w:val="9"/>
    <w:unhideWhenUsed/>
    <w:qFormat/>
    <w:pPr>
      <w:spacing w:before="260" w:after="260"/>
      <w:outlineLvl w:val="3"/>
    </w:pPr>
    <w:rPr>
      <w:b/>
      <w:bCs/>
      <w:sz w:val="56"/>
      <w:szCs w:val="56"/>
    </w:rPr>
  </w:style>
  <w:style w:type="paragraph" w:customStyle="1" w:styleId="95d0bdb6-5802-4d67-95be-33e0b185e5bf">
    <w:name w:val="石墨文档引用"/>
    <w:qFormat/>
    <w:pPr>
      <w:pBdr>
        <w:left w:val="single" w:sz="30" w:space="10" w:color="F0F0F0"/>
      </w:pBdr>
    </w:pPr>
    <w:rPr>
      <w:color w:val="ADADAD"/>
    </w:rPr>
  </w:style>
  <w:style w:type="paragraph" w:default="1" w:styleId="bded632a-3027-46d3-bae5-1c476841f83d">
    <w:name w:val="Normal"/>
    <w:qFormat/>
    <w:pPr>
      <w:widowControl w:val="0"/>
      <w:jc w:val="both"/>
    </w:pPr>
  </w:style>
  <w:style w:type="character" w:default="1" w:styleId="9f5b4cbe-36ca-4d00-9605-63e036f07fda">
    <w:name w:val="Default Paragraph Font"/>
    <w:uiPriority w:val="1"/>
    <w:semiHidden/>
    <w:unhideWhenUsed/>
  </w:style>
  <w:style w:type="table" w:default="1" w:styleId="f11340e0-0af1-4171-929e-610c932777e4">
    <w:name w:val="Normal Table"/>
    <w:uiPriority w:val="99"/>
    <w:semiHidden/>
    <w:unhideWhenUsed/>
    <w:tblPr>
      <w:tblInd w:w="0" w:type="dxa"/>
      <w:tblCellMar>
        <w:top w:w="0" w:type="dxa"/>
        <w:left w:w="108" w:type="dxa"/>
        <w:bottom w:w="0" w:type="dxa"/>
        <w:right w:w="108" w:type="dxa"/>
      </w:tblCellMar>
    </w:tblPr>
  </w:style>
  <w:style w:type="numbering" w:default="1" w:styleId="260b824b-8a0c-45fc-b310-cd03ae7b24a2">
    <w:name w:val="No List"/>
    <w:uiPriority w:val="99"/>
    <w:semiHidden/>
    <w:unhideWhenUsed/>
  </w:style>
  <w:style w:type="paragraph" w:customStyle="1" w:styleId="646f76c9-752d-412e-91d9-ab94411e016b">
    <w:name w:val="石墨文档正文"/>
    <w:qFormat/>
    <w:rPr>
      <w:szCs w:val="22"/>
    </w:rPr>
  </w:style>
  <w:style w:type="paragraph" w:customStyle="1" w:styleId="bac4b670-9992-4469-be1c-3d5f03ce4b87">
    <w:name w:val="石墨文档副标题"/>
    <w:qFormat/>
    <w:rPr>
      <w:color w:val="888888"/>
      <w:sz w:val="48"/>
      <w:szCs w:val="48"/>
    </w:rPr>
  </w:style>
  <w:style w:type="paragraph" w:customStyle="1" w:styleId="933b135e-23a7-40d9-bb5a-423f817d011c">
    <w:name w:val="石墨文档大标题"/>
    <w:next w:val="a3"/>
    <w:uiPriority w:val="9"/>
    <w:unhideWhenUsed/>
    <w:qFormat/>
    <w:pPr>
      <w:spacing w:before="260" w:after="260"/>
      <w:outlineLvl w:val="0"/>
    </w:pPr>
    <w:rPr>
      <w:b/>
      <w:bCs/>
      <w:sz w:val="40"/>
      <w:szCs w:val="40"/>
    </w:rPr>
  </w:style>
  <w:style w:type="paragraph" w:customStyle="1" w:styleId="64e99362-d2b5-43e0-aff5-b59e9add527f">
    <w:name w:val="石墨文档中标题"/>
    <w:next w:val="a3"/>
    <w:uiPriority w:val="9"/>
    <w:unhideWhenUsed/>
    <w:qFormat/>
    <w:pPr>
      <w:spacing w:before="260" w:after="260"/>
      <w:outlineLvl w:val="1"/>
    </w:pPr>
    <w:rPr>
      <w:b/>
      <w:bCs/>
      <w:sz w:val="36"/>
      <w:szCs w:val="36"/>
    </w:rPr>
  </w:style>
  <w:style w:type="paragraph" w:customStyle="1" w:styleId="5703b2e6-2a97-4a8b-8155-c427588b416f">
    <w:name w:val="石墨文档小标题"/>
    <w:next w:val="a3"/>
    <w:uiPriority w:val="9"/>
    <w:unhideWhenUsed/>
    <w:qFormat/>
    <w:pPr>
      <w:spacing w:before="260" w:after="260"/>
      <w:outlineLvl w:val="2"/>
    </w:pPr>
    <w:rPr>
      <w:b/>
      <w:bCs/>
      <w:sz w:val="32"/>
      <w:szCs w:val="32"/>
    </w:rPr>
  </w:style>
  <w:style w:type="paragraph" w:customStyle="1" w:styleId="431908f7-61ef-4922-812b-3fb4c68378e7">
    <w:name w:val="石墨文档标题"/>
    <w:next w:val="a3"/>
    <w:uiPriority w:val="9"/>
    <w:unhideWhenUsed/>
    <w:qFormat/>
    <w:pPr>
      <w:spacing w:before="260" w:after="260"/>
      <w:outlineLvl w:val="3"/>
    </w:pPr>
    <w:rPr>
      <w:b/>
      <w:bCs/>
      <w:sz w:val="56"/>
      <w:szCs w:val="56"/>
    </w:rPr>
  </w:style>
  <w:style w:type="paragraph" w:customStyle="1" w:styleId="9558e7db-9651-415a-b7fa-f75b5c564dab">
    <w:name w:val="石墨文档引用"/>
    <w:qFormat/>
    <w:pPr>
      <w:pBdr>
        <w:left w:val="single" w:sz="30" w:space="10" w:color="F0F0F0"/>
      </w:pBdr>
    </w:pPr>
    <w:rPr>
      <w:color w:val="ADADAD"/>
    </w:rPr>
  </w:style>
  <w:style w:type="paragraph" w:default="1" w:styleId="c6ca8345-febd-475f-a322-9d2632d66661">
    <w:name w:val="Normal"/>
    <w:qFormat/>
    <w:pPr>
      <w:widowControl w:val="0"/>
      <w:jc w:val="both"/>
    </w:pPr>
  </w:style>
  <w:style w:type="character" w:default="1" w:styleId="27692812-d5a0-4094-b30d-932767e25b85">
    <w:name w:val="Default Paragraph Font"/>
    <w:uiPriority w:val="1"/>
    <w:semiHidden/>
    <w:unhideWhenUsed/>
  </w:style>
  <w:style w:type="table" w:default="1" w:styleId="f7adacec-66d2-49c4-af73-b82e9b97ee0d">
    <w:name w:val="Normal Table"/>
    <w:uiPriority w:val="99"/>
    <w:semiHidden/>
    <w:unhideWhenUsed/>
    <w:tblPr>
      <w:tblInd w:w="0" w:type="dxa"/>
      <w:tblCellMar>
        <w:top w:w="0" w:type="dxa"/>
        <w:left w:w="108" w:type="dxa"/>
        <w:bottom w:w="0" w:type="dxa"/>
        <w:right w:w="108" w:type="dxa"/>
      </w:tblCellMar>
    </w:tblPr>
  </w:style>
  <w:style w:type="numbering" w:default="1" w:styleId="820968d6-f243-4d1f-a3ba-b245f6b8c53e">
    <w:name w:val="No List"/>
    <w:uiPriority w:val="99"/>
    <w:semiHidden/>
    <w:unhideWhenUsed/>
  </w:style>
  <w:style w:type="paragraph" w:customStyle="1" w:styleId="cc0681b6-7c5a-4fd6-8219-f8d4324101b6">
    <w:name w:val="石墨文档正文"/>
    <w:qFormat/>
    <w:rPr>
      <w:szCs w:val="22"/>
    </w:rPr>
  </w:style>
  <w:style w:type="paragraph" w:customStyle="1" w:styleId="f3b67f97-8004-4266-8480-48f29b517550">
    <w:name w:val="石墨文档副标题"/>
    <w:qFormat/>
    <w:rPr>
      <w:color w:val="888888"/>
      <w:sz w:val="48"/>
      <w:szCs w:val="48"/>
    </w:rPr>
  </w:style>
  <w:style w:type="paragraph" w:customStyle="1" w:styleId="33140737-3cc2-4bc9-90a4-3122a89cd28a">
    <w:name w:val="石墨文档大标题"/>
    <w:next w:val="a3"/>
    <w:uiPriority w:val="9"/>
    <w:unhideWhenUsed/>
    <w:qFormat/>
    <w:pPr>
      <w:spacing w:before="260" w:after="260"/>
      <w:outlineLvl w:val="0"/>
    </w:pPr>
    <w:rPr>
      <w:b/>
      <w:bCs/>
      <w:sz w:val="40"/>
      <w:szCs w:val="40"/>
    </w:rPr>
  </w:style>
  <w:style w:type="paragraph" w:customStyle="1" w:styleId="ee20a32e-bb72-431f-8233-25664d9c8e57">
    <w:name w:val="石墨文档中标题"/>
    <w:next w:val="a3"/>
    <w:uiPriority w:val="9"/>
    <w:unhideWhenUsed/>
    <w:qFormat/>
    <w:pPr>
      <w:spacing w:before="260" w:after="260"/>
      <w:outlineLvl w:val="1"/>
    </w:pPr>
    <w:rPr>
      <w:b/>
      <w:bCs/>
      <w:sz w:val="36"/>
      <w:szCs w:val="36"/>
    </w:rPr>
  </w:style>
  <w:style w:type="paragraph" w:customStyle="1" w:styleId="11ffc5da-0dca-4d36-b3f0-de5de955adfe">
    <w:name w:val="石墨文档小标题"/>
    <w:next w:val="a3"/>
    <w:uiPriority w:val="9"/>
    <w:unhideWhenUsed/>
    <w:qFormat/>
    <w:pPr>
      <w:spacing w:before="260" w:after="260"/>
      <w:outlineLvl w:val="2"/>
    </w:pPr>
    <w:rPr>
      <w:b/>
      <w:bCs/>
      <w:sz w:val="32"/>
      <w:szCs w:val="32"/>
    </w:rPr>
  </w:style>
  <w:style w:type="paragraph" w:customStyle="1" w:styleId="c11a199a-5da5-4d34-a450-d2f111198755">
    <w:name w:val="石墨文档标题"/>
    <w:next w:val="a3"/>
    <w:uiPriority w:val="9"/>
    <w:unhideWhenUsed/>
    <w:qFormat/>
    <w:pPr>
      <w:spacing w:before="260" w:after="260"/>
      <w:outlineLvl w:val="3"/>
    </w:pPr>
    <w:rPr>
      <w:b/>
      <w:bCs/>
      <w:sz w:val="56"/>
      <w:szCs w:val="56"/>
    </w:rPr>
  </w:style>
  <w:style w:type="paragraph" w:customStyle="1" w:styleId="e47d1c1e-358e-4e90-b7d1-b7d22839d4ff">
    <w:name w:val="石墨文档引用"/>
    <w:qFormat/>
    <w:pPr>
      <w:pBdr>
        <w:left w:val="single" w:sz="30" w:space="10" w:color="F0F0F0"/>
      </w:pBdr>
    </w:pPr>
    <w:rPr>
      <w:color w:val="ADADAD"/>
    </w:rPr>
  </w:style>
  <w:style w:type="paragraph" w:default="1" w:styleId="3dd4e281-c48c-4bb8-926d-5354d945c005">
    <w:name w:val="Normal"/>
    <w:qFormat/>
    <w:pPr>
      <w:widowControl w:val="0"/>
      <w:jc w:val="both"/>
    </w:pPr>
  </w:style>
  <w:style w:type="character" w:default="1" w:styleId="1393f15c-0531-4150-840a-8f601441e56f">
    <w:name w:val="Default Paragraph Font"/>
    <w:uiPriority w:val="1"/>
    <w:semiHidden/>
    <w:unhideWhenUsed/>
  </w:style>
  <w:style w:type="table" w:default="1" w:styleId="fa2a2fb9-6cd6-462e-bb45-cf18b5239e5d">
    <w:name w:val="Normal Table"/>
    <w:uiPriority w:val="99"/>
    <w:semiHidden/>
    <w:unhideWhenUsed/>
    <w:tblPr>
      <w:tblInd w:w="0" w:type="dxa"/>
      <w:tblCellMar>
        <w:top w:w="0" w:type="dxa"/>
        <w:left w:w="108" w:type="dxa"/>
        <w:bottom w:w="0" w:type="dxa"/>
        <w:right w:w="108" w:type="dxa"/>
      </w:tblCellMar>
    </w:tblPr>
  </w:style>
  <w:style w:type="numbering" w:default="1" w:styleId="c6e0bfc7-a497-43d3-95f7-eb3b39de2194">
    <w:name w:val="No List"/>
    <w:uiPriority w:val="99"/>
    <w:semiHidden/>
    <w:unhideWhenUsed/>
  </w:style>
  <w:style w:type="paragraph" w:customStyle="1" w:styleId="8e21a298-4e4d-4b1c-9523-cf0cacea1548">
    <w:name w:val="石墨文档正文"/>
    <w:qFormat/>
    <w:rPr>
      <w:szCs w:val="22"/>
    </w:rPr>
  </w:style>
  <w:style w:type="paragraph" w:customStyle="1" w:styleId="00de3af2-485e-4aa5-8b0e-f6cb3885af39">
    <w:name w:val="石墨文档副标题"/>
    <w:qFormat/>
    <w:rPr>
      <w:color w:val="888888"/>
      <w:sz w:val="48"/>
      <w:szCs w:val="48"/>
    </w:rPr>
  </w:style>
  <w:style w:type="paragraph" w:customStyle="1" w:styleId="e49aca68-525a-4e16-a467-bbf1a0990829">
    <w:name w:val="石墨文档大标题"/>
    <w:next w:val="a3"/>
    <w:uiPriority w:val="9"/>
    <w:unhideWhenUsed/>
    <w:qFormat/>
    <w:pPr>
      <w:spacing w:before="260" w:after="260"/>
      <w:outlineLvl w:val="0"/>
    </w:pPr>
    <w:rPr>
      <w:b/>
      <w:bCs/>
      <w:sz w:val="40"/>
      <w:szCs w:val="40"/>
    </w:rPr>
  </w:style>
  <w:style w:type="paragraph" w:customStyle="1" w:styleId="4201a6e0-1dd7-48bd-8d00-e8a09ac24db0">
    <w:name w:val="石墨文档中标题"/>
    <w:next w:val="a3"/>
    <w:uiPriority w:val="9"/>
    <w:unhideWhenUsed/>
    <w:qFormat/>
    <w:pPr>
      <w:spacing w:before="260" w:after="260"/>
      <w:outlineLvl w:val="1"/>
    </w:pPr>
    <w:rPr>
      <w:b/>
      <w:bCs/>
      <w:sz w:val="36"/>
      <w:szCs w:val="36"/>
    </w:rPr>
  </w:style>
  <w:style w:type="paragraph" w:customStyle="1" w:styleId="c2b5e02b-48d1-4c85-a59f-67da4cb10af3">
    <w:name w:val="石墨文档小标题"/>
    <w:next w:val="a3"/>
    <w:uiPriority w:val="9"/>
    <w:unhideWhenUsed/>
    <w:qFormat/>
    <w:pPr>
      <w:spacing w:before="260" w:after="260"/>
      <w:outlineLvl w:val="2"/>
    </w:pPr>
    <w:rPr>
      <w:b/>
      <w:bCs/>
      <w:sz w:val="32"/>
      <w:szCs w:val="32"/>
    </w:rPr>
  </w:style>
  <w:style w:type="paragraph" w:customStyle="1" w:styleId="ae886f14-ac91-4523-8829-0075591575eb">
    <w:name w:val="石墨文档标题"/>
    <w:next w:val="a3"/>
    <w:uiPriority w:val="9"/>
    <w:unhideWhenUsed/>
    <w:qFormat/>
    <w:pPr>
      <w:spacing w:before="260" w:after="260"/>
      <w:outlineLvl w:val="3"/>
    </w:pPr>
    <w:rPr>
      <w:b/>
      <w:bCs/>
      <w:sz w:val="56"/>
      <w:szCs w:val="56"/>
    </w:rPr>
  </w:style>
  <w:style w:type="paragraph" w:customStyle="1" w:styleId="167d0c12-a416-4769-82d3-8d13a3a561fc">
    <w:name w:val="石墨文档引用"/>
    <w:qFormat/>
    <w:pPr>
      <w:pBdr>
        <w:left w:val="single" w:sz="30" w:space="10" w:color="F0F0F0"/>
      </w:pBdr>
    </w:pPr>
    <w:rPr>
      <w:color w:val="ADADAD"/>
    </w:rPr>
  </w:style>
  <w:style w:type="paragraph" w:default="1" w:styleId="9b125c18-4b03-4b71-86cf-bdf32e9791e4">
    <w:name w:val="Normal"/>
    <w:qFormat/>
    <w:pPr>
      <w:widowControl w:val="0"/>
      <w:jc w:val="both"/>
    </w:pPr>
  </w:style>
  <w:style w:type="character" w:default="1" w:styleId="f08dd75d-b1f7-47c3-88e8-ad827c92c6ba">
    <w:name w:val="Default Paragraph Font"/>
    <w:uiPriority w:val="1"/>
    <w:semiHidden/>
    <w:unhideWhenUsed/>
  </w:style>
  <w:style w:type="table" w:default="1" w:styleId="bddd6b63-ba3b-4058-b309-4ff866fea951">
    <w:name w:val="Normal Table"/>
    <w:uiPriority w:val="99"/>
    <w:semiHidden/>
    <w:unhideWhenUsed/>
    <w:tblPr>
      <w:tblInd w:w="0" w:type="dxa"/>
      <w:tblCellMar>
        <w:top w:w="0" w:type="dxa"/>
        <w:left w:w="108" w:type="dxa"/>
        <w:bottom w:w="0" w:type="dxa"/>
        <w:right w:w="108" w:type="dxa"/>
      </w:tblCellMar>
    </w:tblPr>
  </w:style>
  <w:style w:type="numbering" w:default="1" w:styleId="246127fb-15fe-4296-8ae0-1d6f18a5a94c">
    <w:name w:val="No List"/>
    <w:uiPriority w:val="99"/>
    <w:semiHidden/>
    <w:unhideWhenUsed/>
  </w:style>
  <w:style w:type="paragraph" w:customStyle="1" w:styleId="1455f7e3-38b8-4d2c-9647-1b1a871c47a9">
    <w:name w:val="石墨文档正文"/>
    <w:qFormat/>
    <w:rPr>
      <w:szCs w:val="22"/>
    </w:rPr>
  </w:style>
  <w:style w:type="paragraph" w:customStyle="1" w:styleId="8ab88cba-eeee-4d24-8792-967a9baf833e">
    <w:name w:val="石墨文档副标题"/>
    <w:qFormat/>
    <w:rPr>
      <w:color w:val="888888"/>
      <w:sz w:val="48"/>
      <w:szCs w:val="48"/>
    </w:rPr>
  </w:style>
  <w:style w:type="paragraph" w:customStyle="1" w:styleId="93a11534-4e1e-4905-b00c-38c7abb98a4d">
    <w:name w:val="石墨文档大标题"/>
    <w:next w:val="a3"/>
    <w:uiPriority w:val="9"/>
    <w:unhideWhenUsed/>
    <w:qFormat/>
    <w:pPr>
      <w:spacing w:before="260" w:after="260"/>
      <w:outlineLvl w:val="0"/>
    </w:pPr>
    <w:rPr>
      <w:b/>
      <w:bCs/>
      <w:sz w:val="40"/>
      <w:szCs w:val="40"/>
    </w:rPr>
  </w:style>
  <w:style w:type="paragraph" w:customStyle="1" w:styleId="29e06f16-3d28-479f-b709-cdb04c509091">
    <w:name w:val="石墨文档中标题"/>
    <w:next w:val="a3"/>
    <w:uiPriority w:val="9"/>
    <w:unhideWhenUsed/>
    <w:qFormat/>
    <w:pPr>
      <w:spacing w:before="260" w:after="260"/>
      <w:outlineLvl w:val="1"/>
    </w:pPr>
    <w:rPr>
      <w:b/>
      <w:bCs/>
      <w:sz w:val="36"/>
      <w:szCs w:val="36"/>
    </w:rPr>
  </w:style>
  <w:style w:type="paragraph" w:customStyle="1" w:styleId="7e167aff-7a3a-4aa9-9383-653cfcac17a2">
    <w:name w:val="石墨文档小标题"/>
    <w:next w:val="a3"/>
    <w:uiPriority w:val="9"/>
    <w:unhideWhenUsed/>
    <w:qFormat/>
    <w:pPr>
      <w:spacing w:before="260" w:after="260"/>
      <w:outlineLvl w:val="2"/>
    </w:pPr>
    <w:rPr>
      <w:b/>
      <w:bCs/>
      <w:sz w:val="32"/>
      <w:szCs w:val="32"/>
    </w:rPr>
  </w:style>
  <w:style w:type="paragraph" w:customStyle="1" w:styleId="3f7aa218-8344-4d72-b1df-21aaf6216eda">
    <w:name w:val="石墨文档标题"/>
    <w:next w:val="a3"/>
    <w:uiPriority w:val="9"/>
    <w:unhideWhenUsed/>
    <w:qFormat/>
    <w:pPr>
      <w:spacing w:before="260" w:after="260"/>
      <w:outlineLvl w:val="3"/>
    </w:pPr>
    <w:rPr>
      <w:b/>
      <w:bCs/>
      <w:sz w:val="56"/>
      <w:szCs w:val="56"/>
    </w:rPr>
  </w:style>
  <w:style w:type="paragraph" w:customStyle="1" w:styleId="4e4404ea-f00d-4ce7-b6d6-cbf58f25d925">
    <w:name w:val="石墨文档引用"/>
    <w:qFormat/>
    <w:pPr>
      <w:pBdr>
        <w:left w:val="single" w:sz="30" w:space="10" w:color="F0F0F0"/>
      </w:pBdr>
    </w:pPr>
    <w:rPr>
      <w:color w:val="ADADAD"/>
    </w:rPr>
  </w:style>
  <w:style w:type="paragraph" w:default="1" w:styleId="db528429-5782-4683-bb26-5eef0087ee14">
    <w:name w:val="Normal"/>
    <w:qFormat/>
    <w:pPr>
      <w:widowControl w:val="0"/>
      <w:jc w:val="both"/>
    </w:pPr>
  </w:style>
  <w:style w:type="character" w:default="1" w:styleId="f229a787-f996-4a42-8c7e-b372c60df619">
    <w:name w:val="Default Paragraph Font"/>
    <w:uiPriority w:val="1"/>
    <w:semiHidden/>
    <w:unhideWhenUsed/>
  </w:style>
  <w:style w:type="table" w:default="1" w:styleId="84615e91-63b3-47ab-b5f8-f74b1cb266df">
    <w:name w:val="Normal Table"/>
    <w:uiPriority w:val="99"/>
    <w:semiHidden/>
    <w:unhideWhenUsed/>
    <w:tblPr>
      <w:tblInd w:w="0" w:type="dxa"/>
      <w:tblCellMar>
        <w:top w:w="0" w:type="dxa"/>
        <w:left w:w="108" w:type="dxa"/>
        <w:bottom w:w="0" w:type="dxa"/>
        <w:right w:w="108" w:type="dxa"/>
      </w:tblCellMar>
    </w:tblPr>
  </w:style>
  <w:style w:type="numbering" w:default="1" w:styleId="cf198804-55e1-47ca-a991-22b8cfbabd84">
    <w:name w:val="No List"/>
    <w:uiPriority w:val="99"/>
    <w:semiHidden/>
    <w:unhideWhenUsed/>
  </w:style>
  <w:style w:type="paragraph" w:customStyle="1" w:styleId="93e4fb58-147a-4b67-a27e-f336c7b96a16">
    <w:name w:val="石墨文档正文"/>
    <w:qFormat/>
    <w:rPr>
      <w:szCs w:val="22"/>
    </w:rPr>
  </w:style>
  <w:style w:type="paragraph" w:customStyle="1" w:styleId="6b489e8d-6d9c-4c3b-bffe-4a61cd0eb1f4">
    <w:name w:val="石墨文档副标题"/>
    <w:qFormat/>
    <w:rPr>
      <w:color w:val="888888"/>
      <w:sz w:val="48"/>
      <w:szCs w:val="48"/>
    </w:rPr>
  </w:style>
  <w:style w:type="paragraph" w:customStyle="1" w:styleId="d16bd644-d823-4024-97d1-5e012d5baff4">
    <w:name w:val="石墨文档大标题"/>
    <w:next w:val="a3"/>
    <w:uiPriority w:val="9"/>
    <w:unhideWhenUsed/>
    <w:qFormat/>
    <w:pPr>
      <w:spacing w:before="260" w:after="260"/>
      <w:outlineLvl w:val="0"/>
    </w:pPr>
    <w:rPr>
      <w:b/>
      <w:bCs/>
      <w:sz w:val="40"/>
      <w:szCs w:val="40"/>
    </w:rPr>
  </w:style>
  <w:style w:type="paragraph" w:customStyle="1" w:styleId="fdc67f78-4808-4ac2-aed8-b4796462c14c">
    <w:name w:val="石墨文档中标题"/>
    <w:next w:val="a3"/>
    <w:uiPriority w:val="9"/>
    <w:unhideWhenUsed/>
    <w:qFormat/>
    <w:pPr>
      <w:spacing w:before="260" w:after="260"/>
      <w:outlineLvl w:val="1"/>
    </w:pPr>
    <w:rPr>
      <w:b/>
      <w:bCs/>
      <w:sz w:val="36"/>
      <w:szCs w:val="36"/>
    </w:rPr>
  </w:style>
  <w:style w:type="paragraph" w:customStyle="1" w:styleId="a03f2055-66ab-4606-a033-6f0de42855ea">
    <w:name w:val="石墨文档小标题"/>
    <w:next w:val="a3"/>
    <w:uiPriority w:val="9"/>
    <w:unhideWhenUsed/>
    <w:qFormat/>
    <w:pPr>
      <w:spacing w:before="260" w:after="260"/>
      <w:outlineLvl w:val="2"/>
    </w:pPr>
    <w:rPr>
      <w:b/>
      <w:bCs/>
      <w:sz w:val="32"/>
      <w:szCs w:val="32"/>
    </w:rPr>
  </w:style>
  <w:style w:type="paragraph" w:customStyle="1" w:styleId="237ec008-e2f3-461c-8cb6-3279d5f83461">
    <w:name w:val="石墨文档标题"/>
    <w:next w:val="a3"/>
    <w:uiPriority w:val="9"/>
    <w:unhideWhenUsed/>
    <w:qFormat/>
    <w:pPr>
      <w:spacing w:before="260" w:after="260"/>
      <w:outlineLvl w:val="3"/>
    </w:pPr>
    <w:rPr>
      <w:b/>
      <w:bCs/>
      <w:sz w:val="56"/>
      <w:szCs w:val="56"/>
    </w:rPr>
  </w:style>
  <w:style w:type="paragraph" w:customStyle="1" w:styleId="c74feb72-bd24-4032-b3fc-4fb78b58eee5">
    <w:name w:val="石墨文档引用"/>
    <w:qFormat/>
    <w:pPr>
      <w:pBdr>
        <w:left w:val="single" w:sz="30" w:space="10" w:color="F0F0F0"/>
      </w:pBdr>
    </w:pPr>
    <w:rPr>
      <w:color w:val="ADADAD"/>
    </w:rPr>
  </w:style>
  <w:style w:type="paragraph" w:default="1" w:styleId="5adeef34-91e6-42f1-9920-ef0465e8cbe3">
    <w:name w:val="Normal"/>
    <w:qFormat/>
    <w:pPr>
      <w:widowControl w:val="0"/>
      <w:jc w:val="both"/>
    </w:pPr>
  </w:style>
  <w:style w:type="character" w:default="1" w:styleId="84d45edc-c22f-4321-85a2-b1153b736a1a">
    <w:name w:val="Default Paragraph Font"/>
    <w:uiPriority w:val="1"/>
    <w:semiHidden/>
    <w:unhideWhenUsed/>
  </w:style>
  <w:style w:type="table" w:default="1" w:styleId="d3195fe9-ee30-420a-9d13-1423c5903807">
    <w:name w:val="Normal Table"/>
    <w:uiPriority w:val="99"/>
    <w:semiHidden/>
    <w:unhideWhenUsed/>
    <w:tblPr>
      <w:tblInd w:w="0" w:type="dxa"/>
      <w:tblCellMar>
        <w:top w:w="0" w:type="dxa"/>
        <w:left w:w="108" w:type="dxa"/>
        <w:bottom w:w="0" w:type="dxa"/>
        <w:right w:w="108" w:type="dxa"/>
      </w:tblCellMar>
    </w:tblPr>
  </w:style>
  <w:style w:type="numbering" w:default="1" w:styleId="7e1bae87-9704-4e2f-a9c0-c581efc7f1ff">
    <w:name w:val="No List"/>
    <w:uiPriority w:val="99"/>
    <w:semiHidden/>
    <w:unhideWhenUsed/>
  </w:style>
  <w:style w:type="paragraph" w:customStyle="1" w:styleId="056b906d-70cf-4e42-91ec-26dda669dd97">
    <w:name w:val="石墨文档正文"/>
    <w:qFormat/>
    <w:rPr>
      <w:szCs w:val="22"/>
    </w:rPr>
  </w:style>
  <w:style w:type="paragraph" w:customStyle="1" w:styleId="857e8f13-6922-4949-9d25-4570cf4aec71">
    <w:name w:val="石墨文档副标题"/>
    <w:qFormat/>
    <w:rPr>
      <w:color w:val="888888"/>
      <w:sz w:val="48"/>
      <w:szCs w:val="48"/>
    </w:rPr>
  </w:style>
  <w:style w:type="paragraph" w:customStyle="1" w:styleId="c4602a27-742d-4ee2-b199-92dff5adbf47">
    <w:name w:val="石墨文档大标题"/>
    <w:next w:val="a3"/>
    <w:uiPriority w:val="9"/>
    <w:unhideWhenUsed/>
    <w:qFormat/>
    <w:pPr>
      <w:spacing w:before="260" w:after="260"/>
      <w:outlineLvl w:val="0"/>
    </w:pPr>
    <w:rPr>
      <w:b/>
      <w:bCs/>
      <w:sz w:val="40"/>
      <w:szCs w:val="40"/>
    </w:rPr>
  </w:style>
  <w:style w:type="paragraph" w:customStyle="1" w:styleId="283b2758-5734-4d58-89fd-4a94502bd038">
    <w:name w:val="石墨文档中标题"/>
    <w:next w:val="a3"/>
    <w:uiPriority w:val="9"/>
    <w:unhideWhenUsed/>
    <w:qFormat/>
    <w:pPr>
      <w:spacing w:before="260" w:after="260"/>
      <w:outlineLvl w:val="1"/>
    </w:pPr>
    <w:rPr>
      <w:b/>
      <w:bCs/>
      <w:sz w:val="36"/>
      <w:szCs w:val="36"/>
    </w:rPr>
  </w:style>
  <w:style w:type="paragraph" w:customStyle="1" w:styleId="ba609e26-b655-4b1a-806c-f08bdbe20f6c">
    <w:name w:val="石墨文档小标题"/>
    <w:next w:val="a3"/>
    <w:uiPriority w:val="9"/>
    <w:unhideWhenUsed/>
    <w:qFormat/>
    <w:pPr>
      <w:spacing w:before="260" w:after="260"/>
      <w:outlineLvl w:val="2"/>
    </w:pPr>
    <w:rPr>
      <w:b/>
      <w:bCs/>
      <w:sz w:val="32"/>
      <w:szCs w:val="32"/>
    </w:rPr>
  </w:style>
  <w:style w:type="paragraph" w:customStyle="1" w:styleId="5f2ee1b3-98e0-440e-af81-f2cd089c42d8">
    <w:name w:val="石墨文档标题"/>
    <w:next w:val="a3"/>
    <w:uiPriority w:val="9"/>
    <w:unhideWhenUsed/>
    <w:qFormat/>
    <w:pPr>
      <w:spacing w:before="260" w:after="260"/>
      <w:outlineLvl w:val="3"/>
    </w:pPr>
    <w:rPr>
      <w:b/>
      <w:bCs/>
      <w:sz w:val="56"/>
      <w:szCs w:val="56"/>
    </w:rPr>
  </w:style>
  <w:style w:type="paragraph" w:customStyle="1" w:styleId="76442268-6c17-48d7-b4a9-4109dc158c7a">
    <w:name w:val="石墨文档引用"/>
    <w:qFormat/>
    <w:pPr>
      <w:pBdr>
        <w:left w:val="single" w:sz="30" w:space="10" w:color="F0F0F0"/>
      </w:pBdr>
    </w:pPr>
    <w:rPr>
      <w:color w:val="ADADAD"/>
    </w:rPr>
  </w:style>
  <w:style w:type="paragraph" w:default="1" w:styleId="6d5b55a8-2fee-4a29-ab8a-994bf5c81bdf">
    <w:name w:val="Normal"/>
    <w:qFormat/>
    <w:pPr>
      <w:widowControl w:val="0"/>
      <w:jc w:val="both"/>
    </w:pPr>
  </w:style>
  <w:style w:type="character" w:default="1" w:styleId="4f6b1430-5f67-4f33-b335-9795d4501330">
    <w:name w:val="Default Paragraph Font"/>
    <w:uiPriority w:val="1"/>
    <w:semiHidden/>
    <w:unhideWhenUsed/>
  </w:style>
  <w:style w:type="table" w:default="1" w:styleId="cd989421-db4f-43ff-ac61-e4c678d45a94">
    <w:name w:val="Normal Table"/>
    <w:uiPriority w:val="99"/>
    <w:semiHidden/>
    <w:unhideWhenUsed/>
    <w:tblPr>
      <w:tblInd w:w="0" w:type="dxa"/>
      <w:tblCellMar>
        <w:top w:w="0" w:type="dxa"/>
        <w:left w:w="108" w:type="dxa"/>
        <w:bottom w:w="0" w:type="dxa"/>
        <w:right w:w="108" w:type="dxa"/>
      </w:tblCellMar>
    </w:tblPr>
  </w:style>
  <w:style w:type="numbering" w:default="1" w:styleId="059c543d-f12a-41b1-8dec-0a5aa4f6f8bb">
    <w:name w:val="No List"/>
    <w:uiPriority w:val="99"/>
    <w:semiHidden/>
    <w:unhideWhenUsed/>
  </w:style>
  <w:style w:type="paragraph" w:customStyle="1" w:styleId="cc2e5935-8421-4840-a49c-5d87bb6a7947">
    <w:name w:val="石墨文档正文"/>
    <w:qFormat/>
    <w:rPr>
      <w:szCs w:val="22"/>
    </w:rPr>
  </w:style>
  <w:style w:type="paragraph" w:customStyle="1" w:styleId="edf04359-b0b4-4a1e-b4eb-3d937bac3e21">
    <w:name w:val="石墨文档副标题"/>
    <w:qFormat/>
    <w:rPr>
      <w:color w:val="888888"/>
      <w:sz w:val="48"/>
      <w:szCs w:val="48"/>
    </w:rPr>
  </w:style>
  <w:style w:type="paragraph" w:customStyle="1" w:styleId="b792fe14-1a3f-48b3-b9dc-a5cfd1fbf63c">
    <w:name w:val="石墨文档大标题"/>
    <w:next w:val="a3"/>
    <w:uiPriority w:val="9"/>
    <w:unhideWhenUsed/>
    <w:qFormat/>
    <w:pPr>
      <w:spacing w:before="260" w:after="260"/>
      <w:outlineLvl w:val="0"/>
    </w:pPr>
    <w:rPr>
      <w:b/>
      <w:bCs/>
      <w:sz w:val="40"/>
      <w:szCs w:val="40"/>
    </w:rPr>
  </w:style>
  <w:style w:type="paragraph" w:customStyle="1" w:styleId="f8183f24-0982-498a-9e60-1b0e50982935">
    <w:name w:val="石墨文档中标题"/>
    <w:next w:val="a3"/>
    <w:uiPriority w:val="9"/>
    <w:unhideWhenUsed/>
    <w:qFormat/>
    <w:pPr>
      <w:spacing w:before="260" w:after="260"/>
      <w:outlineLvl w:val="1"/>
    </w:pPr>
    <w:rPr>
      <w:b/>
      <w:bCs/>
      <w:sz w:val="36"/>
      <w:szCs w:val="36"/>
    </w:rPr>
  </w:style>
  <w:style w:type="paragraph" w:customStyle="1" w:styleId="e47b92d9-f1ed-4d31-b646-e276a23d6afd">
    <w:name w:val="石墨文档小标题"/>
    <w:next w:val="a3"/>
    <w:uiPriority w:val="9"/>
    <w:unhideWhenUsed/>
    <w:qFormat/>
    <w:pPr>
      <w:spacing w:before="260" w:after="260"/>
      <w:outlineLvl w:val="2"/>
    </w:pPr>
    <w:rPr>
      <w:b/>
      <w:bCs/>
      <w:sz w:val="32"/>
      <w:szCs w:val="32"/>
    </w:rPr>
  </w:style>
  <w:style w:type="paragraph" w:customStyle="1" w:styleId="f4684a04-be6a-43d7-a250-b2df437e72b5">
    <w:name w:val="石墨文档标题"/>
    <w:next w:val="a3"/>
    <w:uiPriority w:val="9"/>
    <w:unhideWhenUsed/>
    <w:qFormat/>
    <w:pPr>
      <w:spacing w:before="260" w:after="260"/>
      <w:outlineLvl w:val="3"/>
    </w:pPr>
    <w:rPr>
      <w:b/>
      <w:bCs/>
      <w:sz w:val="56"/>
      <w:szCs w:val="56"/>
    </w:rPr>
  </w:style>
  <w:style w:type="paragraph" w:customStyle="1" w:styleId="e214a22e-a866-49f3-aab3-c3f98413ce37">
    <w:name w:val="石墨文档引用"/>
    <w:qFormat/>
    <w:pPr>
      <w:pBdr>
        <w:left w:val="single" w:sz="30" w:space="10" w:color="F0F0F0"/>
      </w:pBdr>
    </w:pPr>
    <w:rPr>
      <w:color w:val="ADADAD"/>
    </w:rPr>
  </w:style>
  <w:style w:type="paragraph" w:default="1" w:styleId="170e63ff-1f9c-496c-8db0-7f1cecedeb32">
    <w:name w:val="Normal"/>
    <w:qFormat/>
    <w:pPr>
      <w:widowControl w:val="0"/>
      <w:jc w:val="both"/>
    </w:pPr>
  </w:style>
  <w:style w:type="character" w:default="1" w:styleId="278ac964-cf63-4ba8-82bf-938173c2979c">
    <w:name w:val="Default Paragraph Font"/>
    <w:uiPriority w:val="1"/>
    <w:semiHidden/>
    <w:unhideWhenUsed/>
  </w:style>
  <w:style w:type="table" w:default="1" w:styleId="48bf0b67-1401-4cdd-8eeb-ef16b5d176d9">
    <w:name w:val="Normal Table"/>
    <w:uiPriority w:val="99"/>
    <w:semiHidden/>
    <w:unhideWhenUsed/>
    <w:tblPr>
      <w:tblInd w:w="0" w:type="dxa"/>
      <w:tblCellMar>
        <w:top w:w="0" w:type="dxa"/>
        <w:left w:w="108" w:type="dxa"/>
        <w:bottom w:w="0" w:type="dxa"/>
        <w:right w:w="108" w:type="dxa"/>
      </w:tblCellMar>
    </w:tblPr>
  </w:style>
  <w:style w:type="numbering" w:default="1" w:styleId="b1d947d9-7670-4fe3-9af7-bae72eb7cd16">
    <w:name w:val="No List"/>
    <w:uiPriority w:val="99"/>
    <w:semiHidden/>
    <w:unhideWhenUsed/>
  </w:style>
  <w:style w:type="paragraph" w:customStyle="1" w:styleId="59a847c1-10a8-4d14-a807-fca4bcf06f91">
    <w:name w:val="石墨文档正文"/>
    <w:qFormat/>
    <w:rPr>
      <w:szCs w:val="22"/>
    </w:rPr>
  </w:style>
  <w:style w:type="paragraph" w:customStyle="1" w:styleId="1f5fa45e-ff2e-4dd1-a0ae-dfc56e7f1656">
    <w:name w:val="石墨文档副标题"/>
    <w:qFormat/>
    <w:rPr>
      <w:color w:val="888888"/>
      <w:sz w:val="48"/>
      <w:szCs w:val="48"/>
    </w:rPr>
  </w:style>
  <w:style w:type="paragraph" w:customStyle="1" w:styleId="297dbc66-8bb0-47c1-b347-81da496a770e">
    <w:name w:val="石墨文档大标题"/>
    <w:next w:val="a3"/>
    <w:uiPriority w:val="9"/>
    <w:unhideWhenUsed/>
    <w:qFormat/>
    <w:pPr>
      <w:spacing w:before="260" w:after="260"/>
      <w:outlineLvl w:val="0"/>
    </w:pPr>
    <w:rPr>
      <w:b/>
      <w:bCs/>
      <w:sz w:val="40"/>
      <w:szCs w:val="40"/>
    </w:rPr>
  </w:style>
  <w:style w:type="paragraph" w:customStyle="1" w:styleId="367e9224-dd86-4d6e-8cb5-a51a9c8a869c">
    <w:name w:val="石墨文档中标题"/>
    <w:next w:val="a3"/>
    <w:uiPriority w:val="9"/>
    <w:unhideWhenUsed/>
    <w:qFormat/>
    <w:pPr>
      <w:spacing w:before="260" w:after="260"/>
      <w:outlineLvl w:val="1"/>
    </w:pPr>
    <w:rPr>
      <w:b/>
      <w:bCs/>
      <w:sz w:val="36"/>
      <w:szCs w:val="36"/>
    </w:rPr>
  </w:style>
  <w:style w:type="paragraph" w:customStyle="1" w:styleId="55278c95-dfd8-44f3-b74c-78f3ebb0bd16">
    <w:name w:val="石墨文档小标题"/>
    <w:next w:val="a3"/>
    <w:uiPriority w:val="9"/>
    <w:unhideWhenUsed/>
    <w:qFormat/>
    <w:pPr>
      <w:spacing w:before="260" w:after="260"/>
      <w:outlineLvl w:val="2"/>
    </w:pPr>
    <w:rPr>
      <w:b/>
      <w:bCs/>
      <w:sz w:val="32"/>
      <w:szCs w:val="32"/>
    </w:rPr>
  </w:style>
  <w:style w:type="paragraph" w:customStyle="1" w:styleId="ca0a1bbf-6051-4a26-9974-e81e66727e84">
    <w:name w:val="石墨文档标题"/>
    <w:next w:val="a3"/>
    <w:uiPriority w:val="9"/>
    <w:unhideWhenUsed/>
    <w:qFormat/>
    <w:pPr>
      <w:spacing w:before="260" w:after="260"/>
      <w:outlineLvl w:val="3"/>
    </w:pPr>
    <w:rPr>
      <w:b/>
      <w:bCs/>
      <w:sz w:val="56"/>
      <w:szCs w:val="56"/>
    </w:rPr>
  </w:style>
  <w:style w:type="paragraph" w:customStyle="1" w:styleId="9232d8a5-6ae1-4830-a210-5285b8469648">
    <w:name w:val="石墨文档引用"/>
    <w:qFormat/>
    <w:pPr>
      <w:pBdr>
        <w:left w:val="single" w:sz="30" w:space="10" w:color="F0F0F0"/>
      </w:pBdr>
    </w:pPr>
    <w:rPr>
      <w:color w:val="ADADAD"/>
    </w:rPr>
  </w:style>
  <w:style w:type="paragraph" w:default="1" w:styleId="40f9529d-8537-4c8e-9d37-498facb08622">
    <w:name w:val="Normal"/>
    <w:qFormat/>
    <w:pPr>
      <w:widowControl w:val="0"/>
      <w:jc w:val="both"/>
    </w:pPr>
  </w:style>
  <w:style w:type="character" w:default="1" w:styleId="f75af2a4-b08e-4574-922c-23469da0e36c">
    <w:name w:val="Default Paragraph Font"/>
    <w:uiPriority w:val="1"/>
    <w:semiHidden/>
    <w:unhideWhenUsed/>
  </w:style>
  <w:style w:type="table" w:default="1" w:styleId="5bb002b6-93e4-4298-98b8-d0b3b4c6c67c">
    <w:name w:val="Normal Table"/>
    <w:uiPriority w:val="99"/>
    <w:semiHidden/>
    <w:unhideWhenUsed/>
    <w:tblPr>
      <w:tblInd w:w="0" w:type="dxa"/>
      <w:tblCellMar>
        <w:top w:w="0" w:type="dxa"/>
        <w:left w:w="108" w:type="dxa"/>
        <w:bottom w:w="0" w:type="dxa"/>
        <w:right w:w="108" w:type="dxa"/>
      </w:tblCellMar>
    </w:tblPr>
  </w:style>
  <w:style w:type="numbering" w:default="1" w:styleId="9ef6cbb0-5162-4478-b02b-f3242eb16412">
    <w:name w:val="No List"/>
    <w:uiPriority w:val="99"/>
    <w:semiHidden/>
    <w:unhideWhenUsed/>
  </w:style>
  <w:style w:type="paragraph" w:customStyle="1" w:styleId="6af52259-1553-4ec3-ab0f-6ca74226d227">
    <w:name w:val="石墨文档正文"/>
    <w:qFormat/>
    <w:rPr>
      <w:szCs w:val="22"/>
    </w:rPr>
  </w:style>
  <w:style w:type="paragraph" w:customStyle="1" w:styleId="0c014e4d-9cb8-4219-847e-509a663cda18">
    <w:name w:val="石墨文档副标题"/>
    <w:qFormat/>
    <w:rPr>
      <w:color w:val="888888"/>
      <w:sz w:val="48"/>
      <w:szCs w:val="48"/>
    </w:rPr>
  </w:style>
  <w:style w:type="paragraph" w:customStyle="1" w:styleId="5115c88a-39f9-4e80-bb2b-ae9af1dbd639">
    <w:name w:val="石墨文档大标题"/>
    <w:next w:val="a3"/>
    <w:uiPriority w:val="9"/>
    <w:unhideWhenUsed/>
    <w:qFormat/>
    <w:pPr>
      <w:spacing w:before="260" w:after="260"/>
      <w:outlineLvl w:val="0"/>
    </w:pPr>
    <w:rPr>
      <w:b/>
      <w:bCs/>
      <w:sz w:val="40"/>
      <w:szCs w:val="40"/>
    </w:rPr>
  </w:style>
  <w:style w:type="paragraph" w:customStyle="1" w:styleId="ae537f15-1d6a-4f95-95be-7ba2a7ed7a3c">
    <w:name w:val="石墨文档中标题"/>
    <w:next w:val="a3"/>
    <w:uiPriority w:val="9"/>
    <w:unhideWhenUsed/>
    <w:qFormat/>
    <w:pPr>
      <w:spacing w:before="260" w:after="260"/>
      <w:outlineLvl w:val="1"/>
    </w:pPr>
    <w:rPr>
      <w:b/>
      <w:bCs/>
      <w:sz w:val="36"/>
      <w:szCs w:val="36"/>
    </w:rPr>
  </w:style>
  <w:style w:type="paragraph" w:customStyle="1" w:styleId="5b719448-5997-4261-9443-13c22963e064">
    <w:name w:val="石墨文档小标题"/>
    <w:next w:val="a3"/>
    <w:uiPriority w:val="9"/>
    <w:unhideWhenUsed/>
    <w:qFormat/>
    <w:pPr>
      <w:spacing w:before="260" w:after="260"/>
      <w:outlineLvl w:val="2"/>
    </w:pPr>
    <w:rPr>
      <w:b/>
      <w:bCs/>
      <w:sz w:val="32"/>
      <w:szCs w:val="32"/>
    </w:rPr>
  </w:style>
  <w:style w:type="paragraph" w:customStyle="1" w:styleId="9f95baf5-d874-4282-8113-60e2d0da0321">
    <w:name w:val="石墨文档标题"/>
    <w:next w:val="a3"/>
    <w:uiPriority w:val="9"/>
    <w:unhideWhenUsed/>
    <w:qFormat/>
    <w:pPr>
      <w:spacing w:before="260" w:after="260"/>
      <w:outlineLvl w:val="3"/>
    </w:pPr>
    <w:rPr>
      <w:b/>
      <w:bCs/>
      <w:sz w:val="56"/>
      <w:szCs w:val="56"/>
    </w:rPr>
  </w:style>
  <w:style w:type="paragraph" w:customStyle="1" w:styleId="7f471122-a0b2-4d71-bfc4-3dac652fc541">
    <w:name w:val="石墨文档引用"/>
    <w:qFormat/>
    <w:pPr>
      <w:pBdr>
        <w:left w:val="single" w:sz="30" w:space="10" w:color="F0F0F0"/>
      </w:pBdr>
    </w:pPr>
    <w:rPr>
      <w:color w:val="ADADAD"/>
    </w:rPr>
  </w:style>
  <w:style w:type="paragraph" w:default="1" w:styleId="2c3f1969-3842-49d8-a3d9-a62eb614d83f">
    <w:name w:val="Normal"/>
    <w:qFormat/>
    <w:pPr>
      <w:widowControl w:val="0"/>
      <w:jc w:val="both"/>
    </w:pPr>
  </w:style>
  <w:style w:type="character" w:default="1" w:styleId="5d3151c4-4fe0-469e-9abe-e9f15015bdaa">
    <w:name w:val="Default Paragraph Font"/>
    <w:uiPriority w:val="1"/>
    <w:semiHidden/>
    <w:unhideWhenUsed/>
  </w:style>
  <w:style w:type="table" w:default="1" w:styleId="96854b27-2bb5-4a40-9a43-c54383995980">
    <w:name w:val="Normal Table"/>
    <w:uiPriority w:val="99"/>
    <w:semiHidden/>
    <w:unhideWhenUsed/>
    <w:tblPr>
      <w:tblInd w:w="0" w:type="dxa"/>
      <w:tblCellMar>
        <w:top w:w="0" w:type="dxa"/>
        <w:left w:w="108" w:type="dxa"/>
        <w:bottom w:w="0" w:type="dxa"/>
        <w:right w:w="108" w:type="dxa"/>
      </w:tblCellMar>
    </w:tblPr>
  </w:style>
  <w:style w:type="numbering" w:default="1" w:styleId="03a9e81b-5b81-4352-99bd-4472887b075d">
    <w:name w:val="No List"/>
    <w:uiPriority w:val="99"/>
    <w:semiHidden/>
    <w:unhideWhenUsed/>
  </w:style>
  <w:style w:type="paragraph" w:customStyle="1" w:styleId="788f1df2-0ac4-4936-8350-e31c5b622fab">
    <w:name w:val="石墨文档正文"/>
    <w:qFormat/>
    <w:rPr>
      <w:szCs w:val="22"/>
    </w:rPr>
  </w:style>
  <w:style w:type="paragraph" w:customStyle="1" w:styleId="326a5692-8b28-4753-8d8c-33bd988f959a">
    <w:name w:val="石墨文档副标题"/>
    <w:qFormat/>
    <w:rPr>
      <w:color w:val="888888"/>
      <w:sz w:val="48"/>
      <w:szCs w:val="48"/>
    </w:rPr>
  </w:style>
  <w:style w:type="paragraph" w:customStyle="1" w:styleId="eb7aa96a-081f-422e-89b3-4a439ba063f3">
    <w:name w:val="石墨文档大标题"/>
    <w:next w:val="a3"/>
    <w:uiPriority w:val="9"/>
    <w:unhideWhenUsed/>
    <w:qFormat/>
    <w:pPr>
      <w:spacing w:before="260" w:after="260"/>
      <w:outlineLvl w:val="0"/>
    </w:pPr>
    <w:rPr>
      <w:b/>
      <w:bCs/>
      <w:sz w:val="40"/>
      <w:szCs w:val="40"/>
    </w:rPr>
  </w:style>
  <w:style w:type="paragraph" w:customStyle="1" w:styleId="e89c86aa-9fe9-4afd-bb73-bc4347180ab2">
    <w:name w:val="石墨文档中标题"/>
    <w:next w:val="a3"/>
    <w:uiPriority w:val="9"/>
    <w:unhideWhenUsed/>
    <w:qFormat/>
    <w:pPr>
      <w:spacing w:before="260" w:after="260"/>
      <w:outlineLvl w:val="1"/>
    </w:pPr>
    <w:rPr>
      <w:b/>
      <w:bCs/>
      <w:sz w:val="36"/>
      <w:szCs w:val="36"/>
    </w:rPr>
  </w:style>
  <w:style w:type="paragraph" w:customStyle="1" w:styleId="dabd2da7-3c50-42fc-a93c-72073a170e61">
    <w:name w:val="石墨文档小标题"/>
    <w:next w:val="a3"/>
    <w:uiPriority w:val="9"/>
    <w:unhideWhenUsed/>
    <w:qFormat/>
    <w:pPr>
      <w:spacing w:before="260" w:after="260"/>
      <w:outlineLvl w:val="2"/>
    </w:pPr>
    <w:rPr>
      <w:b/>
      <w:bCs/>
      <w:sz w:val="32"/>
      <w:szCs w:val="32"/>
    </w:rPr>
  </w:style>
  <w:style w:type="paragraph" w:customStyle="1" w:styleId="0a3d263a-a474-4bed-8e02-8f150a2f59bc">
    <w:name w:val="石墨文档标题"/>
    <w:next w:val="a3"/>
    <w:uiPriority w:val="9"/>
    <w:unhideWhenUsed/>
    <w:qFormat/>
    <w:pPr>
      <w:spacing w:before="260" w:after="260"/>
      <w:outlineLvl w:val="3"/>
    </w:pPr>
    <w:rPr>
      <w:b/>
      <w:bCs/>
      <w:sz w:val="56"/>
      <w:szCs w:val="56"/>
    </w:rPr>
  </w:style>
  <w:style w:type="paragraph" w:customStyle="1" w:styleId="978a8aef-a481-4c14-87e0-02aaf7bd3c58">
    <w:name w:val="石墨文档引用"/>
    <w:qFormat/>
    <w:pPr>
      <w:pBdr>
        <w:left w:val="single" w:sz="30" w:space="10" w:color="F0F0F0"/>
      </w:pBdr>
    </w:pPr>
    <w:rPr>
      <w:color w:val="ADADAD"/>
    </w:rPr>
  </w:style>
  <w:style w:type="paragraph" w:default="1" w:styleId="0f54969a-0372-4ba3-aea1-c96a204700be">
    <w:name w:val="Normal"/>
    <w:qFormat/>
    <w:pPr>
      <w:widowControl w:val="0"/>
      <w:jc w:val="both"/>
    </w:pPr>
  </w:style>
  <w:style w:type="character" w:default="1" w:styleId="20c5cff9-70d3-4615-824c-08abb84f2191">
    <w:name w:val="Default Paragraph Font"/>
    <w:uiPriority w:val="1"/>
    <w:semiHidden/>
    <w:unhideWhenUsed/>
  </w:style>
  <w:style w:type="table" w:default="1" w:styleId="308ad094-7eec-4d16-8322-ac3d5a916e72">
    <w:name w:val="Normal Table"/>
    <w:uiPriority w:val="99"/>
    <w:semiHidden/>
    <w:unhideWhenUsed/>
    <w:tblPr>
      <w:tblInd w:w="0" w:type="dxa"/>
      <w:tblCellMar>
        <w:top w:w="0" w:type="dxa"/>
        <w:left w:w="108" w:type="dxa"/>
        <w:bottom w:w="0" w:type="dxa"/>
        <w:right w:w="108" w:type="dxa"/>
      </w:tblCellMar>
    </w:tblPr>
  </w:style>
  <w:style w:type="numbering" w:default="1" w:styleId="42824364-8325-4e61-b8b0-d48912c54d93">
    <w:name w:val="No List"/>
    <w:uiPriority w:val="99"/>
    <w:semiHidden/>
    <w:unhideWhenUsed/>
  </w:style>
  <w:style w:type="paragraph" w:customStyle="1" w:styleId="567f335f-db0d-4a1a-868c-01a8e328dec2">
    <w:name w:val="石墨文档正文"/>
    <w:qFormat/>
    <w:rPr>
      <w:szCs w:val="22"/>
    </w:rPr>
  </w:style>
  <w:style w:type="paragraph" w:customStyle="1" w:styleId="451876bf-6e7d-45cf-8731-c99bb51d5b97">
    <w:name w:val="石墨文档副标题"/>
    <w:qFormat/>
    <w:rPr>
      <w:color w:val="888888"/>
      <w:sz w:val="48"/>
      <w:szCs w:val="48"/>
    </w:rPr>
  </w:style>
  <w:style w:type="paragraph" w:customStyle="1" w:styleId="8a6c5411-e51c-4c1c-ba68-5549416ddfaf">
    <w:name w:val="石墨文档大标题"/>
    <w:next w:val="a3"/>
    <w:uiPriority w:val="9"/>
    <w:unhideWhenUsed/>
    <w:qFormat/>
    <w:pPr>
      <w:spacing w:before="260" w:after="260"/>
      <w:outlineLvl w:val="0"/>
    </w:pPr>
    <w:rPr>
      <w:b/>
      <w:bCs/>
      <w:sz w:val="40"/>
      <w:szCs w:val="40"/>
    </w:rPr>
  </w:style>
  <w:style w:type="paragraph" w:customStyle="1" w:styleId="32b65eab-1bbe-44d9-a757-7a535da5fe20">
    <w:name w:val="石墨文档中标题"/>
    <w:next w:val="a3"/>
    <w:uiPriority w:val="9"/>
    <w:unhideWhenUsed/>
    <w:qFormat/>
    <w:pPr>
      <w:spacing w:before="260" w:after="260"/>
      <w:outlineLvl w:val="1"/>
    </w:pPr>
    <w:rPr>
      <w:b/>
      <w:bCs/>
      <w:sz w:val="36"/>
      <w:szCs w:val="36"/>
    </w:rPr>
  </w:style>
  <w:style w:type="paragraph" w:customStyle="1" w:styleId="4c3aae9b-77eb-4143-b6d3-525c6381c3e3">
    <w:name w:val="石墨文档小标题"/>
    <w:next w:val="a3"/>
    <w:uiPriority w:val="9"/>
    <w:unhideWhenUsed/>
    <w:qFormat/>
    <w:pPr>
      <w:spacing w:before="260" w:after="260"/>
      <w:outlineLvl w:val="2"/>
    </w:pPr>
    <w:rPr>
      <w:b/>
      <w:bCs/>
      <w:sz w:val="32"/>
      <w:szCs w:val="32"/>
    </w:rPr>
  </w:style>
  <w:style w:type="paragraph" w:customStyle="1" w:styleId="f8836bce-b21a-4a28-8c7e-2ec01e5007f5">
    <w:name w:val="石墨文档标题"/>
    <w:next w:val="a3"/>
    <w:uiPriority w:val="9"/>
    <w:unhideWhenUsed/>
    <w:qFormat/>
    <w:pPr>
      <w:spacing w:before="260" w:after="260"/>
      <w:outlineLvl w:val="3"/>
    </w:pPr>
    <w:rPr>
      <w:b/>
      <w:bCs/>
      <w:sz w:val="56"/>
      <w:szCs w:val="56"/>
    </w:rPr>
  </w:style>
  <w:style w:type="paragraph" w:customStyle="1" w:styleId="98e2bfb2-d66e-49f8-9aed-c1052a4dbb4f">
    <w:name w:val="石墨文档引用"/>
    <w:qFormat/>
    <w:pPr>
      <w:pBdr>
        <w:left w:val="single" w:sz="30" w:space="10" w:color="F0F0F0"/>
      </w:pBdr>
    </w:pPr>
    <w:rPr>
      <w:color w:val="ADADAD"/>
    </w:rPr>
  </w:style>
  <w:style w:type="paragraph" w:default="1" w:styleId="8b3647e3-9dd5-436f-a629-c1ff76e02cb7">
    <w:name w:val="Normal"/>
    <w:qFormat/>
    <w:pPr>
      <w:widowControl w:val="0"/>
      <w:jc w:val="both"/>
    </w:pPr>
  </w:style>
  <w:style w:type="character" w:default="1" w:styleId="5bca763a-7da1-4580-9af2-c7e34e66af9f">
    <w:name w:val="Default Paragraph Font"/>
    <w:uiPriority w:val="1"/>
    <w:semiHidden/>
    <w:unhideWhenUsed/>
  </w:style>
  <w:style w:type="table" w:default="1" w:styleId="7542ac6a-b4ed-4ffe-a6a3-baf498fe94e5">
    <w:name w:val="Normal Table"/>
    <w:uiPriority w:val="99"/>
    <w:semiHidden/>
    <w:unhideWhenUsed/>
    <w:tblPr>
      <w:tblInd w:w="0" w:type="dxa"/>
      <w:tblCellMar>
        <w:top w:w="0" w:type="dxa"/>
        <w:left w:w="108" w:type="dxa"/>
        <w:bottom w:w="0" w:type="dxa"/>
        <w:right w:w="108" w:type="dxa"/>
      </w:tblCellMar>
    </w:tblPr>
  </w:style>
  <w:style w:type="numbering" w:default="1" w:styleId="93e6378e-2bae-411c-8fad-138c1123d047">
    <w:name w:val="No List"/>
    <w:uiPriority w:val="99"/>
    <w:semiHidden/>
    <w:unhideWhenUsed/>
  </w:style>
  <w:style w:type="paragraph" w:customStyle="1" w:styleId="d4c5de91-5e1c-4596-8d70-fddb3be4f23a">
    <w:name w:val="石墨文档正文"/>
    <w:qFormat/>
    <w:rPr>
      <w:szCs w:val="22"/>
    </w:rPr>
  </w:style>
  <w:style w:type="paragraph" w:customStyle="1" w:styleId="50934d5b-2a0f-4cc7-869a-a596e3d3b7b7">
    <w:name w:val="石墨文档副标题"/>
    <w:qFormat/>
    <w:rPr>
      <w:color w:val="888888"/>
      <w:sz w:val="48"/>
      <w:szCs w:val="48"/>
    </w:rPr>
  </w:style>
  <w:style w:type="paragraph" w:customStyle="1" w:styleId="7cb7b358-ab48-4457-87b4-d7d39f9e00cd">
    <w:name w:val="石墨文档大标题"/>
    <w:next w:val="a3"/>
    <w:uiPriority w:val="9"/>
    <w:unhideWhenUsed/>
    <w:qFormat/>
    <w:pPr>
      <w:spacing w:before="260" w:after="260"/>
      <w:outlineLvl w:val="0"/>
    </w:pPr>
    <w:rPr>
      <w:b/>
      <w:bCs/>
      <w:sz w:val="40"/>
      <w:szCs w:val="40"/>
    </w:rPr>
  </w:style>
  <w:style w:type="paragraph" w:customStyle="1" w:styleId="0c28e548-a17c-4a99-8137-5681416288ed">
    <w:name w:val="石墨文档中标题"/>
    <w:next w:val="a3"/>
    <w:uiPriority w:val="9"/>
    <w:unhideWhenUsed/>
    <w:qFormat/>
    <w:pPr>
      <w:spacing w:before="260" w:after="260"/>
      <w:outlineLvl w:val="1"/>
    </w:pPr>
    <w:rPr>
      <w:b/>
      <w:bCs/>
      <w:sz w:val="36"/>
      <w:szCs w:val="36"/>
    </w:rPr>
  </w:style>
  <w:style w:type="paragraph" w:customStyle="1" w:styleId="d166aa27-2201-4a42-8572-c9287ea6e6be">
    <w:name w:val="石墨文档小标题"/>
    <w:next w:val="a3"/>
    <w:uiPriority w:val="9"/>
    <w:unhideWhenUsed/>
    <w:qFormat/>
    <w:pPr>
      <w:spacing w:before="260" w:after="260"/>
      <w:outlineLvl w:val="2"/>
    </w:pPr>
    <w:rPr>
      <w:b/>
      <w:bCs/>
      <w:sz w:val="32"/>
      <w:szCs w:val="32"/>
    </w:rPr>
  </w:style>
  <w:style w:type="paragraph" w:customStyle="1" w:styleId="3ac79e90-d516-4c12-a021-bbd567c88683">
    <w:name w:val="石墨文档标题"/>
    <w:next w:val="a3"/>
    <w:uiPriority w:val="9"/>
    <w:unhideWhenUsed/>
    <w:qFormat/>
    <w:pPr>
      <w:spacing w:before="260" w:after="260"/>
      <w:outlineLvl w:val="3"/>
    </w:pPr>
    <w:rPr>
      <w:b/>
      <w:bCs/>
      <w:sz w:val="56"/>
      <w:szCs w:val="56"/>
    </w:rPr>
  </w:style>
  <w:style w:type="paragraph" w:customStyle="1" w:styleId="1adc3948-db8e-4e38-ae45-8d2698c2ec73">
    <w:name w:val="石墨文档引用"/>
    <w:qFormat/>
    <w:pPr>
      <w:pBdr>
        <w:left w:val="single" w:sz="30" w:space="10" w:color="F0F0F0"/>
      </w:pBdr>
    </w:pPr>
    <w:rPr>
      <w:color w:val="ADADAD"/>
    </w:rPr>
  </w:style>
  <w:style w:type="paragraph" w:default="1" w:styleId="8a861d01-f929-4bad-9e49-f376327c3e16">
    <w:name w:val="Normal"/>
    <w:qFormat/>
    <w:pPr>
      <w:widowControl w:val="0"/>
      <w:jc w:val="both"/>
    </w:pPr>
  </w:style>
  <w:style w:type="character" w:default="1" w:styleId="6ebb1813-6ece-4b01-a7eb-e48d5b710b8d">
    <w:name w:val="Default Paragraph Font"/>
    <w:uiPriority w:val="1"/>
    <w:semiHidden/>
    <w:unhideWhenUsed/>
  </w:style>
  <w:style w:type="table" w:default="1" w:styleId="327d980e-3c7a-4f0d-b2e7-10e04cb6f1c8">
    <w:name w:val="Normal Table"/>
    <w:uiPriority w:val="99"/>
    <w:semiHidden/>
    <w:unhideWhenUsed/>
    <w:tblPr>
      <w:tblInd w:w="0" w:type="dxa"/>
      <w:tblCellMar>
        <w:top w:w="0" w:type="dxa"/>
        <w:left w:w="108" w:type="dxa"/>
        <w:bottom w:w="0" w:type="dxa"/>
        <w:right w:w="108" w:type="dxa"/>
      </w:tblCellMar>
    </w:tblPr>
  </w:style>
  <w:style w:type="numbering" w:default="1" w:styleId="fd53a4c5-36ad-42b6-bc81-dcd990f53e6d">
    <w:name w:val="No List"/>
    <w:uiPriority w:val="99"/>
    <w:semiHidden/>
    <w:unhideWhenUsed/>
  </w:style>
  <w:style w:type="paragraph" w:customStyle="1" w:styleId="42302b61-001e-4bd0-8c82-c0cb3f657235">
    <w:name w:val="石墨文档正文"/>
    <w:qFormat/>
    <w:rPr>
      <w:szCs w:val="22"/>
    </w:rPr>
  </w:style>
  <w:style w:type="paragraph" w:customStyle="1" w:styleId="77ac7890-4446-40a7-b767-7256fef377ab">
    <w:name w:val="石墨文档副标题"/>
    <w:qFormat/>
    <w:rPr>
      <w:color w:val="888888"/>
      <w:sz w:val="48"/>
      <w:szCs w:val="48"/>
    </w:rPr>
  </w:style>
  <w:style w:type="paragraph" w:customStyle="1" w:styleId="386bd03e-072a-4848-8780-ae7fe5929d1d">
    <w:name w:val="石墨文档大标题"/>
    <w:next w:val="a3"/>
    <w:uiPriority w:val="9"/>
    <w:unhideWhenUsed/>
    <w:qFormat/>
    <w:pPr>
      <w:spacing w:before="260" w:after="260"/>
      <w:outlineLvl w:val="0"/>
    </w:pPr>
    <w:rPr>
      <w:b/>
      <w:bCs/>
      <w:sz w:val="40"/>
      <w:szCs w:val="40"/>
    </w:rPr>
  </w:style>
  <w:style w:type="paragraph" w:customStyle="1" w:styleId="39523b10-3d89-4817-8226-313dc865e33a">
    <w:name w:val="石墨文档中标题"/>
    <w:next w:val="a3"/>
    <w:uiPriority w:val="9"/>
    <w:unhideWhenUsed/>
    <w:qFormat/>
    <w:pPr>
      <w:spacing w:before="260" w:after="260"/>
      <w:outlineLvl w:val="1"/>
    </w:pPr>
    <w:rPr>
      <w:b/>
      <w:bCs/>
      <w:sz w:val="36"/>
      <w:szCs w:val="36"/>
    </w:rPr>
  </w:style>
  <w:style w:type="paragraph" w:customStyle="1" w:styleId="1d7224cc-e70a-43ce-8223-f9e05740c3ab">
    <w:name w:val="石墨文档小标题"/>
    <w:next w:val="a3"/>
    <w:uiPriority w:val="9"/>
    <w:unhideWhenUsed/>
    <w:qFormat/>
    <w:pPr>
      <w:spacing w:before="260" w:after="260"/>
      <w:outlineLvl w:val="2"/>
    </w:pPr>
    <w:rPr>
      <w:b/>
      <w:bCs/>
      <w:sz w:val="32"/>
      <w:szCs w:val="32"/>
    </w:rPr>
  </w:style>
  <w:style w:type="paragraph" w:customStyle="1" w:styleId="cee2ca3c-6c8b-4d4c-8682-16decc38475b">
    <w:name w:val="石墨文档标题"/>
    <w:next w:val="a3"/>
    <w:uiPriority w:val="9"/>
    <w:unhideWhenUsed/>
    <w:qFormat/>
    <w:pPr>
      <w:spacing w:before="260" w:after="260"/>
      <w:outlineLvl w:val="3"/>
    </w:pPr>
    <w:rPr>
      <w:b/>
      <w:bCs/>
      <w:sz w:val="56"/>
      <w:szCs w:val="56"/>
    </w:rPr>
  </w:style>
  <w:style w:type="paragraph" w:customStyle="1" w:styleId="384478ce-9886-443f-9451-c2f9fec1bc82">
    <w:name w:val="石墨文档引用"/>
    <w:qFormat/>
    <w:pPr>
      <w:pBdr>
        <w:left w:val="single" w:sz="30" w:space="10" w:color="F0F0F0"/>
      </w:pBdr>
    </w:pPr>
    <w:rPr>
      <w:color w:val="ADADAD"/>
    </w:rPr>
  </w:style>
  <w:style w:type="paragraph" w:default="1" w:styleId="bb4b18b7-7140-4ade-a93e-a9844e59dee2">
    <w:name w:val="Normal"/>
    <w:qFormat/>
    <w:pPr>
      <w:widowControl w:val="0"/>
      <w:jc w:val="both"/>
    </w:pPr>
  </w:style>
  <w:style w:type="character" w:default="1" w:styleId="f6e0abd3-d699-490d-a7cf-50a2ae274d99">
    <w:name w:val="Default Paragraph Font"/>
    <w:uiPriority w:val="1"/>
    <w:semiHidden/>
    <w:unhideWhenUsed/>
  </w:style>
  <w:style w:type="table" w:default="1" w:styleId="542dce49-1439-40ff-bb89-f8954330ebe8">
    <w:name w:val="Normal Table"/>
    <w:uiPriority w:val="99"/>
    <w:semiHidden/>
    <w:unhideWhenUsed/>
    <w:tblPr>
      <w:tblInd w:w="0" w:type="dxa"/>
      <w:tblCellMar>
        <w:top w:w="0" w:type="dxa"/>
        <w:left w:w="108" w:type="dxa"/>
        <w:bottom w:w="0" w:type="dxa"/>
        <w:right w:w="108" w:type="dxa"/>
      </w:tblCellMar>
    </w:tblPr>
  </w:style>
  <w:style w:type="numbering" w:default="1" w:styleId="26100274-5ad2-43cb-bde0-6cd8aed30475">
    <w:name w:val="No List"/>
    <w:uiPriority w:val="99"/>
    <w:semiHidden/>
    <w:unhideWhenUsed/>
  </w:style>
  <w:style w:type="paragraph" w:customStyle="1" w:styleId="66642ec3-32e3-4d2a-8b95-b577cb5a689f">
    <w:name w:val="石墨文档正文"/>
    <w:qFormat/>
    <w:rPr>
      <w:szCs w:val="22"/>
    </w:rPr>
  </w:style>
  <w:style w:type="paragraph" w:customStyle="1" w:styleId="2c9104c1-cba4-4eb8-ae8d-8dfb95e04a06">
    <w:name w:val="石墨文档副标题"/>
    <w:qFormat/>
    <w:rPr>
      <w:color w:val="888888"/>
      <w:sz w:val="48"/>
      <w:szCs w:val="48"/>
    </w:rPr>
  </w:style>
  <w:style w:type="paragraph" w:customStyle="1" w:styleId="8b0f7506-4f2c-4a94-8929-13dd8e0abc25">
    <w:name w:val="石墨文档大标题"/>
    <w:next w:val="a3"/>
    <w:uiPriority w:val="9"/>
    <w:unhideWhenUsed/>
    <w:qFormat/>
    <w:pPr>
      <w:spacing w:before="260" w:after="260"/>
      <w:outlineLvl w:val="0"/>
    </w:pPr>
    <w:rPr>
      <w:b/>
      <w:bCs/>
      <w:sz w:val="40"/>
      <w:szCs w:val="40"/>
    </w:rPr>
  </w:style>
  <w:style w:type="paragraph" w:customStyle="1" w:styleId="e94002e0-8c5c-41ae-9238-ddc68330f16f">
    <w:name w:val="石墨文档中标题"/>
    <w:next w:val="a3"/>
    <w:uiPriority w:val="9"/>
    <w:unhideWhenUsed/>
    <w:qFormat/>
    <w:pPr>
      <w:spacing w:before="260" w:after="260"/>
      <w:outlineLvl w:val="1"/>
    </w:pPr>
    <w:rPr>
      <w:b/>
      <w:bCs/>
      <w:sz w:val="36"/>
      <w:szCs w:val="36"/>
    </w:rPr>
  </w:style>
  <w:style w:type="paragraph" w:customStyle="1" w:styleId="c8740c58-4fd9-48f3-8418-020a9fe81dba">
    <w:name w:val="石墨文档小标题"/>
    <w:next w:val="a3"/>
    <w:uiPriority w:val="9"/>
    <w:unhideWhenUsed/>
    <w:qFormat/>
    <w:pPr>
      <w:spacing w:before="260" w:after="260"/>
      <w:outlineLvl w:val="2"/>
    </w:pPr>
    <w:rPr>
      <w:b/>
      <w:bCs/>
      <w:sz w:val="32"/>
      <w:szCs w:val="32"/>
    </w:rPr>
  </w:style>
  <w:style w:type="paragraph" w:customStyle="1" w:styleId="4d2177d9-ecd6-46f0-9bc7-326fe3321e0a">
    <w:name w:val="石墨文档标题"/>
    <w:next w:val="a3"/>
    <w:uiPriority w:val="9"/>
    <w:unhideWhenUsed/>
    <w:qFormat/>
    <w:pPr>
      <w:spacing w:before="260" w:after="260"/>
      <w:outlineLvl w:val="3"/>
    </w:pPr>
    <w:rPr>
      <w:b/>
      <w:bCs/>
      <w:sz w:val="56"/>
      <w:szCs w:val="56"/>
    </w:rPr>
  </w:style>
  <w:style w:type="paragraph" w:customStyle="1" w:styleId="930d9f08-689c-4a9c-9e42-04bf81da900d">
    <w:name w:val="石墨文档引用"/>
    <w:qFormat/>
    <w:pPr>
      <w:pBdr>
        <w:left w:val="single" w:sz="30" w:space="10" w:color="F0F0F0"/>
      </w:pBdr>
    </w:pPr>
    <w:rPr>
      <w:color w:val="ADADAD"/>
    </w:rPr>
  </w:style>
  <w:style w:type="paragraph" w:default="1" w:styleId="63f21b96-953e-4afe-a819-341b03783993">
    <w:name w:val="Normal"/>
    <w:qFormat/>
    <w:pPr>
      <w:widowControl w:val="0"/>
      <w:jc w:val="both"/>
    </w:pPr>
  </w:style>
  <w:style w:type="character" w:default="1" w:styleId="b908ae25-dd2c-4687-8062-2a7b3663d467">
    <w:name w:val="Default Paragraph Font"/>
    <w:uiPriority w:val="1"/>
    <w:semiHidden/>
    <w:unhideWhenUsed/>
  </w:style>
  <w:style w:type="table" w:default="1" w:styleId="206c2218-4ce0-4206-a661-0178cfd15b94">
    <w:name w:val="Normal Table"/>
    <w:uiPriority w:val="99"/>
    <w:semiHidden/>
    <w:unhideWhenUsed/>
    <w:tblPr>
      <w:tblInd w:w="0" w:type="dxa"/>
      <w:tblCellMar>
        <w:top w:w="0" w:type="dxa"/>
        <w:left w:w="108" w:type="dxa"/>
        <w:bottom w:w="0" w:type="dxa"/>
        <w:right w:w="108" w:type="dxa"/>
      </w:tblCellMar>
    </w:tblPr>
  </w:style>
  <w:style w:type="numbering" w:default="1" w:styleId="406418d8-d316-48af-83d6-cdb6ee7fa1c3">
    <w:name w:val="No List"/>
    <w:uiPriority w:val="99"/>
    <w:semiHidden/>
    <w:unhideWhenUsed/>
  </w:style>
  <w:style w:type="paragraph" w:customStyle="1" w:styleId="5beaf131-6ae0-45bb-98ca-d3653ad601ae">
    <w:name w:val="石墨文档正文"/>
    <w:qFormat/>
    <w:rPr>
      <w:szCs w:val="22"/>
    </w:rPr>
  </w:style>
  <w:style w:type="paragraph" w:customStyle="1" w:styleId="43d617df-baa1-4700-ab83-8b93a5a10bff">
    <w:name w:val="石墨文档副标题"/>
    <w:qFormat/>
    <w:rPr>
      <w:color w:val="888888"/>
      <w:sz w:val="48"/>
      <w:szCs w:val="48"/>
    </w:rPr>
  </w:style>
  <w:style w:type="paragraph" w:customStyle="1" w:styleId="50cecbed-6383-4121-88f1-618ed29b7575">
    <w:name w:val="石墨文档大标题"/>
    <w:next w:val="a3"/>
    <w:uiPriority w:val="9"/>
    <w:unhideWhenUsed/>
    <w:qFormat/>
    <w:pPr>
      <w:spacing w:before="260" w:after="260"/>
      <w:outlineLvl w:val="0"/>
    </w:pPr>
    <w:rPr>
      <w:b/>
      <w:bCs/>
      <w:sz w:val="40"/>
      <w:szCs w:val="40"/>
    </w:rPr>
  </w:style>
  <w:style w:type="paragraph" w:customStyle="1" w:styleId="1d031d28-18f4-4b59-8749-fd5145e0ec0c">
    <w:name w:val="石墨文档中标题"/>
    <w:next w:val="a3"/>
    <w:uiPriority w:val="9"/>
    <w:unhideWhenUsed/>
    <w:qFormat/>
    <w:pPr>
      <w:spacing w:before="260" w:after="260"/>
      <w:outlineLvl w:val="1"/>
    </w:pPr>
    <w:rPr>
      <w:b/>
      <w:bCs/>
      <w:sz w:val="36"/>
      <w:szCs w:val="36"/>
    </w:rPr>
  </w:style>
  <w:style w:type="paragraph" w:customStyle="1" w:styleId="df37ceb7-82e8-4a20-af28-66966f87cbe4">
    <w:name w:val="石墨文档小标题"/>
    <w:next w:val="a3"/>
    <w:uiPriority w:val="9"/>
    <w:unhideWhenUsed/>
    <w:qFormat/>
    <w:pPr>
      <w:spacing w:before="260" w:after="260"/>
      <w:outlineLvl w:val="2"/>
    </w:pPr>
    <w:rPr>
      <w:b/>
      <w:bCs/>
      <w:sz w:val="32"/>
      <w:szCs w:val="32"/>
    </w:rPr>
  </w:style>
  <w:style w:type="paragraph" w:customStyle="1" w:styleId="175204a5-fc09-41e9-9dc2-95dc1dc42d62">
    <w:name w:val="石墨文档标题"/>
    <w:next w:val="a3"/>
    <w:uiPriority w:val="9"/>
    <w:unhideWhenUsed/>
    <w:qFormat/>
    <w:pPr>
      <w:spacing w:before="260" w:after="260"/>
      <w:outlineLvl w:val="3"/>
    </w:pPr>
    <w:rPr>
      <w:b/>
      <w:bCs/>
      <w:sz w:val="56"/>
      <w:szCs w:val="56"/>
    </w:rPr>
  </w:style>
  <w:style w:type="paragraph" w:customStyle="1" w:styleId="edf144b2-fd1a-41a7-a8e7-ad692c09167c">
    <w:name w:val="石墨文档引用"/>
    <w:qFormat/>
    <w:pPr>
      <w:pBdr>
        <w:left w:val="single" w:sz="30" w:space="10" w:color="F0F0F0"/>
      </w:pBdr>
    </w:pPr>
    <w:rPr>
      <w:color w:val="ADADAD"/>
    </w:rPr>
  </w:style>
  <w:style w:type="paragraph" w:default="1" w:styleId="b62491ec-cd02-425d-a72b-9d57de25bb65">
    <w:name w:val="Normal"/>
    <w:qFormat/>
    <w:pPr>
      <w:widowControl w:val="0"/>
      <w:jc w:val="both"/>
    </w:pPr>
  </w:style>
  <w:style w:type="character" w:default="1" w:styleId="dc033b3b-41d7-43e1-9dab-ecb707655638">
    <w:name w:val="Default Paragraph Font"/>
    <w:uiPriority w:val="1"/>
    <w:semiHidden/>
    <w:unhideWhenUsed/>
  </w:style>
  <w:style w:type="table" w:default="1" w:styleId="90f498bd-a499-4cc5-a9b8-257eea5b3590">
    <w:name w:val="Normal Table"/>
    <w:uiPriority w:val="99"/>
    <w:semiHidden/>
    <w:unhideWhenUsed/>
    <w:tblPr>
      <w:tblInd w:w="0" w:type="dxa"/>
      <w:tblCellMar>
        <w:top w:w="0" w:type="dxa"/>
        <w:left w:w="108" w:type="dxa"/>
        <w:bottom w:w="0" w:type="dxa"/>
        <w:right w:w="108" w:type="dxa"/>
      </w:tblCellMar>
    </w:tblPr>
  </w:style>
  <w:style w:type="numbering" w:default="1" w:styleId="10d42626-b371-4da7-82e6-2070bcf65bad">
    <w:name w:val="No List"/>
    <w:uiPriority w:val="99"/>
    <w:semiHidden/>
    <w:unhideWhenUsed/>
  </w:style>
  <w:style w:type="paragraph" w:customStyle="1" w:styleId="977d0b34-6b36-471e-9411-4657f6c6ff97">
    <w:name w:val="石墨文档正文"/>
    <w:qFormat/>
    <w:rPr>
      <w:szCs w:val="22"/>
    </w:rPr>
  </w:style>
  <w:style w:type="paragraph" w:customStyle="1" w:styleId="e8cea8b0-3ead-4c2f-b7a9-4e08f4736149">
    <w:name w:val="石墨文档副标题"/>
    <w:qFormat/>
    <w:rPr>
      <w:color w:val="888888"/>
      <w:sz w:val="48"/>
      <w:szCs w:val="48"/>
    </w:rPr>
  </w:style>
  <w:style w:type="paragraph" w:customStyle="1" w:styleId="caf4ad07-b00c-4db6-b42b-2f1fb9647268">
    <w:name w:val="石墨文档大标题"/>
    <w:next w:val="a3"/>
    <w:uiPriority w:val="9"/>
    <w:unhideWhenUsed/>
    <w:qFormat/>
    <w:pPr>
      <w:spacing w:before="260" w:after="260"/>
      <w:outlineLvl w:val="0"/>
    </w:pPr>
    <w:rPr>
      <w:b/>
      <w:bCs/>
      <w:sz w:val="40"/>
      <w:szCs w:val="40"/>
    </w:rPr>
  </w:style>
  <w:style w:type="paragraph" w:customStyle="1" w:styleId="44475346-3005-4cd6-8292-e5827a280aad">
    <w:name w:val="石墨文档中标题"/>
    <w:next w:val="a3"/>
    <w:uiPriority w:val="9"/>
    <w:unhideWhenUsed/>
    <w:qFormat/>
    <w:pPr>
      <w:spacing w:before="260" w:after="260"/>
      <w:outlineLvl w:val="1"/>
    </w:pPr>
    <w:rPr>
      <w:b/>
      <w:bCs/>
      <w:sz w:val="36"/>
      <w:szCs w:val="36"/>
    </w:rPr>
  </w:style>
  <w:style w:type="paragraph" w:customStyle="1" w:styleId="385c409e-92d7-4884-8d26-8074396c87e7">
    <w:name w:val="石墨文档小标题"/>
    <w:next w:val="a3"/>
    <w:uiPriority w:val="9"/>
    <w:unhideWhenUsed/>
    <w:qFormat/>
    <w:pPr>
      <w:spacing w:before="260" w:after="260"/>
      <w:outlineLvl w:val="2"/>
    </w:pPr>
    <w:rPr>
      <w:b/>
      <w:bCs/>
      <w:sz w:val="32"/>
      <w:szCs w:val="32"/>
    </w:rPr>
  </w:style>
  <w:style w:type="paragraph" w:customStyle="1" w:styleId="9e53ce5d-5ba2-4077-9a6d-4d297d404dc5">
    <w:name w:val="石墨文档标题"/>
    <w:next w:val="a3"/>
    <w:uiPriority w:val="9"/>
    <w:unhideWhenUsed/>
    <w:qFormat/>
    <w:pPr>
      <w:spacing w:before="260" w:after="260"/>
      <w:outlineLvl w:val="3"/>
    </w:pPr>
    <w:rPr>
      <w:b/>
      <w:bCs/>
      <w:sz w:val="56"/>
      <w:szCs w:val="56"/>
    </w:rPr>
  </w:style>
  <w:style w:type="paragraph" w:customStyle="1" w:styleId="4e98474e-9be7-4835-aa01-0de96d72b6d6">
    <w:name w:val="石墨文档引用"/>
    <w:qFormat/>
    <w:pPr>
      <w:pBdr>
        <w:left w:val="single" w:sz="30" w:space="10" w:color="F0F0F0"/>
      </w:pBdr>
    </w:pPr>
    <w:rPr>
      <w:color w:val="ADADAD"/>
    </w:rPr>
  </w:style>
  <w:style w:type="paragraph" w:default="1" w:styleId="6ade4df6-32bc-42f3-8640-4ad8ac15d077">
    <w:name w:val="Normal"/>
    <w:qFormat/>
    <w:pPr>
      <w:widowControl w:val="0"/>
      <w:jc w:val="both"/>
    </w:pPr>
  </w:style>
  <w:style w:type="character" w:default="1" w:styleId="9c0ee9c0-e2ff-41af-86fc-b84b402b876a">
    <w:name w:val="Default Paragraph Font"/>
    <w:uiPriority w:val="1"/>
    <w:semiHidden/>
    <w:unhideWhenUsed/>
  </w:style>
  <w:style w:type="table" w:default="1" w:styleId="a595d5ae-cb4d-4a35-9347-23c7f6a03c1a">
    <w:name w:val="Normal Table"/>
    <w:uiPriority w:val="99"/>
    <w:semiHidden/>
    <w:unhideWhenUsed/>
    <w:tblPr>
      <w:tblInd w:w="0" w:type="dxa"/>
      <w:tblCellMar>
        <w:top w:w="0" w:type="dxa"/>
        <w:left w:w="108" w:type="dxa"/>
        <w:bottom w:w="0" w:type="dxa"/>
        <w:right w:w="108" w:type="dxa"/>
      </w:tblCellMar>
    </w:tblPr>
  </w:style>
  <w:style w:type="numbering" w:default="1" w:styleId="2ee85c5f-f214-4f7b-af61-c8dffb707e34">
    <w:name w:val="No List"/>
    <w:uiPriority w:val="99"/>
    <w:semiHidden/>
    <w:unhideWhenUsed/>
  </w:style>
  <w:style w:type="paragraph" w:customStyle="1" w:styleId="737c9498-d983-4e3c-b850-148aa3526c5e">
    <w:name w:val="石墨文档正文"/>
    <w:qFormat/>
    <w:rPr>
      <w:szCs w:val="22"/>
    </w:rPr>
  </w:style>
  <w:style w:type="paragraph" w:customStyle="1" w:styleId="d4da9b8c-1532-4412-b4e0-f9feadf1edf2">
    <w:name w:val="石墨文档副标题"/>
    <w:qFormat/>
    <w:rPr>
      <w:color w:val="888888"/>
      <w:sz w:val="48"/>
      <w:szCs w:val="48"/>
    </w:rPr>
  </w:style>
  <w:style w:type="paragraph" w:customStyle="1" w:styleId="658ca6c9-df59-41b9-afb8-229ca327dcea">
    <w:name w:val="石墨文档大标题"/>
    <w:next w:val="a3"/>
    <w:uiPriority w:val="9"/>
    <w:unhideWhenUsed/>
    <w:qFormat/>
    <w:pPr>
      <w:spacing w:before="260" w:after="260"/>
      <w:outlineLvl w:val="0"/>
    </w:pPr>
    <w:rPr>
      <w:b/>
      <w:bCs/>
      <w:sz w:val="40"/>
      <w:szCs w:val="40"/>
    </w:rPr>
  </w:style>
  <w:style w:type="paragraph" w:customStyle="1" w:styleId="d1c9c65c-01cf-484b-a330-f24fbd34c91d">
    <w:name w:val="石墨文档中标题"/>
    <w:next w:val="a3"/>
    <w:uiPriority w:val="9"/>
    <w:unhideWhenUsed/>
    <w:qFormat/>
    <w:pPr>
      <w:spacing w:before="260" w:after="260"/>
      <w:outlineLvl w:val="1"/>
    </w:pPr>
    <w:rPr>
      <w:b/>
      <w:bCs/>
      <w:sz w:val="36"/>
      <w:szCs w:val="36"/>
    </w:rPr>
  </w:style>
  <w:style w:type="paragraph" w:customStyle="1" w:styleId="96d97261-e87c-459a-a925-8196191f1bbf">
    <w:name w:val="石墨文档小标题"/>
    <w:next w:val="a3"/>
    <w:uiPriority w:val="9"/>
    <w:unhideWhenUsed/>
    <w:qFormat/>
    <w:pPr>
      <w:spacing w:before="260" w:after="260"/>
      <w:outlineLvl w:val="2"/>
    </w:pPr>
    <w:rPr>
      <w:b/>
      <w:bCs/>
      <w:sz w:val="32"/>
      <w:szCs w:val="32"/>
    </w:rPr>
  </w:style>
  <w:style w:type="paragraph" w:customStyle="1" w:styleId="885647ec-1385-45b9-895c-64978011191d">
    <w:name w:val="石墨文档标题"/>
    <w:next w:val="a3"/>
    <w:uiPriority w:val="9"/>
    <w:unhideWhenUsed/>
    <w:qFormat/>
    <w:pPr>
      <w:spacing w:before="260" w:after="260"/>
      <w:outlineLvl w:val="3"/>
    </w:pPr>
    <w:rPr>
      <w:b/>
      <w:bCs/>
      <w:sz w:val="56"/>
      <w:szCs w:val="56"/>
    </w:rPr>
  </w:style>
  <w:style w:type="paragraph" w:customStyle="1" w:styleId="5d06f76f-b16e-4938-b69f-ee3569ef0e9b">
    <w:name w:val="石墨文档引用"/>
    <w:qFormat/>
    <w:pPr>
      <w:pBdr>
        <w:left w:val="single" w:sz="30" w:space="10" w:color="F0F0F0"/>
      </w:pBdr>
    </w:pPr>
    <w:rPr>
      <w:color w:val="ADADAD"/>
    </w:rPr>
  </w:style>
  <w:style w:type="paragraph" w:default="1" w:styleId="5f2c584e-eb90-45f3-b4d5-44386d53188c">
    <w:name w:val="Normal"/>
    <w:qFormat/>
    <w:pPr>
      <w:widowControl w:val="0"/>
      <w:jc w:val="both"/>
    </w:pPr>
  </w:style>
  <w:style w:type="character" w:default="1" w:styleId="722edf9f-1345-4d06-9ae2-3bf00f866144">
    <w:name w:val="Default Paragraph Font"/>
    <w:uiPriority w:val="1"/>
    <w:semiHidden/>
    <w:unhideWhenUsed/>
  </w:style>
  <w:style w:type="table" w:default="1" w:styleId="e008053a-c21b-4280-96a5-447dd81ee91d">
    <w:name w:val="Normal Table"/>
    <w:uiPriority w:val="99"/>
    <w:semiHidden/>
    <w:unhideWhenUsed/>
    <w:tblPr>
      <w:tblInd w:w="0" w:type="dxa"/>
      <w:tblCellMar>
        <w:top w:w="0" w:type="dxa"/>
        <w:left w:w="108" w:type="dxa"/>
        <w:bottom w:w="0" w:type="dxa"/>
        <w:right w:w="108" w:type="dxa"/>
      </w:tblCellMar>
    </w:tblPr>
  </w:style>
  <w:style w:type="numbering" w:default="1" w:styleId="c1ac2055-0783-4a7c-b325-0c9216717c20">
    <w:name w:val="No List"/>
    <w:uiPriority w:val="99"/>
    <w:semiHidden/>
    <w:unhideWhenUsed/>
  </w:style>
  <w:style w:type="paragraph" w:customStyle="1" w:styleId="887b7769-f4a8-4448-a66a-13c1d6515bfc">
    <w:name w:val="石墨文档正文"/>
    <w:qFormat/>
    <w:rPr>
      <w:szCs w:val="22"/>
    </w:rPr>
  </w:style>
  <w:style w:type="paragraph" w:customStyle="1" w:styleId="5b8396e6-aead-4e1a-a030-88855a1fc89c">
    <w:name w:val="石墨文档副标题"/>
    <w:qFormat/>
    <w:rPr>
      <w:color w:val="888888"/>
      <w:sz w:val="48"/>
      <w:szCs w:val="48"/>
    </w:rPr>
  </w:style>
  <w:style w:type="paragraph" w:customStyle="1" w:styleId="bff6080c-6442-4071-953d-f6138c95a07b">
    <w:name w:val="石墨文档大标题"/>
    <w:next w:val="a3"/>
    <w:uiPriority w:val="9"/>
    <w:unhideWhenUsed/>
    <w:qFormat/>
    <w:pPr>
      <w:spacing w:before="260" w:after="260"/>
      <w:outlineLvl w:val="0"/>
    </w:pPr>
    <w:rPr>
      <w:b/>
      <w:bCs/>
      <w:sz w:val="40"/>
      <w:szCs w:val="40"/>
    </w:rPr>
  </w:style>
  <w:style w:type="paragraph" w:customStyle="1" w:styleId="5d16ec94-6c2b-4964-be1e-2468afac0b4b">
    <w:name w:val="石墨文档中标题"/>
    <w:next w:val="a3"/>
    <w:uiPriority w:val="9"/>
    <w:unhideWhenUsed/>
    <w:qFormat/>
    <w:pPr>
      <w:spacing w:before="260" w:after="260"/>
      <w:outlineLvl w:val="1"/>
    </w:pPr>
    <w:rPr>
      <w:b/>
      <w:bCs/>
      <w:sz w:val="36"/>
      <w:szCs w:val="36"/>
    </w:rPr>
  </w:style>
  <w:style w:type="paragraph" w:customStyle="1" w:styleId="4020c7b8-b4be-4e46-983a-3a678df1df06">
    <w:name w:val="石墨文档小标题"/>
    <w:next w:val="a3"/>
    <w:uiPriority w:val="9"/>
    <w:unhideWhenUsed/>
    <w:qFormat/>
    <w:pPr>
      <w:spacing w:before="260" w:after="260"/>
      <w:outlineLvl w:val="2"/>
    </w:pPr>
    <w:rPr>
      <w:b/>
      <w:bCs/>
      <w:sz w:val="32"/>
      <w:szCs w:val="32"/>
    </w:rPr>
  </w:style>
  <w:style w:type="paragraph" w:customStyle="1" w:styleId="1d95436c-645d-450a-a39a-65cb91cceea1">
    <w:name w:val="石墨文档标题"/>
    <w:next w:val="a3"/>
    <w:uiPriority w:val="9"/>
    <w:unhideWhenUsed/>
    <w:qFormat/>
    <w:pPr>
      <w:spacing w:before="260" w:after="260"/>
      <w:outlineLvl w:val="3"/>
    </w:pPr>
    <w:rPr>
      <w:b/>
      <w:bCs/>
      <w:sz w:val="56"/>
      <w:szCs w:val="56"/>
    </w:rPr>
  </w:style>
  <w:style w:type="paragraph" w:customStyle="1" w:styleId="fb1d9c06-01ea-40a1-b918-951ab5efdb47">
    <w:name w:val="石墨文档引用"/>
    <w:qFormat/>
    <w:pPr>
      <w:pBdr>
        <w:left w:val="single" w:sz="30" w:space="10" w:color="F0F0F0"/>
      </w:pBdr>
    </w:pPr>
    <w:rPr>
      <w:color w:val="ADADAD"/>
    </w:rPr>
  </w:style>
  <w:style w:type="paragraph" w:default="1" w:styleId="825e8f5a-9f5a-446a-b9e5-20c3860bdd77">
    <w:name w:val="Normal"/>
    <w:qFormat/>
    <w:pPr>
      <w:widowControl w:val="0"/>
      <w:jc w:val="both"/>
    </w:pPr>
  </w:style>
  <w:style w:type="character" w:default="1" w:styleId="d1dcad08-bcfe-4b31-9a9e-6d7638542292">
    <w:name w:val="Default Paragraph Font"/>
    <w:uiPriority w:val="1"/>
    <w:semiHidden/>
    <w:unhideWhenUsed/>
  </w:style>
  <w:style w:type="table" w:default="1" w:styleId="10f50e85-3d4f-44ad-96d3-1971a95da559">
    <w:name w:val="Normal Table"/>
    <w:uiPriority w:val="99"/>
    <w:semiHidden/>
    <w:unhideWhenUsed/>
    <w:tblPr>
      <w:tblInd w:w="0" w:type="dxa"/>
      <w:tblCellMar>
        <w:top w:w="0" w:type="dxa"/>
        <w:left w:w="108" w:type="dxa"/>
        <w:bottom w:w="0" w:type="dxa"/>
        <w:right w:w="108" w:type="dxa"/>
      </w:tblCellMar>
    </w:tblPr>
  </w:style>
  <w:style w:type="numbering" w:default="1" w:styleId="87d03c10-aeeb-4ab9-9516-62b4d473a2d5">
    <w:name w:val="No List"/>
    <w:uiPriority w:val="99"/>
    <w:semiHidden/>
    <w:unhideWhenUsed/>
  </w:style>
  <w:style w:type="paragraph" w:customStyle="1" w:styleId="755ec0e0-0d0c-4897-aaf4-13803bab4d0f">
    <w:name w:val="石墨文档正文"/>
    <w:qFormat/>
    <w:rPr>
      <w:szCs w:val="22"/>
    </w:rPr>
  </w:style>
  <w:style w:type="paragraph" w:customStyle="1" w:styleId="6dcce12b-0f9b-4ca2-9c17-79184c07cd4f">
    <w:name w:val="石墨文档副标题"/>
    <w:qFormat/>
    <w:rPr>
      <w:color w:val="888888"/>
      <w:sz w:val="48"/>
      <w:szCs w:val="48"/>
    </w:rPr>
  </w:style>
  <w:style w:type="paragraph" w:customStyle="1" w:styleId="21922082-3733-4cf0-a3c2-d475a48ee65f">
    <w:name w:val="石墨文档大标题"/>
    <w:next w:val="a3"/>
    <w:uiPriority w:val="9"/>
    <w:unhideWhenUsed/>
    <w:qFormat/>
    <w:pPr>
      <w:spacing w:before="260" w:after="260"/>
      <w:outlineLvl w:val="0"/>
    </w:pPr>
    <w:rPr>
      <w:b/>
      <w:bCs/>
      <w:sz w:val="40"/>
      <w:szCs w:val="40"/>
    </w:rPr>
  </w:style>
  <w:style w:type="paragraph" w:customStyle="1" w:styleId="bdcec066-b245-4c70-8484-83f74b17628b">
    <w:name w:val="石墨文档中标题"/>
    <w:next w:val="a3"/>
    <w:uiPriority w:val="9"/>
    <w:unhideWhenUsed/>
    <w:qFormat/>
    <w:pPr>
      <w:spacing w:before="260" w:after="260"/>
      <w:outlineLvl w:val="1"/>
    </w:pPr>
    <w:rPr>
      <w:b/>
      <w:bCs/>
      <w:sz w:val="36"/>
      <w:szCs w:val="36"/>
    </w:rPr>
  </w:style>
  <w:style w:type="paragraph" w:customStyle="1" w:styleId="5678cb23-0192-4081-93c2-7279fc63b424">
    <w:name w:val="石墨文档小标题"/>
    <w:next w:val="a3"/>
    <w:uiPriority w:val="9"/>
    <w:unhideWhenUsed/>
    <w:qFormat/>
    <w:pPr>
      <w:spacing w:before="260" w:after="260"/>
      <w:outlineLvl w:val="2"/>
    </w:pPr>
    <w:rPr>
      <w:b/>
      <w:bCs/>
      <w:sz w:val="32"/>
      <w:szCs w:val="32"/>
    </w:rPr>
  </w:style>
  <w:style w:type="paragraph" w:customStyle="1" w:styleId="9df03145-af82-49d7-81fe-cde00b7cd0f7">
    <w:name w:val="石墨文档标题"/>
    <w:next w:val="a3"/>
    <w:uiPriority w:val="9"/>
    <w:unhideWhenUsed/>
    <w:qFormat/>
    <w:pPr>
      <w:spacing w:before="260" w:after="260"/>
      <w:outlineLvl w:val="3"/>
    </w:pPr>
    <w:rPr>
      <w:b/>
      <w:bCs/>
      <w:sz w:val="56"/>
      <w:szCs w:val="56"/>
    </w:rPr>
  </w:style>
  <w:style w:type="paragraph" w:customStyle="1" w:styleId="76d2cabe-975b-4b3b-8e76-c9e2de0a2fee">
    <w:name w:val="石墨文档引用"/>
    <w:qFormat/>
    <w:pPr>
      <w:pBdr>
        <w:left w:val="single" w:sz="30" w:space="10" w:color="F0F0F0"/>
      </w:pBdr>
    </w:pPr>
    <w:rPr>
      <w:color w:val="ADADAD"/>
    </w:rPr>
  </w:style>
  <w:style w:type="paragraph" w:default="1" w:styleId="b76f28b1-2bff-4147-875c-547c3519d153">
    <w:name w:val="Normal"/>
    <w:qFormat/>
    <w:pPr>
      <w:widowControl w:val="0"/>
      <w:jc w:val="both"/>
    </w:pPr>
  </w:style>
  <w:style w:type="character" w:default="1" w:styleId="76c8653e-d08f-4e33-99d2-c7f49ab4c7bc">
    <w:name w:val="Default Paragraph Font"/>
    <w:uiPriority w:val="1"/>
    <w:semiHidden/>
    <w:unhideWhenUsed/>
  </w:style>
  <w:style w:type="table" w:default="1" w:styleId="d35255fd-eda5-44be-a400-28ec26228230">
    <w:name w:val="Normal Table"/>
    <w:uiPriority w:val="99"/>
    <w:semiHidden/>
    <w:unhideWhenUsed/>
    <w:tblPr>
      <w:tblInd w:w="0" w:type="dxa"/>
      <w:tblCellMar>
        <w:top w:w="0" w:type="dxa"/>
        <w:left w:w="108" w:type="dxa"/>
        <w:bottom w:w="0" w:type="dxa"/>
        <w:right w:w="108" w:type="dxa"/>
      </w:tblCellMar>
    </w:tblPr>
  </w:style>
  <w:style w:type="numbering" w:default="1" w:styleId="d2353950-d1a2-4fa0-bd94-bf65fdba0593">
    <w:name w:val="No List"/>
    <w:uiPriority w:val="99"/>
    <w:semiHidden/>
    <w:unhideWhenUsed/>
  </w:style>
  <w:style w:type="paragraph" w:customStyle="1" w:styleId="0f0a93f3-1c4a-4cd2-837f-960dec7b9442">
    <w:name w:val="石墨文档正文"/>
    <w:qFormat/>
    <w:rPr>
      <w:szCs w:val="22"/>
    </w:rPr>
  </w:style>
  <w:style w:type="paragraph" w:customStyle="1" w:styleId="c78e24cc-109a-4dd1-98a6-66e24dfa2ad4">
    <w:name w:val="石墨文档副标题"/>
    <w:qFormat/>
    <w:rPr>
      <w:color w:val="888888"/>
      <w:sz w:val="48"/>
      <w:szCs w:val="48"/>
    </w:rPr>
  </w:style>
  <w:style w:type="paragraph" w:customStyle="1" w:styleId="d1fcb931-1cfb-4aec-9926-f163aa8838ce">
    <w:name w:val="石墨文档大标题"/>
    <w:next w:val="a3"/>
    <w:uiPriority w:val="9"/>
    <w:unhideWhenUsed/>
    <w:qFormat/>
    <w:pPr>
      <w:spacing w:before="260" w:after="260"/>
      <w:outlineLvl w:val="0"/>
    </w:pPr>
    <w:rPr>
      <w:b/>
      <w:bCs/>
      <w:sz w:val="40"/>
      <w:szCs w:val="40"/>
    </w:rPr>
  </w:style>
  <w:style w:type="paragraph" w:customStyle="1" w:styleId="b62cce36-b65a-478d-80e4-61a44935f88b">
    <w:name w:val="石墨文档中标题"/>
    <w:next w:val="a3"/>
    <w:uiPriority w:val="9"/>
    <w:unhideWhenUsed/>
    <w:qFormat/>
    <w:pPr>
      <w:spacing w:before="260" w:after="260"/>
      <w:outlineLvl w:val="1"/>
    </w:pPr>
    <w:rPr>
      <w:b/>
      <w:bCs/>
      <w:sz w:val="36"/>
      <w:szCs w:val="36"/>
    </w:rPr>
  </w:style>
  <w:style w:type="paragraph" w:customStyle="1" w:styleId="6c09e9dd-0fe7-4d6d-8d6f-7a0215c93edd">
    <w:name w:val="石墨文档小标题"/>
    <w:next w:val="a3"/>
    <w:uiPriority w:val="9"/>
    <w:unhideWhenUsed/>
    <w:qFormat/>
    <w:pPr>
      <w:spacing w:before="260" w:after="260"/>
      <w:outlineLvl w:val="2"/>
    </w:pPr>
    <w:rPr>
      <w:b/>
      <w:bCs/>
      <w:sz w:val="32"/>
      <w:szCs w:val="32"/>
    </w:rPr>
  </w:style>
  <w:style w:type="paragraph" w:customStyle="1" w:styleId="d99680e1-3dfa-4374-9a18-00dab1c0a20b">
    <w:name w:val="石墨文档标题"/>
    <w:next w:val="a3"/>
    <w:uiPriority w:val="9"/>
    <w:unhideWhenUsed/>
    <w:qFormat/>
    <w:pPr>
      <w:spacing w:before="260" w:after="260"/>
      <w:outlineLvl w:val="3"/>
    </w:pPr>
    <w:rPr>
      <w:b/>
      <w:bCs/>
      <w:sz w:val="56"/>
      <w:szCs w:val="56"/>
    </w:rPr>
  </w:style>
  <w:style w:type="paragraph" w:customStyle="1" w:styleId="4ab79906-8ea1-439c-b861-e21315e53045">
    <w:name w:val="石墨文档引用"/>
    <w:qFormat/>
    <w:pPr>
      <w:pBdr>
        <w:left w:val="single" w:sz="30" w:space="10" w:color="F0F0F0"/>
      </w:pBdr>
    </w:pPr>
    <w:rPr>
      <w:color w:val="ADADAD"/>
    </w:rPr>
  </w:style>
  <w:style w:type="paragraph" w:default="1" w:styleId="cf40a454-3570-47d8-b2b7-2fd6236a3973">
    <w:name w:val="Normal"/>
    <w:qFormat/>
    <w:pPr>
      <w:widowControl w:val="0"/>
      <w:jc w:val="both"/>
    </w:pPr>
  </w:style>
  <w:style w:type="character" w:default="1" w:styleId="6d76f44e-4b2c-4bd4-9f1c-498d80b742a1">
    <w:name w:val="Default Paragraph Font"/>
    <w:uiPriority w:val="1"/>
    <w:semiHidden/>
    <w:unhideWhenUsed/>
  </w:style>
  <w:style w:type="table" w:default="1" w:styleId="a5a5b8e5-131b-4186-955b-ea34ffd8c6ff">
    <w:name w:val="Normal Table"/>
    <w:uiPriority w:val="99"/>
    <w:semiHidden/>
    <w:unhideWhenUsed/>
    <w:tblPr>
      <w:tblInd w:w="0" w:type="dxa"/>
      <w:tblCellMar>
        <w:top w:w="0" w:type="dxa"/>
        <w:left w:w="108" w:type="dxa"/>
        <w:bottom w:w="0" w:type="dxa"/>
        <w:right w:w="108" w:type="dxa"/>
      </w:tblCellMar>
    </w:tblPr>
  </w:style>
  <w:style w:type="numbering" w:default="1" w:styleId="c52aacf8-1d03-4a67-a970-a0342241242d">
    <w:name w:val="No List"/>
    <w:uiPriority w:val="99"/>
    <w:semiHidden/>
    <w:unhideWhenUsed/>
  </w:style>
  <w:style w:type="paragraph" w:customStyle="1" w:styleId="1d474d88-6079-4855-aef3-dc8d150e1250">
    <w:name w:val="石墨文档正文"/>
    <w:qFormat/>
    <w:rPr>
      <w:szCs w:val="22"/>
    </w:rPr>
  </w:style>
  <w:style w:type="paragraph" w:customStyle="1" w:styleId="400a8245-2988-4880-bb04-2ece7fc1f80a">
    <w:name w:val="石墨文档副标题"/>
    <w:qFormat/>
    <w:rPr>
      <w:color w:val="888888"/>
      <w:sz w:val="48"/>
      <w:szCs w:val="48"/>
    </w:rPr>
  </w:style>
  <w:style w:type="paragraph" w:customStyle="1" w:styleId="312c735c-76cb-4f66-9674-b50fac2007e7">
    <w:name w:val="石墨文档大标题"/>
    <w:next w:val="a3"/>
    <w:uiPriority w:val="9"/>
    <w:unhideWhenUsed/>
    <w:qFormat/>
    <w:pPr>
      <w:spacing w:before="260" w:after="260"/>
      <w:outlineLvl w:val="0"/>
    </w:pPr>
    <w:rPr>
      <w:b/>
      <w:bCs/>
      <w:sz w:val="40"/>
      <w:szCs w:val="40"/>
    </w:rPr>
  </w:style>
  <w:style w:type="paragraph" w:customStyle="1" w:styleId="31770f05-f142-4008-9a0b-1921eb10ac20">
    <w:name w:val="石墨文档中标题"/>
    <w:next w:val="a3"/>
    <w:uiPriority w:val="9"/>
    <w:unhideWhenUsed/>
    <w:qFormat/>
    <w:pPr>
      <w:spacing w:before="260" w:after="260"/>
      <w:outlineLvl w:val="1"/>
    </w:pPr>
    <w:rPr>
      <w:b/>
      <w:bCs/>
      <w:sz w:val="36"/>
      <w:szCs w:val="36"/>
    </w:rPr>
  </w:style>
  <w:style w:type="paragraph" w:customStyle="1" w:styleId="5e303405-90af-4321-8f27-7bfbb40f26f8">
    <w:name w:val="石墨文档小标题"/>
    <w:next w:val="a3"/>
    <w:uiPriority w:val="9"/>
    <w:unhideWhenUsed/>
    <w:qFormat/>
    <w:pPr>
      <w:spacing w:before="260" w:after="260"/>
      <w:outlineLvl w:val="2"/>
    </w:pPr>
    <w:rPr>
      <w:b/>
      <w:bCs/>
      <w:sz w:val="32"/>
      <w:szCs w:val="32"/>
    </w:rPr>
  </w:style>
  <w:style w:type="paragraph" w:customStyle="1" w:styleId="b807672c-26d5-48be-9d3d-badcd07ab1ac">
    <w:name w:val="石墨文档标题"/>
    <w:next w:val="a3"/>
    <w:uiPriority w:val="9"/>
    <w:unhideWhenUsed/>
    <w:qFormat/>
    <w:pPr>
      <w:spacing w:before="260" w:after="260"/>
      <w:outlineLvl w:val="3"/>
    </w:pPr>
    <w:rPr>
      <w:b/>
      <w:bCs/>
      <w:sz w:val="56"/>
      <w:szCs w:val="56"/>
    </w:rPr>
  </w:style>
  <w:style w:type="paragraph" w:customStyle="1" w:styleId="f4c8ddec-cd70-4eff-8ee2-cb3b1fdc8943">
    <w:name w:val="石墨文档引用"/>
    <w:qFormat/>
    <w:pPr>
      <w:pBdr>
        <w:left w:val="single" w:sz="30" w:space="10" w:color="F0F0F0"/>
      </w:pBdr>
    </w:pPr>
    <w:rPr>
      <w:color w:val="ADADAD"/>
    </w:rPr>
  </w:style>
  <w:style w:type="paragraph" w:default="1" w:styleId="14a351ed-0e04-4c62-97ca-0e448f66ede5">
    <w:name w:val="Normal"/>
    <w:qFormat/>
    <w:pPr>
      <w:widowControl w:val="0"/>
      <w:jc w:val="both"/>
    </w:pPr>
  </w:style>
  <w:style w:type="character" w:default="1" w:styleId="e8c6a24c-6687-4f4c-b190-2589455369ec">
    <w:name w:val="Default Paragraph Font"/>
    <w:uiPriority w:val="1"/>
    <w:semiHidden/>
    <w:unhideWhenUsed/>
  </w:style>
  <w:style w:type="table" w:default="1" w:styleId="30d135f4-384c-4663-84da-dd664126638d">
    <w:name w:val="Normal Table"/>
    <w:uiPriority w:val="99"/>
    <w:semiHidden/>
    <w:unhideWhenUsed/>
    <w:tblPr>
      <w:tblInd w:w="0" w:type="dxa"/>
      <w:tblCellMar>
        <w:top w:w="0" w:type="dxa"/>
        <w:left w:w="108" w:type="dxa"/>
        <w:bottom w:w="0" w:type="dxa"/>
        <w:right w:w="108" w:type="dxa"/>
      </w:tblCellMar>
    </w:tblPr>
  </w:style>
  <w:style w:type="numbering" w:default="1" w:styleId="af5a257c-c8ed-4a0d-b140-99f569f63392">
    <w:name w:val="No List"/>
    <w:uiPriority w:val="99"/>
    <w:semiHidden/>
    <w:unhideWhenUsed/>
  </w:style>
  <w:style w:type="paragraph" w:customStyle="1" w:styleId="d80df878-4f48-4f1f-9ce5-f198e01657f4">
    <w:name w:val="石墨文档正文"/>
    <w:qFormat/>
    <w:rPr>
      <w:szCs w:val="22"/>
    </w:rPr>
  </w:style>
  <w:style w:type="paragraph" w:customStyle="1" w:styleId="a6eca122-3cec-4681-bfe4-71895cc6c82c">
    <w:name w:val="石墨文档副标题"/>
    <w:qFormat/>
    <w:rPr>
      <w:color w:val="888888"/>
      <w:sz w:val="48"/>
      <w:szCs w:val="48"/>
    </w:rPr>
  </w:style>
  <w:style w:type="paragraph" w:customStyle="1" w:styleId="ce4bba73-bb75-4248-9864-82244c23f7ef">
    <w:name w:val="石墨文档大标题"/>
    <w:next w:val="a3"/>
    <w:uiPriority w:val="9"/>
    <w:unhideWhenUsed/>
    <w:qFormat/>
    <w:pPr>
      <w:spacing w:before="260" w:after="260"/>
      <w:outlineLvl w:val="0"/>
    </w:pPr>
    <w:rPr>
      <w:b/>
      <w:bCs/>
      <w:sz w:val="40"/>
      <w:szCs w:val="40"/>
    </w:rPr>
  </w:style>
  <w:style w:type="paragraph" w:customStyle="1" w:styleId="af159101-f3be-4aec-9319-608cf791ed43">
    <w:name w:val="石墨文档中标题"/>
    <w:next w:val="a3"/>
    <w:uiPriority w:val="9"/>
    <w:unhideWhenUsed/>
    <w:qFormat/>
    <w:pPr>
      <w:spacing w:before="260" w:after="260"/>
      <w:outlineLvl w:val="1"/>
    </w:pPr>
    <w:rPr>
      <w:b/>
      <w:bCs/>
      <w:sz w:val="36"/>
      <w:szCs w:val="36"/>
    </w:rPr>
  </w:style>
  <w:style w:type="paragraph" w:customStyle="1" w:styleId="7b275dda-2e07-431c-ba5f-a02e7c2c2c53">
    <w:name w:val="石墨文档小标题"/>
    <w:next w:val="a3"/>
    <w:uiPriority w:val="9"/>
    <w:unhideWhenUsed/>
    <w:qFormat/>
    <w:pPr>
      <w:spacing w:before="260" w:after="260"/>
      <w:outlineLvl w:val="2"/>
    </w:pPr>
    <w:rPr>
      <w:b/>
      <w:bCs/>
      <w:sz w:val="32"/>
      <w:szCs w:val="32"/>
    </w:rPr>
  </w:style>
  <w:style w:type="paragraph" w:customStyle="1" w:styleId="a6f3ca94-acf4-4b54-973a-719b85ef07d6">
    <w:name w:val="石墨文档标题"/>
    <w:next w:val="a3"/>
    <w:uiPriority w:val="9"/>
    <w:unhideWhenUsed/>
    <w:qFormat/>
    <w:pPr>
      <w:spacing w:before="260" w:after="260"/>
      <w:outlineLvl w:val="3"/>
    </w:pPr>
    <w:rPr>
      <w:b/>
      <w:bCs/>
      <w:sz w:val="56"/>
      <w:szCs w:val="56"/>
    </w:rPr>
  </w:style>
  <w:style w:type="paragraph" w:customStyle="1" w:styleId="21d500d3-b2eb-45ed-9438-19d21b1c1321">
    <w:name w:val="石墨文档引用"/>
    <w:qFormat/>
    <w:pPr>
      <w:pBdr>
        <w:left w:val="single" w:sz="30" w:space="10" w:color="F0F0F0"/>
      </w:pBdr>
    </w:pPr>
    <w:rPr>
      <w:color w:val="ADADAD"/>
    </w:rPr>
  </w:style>
  <w:style w:type="paragraph" w:default="1" w:styleId="c3f832dc-2a36-4a2e-93d1-4970c402c499">
    <w:name w:val="Normal"/>
    <w:qFormat/>
    <w:pPr>
      <w:widowControl w:val="0"/>
      <w:jc w:val="both"/>
    </w:pPr>
  </w:style>
  <w:style w:type="character" w:default="1" w:styleId="65e9be1a-2d84-4e0f-b519-afcc02420327">
    <w:name w:val="Default Paragraph Font"/>
    <w:uiPriority w:val="1"/>
    <w:semiHidden/>
    <w:unhideWhenUsed/>
  </w:style>
  <w:style w:type="table" w:default="1" w:styleId="8e9bc6d2-b9ca-491f-8926-65dc0109396d">
    <w:name w:val="Normal Table"/>
    <w:uiPriority w:val="99"/>
    <w:semiHidden/>
    <w:unhideWhenUsed/>
    <w:tblPr>
      <w:tblInd w:w="0" w:type="dxa"/>
      <w:tblCellMar>
        <w:top w:w="0" w:type="dxa"/>
        <w:left w:w="108" w:type="dxa"/>
        <w:bottom w:w="0" w:type="dxa"/>
        <w:right w:w="108" w:type="dxa"/>
      </w:tblCellMar>
    </w:tblPr>
  </w:style>
  <w:style w:type="numbering" w:default="1" w:styleId="d7fd1e19-094a-4584-b3de-287842819164">
    <w:name w:val="No List"/>
    <w:uiPriority w:val="99"/>
    <w:semiHidden/>
    <w:unhideWhenUsed/>
  </w:style>
  <w:style w:type="paragraph" w:customStyle="1" w:styleId="92f6177e-7e3a-48eb-a4c8-3911f0b6d63c">
    <w:name w:val="石墨文档正文"/>
    <w:qFormat/>
    <w:rPr>
      <w:szCs w:val="22"/>
    </w:rPr>
  </w:style>
  <w:style w:type="paragraph" w:customStyle="1" w:styleId="0f6b47f7-933b-4e2b-9526-b6770b21a5a8">
    <w:name w:val="石墨文档副标题"/>
    <w:qFormat/>
    <w:rPr>
      <w:color w:val="888888"/>
      <w:sz w:val="48"/>
      <w:szCs w:val="48"/>
    </w:rPr>
  </w:style>
  <w:style w:type="paragraph" w:customStyle="1" w:styleId="97fe13ac-0b39-4076-b019-866d7ef01213">
    <w:name w:val="石墨文档大标题"/>
    <w:next w:val="a3"/>
    <w:uiPriority w:val="9"/>
    <w:unhideWhenUsed/>
    <w:qFormat/>
    <w:pPr>
      <w:spacing w:before="260" w:after="260"/>
      <w:outlineLvl w:val="0"/>
    </w:pPr>
    <w:rPr>
      <w:b/>
      <w:bCs/>
      <w:sz w:val="40"/>
      <w:szCs w:val="40"/>
    </w:rPr>
  </w:style>
  <w:style w:type="paragraph" w:customStyle="1" w:styleId="ed4b5d68-3c2e-4d7a-a860-78854045396e">
    <w:name w:val="石墨文档中标题"/>
    <w:next w:val="a3"/>
    <w:uiPriority w:val="9"/>
    <w:unhideWhenUsed/>
    <w:qFormat/>
    <w:pPr>
      <w:spacing w:before="260" w:after="260"/>
      <w:outlineLvl w:val="1"/>
    </w:pPr>
    <w:rPr>
      <w:b/>
      <w:bCs/>
      <w:sz w:val="36"/>
      <w:szCs w:val="36"/>
    </w:rPr>
  </w:style>
  <w:style w:type="paragraph" w:customStyle="1" w:styleId="b88568cc-2579-4ec4-932e-7c28b329cf2a">
    <w:name w:val="石墨文档小标题"/>
    <w:next w:val="a3"/>
    <w:uiPriority w:val="9"/>
    <w:unhideWhenUsed/>
    <w:qFormat/>
    <w:pPr>
      <w:spacing w:before="260" w:after="260"/>
      <w:outlineLvl w:val="2"/>
    </w:pPr>
    <w:rPr>
      <w:b/>
      <w:bCs/>
      <w:sz w:val="32"/>
      <w:szCs w:val="32"/>
    </w:rPr>
  </w:style>
  <w:style w:type="paragraph" w:customStyle="1" w:styleId="f75dd59c-da8c-4bb1-8e72-9cc1935331f4">
    <w:name w:val="石墨文档标题"/>
    <w:next w:val="a3"/>
    <w:uiPriority w:val="9"/>
    <w:unhideWhenUsed/>
    <w:qFormat/>
    <w:pPr>
      <w:spacing w:before="260" w:after="260"/>
      <w:outlineLvl w:val="3"/>
    </w:pPr>
    <w:rPr>
      <w:b/>
      <w:bCs/>
      <w:sz w:val="56"/>
      <w:szCs w:val="56"/>
    </w:rPr>
  </w:style>
  <w:style w:type="paragraph" w:customStyle="1" w:styleId="c8acfa18-0c0d-4f97-b04c-70531768c7fb">
    <w:name w:val="石墨文档引用"/>
    <w:qFormat/>
    <w:pPr>
      <w:pBdr>
        <w:left w:val="single" w:sz="30" w:space="10" w:color="F0F0F0"/>
      </w:pBdr>
    </w:pPr>
    <w:rPr>
      <w:color w:val="ADADAD"/>
    </w:rPr>
  </w:style>
  <w:style w:type="paragraph" w:default="1" w:styleId="bb07fa93-3b4d-41fb-b267-20dc14084d9b">
    <w:name w:val="Normal"/>
    <w:qFormat/>
    <w:pPr>
      <w:widowControl w:val="0"/>
      <w:jc w:val="both"/>
    </w:pPr>
  </w:style>
  <w:style w:type="character" w:default="1" w:styleId="cb007c6a-ba89-4e62-9e82-55c6ffc1c028">
    <w:name w:val="Default Paragraph Font"/>
    <w:uiPriority w:val="1"/>
    <w:semiHidden/>
    <w:unhideWhenUsed/>
  </w:style>
  <w:style w:type="table" w:default="1" w:styleId="5b0db35d-010a-40f0-83a9-cf431be269bb">
    <w:name w:val="Normal Table"/>
    <w:uiPriority w:val="99"/>
    <w:semiHidden/>
    <w:unhideWhenUsed/>
    <w:tblPr>
      <w:tblInd w:w="0" w:type="dxa"/>
      <w:tblCellMar>
        <w:top w:w="0" w:type="dxa"/>
        <w:left w:w="108" w:type="dxa"/>
        <w:bottom w:w="0" w:type="dxa"/>
        <w:right w:w="108" w:type="dxa"/>
      </w:tblCellMar>
    </w:tblPr>
  </w:style>
  <w:style w:type="numbering" w:default="1" w:styleId="6575d9d7-93a7-4e25-ab94-6920e804c60d">
    <w:name w:val="No List"/>
    <w:uiPriority w:val="99"/>
    <w:semiHidden/>
    <w:unhideWhenUsed/>
  </w:style>
  <w:style w:type="paragraph" w:customStyle="1" w:styleId="685bda4d-8eeb-48b7-80ce-8d84507bf932">
    <w:name w:val="石墨文档正文"/>
    <w:qFormat/>
    <w:rPr>
      <w:szCs w:val="22"/>
    </w:rPr>
  </w:style>
  <w:style w:type="paragraph" w:customStyle="1" w:styleId="02cbb02b-3047-4162-895e-10b31f4ac060">
    <w:name w:val="石墨文档副标题"/>
    <w:qFormat/>
    <w:rPr>
      <w:color w:val="888888"/>
      <w:sz w:val="48"/>
      <w:szCs w:val="48"/>
    </w:rPr>
  </w:style>
  <w:style w:type="paragraph" w:customStyle="1" w:styleId="56f89bb8-a162-4260-a3df-82afadcf65d4">
    <w:name w:val="石墨文档大标题"/>
    <w:next w:val="a3"/>
    <w:uiPriority w:val="9"/>
    <w:unhideWhenUsed/>
    <w:qFormat/>
    <w:pPr>
      <w:spacing w:before="260" w:after="260"/>
      <w:outlineLvl w:val="0"/>
    </w:pPr>
    <w:rPr>
      <w:b/>
      <w:bCs/>
      <w:sz w:val="40"/>
      <w:szCs w:val="40"/>
    </w:rPr>
  </w:style>
  <w:style w:type="paragraph" w:customStyle="1" w:styleId="1248f7c8-3107-46c6-bd4f-ebe48af08f2a">
    <w:name w:val="石墨文档中标题"/>
    <w:next w:val="a3"/>
    <w:uiPriority w:val="9"/>
    <w:unhideWhenUsed/>
    <w:qFormat/>
    <w:pPr>
      <w:spacing w:before="260" w:after="260"/>
      <w:outlineLvl w:val="1"/>
    </w:pPr>
    <w:rPr>
      <w:b/>
      <w:bCs/>
      <w:sz w:val="36"/>
      <w:szCs w:val="36"/>
    </w:rPr>
  </w:style>
  <w:style w:type="paragraph" w:customStyle="1" w:styleId="d2c85c5d-29b7-497f-af57-5d925f7177a6">
    <w:name w:val="石墨文档小标题"/>
    <w:next w:val="a3"/>
    <w:uiPriority w:val="9"/>
    <w:unhideWhenUsed/>
    <w:qFormat/>
    <w:pPr>
      <w:spacing w:before="260" w:after="260"/>
      <w:outlineLvl w:val="2"/>
    </w:pPr>
    <w:rPr>
      <w:b/>
      <w:bCs/>
      <w:sz w:val="32"/>
      <w:szCs w:val="32"/>
    </w:rPr>
  </w:style>
  <w:style w:type="paragraph" w:customStyle="1" w:styleId="fc6b2254-cae7-4616-aa2e-7f7e17e34ba4">
    <w:name w:val="石墨文档标题"/>
    <w:next w:val="a3"/>
    <w:uiPriority w:val="9"/>
    <w:unhideWhenUsed/>
    <w:qFormat/>
    <w:pPr>
      <w:spacing w:before="260" w:after="260"/>
      <w:outlineLvl w:val="3"/>
    </w:pPr>
    <w:rPr>
      <w:b/>
      <w:bCs/>
      <w:sz w:val="56"/>
      <w:szCs w:val="56"/>
    </w:rPr>
  </w:style>
  <w:style w:type="paragraph" w:customStyle="1" w:styleId="4488fcfa-1992-46f9-8501-cf730cd970d6">
    <w:name w:val="石墨文档引用"/>
    <w:qFormat/>
    <w:pPr>
      <w:pBdr>
        <w:left w:val="single" w:sz="30" w:space="10" w:color="F0F0F0"/>
      </w:pBdr>
    </w:pPr>
    <w:rPr>
      <w:color w:val="ADADAD"/>
    </w:rPr>
  </w:style>
  <w:style w:type="paragraph" w:default="1" w:styleId="7048e9b4-21c7-4874-b445-ed973ff134a4">
    <w:name w:val="Normal"/>
    <w:qFormat/>
    <w:pPr>
      <w:widowControl w:val="0"/>
      <w:jc w:val="both"/>
    </w:pPr>
  </w:style>
  <w:style w:type="character" w:default="1" w:styleId="60ffad68-0f9a-40f3-9781-244e106dba66">
    <w:name w:val="Default Paragraph Font"/>
    <w:uiPriority w:val="1"/>
    <w:semiHidden/>
    <w:unhideWhenUsed/>
  </w:style>
  <w:style w:type="table" w:default="1" w:styleId="ba80cfa3-f3e7-476d-ae77-af36d4c59b87">
    <w:name w:val="Normal Table"/>
    <w:uiPriority w:val="99"/>
    <w:semiHidden/>
    <w:unhideWhenUsed/>
    <w:tblPr>
      <w:tblInd w:w="0" w:type="dxa"/>
      <w:tblCellMar>
        <w:top w:w="0" w:type="dxa"/>
        <w:left w:w="108" w:type="dxa"/>
        <w:bottom w:w="0" w:type="dxa"/>
        <w:right w:w="108" w:type="dxa"/>
      </w:tblCellMar>
    </w:tblPr>
  </w:style>
  <w:style w:type="numbering" w:default="1" w:styleId="cc84617b-8c3a-4a38-872c-b4914198343a">
    <w:name w:val="No List"/>
    <w:uiPriority w:val="99"/>
    <w:semiHidden/>
    <w:unhideWhenUsed/>
  </w:style>
  <w:style w:type="paragraph" w:customStyle="1" w:styleId="2162d032-4d65-419c-b689-6630d4e9b6ff">
    <w:name w:val="石墨文档正文"/>
    <w:qFormat/>
    <w:rPr>
      <w:szCs w:val="22"/>
    </w:rPr>
  </w:style>
  <w:style w:type="paragraph" w:customStyle="1" w:styleId="14654624-98cc-4888-a936-9d29446c8560">
    <w:name w:val="石墨文档副标题"/>
    <w:qFormat/>
    <w:rPr>
      <w:color w:val="888888"/>
      <w:sz w:val="48"/>
      <w:szCs w:val="48"/>
    </w:rPr>
  </w:style>
  <w:style w:type="paragraph" w:customStyle="1" w:styleId="fc31f18c-f699-4f30-8ddc-b1bbca505b1d">
    <w:name w:val="石墨文档大标题"/>
    <w:next w:val="a3"/>
    <w:uiPriority w:val="9"/>
    <w:unhideWhenUsed/>
    <w:qFormat/>
    <w:pPr>
      <w:spacing w:before="260" w:after="260"/>
      <w:outlineLvl w:val="0"/>
    </w:pPr>
    <w:rPr>
      <w:b/>
      <w:bCs/>
      <w:sz w:val="40"/>
      <w:szCs w:val="40"/>
    </w:rPr>
  </w:style>
  <w:style w:type="paragraph" w:customStyle="1" w:styleId="00d48fa6-39e5-4941-a941-074f5417ccd8">
    <w:name w:val="石墨文档中标题"/>
    <w:next w:val="a3"/>
    <w:uiPriority w:val="9"/>
    <w:unhideWhenUsed/>
    <w:qFormat/>
    <w:pPr>
      <w:spacing w:before="260" w:after="260"/>
      <w:outlineLvl w:val="1"/>
    </w:pPr>
    <w:rPr>
      <w:b/>
      <w:bCs/>
      <w:sz w:val="36"/>
      <w:szCs w:val="36"/>
    </w:rPr>
  </w:style>
  <w:style w:type="paragraph" w:customStyle="1" w:styleId="543b1b8c-aa4a-4cb2-8e2f-c0cc8676695d">
    <w:name w:val="石墨文档小标题"/>
    <w:next w:val="a3"/>
    <w:uiPriority w:val="9"/>
    <w:unhideWhenUsed/>
    <w:qFormat/>
    <w:pPr>
      <w:spacing w:before="260" w:after="260"/>
      <w:outlineLvl w:val="2"/>
    </w:pPr>
    <w:rPr>
      <w:b/>
      <w:bCs/>
      <w:sz w:val="32"/>
      <w:szCs w:val="32"/>
    </w:rPr>
  </w:style>
  <w:style w:type="paragraph" w:customStyle="1" w:styleId="ac3bc30e-853e-4d4f-bad1-af37b1b0dccb">
    <w:name w:val="石墨文档标题"/>
    <w:next w:val="a3"/>
    <w:uiPriority w:val="9"/>
    <w:unhideWhenUsed/>
    <w:qFormat/>
    <w:pPr>
      <w:spacing w:before="260" w:after="260"/>
      <w:outlineLvl w:val="3"/>
    </w:pPr>
    <w:rPr>
      <w:b/>
      <w:bCs/>
      <w:sz w:val="56"/>
      <w:szCs w:val="56"/>
    </w:rPr>
  </w:style>
  <w:style w:type="paragraph" w:customStyle="1" w:styleId="fb4d4483-b38e-428e-b789-e820eb7283f3">
    <w:name w:val="石墨文档引用"/>
    <w:qFormat/>
    <w:pPr>
      <w:pBdr>
        <w:left w:val="single" w:sz="30" w:space="10" w:color="F0F0F0"/>
      </w:pBdr>
    </w:pPr>
    <w:rPr>
      <w:color w:val="ADADAD"/>
    </w:rPr>
  </w:style>
  <w:style w:type="paragraph" w:default="1" w:styleId="b2538ce7-360c-4b81-8685-75d787bb6ed5">
    <w:name w:val="Normal"/>
    <w:qFormat/>
    <w:pPr>
      <w:widowControl w:val="0"/>
      <w:jc w:val="both"/>
    </w:pPr>
  </w:style>
  <w:style w:type="character" w:default="1" w:styleId="502102a4-45dc-418e-b5bc-0ca0ac2d9f07">
    <w:name w:val="Default Paragraph Font"/>
    <w:uiPriority w:val="1"/>
    <w:semiHidden/>
    <w:unhideWhenUsed/>
  </w:style>
  <w:style w:type="table" w:default="1" w:styleId="d3f605fb-7d2e-4182-b3e5-fb4720cd43ec">
    <w:name w:val="Normal Table"/>
    <w:uiPriority w:val="99"/>
    <w:semiHidden/>
    <w:unhideWhenUsed/>
    <w:tblPr>
      <w:tblInd w:w="0" w:type="dxa"/>
      <w:tblCellMar>
        <w:top w:w="0" w:type="dxa"/>
        <w:left w:w="108" w:type="dxa"/>
        <w:bottom w:w="0" w:type="dxa"/>
        <w:right w:w="108" w:type="dxa"/>
      </w:tblCellMar>
    </w:tblPr>
  </w:style>
  <w:style w:type="numbering" w:default="1" w:styleId="0b99a5ee-045d-4ad6-a30f-2cd8eef21d1e">
    <w:name w:val="No List"/>
    <w:uiPriority w:val="99"/>
    <w:semiHidden/>
    <w:unhideWhenUsed/>
  </w:style>
  <w:style w:type="paragraph" w:customStyle="1" w:styleId="c4cd5acd-f3aa-4aa4-8941-e4c0d48f899c">
    <w:name w:val="石墨文档正文"/>
    <w:qFormat/>
    <w:rPr>
      <w:szCs w:val="22"/>
    </w:rPr>
  </w:style>
  <w:style w:type="paragraph" w:customStyle="1" w:styleId="44a74215-b035-4ec1-bc8c-ed9f46f5e019">
    <w:name w:val="石墨文档副标题"/>
    <w:qFormat/>
    <w:rPr>
      <w:color w:val="888888"/>
      <w:sz w:val="48"/>
      <w:szCs w:val="48"/>
    </w:rPr>
  </w:style>
  <w:style w:type="paragraph" w:customStyle="1" w:styleId="c3caf152-b1e5-47c1-aaed-07b983ee0697">
    <w:name w:val="石墨文档大标题"/>
    <w:next w:val="a3"/>
    <w:uiPriority w:val="9"/>
    <w:unhideWhenUsed/>
    <w:qFormat/>
    <w:pPr>
      <w:spacing w:before="260" w:after="260"/>
      <w:outlineLvl w:val="0"/>
    </w:pPr>
    <w:rPr>
      <w:b/>
      <w:bCs/>
      <w:sz w:val="40"/>
      <w:szCs w:val="40"/>
    </w:rPr>
  </w:style>
  <w:style w:type="paragraph" w:customStyle="1" w:styleId="76c22a7f-442d-474b-a2d8-461bce875b06">
    <w:name w:val="石墨文档中标题"/>
    <w:next w:val="a3"/>
    <w:uiPriority w:val="9"/>
    <w:unhideWhenUsed/>
    <w:qFormat/>
    <w:pPr>
      <w:spacing w:before="260" w:after="260"/>
      <w:outlineLvl w:val="1"/>
    </w:pPr>
    <w:rPr>
      <w:b/>
      <w:bCs/>
      <w:sz w:val="36"/>
      <w:szCs w:val="36"/>
    </w:rPr>
  </w:style>
  <w:style w:type="paragraph" w:customStyle="1" w:styleId="a3da7a0c-498d-4f0f-abdd-6ee580fdf5b2">
    <w:name w:val="石墨文档小标题"/>
    <w:next w:val="a3"/>
    <w:uiPriority w:val="9"/>
    <w:unhideWhenUsed/>
    <w:qFormat/>
    <w:pPr>
      <w:spacing w:before="260" w:after="260"/>
      <w:outlineLvl w:val="2"/>
    </w:pPr>
    <w:rPr>
      <w:b/>
      <w:bCs/>
      <w:sz w:val="32"/>
      <w:szCs w:val="32"/>
    </w:rPr>
  </w:style>
  <w:style w:type="paragraph" w:customStyle="1" w:styleId="59517b25-cd4b-417d-bb36-e0b16329543e">
    <w:name w:val="石墨文档标题"/>
    <w:next w:val="a3"/>
    <w:uiPriority w:val="9"/>
    <w:unhideWhenUsed/>
    <w:qFormat/>
    <w:pPr>
      <w:spacing w:before="260" w:after="260"/>
      <w:outlineLvl w:val="3"/>
    </w:pPr>
    <w:rPr>
      <w:b/>
      <w:bCs/>
      <w:sz w:val="56"/>
      <w:szCs w:val="56"/>
    </w:rPr>
  </w:style>
  <w:style w:type="paragraph" w:customStyle="1" w:styleId="f9dac6a4-bc2b-4570-b008-bd67f0cdd37b">
    <w:name w:val="石墨文档引用"/>
    <w:qFormat/>
    <w:pPr>
      <w:pBdr>
        <w:left w:val="single" w:sz="30" w:space="10" w:color="F0F0F0"/>
      </w:pBdr>
    </w:pPr>
    <w:rPr>
      <w:color w:val="ADADAD"/>
    </w:rPr>
  </w:style>
  <w:style w:type="paragraph" w:default="1" w:styleId="68517443-5415-42ab-8821-3573d5d57a12">
    <w:name w:val="Normal"/>
    <w:qFormat/>
    <w:pPr>
      <w:widowControl w:val="0"/>
      <w:jc w:val="both"/>
    </w:pPr>
  </w:style>
  <w:style w:type="character" w:default="1" w:styleId="b29ecc31-044e-4226-8a2b-fa3f48994dca">
    <w:name w:val="Default Paragraph Font"/>
    <w:uiPriority w:val="1"/>
    <w:semiHidden/>
    <w:unhideWhenUsed/>
  </w:style>
  <w:style w:type="table" w:default="1" w:styleId="119f0a6a-43ea-44c0-b4a1-c413f245e0cf">
    <w:name w:val="Normal Table"/>
    <w:uiPriority w:val="99"/>
    <w:semiHidden/>
    <w:unhideWhenUsed/>
    <w:tblPr>
      <w:tblInd w:w="0" w:type="dxa"/>
      <w:tblCellMar>
        <w:top w:w="0" w:type="dxa"/>
        <w:left w:w="108" w:type="dxa"/>
        <w:bottom w:w="0" w:type="dxa"/>
        <w:right w:w="108" w:type="dxa"/>
      </w:tblCellMar>
    </w:tblPr>
  </w:style>
  <w:style w:type="numbering" w:default="1" w:styleId="4bbdaa67-258e-4939-81fc-2e9aec5325f8">
    <w:name w:val="No List"/>
    <w:uiPriority w:val="99"/>
    <w:semiHidden/>
    <w:unhideWhenUsed/>
  </w:style>
  <w:style w:type="paragraph" w:customStyle="1" w:styleId="40ce1dfb-12fb-4b3f-8c3e-fac874746146">
    <w:name w:val="石墨文档正文"/>
    <w:qFormat/>
    <w:rPr>
      <w:szCs w:val="22"/>
    </w:rPr>
  </w:style>
  <w:style w:type="paragraph" w:customStyle="1" w:styleId="5cd2ffd7-3d52-4fe9-85e4-d0ff37d8f2fb">
    <w:name w:val="石墨文档副标题"/>
    <w:qFormat/>
    <w:rPr>
      <w:color w:val="888888"/>
      <w:sz w:val="48"/>
      <w:szCs w:val="48"/>
    </w:rPr>
  </w:style>
  <w:style w:type="paragraph" w:customStyle="1" w:styleId="e3c35297-d43a-46d4-98b8-36437701f405">
    <w:name w:val="石墨文档大标题"/>
    <w:next w:val="a3"/>
    <w:uiPriority w:val="9"/>
    <w:unhideWhenUsed/>
    <w:qFormat/>
    <w:pPr>
      <w:spacing w:before="260" w:after="260"/>
      <w:outlineLvl w:val="0"/>
    </w:pPr>
    <w:rPr>
      <w:b/>
      <w:bCs/>
      <w:sz w:val="40"/>
      <w:szCs w:val="40"/>
    </w:rPr>
  </w:style>
  <w:style w:type="paragraph" w:customStyle="1" w:styleId="fa52986f-a669-426d-9245-aaa4d5c1bee7">
    <w:name w:val="石墨文档中标题"/>
    <w:next w:val="a3"/>
    <w:uiPriority w:val="9"/>
    <w:unhideWhenUsed/>
    <w:qFormat/>
    <w:pPr>
      <w:spacing w:before="260" w:after="260"/>
      <w:outlineLvl w:val="1"/>
    </w:pPr>
    <w:rPr>
      <w:b/>
      <w:bCs/>
      <w:sz w:val="36"/>
      <w:szCs w:val="36"/>
    </w:rPr>
  </w:style>
  <w:style w:type="paragraph" w:customStyle="1" w:styleId="ffad2c5d-11f7-4bbc-9c4e-f93071b1fb30">
    <w:name w:val="石墨文档小标题"/>
    <w:next w:val="a3"/>
    <w:uiPriority w:val="9"/>
    <w:unhideWhenUsed/>
    <w:qFormat/>
    <w:pPr>
      <w:spacing w:before="260" w:after="260"/>
      <w:outlineLvl w:val="2"/>
    </w:pPr>
    <w:rPr>
      <w:b/>
      <w:bCs/>
      <w:sz w:val="32"/>
      <w:szCs w:val="32"/>
    </w:rPr>
  </w:style>
  <w:style w:type="paragraph" w:customStyle="1" w:styleId="e7b803e8-5553-4555-aeeb-ad04c8dd0afd">
    <w:name w:val="石墨文档标题"/>
    <w:next w:val="a3"/>
    <w:uiPriority w:val="9"/>
    <w:unhideWhenUsed/>
    <w:qFormat/>
    <w:pPr>
      <w:spacing w:before="260" w:after="260"/>
      <w:outlineLvl w:val="3"/>
    </w:pPr>
    <w:rPr>
      <w:b/>
      <w:bCs/>
      <w:sz w:val="56"/>
      <w:szCs w:val="56"/>
    </w:rPr>
  </w:style>
  <w:style w:type="paragraph" w:customStyle="1" w:styleId="e4ecf594-c7b6-4437-9147-24e18dbfb35f">
    <w:name w:val="石墨文档引用"/>
    <w:qFormat/>
    <w:pPr>
      <w:pBdr>
        <w:left w:val="single" w:sz="30" w:space="10" w:color="F0F0F0"/>
      </w:pBdr>
    </w:pPr>
    <w:rPr>
      <w:color w:val="ADADAD"/>
    </w:rPr>
  </w:style>
  <w:style w:type="paragraph" w:default="1" w:styleId="91770c8c-a35c-4167-841d-8d8d582c158b">
    <w:name w:val="Normal"/>
    <w:qFormat/>
    <w:pPr>
      <w:widowControl w:val="0"/>
      <w:jc w:val="both"/>
    </w:pPr>
  </w:style>
  <w:style w:type="character" w:default="1" w:styleId="460ae81f-c933-48a9-8435-e8f582674422">
    <w:name w:val="Default Paragraph Font"/>
    <w:uiPriority w:val="1"/>
    <w:semiHidden/>
    <w:unhideWhenUsed/>
  </w:style>
  <w:style w:type="table" w:default="1" w:styleId="0941450a-ecdf-45bb-b196-d67c8b427b37">
    <w:name w:val="Normal Table"/>
    <w:uiPriority w:val="99"/>
    <w:semiHidden/>
    <w:unhideWhenUsed/>
    <w:tblPr>
      <w:tblInd w:w="0" w:type="dxa"/>
      <w:tblCellMar>
        <w:top w:w="0" w:type="dxa"/>
        <w:left w:w="108" w:type="dxa"/>
        <w:bottom w:w="0" w:type="dxa"/>
        <w:right w:w="108" w:type="dxa"/>
      </w:tblCellMar>
    </w:tblPr>
  </w:style>
  <w:style w:type="numbering" w:default="1" w:styleId="98614e64-1d86-4af0-9c64-004fd29c1880">
    <w:name w:val="No List"/>
    <w:uiPriority w:val="99"/>
    <w:semiHidden/>
    <w:unhideWhenUsed/>
  </w:style>
  <w:style w:type="paragraph" w:customStyle="1" w:styleId="8c5ad586-1e73-4974-b788-5dfd1974e882">
    <w:name w:val="石墨文档正文"/>
    <w:qFormat/>
    <w:rPr>
      <w:szCs w:val="22"/>
    </w:rPr>
  </w:style>
  <w:style w:type="paragraph" w:customStyle="1" w:styleId="350d9ace-735b-47cb-8a25-c984570c5c2f">
    <w:name w:val="石墨文档副标题"/>
    <w:qFormat/>
    <w:rPr>
      <w:color w:val="888888"/>
      <w:sz w:val="48"/>
      <w:szCs w:val="48"/>
    </w:rPr>
  </w:style>
  <w:style w:type="paragraph" w:customStyle="1" w:styleId="a454dcdc-1b8d-462f-99c5-84bc0f8f51d9">
    <w:name w:val="石墨文档大标题"/>
    <w:next w:val="a3"/>
    <w:uiPriority w:val="9"/>
    <w:unhideWhenUsed/>
    <w:qFormat/>
    <w:pPr>
      <w:spacing w:before="260" w:after="260"/>
      <w:outlineLvl w:val="0"/>
    </w:pPr>
    <w:rPr>
      <w:b/>
      <w:bCs/>
      <w:sz w:val="40"/>
      <w:szCs w:val="40"/>
    </w:rPr>
  </w:style>
  <w:style w:type="paragraph" w:customStyle="1" w:styleId="ec89e35c-d38e-404e-bcd6-49f851c746de">
    <w:name w:val="石墨文档中标题"/>
    <w:next w:val="a3"/>
    <w:uiPriority w:val="9"/>
    <w:unhideWhenUsed/>
    <w:qFormat/>
    <w:pPr>
      <w:spacing w:before="260" w:after="260"/>
      <w:outlineLvl w:val="1"/>
    </w:pPr>
    <w:rPr>
      <w:b/>
      <w:bCs/>
      <w:sz w:val="36"/>
      <w:szCs w:val="36"/>
    </w:rPr>
  </w:style>
  <w:style w:type="paragraph" w:customStyle="1" w:styleId="93359b76-eb52-4161-9270-452cf9344324">
    <w:name w:val="石墨文档小标题"/>
    <w:next w:val="a3"/>
    <w:uiPriority w:val="9"/>
    <w:unhideWhenUsed/>
    <w:qFormat/>
    <w:pPr>
      <w:spacing w:before="260" w:after="260"/>
      <w:outlineLvl w:val="2"/>
    </w:pPr>
    <w:rPr>
      <w:b/>
      <w:bCs/>
      <w:sz w:val="32"/>
      <w:szCs w:val="32"/>
    </w:rPr>
  </w:style>
  <w:style w:type="paragraph" w:customStyle="1" w:styleId="e1398f66-dfc1-463e-a4e3-acfd856b032a">
    <w:name w:val="石墨文档标题"/>
    <w:next w:val="a3"/>
    <w:uiPriority w:val="9"/>
    <w:unhideWhenUsed/>
    <w:qFormat/>
    <w:pPr>
      <w:spacing w:before="260" w:after="260"/>
      <w:outlineLvl w:val="3"/>
    </w:pPr>
    <w:rPr>
      <w:b/>
      <w:bCs/>
      <w:sz w:val="56"/>
      <w:szCs w:val="56"/>
    </w:rPr>
  </w:style>
  <w:style w:type="paragraph" w:customStyle="1" w:styleId="2d2a7e12-c5b7-456f-9f5c-a506d84569ff">
    <w:name w:val="石墨文档引用"/>
    <w:qFormat/>
    <w:pPr>
      <w:pBdr>
        <w:left w:val="single" w:sz="30" w:space="10" w:color="F0F0F0"/>
      </w:pBdr>
    </w:pPr>
    <w:rPr>
      <w:color w:val="ADADAD"/>
    </w:rPr>
  </w:style>
  <w:style w:type="paragraph" w:default="1" w:styleId="bdf3be4d-b234-4cb8-acbb-e7c8469e2860">
    <w:name w:val="Normal"/>
    <w:qFormat/>
    <w:pPr>
      <w:widowControl w:val="0"/>
      <w:jc w:val="both"/>
    </w:pPr>
  </w:style>
  <w:style w:type="character" w:default="1" w:styleId="4a02f9e7-889d-46d0-ae4d-b55e07a36c7e">
    <w:name w:val="Default Paragraph Font"/>
    <w:uiPriority w:val="1"/>
    <w:semiHidden/>
    <w:unhideWhenUsed/>
  </w:style>
  <w:style w:type="table" w:default="1" w:styleId="2023147c-8459-406b-a384-3ddb3051c804">
    <w:name w:val="Normal Table"/>
    <w:uiPriority w:val="99"/>
    <w:semiHidden/>
    <w:unhideWhenUsed/>
    <w:tblPr>
      <w:tblInd w:w="0" w:type="dxa"/>
      <w:tblCellMar>
        <w:top w:w="0" w:type="dxa"/>
        <w:left w:w="108" w:type="dxa"/>
        <w:bottom w:w="0" w:type="dxa"/>
        <w:right w:w="108" w:type="dxa"/>
      </w:tblCellMar>
    </w:tblPr>
  </w:style>
  <w:style w:type="numbering" w:default="1" w:styleId="bc1b9986-f9a1-4e3d-9dd7-cf3a49256995">
    <w:name w:val="No List"/>
    <w:uiPriority w:val="99"/>
    <w:semiHidden/>
    <w:unhideWhenUsed/>
  </w:style>
  <w:style w:type="paragraph" w:customStyle="1" w:styleId="6c4b29e6-83e1-4094-aa23-d12d612b0786">
    <w:name w:val="石墨文档正文"/>
    <w:qFormat/>
    <w:rPr>
      <w:szCs w:val="22"/>
    </w:rPr>
  </w:style>
  <w:style w:type="paragraph" w:customStyle="1" w:styleId="41810806-5c0d-4024-9e81-9248a4bfaa3a">
    <w:name w:val="石墨文档副标题"/>
    <w:qFormat/>
    <w:rPr>
      <w:color w:val="888888"/>
      <w:sz w:val="48"/>
      <w:szCs w:val="48"/>
    </w:rPr>
  </w:style>
  <w:style w:type="paragraph" w:customStyle="1" w:styleId="6d36bad3-fc8e-421e-bafc-50261aafdf2b">
    <w:name w:val="石墨文档大标题"/>
    <w:next w:val="a3"/>
    <w:uiPriority w:val="9"/>
    <w:unhideWhenUsed/>
    <w:qFormat/>
    <w:pPr>
      <w:spacing w:before="260" w:after="260"/>
      <w:outlineLvl w:val="0"/>
    </w:pPr>
    <w:rPr>
      <w:b/>
      <w:bCs/>
      <w:sz w:val="40"/>
      <w:szCs w:val="40"/>
    </w:rPr>
  </w:style>
  <w:style w:type="paragraph" w:customStyle="1" w:styleId="0ee0b40b-d036-4615-be26-71a16fd36ff3">
    <w:name w:val="石墨文档中标题"/>
    <w:next w:val="a3"/>
    <w:uiPriority w:val="9"/>
    <w:unhideWhenUsed/>
    <w:qFormat/>
    <w:pPr>
      <w:spacing w:before="260" w:after="260"/>
      <w:outlineLvl w:val="1"/>
    </w:pPr>
    <w:rPr>
      <w:b/>
      <w:bCs/>
      <w:sz w:val="36"/>
      <w:szCs w:val="36"/>
    </w:rPr>
  </w:style>
  <w:style w:type="paragraph" w:customStyle="1" w:styleId="f5812fa1-44bf-481f-8768-66f478ee1b24">
    <w:name w:val="石墨文档小标题"/>
    <w:next w:val="a3"/>
    <w:uiPriority w:val="9"/>
    <w:unhideWhenUsed/>
    <w:qFormat/>
    <w:pPr>
      <w:spacing w:before="260" w:after="260"/>
      <w:outlineLvl w:val="2"/>
    </w:pPr>
    <w:rPr>
      <w:b/>
      <w:bCs/>
      <w:sz w:val="32"/>
      <w:szCs w:val="32"/>
    </w:rPr>
  </w:style>
  <w:style w:type="paragraph" w:customStyle="1" w:styleId="9b11d7ce-40bc-4747-8931-1dfcf747ac92">
    <w:name w:val="石墨文档标题"/>
    <w:next w:val="a3"/>
    <w:uiPriority w:val="9"/>
    <w:unhideWhenUsed/>
    <w:qFormat/>
    <w:pPr>
      <w:spacing w:before="260" w:after="260"/>
      <w:outlineLvl w:val="3"/>
    </w:pPr>
    <w:rPr>
      <w:b/>
      <w:bCs/>
      <w:sz w:val="56"/>
      <w:szCs w:val="56"/>
    </w:rPr>
  </w:style>
  <w:style w:type="paragraph" w:customStyle="1" w:styleId="1ff9a35c-af09-4f5e-8587-7220ba0a8055">
    <w:name w:val="石墨文档引用"/>
    <w:qFormat/>
    <w:pPr>
      <w:pBdr>
        <w:left w:val="single" w:sz="30" w:space="10" w:color="F0F0F0"/>
      </w:pBdr>
    </w:pPr>
    <w:rPr>
      <w:color w:val="ADADAD"/>
    </w:rPr>
  </w:style>
  <w:style w:type="paragraph" w:default="1" w:styleId="35648129-8f33-47ab-9856-ccf1be10f472">
    <w:name w:val="Normal"/>
    <w:qFormat/>
    <w:pPr>
      <w:widowControl w:val="0"/>
      <w:jc w:val="both"/>
    </w:pPr>
  </w:style>
  <w:style w:type="character" w:default="1" w:styleId="dd0fa9e9-4ad0-4b91-b3b6-44f41fd111cf">
    <w:name w:val="Default Paragraph Font"/>
    <w:uiPriority w:val="1"/>
    <w:semiHidden/>
    <w:unhideWhenUsed/>
  </w:style>
  <w:style w:type="table" w:default="1" w:styleId="8ec5e845-4359-4574-b91b-b0101f46a99a">
    <w:name w:val="Normal Table"/>
    <w:uiPriority w:val="99"/>
    <w:semiHidden/>
    <w:unhideWhenUsed/>
    <w:tblPr>
      <w:tblInd w:w="0" w:type="dxa"/>
      <w:tblCellMar>
        <w:top w:w="0" w:type="dxa"/>
        <w:left w:w="108" w:type="dxa"/>
        <w:bottom w:w="0" w:type="dxa"/>
        <w:right w:w="108" w:type="dxa"/>
      </w:tblCellMar>
    </w:tblPr>
  </w:style>
  <w:style w:type="numbering" w:default="1" w:styleId="ab829187-f32e-430a-a64d-ca35669c4ee0">
    <w:name w:val="No List"/>
    <w:uiPriority w:val="99"/>
    <w:semiHidden/>
    <w:unhideWhenUsed/>
  </w:style>
  <w:style w:type="paragraph" w:customStyle="1" w:styleId="ff2a78fd-1307-4a72-93aa-ef1f86ca2748">
    <w:name w:val="石墨文档正文"/>
    <w:qFormat/>
    <w:rPr>
      <w:szCs w:val="22"/>
    </w:rPr>
  </w:style>
  <w:style w:type="paragraph" w:customStyle="1" w:styleId="79ac26a1-9a66-4801-8387-8d8addcc0e18">
    <w:name w:val="石墨文档副标题"/>
    <w:qFormat/>
    <w:rPr>
      <w:color w:val="888888"/>
      <w:sz w:val="48"/>
      <w:szCs w:val="48"/>
    </w:rPr>
  </w:style>
  <w:style w:type="paragraph" w:customStyle="1" w:styleId="2d33b6c3-85eb-4c4e-8efd-d3c06bf64abb">
    <w:name w:val="石墨文档大标题"/>
    <w:next w:val="a3"/>
    <w:uiPriority w:val="9"/>
    <w:unhideWhenUsed/>
    <w:qFormat/>
    <w:pPr>
      <w:spacing w:before="260" w:after="260"/>
      <w:outlineLvl w:val="0"/>
    </w:pPr>
    <w:rPr>
      <w:b/>
      <w:bCs/>
      <w:sz w:val="40"/>
      <w:szCs w:val="40"/>
    </w:rPr>
  </w:style>
  <w:style w:type="paragraph" w:customStyle="1" w:styleId="17d12db8-4653-41e0-8f55-9ad16c920706">
    <w:name w:val="石墨文档中标题"/>
    <w:next w:val="a3"/>
    <w:uiPriority w:val="9"/>
    <w:unhideWhenUsed/>
    <w:qFormat/>
    <w:pPr>
      <w:spacing w:before="260" w:after="260"/>
      <w:outlineLvl w:val="1"/>
    </w:pPr>
    <w:rPr>
      <w:b/>
      <w:bCs/>
      <w:sz w:val="36"/>
      <w:szCs w:val="36"/>
    </w:rPr>
  </w:style>
  <w:style w:type="paragraph" w:customStyle="1" w:styleId="3ee16d8a-f8c8-4508-ad0d-6f22523cb81a">
    <w:name w:val="石墨文档小标题"/>
    <w:next w:val="a3"/>
    <w:uiPriority w:val="9"/>
    <w:unhideWhenUsed/>
    <w:qFormat/>
    <w:pPr>
      <w:spacing w:before="260" w:after="260"/>
      <w:outlineLvl w:val="2"/>
    </w:pPr>
    <w:rPr>
      <w:b/>
      <w:bCs/>
      <w:sz w:val="32"/>
      <w:szCs w:val="32"/>
    </w:rPr>
  </w:style>
  <w:style w:type="paragraph" w:customStyle="1" w:styleId="254d36dc-70e4-403e-90c1-cfc7b5700713">
    <w:name w:val="石墨文档标题"/>
    <w:next w:val="a3"/>
    <w:uiPriority w:val="9"/>
    <w:unhideWhenUsed/>
    <w:qFormat/>
    <w:pPr>
      <w:spacing w:before="260" w:after="260"/>
      <w:outlineLvl w:val="3"/>
    </w:pPr>
    <w:rPr>
      <w:b/>
      <w:bCs/>
      <w:sz w:val="56"/>
      <w:szCs w:val="56"/>
    </w:rPr>
  </w:style>
  <w:style w:type="paragraph" w:customStyle="1" w:styleId="a9763868-90e6-4735-b5d6-27d0372d6ed3">
    <w:name w:val="石墨文档引用"/>
    <w:qFormat/>
    <w:pPr>
      <w:pBdr>
        <w:left w:val="single" w:sz="30" w:space="10" w:color="F0F0F0"/>
      </w:pBdr>
    </w:pPr>
    <w:rPr>
      <w:color w:val="ADADAD"/>
    </w:rPr>
  </w:style>
  <w:style w:type="paragraph" w:default="1" w:styleId="2bd8e14b-a4ee-491c-a2a9-3b46577dfde3">
    <w:name w:val="Normal"/>
    <w:qFormat/>
    <w:pPr>
      <w:widowControl w:val="0"/>
      <w:jc w:val="both"/>
    </w:pPr>
  </w:style>
  <w:style w:type="character" w:default="1" w:styleId="3deff9c0-2d33-48d2-abee-1aec61f97256">
    <w:name w:val="Default Paragraph Font"/>
    <w:uiPriority w:val="1"/>
    <w:semiHidden/>
    <w:unhideWhenUsed/>
  </w:style>
  <w:style w:type="table" w:default="1" w:styleId="2a15e234-d3a1-45b2-a047-55ba98b93280">
    <w:name w:val="Normal Table"/>
    <w:uiPriority w:val="99"/>
    <w:semiHidden/>
    <w:unhideWhenUsed/>
    <w:tblPr>
      <w:tblInd w:w="0" w:type="dxa"/>
      <w:tblCellMar>
        <w:top w:w="0" w:type="dxa"/>
        <w:left w:w="108" w:type="dxa"/>
        <w:bottom w:w="0" w:type="dxa"/>
        <w:right w:w="108" w:type="dxa"/>
      </w:tblCellMar>
    </w:tblPr>
  </w:style>
  <w:style w:type="numbering" w:default="1" w:styleId="5c9c5476-c660-4ca6-99c0-704b3117a674">
    <w:name w:val="No List"/>
    <w:uiPriority w:val="99"/>
    <w:semiHidden/>
    <w:unhideWhenUsed/>
  </w:style>
  <w:style w:type="paragraph" w:customStyle="1" w:styleId="2ca627a6-8f94-4f38-b867-68661952e97b">
    <w:name w:val="石墨文档正文"/>
    <w:qFormat/>
    <w:rPr>
      <w:szCs w:val="22"/>
    </w:rPr>
  </w:style>
  <w:style w:type="paragraph" w:customStyle="1" w:styleId="6bf09a23-ec8f-4a59-85d8-1318aebdf461">
    <w:name w:val="石墨文档副标题"/>
    <w:qFormat/>
    <w:rPr>
      <w:color w:val="888888"/>
      <w:sz w:val="48"/>
      <w:szCs w:val="48"/>
    </w:rPr>
  </w:style>
  <w:style w:type="paragraph" w:customStyle="1" w:styleId="5a4c0504-6581-48f7-adf8-6801d57ef303">
    <w:name w:val="石墨文档大标题"/>
    <w:next w:val="a3"/>
    <w:uiPriority w:val="9"/>
    <w:unhideWhenUsed/>
    <w:qFormat/>
    <w:pPr>
      <w:spacing w:before="260" w:after="260"/>
      <w:outlineLvl w:val="0"/>
    </w:pPr>
    <w:rPr>
      <w:b/>
      <w:bCs/>
      <w:sz w:val="40"/>
      <w:szCs w:val="40"/>
    </w:rPr>
  </w:style>
  <w:style w:type="paragraph" w:customStyle="1" w:styleId="5dca485a-5b01-47f1-852b-e739f5f9f6be">
    <w:name w:val="石墨文档中标题"/>
    <w:next w:val="a3"/>
    <w:uiPriority w:val="9"/>
    <w:unhideWhenUsed/>
    <w:qFormat/>
    <w:pPr>
      <w:spacing w:before="260" w:after="260"/>
      <w:outlineLvl w:val="1"/>
    </w:pPr>
    <w:rPr>
      <w:b/>
      <w:bCs/>
      <w:sz w:val="36"/>
      <w:szCs w:val="36"/>
    </w:rPr>
  </w:style>
  <w:style w:type="paragraph" w:customStyle="1" w:styleId="64e6701c-ceab-418a-afa2-16f5f74eab80">
    <w:name w:val="石墨文档小标题"/>
    <w:next w:val="a3"/>
    <w:uiPriority w:val="9"/>
    <w:unhideWhenUsed/>
    <w:qFormat/>
    <w:pPr>
      <w:spacing w:before="260" w:after="260"/>
      <w:outlineLvl w:val="2"/>
    </w:pPr>
    <w:rPr>
      <w:b/>
      <w:bCs/>
      <w:sz w:val="32"/>
      <w:szCs w:val="32"/>
    </w:rPr>
  </w:style>
  <w:style w:type="paragraph" w:customStyle="1" w:styleId="2b7860d9-b35a-4398-952b-831ec2c144a4">
    <w:name w:val="石墨文档标题"/>
    <w:next w:val="a3"/>
    <w:uiPriority w:val="9"/>
    <w:unhideWhenUsed/>
    <w:qFormat/>
    <w:pPr>
      <w:spacing w:before="260" w:after="260"/>
      <w:outlineLvl w:val="3"/>
    </w:pPr>
    <w:rPr>
      <w:b/>
      <w:bCs/>
      <w:sz w:val="56"/>
      <w:szCs w:val="56"/>
    </w:rPr>
  </w:style>
  <w:style w:type="paragraph" w:customStyle="1" w:styleId="b97339ef-fd4c-4489-9bdb-15996270b018">
    <w:name w:val="石墨文档引用"/>
    <w:qFormat/>
    <w:pPr>
      <w:pBdr>
        <w:left w:val="single" w:sz="30" w:space="10" w:color="F0F0F0"/>
      </w:pBdr>
    </w:pPr>
    <w:rPr>
      <w:color w:val="ADADAD"/>
    </w:rPr>
  </w:style>
  <w:style w:type="paragraph" w:default="1" w:styleId="10c03c47-8005-4abf-9808-348ea558c6b5">
    <w:name w:val="Normal"/>
    <w:qFormat/>
    <w:pPr>
      <w:widowControl w:val="0"/>
      <w:jc w:val="both"/>
    </w:pPr>
  </w:style>
  <w:style w:type="character" w:default="1" w:styleId="5e04f4bb-af96-4654-a55d-08cf2cd0048b">
    <w:name w:val="Default Paragraph Font"/>
    <w:uiPriority w:val="1"/>
    <w:semiHidden/>
    <w:unhideWhenUsed/>
  </w:style>
  <w:style w:type="table" w:default="1" w:styleId="dc79f6ce-29fa-4c8c-8863-b317680427cc">
    <w:name w:val="Normal Table"/>
    <w:uiPriority w:val="99"/>
    <w:semiHidden/>
    <w:unhideWhenUsed/>
    <w:tblPr>
      <w:tblInd w:w="0" w:type="dxa"/>
      <w:tblCellMar>
        <w:top w:w="0" w:type="dxa"/>
        <w:left w:w="108" w:type="dxa"/>
        <w:bottom w:w="0" w:type="dxa"/>
        <w:right w:w="108" w:type="dxa"/>
      </w:tblCellMar>
    </w:tblPr>
  </w:style>
  <w:style w:type="numbering" w:default="1" w:styleId="f4a06830-d704-446e-a96e-15ed4619fbd9">
    <w:name w:val="No List"/>
    <w:uiPriority w:val="99"/>
    <w:semiHidden/>
    <w:unhideWhenUsed/>
  </w:style>
  <w:style w:type="paragraph" w:customStyle="1" w:styleId="9c7fd352-b021-4a04-a037-2e56c7918f1f">
    <w:name w:val="石墨文档正文"/>
    <w:qFormat/>
    <w:rPr>
      <w:szCs w:val="22"/>
    </w:rPr>
  </w:style>
  <w:style w:type="paragraph" w:customStyle="1" w:styleId="7f4d659a-ed09-4311-8a0a-1512fd33fcf1">
    <w:name w:val="石墨文档副标题"/>
    <w:qFormat/>
    <w:rPr>
      <w:color w:val="888888"/>
      <w:sz w:val="48"/>
      <w:szCs w:val="48"/>
    </w:rPr>
  </w:style>
  <w:style w:type="paragraph" w:customStyle="1" w:styleId="21fb2149-9694-49f4-a05d-ee4e0acd85ad">
    <w:name w:val="石墨文档大标题"/>
    <w:next w:val="a3"/>
    <w:uiPriority w:val="9"/>
    <w:unhideWhenUsed/>
    <w:qFormat/>
    <w:pPr>
      <w:spacing w:before="260" w:after="260"/>
      <w:outlineLvl w:val="0"/>
    </w:pPr>
    <w:rPr>
      <w:b/>
      <w:bCs/>
      <w:sz w:val="40"/>
      <w:szCs w:val="40"/>
    </w:rPr>
  </w:style>
  <w:style w:type="paragraph" w:customStyle="1" w:styleId="1c4ebd94-8ab4-4f84-b444-a23b80be8e6c">
    <w:name w:val="石墨文档中标题"/>
    <w:next w:val="a3"/>
    <w:uiPriority w:val="9"/>
    <w:unhideWhenUsed/>
    <w:qFormat/>
    <w:pPr>
      <w:spacing w:before="260" w:after="260"/>
      <w:outlineLvl w:val="1"/>
    </w:pPr>
    <w:rPr>
      <w:b/>
      <w:bCs/>
      <w:sz w:val="36"/>
      <w:szCs w:val="36"/>
    </w:rPr>
  </w:style>
  <w:style w:type="paragraph" w:customStyle="1" w:styleId="4cff280d-399c-433b-a67b-ca21cd231b94">
    <w:name w:val="石墨文档小标题"/>
    <w:next w:val="a3"/>
    <w:uiPriority w:val="9"/>
    <w:unhideWhenUsed/>
    <w:qFormat/>
    <w:pPr>
      <w:spacing w:before="260" w:after="260"/>
      <w:outlineLvl w:val="2"/>
    </w:pPr>
    <w:rPr>
      <w:b/>
      <w:bCs/>
      <w:sz w:val="32"/>
      <w:szCs w:val="32"/>
    </w:rPr>
  </w:style>
  <w:style w:type="paragraph" w:customStyle="1" w:styleId="e8a0b1c5-a1a5-47e1-a8ee-f5830720f5cd">
    <w:name w:val="石墨文档标题"/>
    <w:next w:val="a3"/>
    <w:uiPriority w:val="9"/>
    <w:unhideWhenUsed/>
    <w:qFormat/>
    <w:pPr>
      <w:spacing w:before="260" w:after="260"/>
      <w:outlineLvl w:val="3"/>
    </w:pPr>
    <w:rPr>
      <w:b/>
      <w:bCs/>
      <w:sz w:val="56"/>
      <w:szCs w:val="56"/>
    </w:rPr>
  </w:style>
  <w:style w:type="paragraph" w:customStyle="1" w:styleId="723e660e-19a6-49c9-ad09-9df814cf9f6c">
    <w:name w:val="石墨文档引用"/>
    <w:qFormat/>
    <w:pPr>
      <w:pBdr>
        <w:left w:val="single" w:sz="30" w:space="10" w:color="F0F0F0"/>
      </w:pBdr>
    </w:pPr>
    <w:rPr>
      <w:color w:val="ADADAD"/>
    </w:rPr>
  </w:style>
  <w:style w:type="paragraph" w:default="1" w:styleId="64266ca7-3c99-4182-a5d4-691790f0e1c5">
    <w:name w:val="Normal"/>
    <w:qFormat/>
    <w:pPr>
      <w:widowControl w:val="0"/>
      <w:jc w:val="both"/>
    </w:pPr>
  </w:style>
  <w:style w:type="character" w:default="1" w:styleId="742c7005-3927-4b88-8490-f2280bafc9e0">
    <w:name w:val="Default Paragraph Font"/>
    <w:uiPriority w:val="1"/>
    <w:semiHidden/>
    <w:unhideWhenUsed/>
  </w:style>
  <w:style w:type="table" w:default="1" w:styleId="98cd55d4-7875-457b-bb79-ca9b8b7099f8">
    <w:name w:val="Normal Table"/>
    <w:uiPriority w:val="99"/>
    <w:semiHidden/>
    <w:unhideWhenUsed/>
    <w:tblPr>
      <w:tblInd w:w="0" w:type="dxa"/>
      <w:tblCellMar>
        <w:top w:w="0" w:type="dxa"/>
        <w:left w:w="108" w:type="dxa"/>
        <w:bottom w:w="0" w:type="dxa"/>
        <w:right w:w="108" w:type="dxa"/>
      </w:tblCellMar>
    </w:tblPr>
  </w:style>
  <w:style w:type="numbering" w:default="1" w:styleId="c880ad84-82b5-44ca-951d-c1babcfb8919">
    <w:name w:val="No List"/>
    <w:uiPriority w:val="99"/>
    <w:semiHidden/>
    <w:unhideWhenUsed/>
  </w:style>
  <w:style w:type="paragraph" w:customStyle="1" w:styleId="c67d3151-ba83-43b2-be2a-bda3fd9e7568">
    <w:name w:val="石墨文档正文"/>
    <w:qFormat/>
    <w:rPr>
      <w:szCs w:val="22"/>
    </w:rPr>
  </w:style>
  <w:style w:type="paragraph" w:customStyle="1" w:styleId="a79190e7-7e58-4bbb-8f3e-52983b54ef53">
    <w:name w:val="石墨文档副标题"/>
    <w:qFormat/>
    <w:rPr>
      <w:color w:val="888888"/>
      <w:sz w:val="48"/>
      <w:szCs w:val="48"/>
    </w:rPr>
  </w:style>
  <w:style w:type="paragraph" w:customStyle="1" w:styleId="63b10d3d-54b1-4ba1-ac05-99a4ae77a754">
    <w:name w:val="石墨文档大标题"/>
    <w:next w:val="a3"/>
    <w:uiPriority w:val="9"/>
    <w:unhideWhenUsed/>
    <w:qFormat/>
    <w:pPr>
      <w:spacing w:before="260" w:after="260"/>
      <w:outlineLvl w:val="0"/>
    </w:pPr>
    <w:rPr>
      <w:b/>
      <w:bCs/>
      <w:sz w:val="40"/>
      <w:szCs w:val="40"/>
    </w:rPr>
  </w:style>
  <w:style w:type="paragraph" w:customStyle="1" w:styleId="127cfc9d-d308-4cde-85de-c4a07d029922">
    <w:name w:val="石墨文档中标题"/>
    <w:next w:val="a3"/>
    <w:uiPriority w:val="9"/>
    <w:unhideWhenUsed/>
    <w:qFormat/>
    <w:pPr>
      <w:spacing w:before="260" w:after="260"/>
      <w:outlineLvl w:val="1"/>
    </w:pPr>
    <w:rPr>
      <w:b/>
      <w:bCs/>
      <w:sz w:val="36"/>
      <w:szCs w:val="36"/>
    </w:rPr>
  </w:style>
  <w:style w:type="paragraph" w:customStyle="1" w:styleId="b4a3312b-d10c-4b14-8da8-568c9c3beed7">
    <w:name w:val="石墨文档小标题"/>
    <w:next w:val="a3"/>
    <w:uiPriority w:val="9"/>
    <w:unhideWhenUsed/>
    <w:qFormat/>
    <w:pPr>
      <w:spacing w:before="260" w:after="260"/>
      <w:outlineLvl w:val="2"/>
    </w:pPr>
    <w:rPr>
      <w:b/>
      <w:bCs/>
      <w:sz w:val="32"/>
      <w:szCs w:val="32"/>
    </w:rPr>
  </w:style>
  <w:style w:type="paragraph" w:customStyle="1" w:styleId="78f67159-1238-4b98-a792-efed16fa451b">
    <w:name w:val="石墨文档标题"/>
    <w:next w:val="a3"/>
    <w:uiPriority w:val="9"/>
    <w:unhideWhenUsed/>
    <w:qFormat/>
    <w:pPr>
      <w:spacing w:before="260" w:after="260"/>
      <w:outlineLvl w:val="3"/>
    </w:pPr>
    <w:rPr>
      <w:b/>
      <w:bCs/>
      <w:sz w:val="56"/>
      <w:szCs w:val="56"/>
    </w:rPr>
  </w:style>
  <w:style w:type="paragraph" w:customStyle="1" w:styleId="a14eb73a-f6e4-40a4-97fe-01cff208ed9b">
    <w:name w:val="石墨文档引用"/>
    <w:qFormat/>
    <w:pPr>
      <w:pBdr>
        <w:left w:val="single" w:sz="30" w:space="10" w:color="F0F0F0"/>
      </w:pBdr>
    </w:pPr>
    <w:rPr>
      <w:color w:val="ADADAD"/>
    </w:rPr>
  </w:style>
  <w:style w:type="paragraph" w:default="1" w:styleId="ea91e946-9053-4bd7-abbf-8a785d5b2777">
    <w:name w:val="Normal"/>
    <w:qFormat/>
    <w:pPr>
      <w:widowControl w:val="0"/>
      <w:jc w:val="both"/>
    </w:pPr>
  </w:style>
  <w:style w:type="character" w:default="1" w:styleId="a8e257b9-5873-45bb-bad5-0bf0b2aaf928">
    <w:name w:val="Default Paragraph Font"/>
    <w:uiPriority w:val="1"/>
    <w:semiHidden/>
    <w:unhideWhenUsed/>
  </w:style>
  <w:style w:type="table" w:default="1" w:styleId="1ce9e377-9c70-4997-a81d-c52b25bb00b4">
    <w:name w:val="Normal Table"/>
    <w:uiPriority w:val="99"/>
    <w:semiHidden/>
    <w:unhideWhenUsed/>
    <w:tblPr>
      <w:tblInd w:w="0" w:type="dxa"/>
      <w:tblCellMar>
        <w:top w:w="0" w:type="dxa"/>
        <w:left w:w="108" w:type="dxa"/>
        <w:bottom w:w="0" w:type="dxa"/>
        <w:right w:w="108" w:type="dxa"/>
      </w:tblCellMar>
    </w:tblPr>
  </w:style>
  <w:style w:type="numbering" w:default="1" w:styleId="e1dec39c-bd45-45d7-b8fa-08fa57d51bdf">
    <w:name w:val="No List"/>
    <w:uiPriority w:val="99"/>
    <w:semiHidden/>
    <w:unhideWhenUsed/>
  </w:style>
  <w:style w:type="paragraph" w:customStyle="1" w:styleId="c0119b2d-e12c-421b-94b9-2417c9c8ba7b">
    <w:name w:val="石墨文档正文"/>
    <w:qFormat/>
    <w:rPr>
      <w:szCs w:val="22"/>
    </w:rPr>
  </w:style>
  <w:style w:type="paragraph" w:customStyle="1" w:styleId="a23624ba-6e0a-4501-86d8-cfa4fca07d2f">
    <w:name w:val="石墨文档副标题"/>
    <w:qFormat/>
    <w:rPr>
      <w:color w:val="888888"/>
      <w:sz w:val="48"/>
      <w:szCs w:val="48"/>
    </w:rPr>
  </w:style>
  <w:style w:type="paragraph" w:customStyle="1" w:styleId="749a8c29-7827-49d1-87dd-d04844d1abe1">
    <w:name w:val="石墨文档大标题"/>
    <w:next w:val="a3"/>
    <w:uiPriority w:val="9"/>
    <w:unhideWhenUsed/>
    <w:qFormat/>
    <w:pPr>
      <w:spacing w:before="260" w:after="260"/>
      <w:outlineLvl w:val="0"/>
    </w:pPr>
    <w:rPr>
      <w:b/>
      <w:bCs/>
      <w:sz w:val="40"/>
      <w:szCs w:val="40"/>
    </w:rPr>
  </w:style>
  <w:style w:type="paragraph" w:customStyle="1" w:styleId="e86188e9-2017-4e3a-b009-4f39a6bcf45e">
    <w:name w:val="石墨文档中标题"/>
    <w:next w:val="a3"/>
    <w:uiPriority w:val="9"/>
    <w:unhideWhenUsed/>
    <w:qFormat/>
    <w:pPr>
      <w:spacing w:before="260" w:after="260"/>
      <w:outlineLvl w:val="1"/>
    </w:pPr>
    <w:rPr>
      <w:b/>
      <w:bCs/>
      <w:sz w:val="36"/>
      <w:szCs w:val="36"/>
    </w:rPr>
  </w:style>
  <w:style w:type="paragraph" w:customStyle="1" w:styleId="82f7b91c-5d28-4eaa-8c19-2c7820fc4f03">
    <w:name w:val="石墨文档小标题"/>
    <w:next w:val="a3"/>
    <w:uiPriority w:val="9"/>
    <w:unhideWhenUsed/>
    <w:qFormat/>
    <w:pPr>
      <w:spacing w:before="260" w:after="260"/>
      <w:outlineLvl w:val="2"/>
    </w:pPr>
    <w:rPr>
      <w:b/>
      <w:bCs/>
      <w:sz w:val="32"/>
      <w:szCs w:val="32"/>
    </w:rPr>
  </w:style>
  <w:style w:type="paragraph" w:customStyle="1" w:styleId="8c7dac7e-6db8-4ad7-b3d5-3ae999f82f76">
    <w:name w:val="石墨文档标题"/>
    <w:next w:val="a3"/>
    <w:uiPriority w:val="9"/>
    <w:unhideWhenUsed/>
    <w:qFormat/>
    <w:pPr>
      <w:spacing w:before="260" w:after="260"/>
      <w:outlineLvl w:val="3"/>
    </w:pPr>
    <w:rPr>
      <w:b/>
      <w:bCs/>
      <w:sz w:val="56"/>
      <w:szCs w:val="56"/>
    </w:rPr>
  </w:style>
  <w:style w:type="paragraph" w:customStyle="1" w:styleId="115d79a0-4d96-426c-8319-2a57f2197b7d">
    <w:name w:val="石墨文档引用"/>
    <w:qFormat/>
    <w:pPr>
      <w:pBdr>
        <w:left w:val="single" w:sz="30" w:space="10" w:color="F0F0F0"/>
      </w:pBdr>
    </w:pPr>
    <w:rPr>
      <w:color w:val="ADADAD"/>
    </w:rPr>
  </w:style>
  <w:style w:type="paragraph" w:default="1" w:styleId="b69b334f-4f8d-4fb6-ab41-544c5c4956f2">
    <w:name w:val="Normal"/>
    <w:qFormat/>
    <w:pPr>
      <w:widowControl w:val="0"/>
      <w:jc w:val="both"/>
    </w:pPr>
  </w:style>
  <w:style w:type="character" w:default="1" w:styleId="f0eb9a62-027d-4d31-810e-1c45575b7749">
    <w:name w:val="Default Paragraph Font"/>
    <w:uiPriority w:val="1"/>
    <w:semiHidden/>
    <w:unhideWhenUsed/>
  </w:style>
  <w:style w:type="table" w:default="1" w:styleId="d5b0b130-7ef3-4496-bb1c-6003e2abfb60">
    <w:name w:val="Normal Table"/>
    <w:uiPriority w:val="99"/>
    <w:semiHidden/>
    <w:unhideWhenUsed/>
    <w:tblPr>
      <w:tblInd w:w="0" w:type="dxa"/>
      <w:tblCellMar>
        <w:top w:w="0" w:type="dxa"/>
        <w:left w:w="108" w:type="dxa"/>
        <w:bottom w:w="0" w:type="dxa"/>
        <w:right w:w="108" w:type="dxa"/>
      </w:tblCellMar>
    </w:tblPr>
  </w:style>
  <w:style w:type="numbering" w:default="1" w:styleId="16a1ab0b-00eb-4eec-a758-67319af76f93">
    <w:name w:val="No List"/>
    <w:uiPriority w:val="99"/>
    <w:semiHidden/>
    <w:unhideWhenUsed/>
  </w:style>
  <w:style w:type="paragraph" w:customStyle="1" w:styleId="65be8fd7-0408-45b9-8428-ca8cc0298c97">
    <w:name w:val="石墨文档正文"/>
    <w:qFormat/>
    <w:rPr>
      <w:szCs w:val="22"/>
    </w:rPr>
  </w:style>
  <w:style w:type="paragraph" w:customStyle="1" w:styleId="5e27f425-a807-4c55-8fcb-167796c2ecd5">
    <w:name w:val="石墨文档副标题"/>
    <w:qFormat/>
    <w:rPr>
      <w:color w:val="888888"/>
      <w:sz w:val="48"/>
      <w:szCs w:val="48"/>
    </w:rPr>
  </w:style>
  <w:style w:type="paragraph" w:customStyle="1" w:styleId="84b3894c-6210-472c-a4af-1ed492906298">
    <w:name w:val="石墨文档大标题"/>
    <w:next w:val="a3"/>
    <w:uiPriority w:val="9"/>
    <w:unhideWhenUsed/>
    <w:qFormat/>
    <w:pPr>
      <w:spacing w:before="260" w:after="260"/>
      <w:outlineLvl w:val="0"/>
    </w:pPr>
    <w:rPr>
      <w:b/>
      <w:bCs/>
      <w:sz w:val="40"/>
      <w:szCs w:val="40"/>
    </w:rPr>
  </w:style>
  <w:style w:type="paragraph" w:customStyle="1" w:styleId="41edae9f-c0af-43a5-b3c9-f881077959be">
    <w:name w:val="石墨文档中标题"/>
    <w:next w:val="a3"/>
    <w:uiPriority w:val="9"/>
    <w:unhideWhenUsed/>
    <w:qFormat/>
    <w:pPr>
      <w:spacing w:before="260" w:after="260"/>
      <w:outlineLvl w:val="1"/>
    </w:pPr>
    <w:rPr>
      <w:b/>
      <w:bCs/>
      <w:sz w:val="36"/>
      <w:szCs w:val="36"/>
    </w:rPr>
  </w:style>
  <w:style w:type="paragraph" w:customStyle="1" w:styleId="1fec8425-e798-41c2-9383-9504d2072e5d">
    <w:name w:val="石墨文档小标题"/>
    <w:next w:val="a3"/>
    <w:uiPriority w:val="9"/>
    <w:unhideWhenUsed/>
    <w:qFormat/>
    <w:pPr>
      <w:spacing w:before="260" w:after="260"/>
      <w:outlineLvl w:val="2"/>
    </w:pPr>
    <w:rPr>
      <w:b/>
      <w:bCs/>
      <w:sz w:val="32"/>
      <w:szCs w:val="32"/>
    </w:rPr>
  </w:style>
  <w:style w:type="paragraph" w:customStyle="1" w:styleId="95b76e29-61aa-4a8a-ad27-d09d73f668ea">
    <w:name w:val="石墨文档标题"/>
    <w:next w:val="a3"/>
    <w:uiPriority w:val="9"/>
    <w:unhideWhenUsed/>
    <w:qFormat/>
    <w:pPr>
      <w:spacing w:before="260" w:after="260"/>
      <w:outlineLvl w:val="3"/>
    </w:pPr>
    <w:rPr>
      <w:b/>
      <w:bCs/>
      <w:sz w:val="56"/>
      <w:szCs w:val="56"/>
    </w:rPr>
  </w:style>
  <w:style w:type="paragraph" w:customStyle="1" w:styleId="0710e90b-17e3-4942-bb59-b4ae58f9e91c">
    <w:name w:val="石墨文档引用"/>
    <w:qFormat/>
    <w:pPr>
      <w:pBdr>
        <w:left w:val="single" w:sz="30" w:space="10" w:color="F0F0F0"/>
      </w:pBdr>
    </w:pPr>
    <w:rPr>
      <w:color w:val="ADADAD"/>
    </w:rPr>
  </w:style>
  <w:style w:type="paragraph" w:default="1" w:styleId="be744304-614a-41fe-88a6-2d62fb5875f5">
    <w:name w:val="Normal"/>
    <w:qFormat/>
    <w:pPr>
      <w:widowControl w:val="0"/>
      <w:jc w:val="both"/>
    </w:pPr>
  </w:style>
  <w:style w:type="character" w:default="1" w:styleId="82b805fa-4931-4e82-813a-0d2ddfc759d8">
    <w:name w:val="Default Paragraph Font"/>
    <w:uiPriority w:val="1"/>
    <w:semiHidden/>
    <w:unhideWhenUsed/>
  </w:style>
  <w:style w:type="table" w:default="1" w:styleId="0f6c7e21-1f98-4669-8cdd-49d1c157e419">
    <w:name w:val="Normal Table"/>
    <w:uiPriority w:val="99"/>
    <w:semiHidden/>
    <w:unhideWhenUsed/>
    <w:tblPr>
      <w:tblInd w:w="0" w:type="dxa"/>
      <w:tblCellMar>
        <w:top w:w="0" w:type="dxa"/>
        <w:left w:w="108" w:type="dxa"/>
        <w:bottom w:w="0" w:type="dxa"/>
        <w:right w:w="108" w:type="dxa"/>
      </w:tblCellMar>
    </w:tblPr>
  </w:style>
  <w:style w:type="numbering" w:default="1" w:styleId="d57a6ba1-f325-4f03-92f3-b8af896d2ac1">
    <w:name w:val="No List"/>
    <w:uiPriority w:val="99"/>
    <w:semiHidden/>
    <w:unhideWhenUsed/>
  </w:style>
  <w:style w:type="paragraph" w:customStyle="1" w:styleId="8e644db2-011f-4365-8e5b-cbb30c048278">
    <w:name w:val="石墨文档正文"/>
    <w:qFormat/>
    <w:rPr>
      <w:szCs w:val="22"/>
    </w:rPr>
  </w:style>
  <w:style w:type="paragraph" w:customStyle="1" w:styleId="cf27b2e1-b592-43a3-8f69-236e147769f4">
    <w:name w:val="石墨文档副标题"/>
    <w:qFormat/>
    <w:rPr>
      <w:color w:val="888888"/>
      <w:sz w:val="48"/>
      <w:szCs w:val="48"/>
    </w:rPr>
  </w:style>
  <w:style w:type="paragraph" w:customStyle="1" w:styleId="8524ac17-fb80-47db-8a5a-475faad5fdad">
    <w:name w:val="石墨文档大标题"/>
    <w:next w:val="a3"/>
    <w:uiPriority w:val="9"/>
    <w:unhideWhenUsed/>
    <w:qFormat/>
    <w:pPr>
      <w:spacing w:before="260" w:after="260"/>
      <w:outlineLvl w:val="0"/>
    </w:pPr>
    <w:rPr>
      <w:b/>
      <w:bCs/>
      <w:sz w:val="40"/>
      <w:szCs w:val="40"/>
    </w:rPr>
  </w:style>
  <w:style w:type="paragraph" w:customStyle="1" w:styleId="39dea017-5e3d-477c-9d43-cacb856b5d3b">
    <w:name w:val="石墨文档中标题"/>
    <w:next w:val="a3"/>
    <w:uiPriority w:val="9"/>
    <w:unhideWhenUsed/>
    <w:qFormat/>
    <w:pPr>
      <w:spacing w:before="260" w:after="260"/>
      <w:outlineLvl w:val="1"/>
    </w:pPr>
    <w:rPr>
      <w:b/>
      <w:bCs/>
      <w:sz w:val="36"/>
      <w:szCs w:val="36"/>
    </w:rPr>
  </w:style>
  <w:style w:type="paragraph" w:customStyle="1" w:styleId="14fd40dd-ba4a-40e7-ac21-b0dbffb6631f">
    <w:name w:val="石墨文档小标题"/>
    <w:next w:val="a3"/>
    <w:uiPriority w:val="9"/>
    <w:unhideWhenUsed/>
    <w:qFormat/>
    <w:pPr>
      <w:spacing w:before="260" w:after="260"/>
      <w:outlineLvl w:val="2"/>
    </w:pPr>
    <w:rPr>
      <w:b/>
      <w:bCs/>
      <w:sz w:val="32"/>
      <w:szCs w:val="32"/>
    </w:rPr>
  </w:style>
  <w:style w:type="paragraph" w:customStyle="1" w:styleId="276f6964-e3c9-435e-b903-6666b776574f">
    <w:name w:val="石墨文档标题"/>
    <w:next w:val="a3"/>
    <w:uiPriority w:val="9"/>
    <w:unhideWhenUsed/>
    <w:qFormat/>
    <w:pPr>
      <w:spacing w:before="260" w:after="260"/>
      <w:outlineLvl w:val="3"/>
    </w:pPr>
    <w:rPr>
      <w:b/>
      <w:bCs/>
      <w:sz w:val="56"/>
      <w:szCs w:val="56"/>
    </w:rPr>
  </w:style>
  <w:style w:type="paragraph" w:customStyle="1" w:styleId="73922529-ae49-4c27-afe3-f0a1c0dde0d3">
    <w:name w:val="石墨文档引用"/>
    <w:qFormat/>
    <w:pPr>
      <w:pBdr>
        <w:left w:val="single" w:sz="30" w:space="10" w:color="F0F0F0"/>
      </w:pBdr>
    </w:pPr>
    <w:rPr>
      <w:color w:val="ADADAD"/>
    </w:rPr>
  </w:style>
  <w:style w:type="paragraph" w:default="1" w:styleId="3646587f-f581-4c69-98e7-84035c39d301">
    <w:name w:val="Normal"/>
    <w:qFormat/>
    <w:pPr>
      <w:widowControl w:val="0"/>
      <w:jc w:val="both"/>
    </w:pPr>
  </w:style>
  <w:style w:type="character" w:default="1" w:styleId="6fc2f4a9-3310-4c67-96f3-b3490d78cc8f">
    <w:name w:val="Default Paragraph Font"/>
    <w:uiPriority w:val="1"/>
    <w:semiHidden/>
    <w:unhideWhenUsed/>
  </w:style>
  <w:style w:type="table" w:default="1" w:styleId="47828d32-0b4c-4392-9940-e2eef276d35f">
    <w:name w:val="Normal Table"/>
    <w:uiPriority w:val="99"/>
    <w:semiHidden/>
    <w:unhideWhenUsed/>
    <w:tblPr>
      <w:tblInd w:w="0" w:type="dxa"/>
      <w:tblCellMar>
        <w:top w:w="0" w:type="dxa"/>
        <w:left w:w="108" w:type="dxa"/>
        <w:bottom w:w="0" w:type="dxa"/>
        <w:right w:w="108" w:type="dxa"/>
      </w:tblCellMar>
    </w:tblPr>
  </w:style>
  <w:style w:type="numbering" w:default="1" w:styleId="b60d6614-e16b-498b-8e04-24071d6ab6eb">
    <w:name w:val="No List"/>
    <w:uiPriority w:val="99"/>
    <w:semiHidden/>
    <w:unhideWhenUsed/>
  </w:style>
  <w:style w:type="paragraph" w:customStyle="1" w:styleId="94201880-bad1-455c-a33c-729fe6d3f882">
    <w:name w:val="石墨文档正文"/>
    <w:qFormat/>
    <w:rPr>
      <w:szCs w:val="22"/>
    </w:rPr>
  </w:style>
  <w:style w:type="paragraph" w:customStyle="1" w:styleId="68fb601a-12be-4ab1-af66-c94bf8809261">
    <w:name w:val="石墨文档副标题"/>
    <w:qFormat/>
    <w:rPr>
      <w:color w:val="888888"/>
      <w:sz w:val="48"/>
      <w:szCs w:val="48"/>
    </w:rPr>
  </w:style>
  <w:style w:type="paragraph" w:customStyle="1" w:styleId="840456c4-7573-4d00-962a-1b6ecde6d0d8">
    <w:name w:val="石墨文档大标题"/>
    <w:next w:val="a3"/>
    <w:uiPriority w:val="9"/>
    <w:unhideWhenUsed/>
    <w:qFormat/>
    <w:pPr>
      <w:spacing w:before="260" w:after="260"/>
      <w:outlineLvl w:val="0"/>
    </w:pPr>
    <w:rPr>
      <w:b/>
      <w:bCs/>
      <w:sz w:val="40"/>
      <w:szCs w:val="40"/>
    </w:rPr>
  </w:style>
  <w:style w:type="paragraph" w:customStyle="1" w:styleId="c567e5a1-6ec1-4d1b-9f7c-7a0323ba7352">
    <w:name w:val="石墨文档中标题"/>
    <w:next w:val="a3"/>
    <w:uiPriority w:val="9"/>
    <w:unhideWhenUsed/>
    <w:qFormat/>
    <w:pPr>
      <w:spacing w:before="260" w:after="260"/>
      <w:outlineLvl w:val="1"/>
    </w:pPr>
    <w:rPr>
      <w:b/>
      <w:bCs/>
      <w:sz w:val="36"/>
      <w:szCs w:val="36"/>
    </w:rPr>
  </w:style>
  <w:style w:type="paragraph" w:customStyle="1" w:styleId="a0171520-806e-4150-bb36-9031c8af2304">
    <w:name w:val="石墨文档小标题"/>
    <w:next w:val="a3"/>
    <w:uiPriority w:val="9"/>
    <w:unhideWhenUsed/>
    <w:qFormat/>
    <w:pPr>
      <w:spacing w:before="260" w:after="260"/>
      <w:outlineLvl w:val="2"/>
    </w:pPr>
    <w:rPr>
      <w:b/>
      <w:bCs/>
      <w:sz w:val="32"/>
      <w:szCs w:val="32"/>
    </w:rPr>
  </w:style>
  <w:style w:type="paragraph" w:customStyle="1" w:styleId="cebe2b97-a184-4628-a05b-a098ae0c44d0">
    <w:name w:val="石墨文档标题"/>
    <w:next w:val="a3"/>
    <w:uiPriority w:val="9"/>
    <w:unhideWhenUsed/>
    <w:qFormat/>
    <w:pPr>
      <w:spacing w:before="260" w:after="260"/>
      <w:outlineLvl w:val="3"/>
    </w:pPr>
    <w:rPr>
      <w:b/>
      <w:bCs/>
      <w:sz w:val="56"/>
      <w:szCs w:val="56"/>
    </w:rPr>
  </w:style>
  <w:style w:type="paragraph" w:customStyle="1" w:styleId="d54ac682-f98f-44df-9379-3efc12f17f78">
    <w:name w:val="石墨文档引用"/>
    <w:qFormat/>
    <w:pPr>
      <w:pBdr>
        <w:left w:val="single" w:sz="30" w:space="10" w:color="F0F0F0"/>
      </w:pBdr>
    </w:pPr>
    <w:rPr>
      <w:color w:val="ADADAD"/>
    </w:rPr>
  </w:style>
  <w:style w:type="paragraph" w:default="1" w:styleId="62b2c719-247c-4665-bcf7-de8ec583c69f">
    <w:name w:val="Normal"/>
    <w:qFormat/>
    <w:pPr>
      <w:widowControl w:val="0"/>
      <w:jc w:val="both"/>
    </w:pPr>
  </w:style>
  <w:style w:type="character" w:default="1" w:styleId="1cb9fcf4-126e-45de-b2bb-b408346f74ac">
    <w:name w:val="Default Paragraph Font"/>
    <w:uiPriority w:val="1"/>
    <w:semiHidden/>
    <w:unhideWhenUsed/>
  </w:style>
  <w:style w:type="table" w:default="1" w:styleId="33e86efa-632b-4433-9749-8e7b6973d847">
    <w:name w:val="Normal Table"/>
    <w:uiPriority w:val="99"/>
    <w:semiHidden/>
    <w:unhideWhenUsed/>
    <w:tblPr>
      <w:tblInd w:w="0" w:type="dxa"/>
      <w:tblCellMar>
        <w:top w:w="0" w:type="dxa"/>
        <w:left w:w="108" w:type="dxa"/>
        <w:bottom w:w="0" w:type="dxa"/>
        <w:right w:w="108" w:type="dxa"/>
      </w:tblCellMar>
    </w:tblPr>
  </w:style>
  <w:style w:type="numbering" w:default="1" w:styleId="48266fd2-2d2a-4cf8-9824-72608a97e3fb">
    <w:name w:val="No List"/>
    <w:uiPriority w:val="99"/>
    <w:semiHidden/>
    <w:unhideWhenUsed/>
  </w:style>
  <w:style w:type="paragraph" w:customStyle="1" w:styleId="35e64e42-0fdb-44d6-a921-5faed24bf540">
    <w:name w:val="石墨文档正文"/>
    <w:qFormat/>
    <w:rPr>
      <w:szCs w:val="22"/>
    </w:rPr>
  </w:style>
  <w:style w:type="paragraph" w:customStyle="1" w:styleId="ac3039e2-2b18-4b8f-b6c8-12fd78b352f2">
    <w:name w:val="石墨文档副标题"/>
    <w:qFormat/>
    <w:rPr>
      <w:color w:val="888888"/>
      <w:sz w:val="48"/>
      <w:szCs w:val="48"/>
    </w:rPr>
  </w:style>
  <w:style w:type="paragraph" w:customStyle="1" w:styleId="279afbda-b4d7-40b4-b3f2-3822cb86c501">
    <w:name w:val="石墨文档大标题"/>
    <w:next w:val="a3"/>
    <w:uiPriority w:val="9"/>
    <w:unhideWhenUsed/>
    <w:qFormat/>
    <w:pPr>
      <w:spacing w:before="260" w:after="260"/>
      <w:outlineLvl w:val="0"/>
    </w:pPr>
    <w:rPr>
      <w:b/>
      <w:bCs/>
      <w:sz w:val="40"/>
      <w:szCs w:val="40"/>
    </w:rPr>
  </w:style>
  <w:style w:type="paragraph" w:customStyle="1" w:styleId="4ce9054a-674c-4247-a46b-ef057290f149">
    <w:name w:val="石墨文档中标题"/>
    <w:next w:val="a3"/>
    <w:uiPriority w:val="9"/>
    <w:unhideWhenUsed/>
    <w:qFormat/>
    <w:pPr>
      <w:spacing w:before="260" w:after="260"/>
      <w:outlineLvl w:val="1"/>
    </w:pPr>
    <w:rPr>
      <w:b/>
      <w:bCs/>
      <w:sz w:val="36"/>
      <w:szCs w:val="36"/>
    </w:rPr>
  </w:style>
  <w:style w:type="paragraph" w:customStyle="1" w:styleId="80caee81-f97c-4d3f-b0d8-035bc203610c">
    <w:name w:val="石墨文档小标题"/>
    <w:next w:val="a3"/>
    <w:uiPriority w:val="9"/>
    <w:unhideWhenUsed/>
    <w:qFormat/>
    <w:pPr>
      <w:spacing w:before="260" w:after="260"/>
      <w:outlineLvl w:val="2"/>
    </w:pPr>
    <w:rPr>
      <w:b/>
      <w:bCs/>
      <w:sz w:val="32"/>
      <w:szCs w:val="32"/>
    </w:rPr>
  </w:style>
  <w:style w:type="paragraph" w:customStyle="1" w:styleId="5de0f8a6-7dfb-45e4-9453-7abdb9936051">
    <w:name w:val="石墨文档标题"/>
    <w:next w:val="a3"/>
    <w:uiPriority w:val="9"/>
    <w:unhideWhenUsed/>
    <w:qFormat/>
    <w:pPr>
      <w:spacing w:before="260" w:after="260"/>
      <w:outlineLvl w:val="3"/>
    </w:pPr>
    <w:rPr>
      <w:b/>
      <w:bCs/>
      <w:sz w:val="56"/>
      <w:szCs w:val="56"/>
    </w:rPr>
  </w:style>
  <w:style w:type="paragraph" w:customStyle="1" w:styleId="aca46464-a856-441d-9129-3bb51e06ebc4">
    <w:name w:val="石墨文档引用"/>
    <w:qFormat/>
    <w:pPr>
      <w:pBdr>
        <w:left w:val="single" w:sz="30" w:space="10" w:color="F0F0F0"/>
      </w:pBdr>
    </w:pPr>
    <w:rPr>
      <w:color w:val="ADADAD"/>
    </w:rPr>
  </w:style>
  <w:style w:type="paragraph" w:default="1" w:styleId="187061a4-9394-481d-a650-08245ee4cb31">
    <w:name w:val="Normal"/>
    <w:qFormat/>
    <w:pPr>
      <w:widowControl w:val="0"/>
      <w:jc w:val="both"/>
    </w:pPr>
  </w:style>
  <w:style w:type="character" w:default="1" w:styleId="d1f6dee5-d46a-4547-a1be-b3d7ac76a361">
    <w:name w:val="Default Paragraph Font"/>
    <w:uiPriority w:val="1"/>
    <w:semiHidden/>
    <w:unhideWhenUsed/>
  </w:style>
  <w:style w:type="table" w:default="1" w:styleId="82415a1f-2fa1-40e7-8e65-b177a5cde7b2">
    <w:name w:val="Normal Table"/>
    <w:uiPriority w:val="99"/>
    <w:semiHidden/>
    <w:unhideWhenUsed/>
    <w:tblPr>
      <w:tblInd w:w="0" w:type="dxa"/>
      <w:tblCellMar>
        <w:top w:w="0" w:type="dxa"/>
        <w:left w:w="108" w:type="dxa"/>
        <w:bottom w:w="0" w:type="dxa"/>
        <w:right w:w="108" w:type="dxa"/>
      </w:tblCellMar>
    </w:tblPr>
  </w:style>
  <w:style w:type="numbering" w:default="1" w:styleId="b9b3cc5e-f0be-47c4-a50d-a724e10ce53c">
    <w:name w:val="No List"/>
    <w:uiPriority w:val="99"/>
    <w:semiHidden/>
    <w:unhideWhenUsed/>
  </w:style>
  <w:style w:type="paragraph" w:customStyle="1" w:styleId="96fcca3d-da8f-41ba-8a15-a2bef527a074">
    <w:name w:val="石墨文档正文"/>
    <w:qFormat/>
    <w:rPr>
      <w:szCs w:val="22"/>
    </w:rPr>
  </w:style>
  <w:style w:type="paragraph" w:customStyle="1" w:styleId="64e8f618-d4a2-4c06-973d-1a4f190dc3f0">
    <w:name w:val="石墨文档副标题"/>
    <w:qFormat/>
    <w:rPr>
      <w:color w:val="888888"/>
      <w:sz w:val="48"/>
      <w:szCs w:val="48"/>
    </w:rPr>
  </w:style>
  <w:style w:type="paragraph" w:customStyle="1" w:styleId="31bea4f5-5002-455d-a2ff-69f2cda2a683">
    <w:name w:val="石墨文档大标题"/>
    <w:next w:val="a3"/>
    <w:uiPriority w:val="9"/>
    <w:unhideWhenUsed/>
    <w:qFormat/>
    <w:pPr>
      <w:spacing w:before="260" w:after="260"/>
      <w:outlineLvl w:val="0"/>
    </w:pPr>
    <w:rPr>
      <w:b/>
      <w:bCs/>
      <w:sz w:val="40"/>
      <w:szCs w:val="40"/>
    </w:rPr>
  </w:style>
  <w:style w:type="paragraph" w:customStyle="1" w:styleId="6c738fb8-31ef-4082-8aea-67f9bdfd3695">
    <w:name w:val="石墨文档中标题"/>
    <w:next w:val="a3"/>
    <w:uiPriority w:val="9"/>
    <w:unhideWhenUsed/>
    <w:qFormat/>
    <w:pPr>
      <w:spacing w:before="260" w:after="260"/>
      <w:outlineLvl w:val="1"/>
    </w:pPr>
    <w:rPr>
      <w:b/>
      <w:bCs/>
      <w:sz w:val="36"/>
      <w:szCs w:val="36"/>
    </w:rPr>
  </w:style>
  <w:style w:type="paragraph" w:customStyle="1" w:styleId="5d3f3f20-910d-45f4-be90-723de3551c11">
    <w:name w:val="石墨文档小标题"/>
    <w:next w:val="a3"/>
    <w:uiPriority w:val="9"/>
    <w:unhideWhenUsed/>
    <w:qFormat/>
    <w:pPr>
      <w:spacing w:before="260" w:after="260"/>
      <w:outlineLvl w:val="2"/>
    </w:pPr>
    <w:rPr>
      <w:b/>
      <w:bCs/>
      <w:sz w:val="32"/>
      <w:szCs w:val="32"/>
    </w:rPr>
  </w:style>
  <w:style w:type="paragraph" w:customStyle="1" w:styleId="6d853ce2-3bfd-4cd6-b0ce-2350976c0929">
    <w:name w:val="石墨文档标题"/>
    <w:next w:val="a3"/>
    <w:uiPriority w:val="9"/>
    <w:unhideWhenUsed/>
    <w:qFormat/>
    <w:pPr>
      <w:spacing w:before="260" w:after="260"/>
      <w:outlineLvl w:val="3"/>
    </w:pPr>
    <w:rPr>
      <w:b/>
      <w:bCs/>
      <w:sz w:val="56"/>
      <w:szCs w:val="56"/>
    </w:rPr>
  </w:style>
  <w:style w:type="paragraph" w:customStyle="1" w:styleId="5da9add0-cd73-4c4a-a592-865ec5f6fa42">
    <w:name w:val="石墨文档引用"/>
    <w:qFormat/>
    <w:pPr>
      <w:pBdr>
        <w:left w:val="single" w:sz="30" w:space="10" w:color="F0F0F0"/>
      </w:pBdr>
    </w:pPr>
    <w:rPr>
      <w:color w:val="ADADAD"/>
    </w:rPr>
  </w:style>
  <w:style w:type="paragraph" w:default="1" w:styleId="4e5a7b08-4f92-4b1a-8550-401da8864f6f">
    <w:name w:val="Normal"/>
    <w:qFormat/>
    <w:pPr>
      <w:widowControl w:val="0"/>
      <w:jc w:val="both"/>
    </w:pPr>
  </w:style>
  <w:style w:type="character" w:default="1" w:styleId="e9437302-cc9a-46ce-afa7-a0c7280a6f6e">
    <w:name w:val="Default Paragraph Font"/>
    <w:uiPriority w:val="1"/>
    <w:semiHidden/>
    <w:unhideWhenUsed/>
  </w:style>
  <w:style w:type="table" w:default="1" w:styleId="7060cb4f-1205-4c21-83d4-d818d1f34ba5">
    <w:name w:val="Normal Table"/>
    <w:uiPriority w:val="99"/>
    <w:semiHidden/>
    <w:unhideWhenUsed/>
    <w:tblPr>
      <w:tblInd w:w="0" w:type="dxa"/>
      <w:tblCellMar>
        <w:top w:w="0" w:type="dxa"/>
        <w:left w:w="108" w:type="dxa"/>
        <w:bottom w:w="0" w:type="dxa"/>
        <w:right w:w="108" w:type="dxa"/>
      </w:tblCellMar>
    </w:tblPr>
  </w:style>
  <w:style w:type="numbering" w:default="1" w:styleId="4d7ab517-d102-4392-91e8-a4cd5c6d8a21">
    <w:name w:val="No List"/>
    <w:uiPriority w:val="99"/>
    <w:semiHidden/>
    <w:unhideWhenUsed/>
  </w:style>
  <w:style w:type="paragraph" w:customStyle="1" w:styleId="ce9eda45-dccd-4f1b-8f84-7329c40b2f12">
    <w:name w:val="石墨文档正文"/>
    <w:qFormat/>
    <w:rPr>
      <w:szCs w:val="22"/>
    </w:rPr>
  </w:style>
  <w:style w:type="paragraph" w:customStyle="1" w:styleId="13b265bb-b154-4d84-a5d1-d9b6076678ea">
    <w:name w:val="石墨文档副标题"/>
    <w:qFormat/>
    <w:rPr>
      <w:color w:val="888888"/>
      <w:sz w:val="48"/>
      <w:szCs w:val="48"/>
    </w:rPr>
  </w:style>
  <w:style w:type="paragraph" w:customStyle="1" w:styleId="1c2d55d2-9665-4195-943c-1fb9460f2841">
    <w:name w:val="石墨文档大标题"/>
    <w:next w:val="a3"/>
    <w:uiPriority w:val="9"/>
    <w:unhideWhenUsed/>
    <w:qFormat/>
    <w:pPr>
      <w:spacing w:before="260" w:after="260"/>
      <w:outlineLvl w:val="0"/>
    </w:pPr>
    <w:rPr>
      <w:b/>
      <w:bCs/>
      <w:sz w:val="40"/>
      <w:szCs w:val="40"/>
    </w:rPr>
  </w:style>
  <w:style w:type="paragraph" w:customStyle="1" w:styleId="10b6aa44-d20c-4d1f-b21d-e36cc2b5b9eb">
    <w:name w:val="石墨文档中标题"/>
    <w:next w:val="a3"/>
    <w:uiPriority w:val="9"/>
    <w:unhideWhenUsed/>
    <w:qFormat/>
    <w:pPr>
      <w:spacing w:before="260" w:after="260"/>
      <w:outlineLvl w:val="1"/>
    </w:pPr>
    <w:rPr>
      <w:b/>
      <w:bCs/>
      <w:sz w:val="36"/>
      <w:szCs w:val="36"/>
    </w:rPr>
  </w:style>
  <w:style w:type="paragraph" w:customStyle="1" w:styleId="228ed6f6-c081-4911-96f2-9a7e832bd480">
    <w:name w:val="石墨文档小标题"/>
    <w:next w:val="a3"/>
    <w:uiPriority w:val="9"/>
    <w:unhideWhenUsed/>
    <w:qFormat/>
    <w:pPr>
      <w:spacing w:before="260" w:after="260"/>
      <w:outlineLvl w:val="2"/>
    </w:pPr>
    <w:rPr>
      <w:b/>
      <w:bCs/>
      <w:sz w:val="32"/>
      <w:szCs w:val="32"/>
    </w:rPr>
  </w:style>
  <w:style w:type="paragraph" w:customStyle="1" w:styleId="c6fd5ef9-8d9a-46eb-8ecf-ada6c3e9c2df">
    <w:name w:val="石墨文档标题"/>
    <w:next w:val="a3"/>
    <w:uiPriority w:val="9"/>
    <w:unhideWhenUsed/>
    <w:qFormat/>
    <w:pPr>
      <w:spacing w:before="260" w:after="260"/>
      <w:outlineLvl w:val="3"/>
    </w:pPr>
    <w:rPr>
      <w:b/>
      <w:bCs/>
      <w:sz w:val="56"/>
      <w:szCs w:val="56"/>
    </w:rPr>
  </w:style>
  <w:style w:type="paragraph" w:customStyle="1" w:styleId="f9f67945-0431-4aa5-99cd-016c820301cf">
    <w:name w:val="石墨文档引用"/>
    <w:qFormat/>
    <w:pPr>
      <w:pBdr>
        <w:left w:val="single" w:sz="30" w:space="10" w:color="F0F0F0"/>
      </w:pBdr>
    </w:pPr>
    <w:rPr>
      <w:color w:val="ADADAD"/>
    </w:rPr>
  </w:style>
  <w:style w:type="paragraph" w:default="1" w:styleId="2bd2ab00-a346-4a3a-9e5e-adf23980db92">
    <w:name w:val="Normal"/>
    <w:qFormat/>
    <w:pPr>
      <w:widowControl w:val="0"/>
      <w:jc w:val="both"/>
    </w:pPr>
  </w:style>
  <w:style w:type="character" w:default="1" w:styleId="fb1c68d1-db02-4671-ace6-19d08661f22d">
    <w:name w:val="Default Paragraph Font"/>
    <w:uiPriority w:val="1"/>
    <w:semiHidden/>
    <w:unhideWhenUsed/>
  </w:style>
  <w:style w:type="table" w:default="1" w:styleId="802a931e-664d-42fe-bbd5-aa91ed3e1d03">
    <w:name w:val="Normal Table"/>
    <w:uiPriority w:val="99"/>
    <w:semiHidden/>
    <w:unhideWhenUsed/>
    <w:tblPr>
      <w:tblInd w:w="0" w:type="dxa"/>
      <w:tblCellMar>
        <w:top w:w="0" w:type="dxa"/>
        <w:left w:w="108" w:type="dxa"/>
        <w:bottom w:w="0" w:type="dxa"/>
        <w:right w:w="108" w:type="dxa"/>
      </w:tblCellMar>
    </w:tblPr>
  </w:style>
  <w:style w:type="numbering" w:default="1" w:styleId="52751d80-370d-4be2-af5c-718c488087c8">
    <w:name w:val="No List"/>
    <w:uiPriority w:val="99"/>
    <w:semiHidden/>
    <w:unhideWhenUsed/>
  </w:style>
  <w:style w:type="paragraph" w:customStyle="1" w:styleId="45dcb492-5516-4594-930d-f62939a8945f">
    <w:name w:val="石墨文档正文"/>
    <w:qFormat/>
    <w:rPr>
      <w:szCs w:val="22"/>
    </w:rPr>
  </w:style>
  <w:style w:type="paragraph" w:customStyle="1" w:styleId="b3e97986-3d92-4eb7-a16d-bad8fa751763">
    <w:name w:val="石墨文档副标题"/>
    <w:qFormat/>
    <w:rPr>
      <w:color w:val="888888"/>
      <w:sz w:val="48"/>
      <w:szCs w:val="48"/>
    </w:rPr>
  </w:style>
  <w:style w:type="paragraph" w:customStyle="1" w:styleId="2e095355-4c70-4ab2-8525-5369978409f5">
    <w:name w:val="石墨文档大标题"/>
    <w:next w:val="a3"/>
    <w:uiPriority w:val="9"/>
    <w:unhideWhenUsed/>
    <w:qFormat/>
    <w:pPr>
      <w:spacing w:before="260" w:after="260"/>
      <w:outlineLvl w:val="0"/>
    </w:pPr>
    <w:rPr>
      <w:b/>
      <w:bCs/>
      <w:sz w:val="40"/>
      <w:szCs w:val="40"/>
    </w:rPr>
  </w:style>
  <w:style w:type="paragraph" w:customStyle="1" w:styleId="65ebcdef-de03-4766-b42a-e6be318dcc27">
    <w:name w:val="石墨文档中标题"/>
    <w:next w:val="a3"/>
    <w:uiPriority w:val="9"/>
    <w:unhideWhenUsed/>
    <w:qFormat/>
    <w:pPr>
      <w:spacing w:before="260" w:after="260"/>
      <w:outlineLvl w:val="1"/>
    </w:pPr>
    <w:rPr>
      <w:b/>
      <w:bCs/>
      <w:sz w:val="36"/>
      <w:szCs w:val="36"/>
    </w:rPr>
  </w:style>
  <w:style w:type="paragraph" w:customStyle="1" w:styleId="40ea64e6-25c1-458f-b395-87776cfe6876">
    <w:name w:val="石墨文档小标题"/>
    <w:next w:val="a3"/>
    <w:uiPriority w:val="9"/>
    <w:unhideWhenUsed/>
    <w:qFormat/>
    <w:pPr>
      <w:spacing w:before="260" w:after="260"/>
      <w:outlineLvl w:val="2"/>
    </w:pPr>
    <w:rPr>
      <w:b/>
      <w:bCs/>
      <w:sz w:val="32"/>
      <w:szCs w:val="32"/>
    </w:rPr>
  </w:style>
  <w:style w:type="paragraph" w:customStyle="1" w:styleId="0ee6c020-7cf5-4d93-8cae-836b3a6175b1">
    <w:name w:val="石墨文档标题"/>
    <w:next w:val="a3"/>
    <w:uiPriority w:val="9"/>
    <w:unhideWhenUsed/>
    <w:qFormat/>
    <w:pPr>
      <w:spacing w:before="260" w:after="260"/>
      <w:outlineLvl w:val="3"/>
    </w:pPr>
    <w:rPr>
      <w:b/>
      <w:bCs/>
      <w:sz w:val="56"/>
      <w:szCs w:val="56"/>
    </w:rPr>
  </w:style>
  <w:style w:type="paragraph" w:customStyle="1" w:styleId="016d00b4-ab0a-4156-b50c-8f35a658c80a">
    <w:name w:val="石墨文档引用"/>
    <w:qFormat/>
    <w:pPr>
      <w:pBdr>
        <w:left w:val="single" w:sz="30" w:space="10" w:color="F0F0F0"/>
      </w:pBdr>
    </w:pPr>
    <w:rPr>
      <w:color w:val="ADADAD"/>
    </w:rPr>
  </w:style>
  <w:style w:type="paragraph" w:default="1" w:styleId="b7b78d6e-9702-48b8-99a6-5832dde89efe">
    <w:name w:val="Normal"/>
    <w:qFormat/>
    <w:pPr>
      <w:widowControl w:val="0"/>
      <w:jc w:val="both"/>
    </w:pPr>
  </w:style>
  <w:style w:type="character" w:default="1" w:styleId="53089a65-c310-45da-aa07-7ec77bbeb40e">
    <w:name w:val="Default Paragraph Font"/>
    <w:uiPriority w:val="1"/>
    <w:semiHidden/>
    <w:unhideWhenUsed/>
  </w:style>
  <w:style w:type="table" w:default="1" w:styleId="28ce87ca-20a9-451f-9190-b2859ec755b5">
    <w:name w:val="Normal Table"/>
    <w:uiPriority w:val="99"/>
    <w:semiHidden/>
    <w:unhideWhenUsed/>
    <w:tblPr>
      <w:tblInd w:w="0" w:type="dxa"/>
      <w:tblCellMar>
        <w:top w:w="0" w:type="dxa"/>
        <w:left w:w="108" w:type="dxa"/>
        <w:bottom w:w="0" w:type="dxa"/>
        <w:right w:w="108" w:type="dxa"/>
      </w:tblCellMar>
    </w:tblPr>
  </w:style>
  <w:style w:type="numbering" w:default="1" w:styleId="8f3a605f-9eff-471b-9c76-e14281d68807">
    <w:name w:val="No List"/>
    <w:uiPriority w:val="99"/>
    <w:semiHidden/>
    <w:unhideWhenUsed/>
  </w:style>
  <w:style w:type="paragraph" w:customStyle="1" w:styleId="c4ffa1c6-eeac-40c6-95f2-86b1d6c4ab5f">
    <w:name w:val="石墨文档正文"/>
    <w:qFormat/>
    <w:rPr>
      <w:szCs w:val="22"/>
    </w:rPr>
  </w:style>
  <w:style w:type="paragraph" w:customStyle="1" w:styleId="66717f68-19fe-4cf8-acef-0d7a880889f9">
    <w:name w:val="石墨文档副标题"/>
    <w:qFormat/>
    <w:rPr>
      <w:color w:val="888888"/>
      <w:sz w:val="48"/>
      <w:szCs w:val="48"/>
    </w:rPr>
  </w:style>
  <w:style w:type="paragraph" w:customStyle="1" w:styleId="ce8efbc6-2637-47e0-9246-cb3cea94c139">
    <w:name w:val="石墨文档大标题"/>
    <w:next w:val="a3"/>
    <w:uiPriority w:val="9"/>
    <w:unhideWhenUsed/>
    <w:qFormat/>
    <w:pPr>
      <w:spacing w:before="260" w:after="260"/>
      <w:outlineLvl w:val="0"/>
    </w:pPr>
    <w:rPr>
      <w:b/>
      <w:bCs/>
      <w:sz w:val="40"/>
      <w:szCs w:val="40"/>
    </w:rPr>
  </w:style>
  <w:style w:type="paragraph" w:customStyle="1" w:styleId="b4f7a5bc-c7a6-4771-8b5b-2daed3df4dc8">
    <w:name w:val="石墨文档中标题"/>
    <w:next w:val="a3"/>
    <w:uiPriority w:val="9"/>
    <w:unhideWhenUsed/>
    <w:qFormat/>
    <w:pPr>
      <w:spacing w:before="260" w:after="260"/>
      <w:outlineLvl w:val="1"/>
    </w:pPr>
    <w:rPr>
      <w:b/>
      <w:bCs/>
      <w:sz w:val="36"/>
      <w:szCs w:val="36"/>
    </w:rPr>
  </w:style>
  <w:style w:type="paragraph" w:customStyle="1" w:styleId="bbf54ff0-05b2-4fcd-bee0-032bcbb4f089">
    <w:name w:val="石墨文档小标题"/>
    <w:next w:val="a3"/>
    <w:uiPriority w:val="9"/>
    <w:unhideWhenUsed/>
    <w:qFormat/>
    <w:pPr>
      <w:spacing w:before="260" w:after="260"/>
      <w:outlineLvl w:val="2"/>
    </w:pPr>
    <w:rPr>
      <w:b/>
      <w:bCs/>
      <w:sz w:val="32"/>
      <w:szCs w:val="32"/>
    </w:rPr>
  </w:style>
  <w:style w:type="paragraph" w:customStyle="1" w:styleId="b43eef30-9330-4176-9111-f2aaf06e029a">
    <w:name w:val="石墨文档标题"/>
    <w:next w:val="a3"/>
    <w:uiPriority w:val="9"/>
    <w:unhideWhenUsed/>
    <w:qFormat/>
    <w:pPr>
      <w:spacing w:before="260" w:after="260"/>
      <w:outlineLvl w:val="3"/>
    </w:pPr>
    <w:rPr>
      <w:b/>
      <w:bCs/>
      <w:sz w:val="56"/>
      <w:szCs w:val="56"/>
    </w:rPr>
  </w:style>
  <w:style w:type="paragraph" w:customStyle="1" w:styleId="b34cca0d-6112-4b8c-a9df-fea04fb5fbc3">
    <w:name w:val="石墨文档引用"/>
    <w:qFormat/>
    <w:pPr>
      <w:pBdr>
        <w:left w:val="single" w:sz="30" w:space="10" w:color="F0F0F0"/>
      </w:pBdr>
    </w:pPr>
    <w:rPr>
      <w:color w:val="ADADAD"/>
    </w:rPr>
  </w:style>
  <w:style w:type="paragraph" w:default="1" w:styleId="b6c6f688-dba6-4a92-8ddc-5b90864bb988">
    <w:name w:val="Normal"/>
    <w:qFormat/>
    <w:pPr>
      <w:widowControl w:val="0"/>
      <w:jc w:val="both"/>
    </w:pPr>
  </w:style>
  <w:style w:type="character" w:default="1" w:styleId="f2d9b7aa-a1a3-4de1-8f2f-69f4958a6f84">
    <w:name w:val="Default Paragraph Font"/>
    <w:uiPriority w:val="1"/>
    <w:semiHidden/>
    <w:unhideWhenUsed/>
  </w:style>
  <w:style w:type="table" w:default="1" w:styleId="8b82bfe8-fe56-4aa3-882f-56e60f57abd9">
    <w:name w:val="Normal Table"/>
    <w:uiPriority w:val="99"/>
    <w:semiHidden/>
    <w:unhideWhenUsed/>
    <w:tblPr>
      <w:tblInd w:w="0" w:type="dxa"/>
      <w:tblCellMar>
        <w:top w:w="0" w:type="dxa"/>
        <w:left w:w="108" w:type="dxa"/>
        <w:bottom w:w="0" w:type="dxa"/>
        <w:right w:w="108" w:type="dxa"/>
      </w:tblCellMar>
    </w:tblPr>
  </w:style>
  <w:style w:type="numbering" w:default="1" w:styleId="daf6fb4a-cffb-4f29-ae8a-e5c08ca2b57b">
    <w:name w:val="No List"/>
    <w:uiPriority w:val="99"/>
    <w:semiHidden/>
    <w:unhideWhenUsed/>
  </w:style>
  <w:style w:type="paragraph" w:customStyle="1" w:styleId="6456da22-d951-4430-a524-e0920adf8545">
    <w:name w:val="石墨文档正文"/>
    <w:qFormat/>
    <w:rPr>
      <w:szCs w:val="22"/>
    </w:rPr>
  </w:style>
  <w:style w:type="paragraph" w:customStyle="1" w:styleId="c9e32e55-a838-448d-97b9-63c2bbac2919">
    <w:name w:val="石墨文档副标题"/>
    <w:qFormat/>
    <w:rPr>
      <w:color w:val="888888"/>
      <w:sz w:val="48"/>
      <w:szCs w:val="48"/>
    </w:rPr>
  </w:style>
  <w:style w:type="paragraph" w:customStyle="1" w:styleId="6649879e-d959-43af-a343-7d75556167c0">
    <w:name w:val="石墨文档大标题"/>
    <w:next w:val="a3"/>
    <w:uiPriority w:val="9"/>
    <w:unhideWhenUsed/>
    <w:qFormat/>
    <w:pPr>
      <w:spacing w:before="260" w:after="260"/>
      <w:outlineLvl w:val="0"/>
    </w:pPr>
    <w:rPr>
      <w:b/>
      <w:bCs/>
      <w:sz w:val="40"/>
      <w:szCs w:val="40"/>
    </w:rPr>
  </w:style>
  <w:style w:type="paragraph" w:customStyle="1" w:styleId="f064bb6f-b0ba-4e1c-aa49-c18c067a8d2e">
    <w:name w:val="石墨文档中标题"/>
    <w:next w:val="a3"/>
    <w:uiPriority w:val="9"/>
    <w:unhideWhenUsed/>
    <w:qFormat/>
    <w:pPr>
      <w:spacing w:before="260" w:after="260"/>
      <w:outlineLvl w:val="1"/>
    </w:pPr>
    <w:rPr>
      <w:b/>
      <w:bCs/>
      <w:sz w:val="36"/>
      <w:szCs w:val="36"/>
    </w:rPr>
  </w:style>
  <w:style w:type="paragraph" w:customStyle="1" w:styleId="71cd5c7e-a52a-4cd0-b717-8d5732e66beb">
    <w:name w:val="石墨文档小标题"/>
    <w:next w:val="a3"/>
    <w:uiPriority w:val="9"/>
    <w:unhideWhenUsed/>
    <w:qFormat/>
    <w:pPr>
      <w:spacing w:before="260" w:after="260"/>
      <w:outlineLvl w:val="2"/>
    </w:pPr>
    <w:rPr>
      <w:b/>
      <w:bCs/>
      <w:sz w:val="32"/>
      <w:szCs w:val="32"/>
    </w:rPr>
  </w:style>
  <w:style w:type="paragraph" w:customStyle="1" w:styleId="f4685999-175a-49fd-b9f9-abe06592a205">
    <w:name w:val="石墨文档标题"/>
    <w:next w:val="a3"/>
    <w:uiPriority w:val="9"/>
    <w:unhideWhenUsed/>
    <w:qFormat/>
    <w:pPr>
      <w:spacing w:before="260" w:after="260"/>
      <w:outlineLvl w:val="3"/>
    </w:pPr>
    <w:rPr>
      <w:b/>
      <w:bCs/>
      <w:sz w:val="56"/>
      <w:szCs w:val="56"/>
    </w:rPr>
  </w:style>
  <w:style w:type="paragraph" w:customStyle="1" w:styleId="9f8a616a-7a64-4f2f-b96b-1c7debfe86dd">
    <w:name w:val="石墨文档引用"/>
    <w:qFormat/>
    <w:pPr>
      <w:pBdr>
        <w:left w:val="single" w:sz="30" w:space="10" w:color="F0F0F0"/>
      </w:pBdr>
    </w:pPr>
    <w:rPr>
      <w:color w:val="ADADAD"/>
    </w:rPr>
  </w:style>
  <w:style w:type="paragraph" w:default="1" w:styleId="bba1fcd3-09e9-42af-891e-7fb40e465209">
    <w:name w:val="Normal"/>
    <w:qFormat/>
    <w:pPr>
      <w:widowControl w:val="0"/>
      <w:jc w:val="both"/>
    </w:pPr>
  </w:style>
  <w:style w:type="character" w:default="1" w:styleId="c41bca6c-4e63-492d-89d9-600833b0bf88">
    <w:name w:val="Default Paragraph Font"/>
    <w:uiPriority w:val="1"/>
    <w:semiHidden/>
    <w:unhideWhenUsed/>
  </w:style>
  <w:style w:type="table" w:default="1" w:styleId="bf6fecb1-b0b6-40df-af51-5da1f0d1c61a">
    <w:name w:val="Normal Table"/>
    <w:uiPriority w:val="99"/>
    <w:semiHidden/>
    <w:unhideWhenUsed/>
    <w:tblPr>
      <w:tblInd w:w="0" w:type="dxa"/>
      <w:tblCellMar>
        <w:top w:w="0" w:type="dxa"/>
        <w:left w:w="108" w:type="dxa"/>
        <w:bottom w:w="0" w:type="dxa"/>
        <w:right w:w="108" w:type="dxa"/>
      </w:tblCellMar>
    </w:tblPr>
  </w:style>
  <w:style w:type="numbering" w:default="1" w:styleId="8805948c-15d4-421c-b8d1-4120e86b748a">
    <w:name w:val="No List"/>
    <w:uiPriority w:val="99"/>
    <w:semiHidden/>
    <w:unhideWhenUsed/>
  </w:style>
  <w:style w:type="paragraph" w:customStyle="1" w:styleId="9663ba25-d3d4-46d1-a917-87a767d90180">
    <w:name w:val="石墨文档正文"/>
    <w:qFormat/>
    <w:rPr>
      <w:szCs w:val="22"/>
    </w:rPr>
  </w:style>
  <w:style w:type="paragraph" w:customStyle="1" w:styleId="b8554c9d-ce6a-4fe7-9abb-30649bd20c92">
    <w:name w:val="石墨文档副标题"/>
    <w:qFormat/>
    <w:rPr>
      <w:color w:val="888888"/>
      <w:sz w:val="48"/>
      <w:szCs w:val="48"/>
    </w:rPr>
  </w:style>
  <w:style w:type="paragraph" w:customStyle="1" w:styleId="720adef0-2bc4-4e1e-963b-6b2c6aec6545">
    <w:name w:val="石墨文档大标题"/>
    <w:next w:val="a3"/>
    <w:uiPriority w:val="9"/>
    <w:unhideWhenUsed/>
    <w:qFormat/>
    <w:pPr>
      <w:spacing w:before="260" w:after="260"/>
      <w:outlineLvl w:val="0"/>
    </w:pPr>
    <w:rPr>
      <w:b/>
      <w:bCs/>
      <w:sz w:val="40"/>
      <w:szCs w:val="40"/>
    </w:rPr>
  </w:style>
  <w:style w:type="paragraph" w:customStyle="1" w:styleId="660cf686-dee0-4634-82cc-e8e788d84975">
    <w:name w:val="石墨文档中标题"/>
    <w:next w:val="a3"/>
    <w:uiPriority w:val="9"/>
    <w:unhideWhenUsed/>
    <w:qFormat/>
    <w:pPr>
      <w:spacing w:before="260" w:after="260"/>
      <w:outlineLvl w:val="1"/>
    </w:pPr>
    <w:rPr>
      <w:b/>
      <w:bCs/>
      <w:sz w:val="36"/>
      <w:szCs w:val="36"/>
    </w:rPr>
  </w:style>
  <w:style w:type="paragraph" w:customStyle="1" w:styleId="b8502273-0205-4b8c-8a12-7d8c6c77b358">
    <w:name w:val="石墨文档小标题"/>
    <w:next w:val="a3"/>
    <w:uiPriority w:val="9"/>
    <w:unhideWhenUsed/>
    <w:qFormat/>
    <w:pPr>
      <w:spacing w:before="260" w:after="260"/>
      <w:outlineLvl w:val="2"/>
    </w:pPr>
    <w:rPr>
      <w:b/>
      <w:bCs/>
      <w:sz w:val="32"/>
      <w:szCs w:val="32"/>
    </w:rPr>
  </w:style>
  <w:style w:type="paragraph" w:customStyle="1" w:styleId="9b451870-5b35-4f59-ab32-098b4ebd1b68">
    <w:name w:val="石墨文档标题"/>
    <w:next w:val="a3"/>
    <w:uiPriority w:val="9"/>
    <w:unhideWhenUsed/>
    <w:qFormat/>
    <w:pPr>
      <w:spacing w:before="260" w:after="260"/>
      <w:outlineLvl w:val="3"/>
    </w:pPr>
    <w:rPr>
      <w:b/>
      <w:bCs/>
      <w:sz w:val="56"/>
      <w:szCs w:val="56"/>
    </w:rPr>
  </w:style>
  <w:style w:type="paragraph" w:customStyle="1" w:styleId="5c1a047f-2b45-48dd-9725-c7ec02f22fd7">
    <w:name w:val="石墨文档引用"/>
    <w:qFormat/>
    <w:pPr>
      <w:pBdr>
        <w:left w:val="single" w:sz="30" w:space="10" w:color="F0F0F0"/>
      </w:pBdr>
    </w:pPr>
    <w:rPr>
      <w:color w:val="ADADAD"/>
    </w:rPr>
  </w:style>
  <w:style w:type="paragraph" w:default="1" w:styleId="dffb205a-110c-462c-8194-5de02608d392">
    <w:name w:val="Normal"/>
    <w:qFormat/>
    <w:pPr>
      <w:widowControl w:val="0"/>
      <w:jc w:val="both"/>
    </w:pPr>
  </w:style>
  <w:style w:type="character" w:default="1" w:styleId="046d9355-4ed2-4726-b0a1-4df7339cc7d6">
    <w:name w:val="Default Paragraph Font"/>
    <w:uiPriority w:val="1"/>
    <w:semiHidden/>
    <w:unhideWhenUsed/>
  </w:style>
  <w:style w:type="table" w:default="1" w:styleId="f07353e0-691e-42bc-8601-d1216f1724e1">
    <w:name w:val="Normal Table"/>
    <w:uiPriority w:val="99"/>
    <w:semiHidden/>
    <w:unhideWhenUsed/>
    <w:tblPr>
      <w:tblInd w:w="0" w:type="dxa"/>
      <w:tblCellMar>
        <w:top w:w="0" w:type="dxa"/>
        <w:left w:w="108" w:type="dxa"/>
        <w:bottom w:w="0" w:type="dxa"/>
        <w:right w:w="108" w:type="dxa"/>
      </w:tblCellMar>
    </w:tblPr>
  </w:style>
  <w:style w:type="numbering" w:default="1" w:styleId="a92f64f4-98b5-4e58-b226-de88a9e557e9">
    <w:name w:val="No List"/>
    <w:uiPriority w:val="99"/>
    <w:semiHidden/>
    <w:unhideWhenUsed/>
  </w:style>
  <w:style w:type="paragraph" w:customStyle="1" w:styleId="3f87e88f-c73b-4779-a182-07499ce0fa9d">
    <w:name w:val="石墨文档正文"/>
    <w:qFormat/>
    <w:rPr>
      <w:szCs w:val="22"/>
    </w:rPr>
  </w:style>
  <w:style w:type="paragraph" w:customStyle="1" w:styleId="8ca66b73-4053-4475-99cc-6cb27309301f">
    <w:name w:val="石墨文档副标题"/>
    <w:qFormat/>
    <w:rPr>
      <w:color w:val="888888"/>
      <w:sz w:val="48"/>
      <w:szCs w:val="48"/>
    </w:rPr>
  </w:style>
  <w:style w:type="paragraph" w:customStyle="1" w:styleId="121bfd62-afb5-453d-9420-8c34183443e0">
    <w:name w:val="石墨文档大标题"/>
    <w:next w:val="a3"/>
    <w:uiPriority w:val="9"/>
    <w:unhideWhenUsed/>
    <w:qFormat/>
    <w:pPr>
      <w:spacing w:before="260" w:after="260"/>
      <w:outlineLvl w:val="0"/>
    </w:pPr>
    <w:rPr>
      <w:b/>
      <w:bCs/>
      <w:sz w:val="40"/>
      <w:szCs w:val="40"/>
    </w:rPr>
  </w:style>
  <w:style w:type="paragraph" w:customStyle="1" w:styleId="1ad5c1d1-7730-4955-ae4c-2be3f23b233b">
    <w:name w:val="石墨文档中标题"/>
    <w:next w:val="a3"/>
    <w:uiPriority w:val="9"/>
    <w:unhideWhenUsed/>
    <w:qFormat/>
    <w:pPr>
      <w:spacing w:before="260" w:after="260"/>
      <w:outlineLvl w:val="1"/>
    </w:pPr>
    <w:rPr>
      <w:b/>
      <w:bCs/>
      <w:sz w:val="36"/>
      <w:szCs w:val="36"/>
    </w:rPr>
  </w:style>
  <w:style w:type="paragraph" w:customStyle="1" w:styleId="f48385a9-0136-4c09-bf14-a0675c23530f">
    <w:name w:val="石墨文档小标题"/>
    <w:next w:val="a3"/>
    <w:uiPriority w:val="9"/>
    <w:unhideWhenUsed/>
    <w:qFormat/>
    <w:pPr>
      <w:spacing w:before="260" w:after="260"/>
      <w:outlineLvl w:val="2"/>
    </w:pPr>
    <w:rPr>
      <w:b/>
      <w:bCs/>
      <w:sz w:val="32"/>
      <w:szCs w:val="32"/>
    </w:rPr>
  </w:style>
  <w:style w:type="paragraph" w:customStyle="1" w:styleId="e0c5f7b6-ec5e-44f7-9c7e-b5bab436d1d4">
    <w:name w:val="石墨文档标题"/>
    <w:next w:val="a3"/>
    <w:uiPriority w:val="9"/>
    <w:unhideWhenUsed/>
    <w:qFormat/>
    <w:pPr>
      <w:spacing w:before="260" w:after="260"/>
      <w:outlineLvl w:val="3"/>
    </w:pPr>
    <w:rPr>
      <w:b/>
      <w:bCs/>
      <w:sz w:val="56"/>
      <w:szCs w:val="56"/>
    </w:rPr>
  </w:style>
  <w:style w:type="paragraph" w:customStyle="1" w:styleId="3dd865c6-59c0-4350-9c71-a931319fcb92">
    <w:name w:val="石墨文档引用"/>
    <w:qFormat/>
    <w:pPr>
      <w:pBdr>
        <w:left w:val="single" w:sz="30" w:space="10" w:color="F0F0F0"/>
      </w:pBdr>
    </w:pPr>
    <w:rPr>
      <w:color w:val="ADADAD"/>
    </w:rPr>
  </w:style>
  <w:style w:type="paragraph" w:default="1" w:styleId="dfd638c7-b2d2-47b8-9792-3b6b36479d61">
    <w:name w:val="Normal"/>
    <w:qFormat/>
    <w:pPr>
      <w:widowControl w:val="0"/>
      <w:jc w:val="both"/>
    </w:pPr>
  </w:style>
  <w:style w:type="character" w:default="1" w:styleId="ae4dafc2-f4aa-4bab-a5e3-322bcad188a8">
    <w:name w:val="Default Paragraph Font"/>
    <w:uiPriority w:val="1"/>
    <w:semiHidden/>
    <w:unhideWhenUsed/>
  </w:style>
  <w:style w:type="table" w:default="1" w:styleId="7a10423c-2ccf-4f31-a9dc-45142074b338">
    <w:name w:val="Normal Table"/>
    <w:uiPriority w:val="99"/>
    <w:semiHidden/>
    <w:unhideWhenUsed/>
    <w:tblPr>
      <w:tblInd w:w="0" w:type="dxa"/>
      <w:tblCellMar>
        <w:top w:w="0" w:type="dxa"/>
        <w:left w:w="108" w:type="dxa"/>
        <w:bottom w:w="0" w:type="dxa"/>
        <w:right w:w="108" w:type="dxa"/>
      </w:tblCellMar>
    </w:tblPr>
  </w:style>
  <w:style w:type="numbering" w:default="1" w:styleId="c1741ec7-b8f8-48be-811c-a3886a741f7b">
    <w:name w:val="No List"/>
    <w:uiPriority w:val="99"/>
    <w:semiHidden/>
    <w:unhideWhenUsed/>
  </w:style>
  <w:style w:type="paragraph" w:customStyle="1" w:styleId="af8fce77-480b-42e7-92c7-4a9d98544fe2">
    <w:name w:val="石墨文档正文"/>
    <w:qFormat/>
    <w:rPr>
      <w:szCs w:val="22"/>
    </w:rPr>
  </w:style>
  <w:style w:type="paragraph" w:customStyle="1" w:styleId="d06b0b4a-5212-4cae-82c5-cf6493e9da23">
    <w:name w:val="石墨文档副标题"/>
    <w:qFormat/>
    <w:rPr>
      <w:color w:val="888888"/>
      <w:sz w:val="48"/>
      <w:szCs w:val="48"/>
    </w:rPr>
  </w:style>
  <w:style w:type="paragraph" w:customStyle="1" w:styleId="fbb23457-e332-4872-ac21-02c9fdd06038">
    <w:name w:val="石墨文档大标题"/>
    <w:next w:val="a3"/>
    <w:uiPriority w:val="9"/>
    <w:unhideWhenUsed/>
    <w:qFormat/>
    <w:pPr>
      <w:spacing w:before="260" w:after="260"/>
      <w:outlineLvl w:val="0"/>
    </w:pPr>
    <w:rPr>
      <w:b/>
      <w:bCs/>
      <w:sz w:val="40"/>
      <w:szCs w:val="40"/>
    </w:rPr>
  </w:style>
  <w:style w:type="paragraph" w:customStyle="1" w:styleId="bd17b37d-9004-4974-bf5b-dbd3fee4143a">
    <w:name w:val="石墨文档中标题"/>
    <w:next w:val="a3"/>
    <w:uiPriority w:val="9"/>
    <w:unhideWhenUsed/>
    <w:qFormat/>
    <w:pPr>
      <w:spacing w:before="260" w:after="260"/>
      <w:outlineLvl w:val="1"/>
    </w:pPr>
    <w:rPr>
      <w:b/>
      <w:bCs/>
      <w:sz w:val="36"/>
      <w:szCs w:val="36"/>
    </w:rPr>
  </w:style>
  <w:style w:type="paragraph" w:customStyle="1" w:styleId="b21f0f86-0656-4291-99ca-a6fa4cd786d0">
    <w:name w:val="石墨文档小标题"/>
    <w:next w:val="a3"/>
    <w:uiPriority w:val="9"/>
    <w:unhideWhenUsed/>
    <w:qFormat/>
    <w:pPr>
      <w:spacing w:before="260" w:after="260"/>
      <w:outlineLvl w:val="2"/>
    </w:pPr>
    <w:rPr>
      <w:b/>
      <w:bCs/>
      <w:sz w:val="32"/>
      <w:szCs w:val="32"/>
    </w:rPr>
  </w:style>
  <w:style w:type="paragraph" w:customStyle="1" w:styleId="37d7a7f2-8160-4204-8a6f-573051325104">
    <w:name w:val="石墨文档标题"/>
    <w:next w:val="a3"/>
    <w:uiPriority w:val="9"/>
    <w:unhideWhenUsed/>
    <w:qFormat/>
    <w:pPr>
      <w:spacing w:before="260" w:after="260"/>
      <w:outlineLvl w:val="3"/>
    </w:pPr>
    <w:rPr>
      <w:b/>
      <w:bCs/>
      <w:sz w:val="56"/>
      <w:szCs w:val="56"/>
    </w:rPr>
  </w:style>
  <w:style w:type="paragraph" w:customStyle="1" w:styleId="9505404a-8332-4ea5-aaf8-4e7f20b1146b">
    <w:name w:val="石墨文档引用"/>
    <w:qFormat/>
    <w:pPr>
      <w:pBdr>
        <w:left w:val="single" w:sz="30" w:space="10" w:color="F0F0F0"/>
      </w:pBdr>
    </w:pPr>
    <w:rPr>
      <w:color w:val="ADADAD"/>
    </w:rPr>
  </w:style>
  <w:style w:type="paragraph" w:default="1" w:styleId="d76c49af-332b-495b-9762-bba558306b30">
    <w:name w:val="Normal"/>
    <w:qFormat/>
    <w:pPr>
      <w:widowControl w:val="0"/>
      <w:jc w:val="both"/>
    </w:pPr>
  </w:style>
  <w:style w:type="character" w:default="1" w:styleId="b81b5f0c-3061-42d3-b892-eefbf60342fb">
    <w:name w:val="Default Paragraph Font"/>
    <w:uiPriority w:val="1"/>
    <w:semiHidden/>
    <w:unhideWhenUsed/>
  </w:style>
  <w:style w:type="table" w:default="1" w:styleId="941f119e-79ad-4275-aea3-ea115fc78f11">
    <w:name w:val="Normal Table"/>
    <w:uiPriority w:val="99"/>
    <w:semiHidden/>
    <w:unhideWhenUsed/>
    <w:tblPr>
      <w:tblInd w:w="0" w:type="dxa"/>
      <w:tblCellMar>
        <w:top w:w="0" w:type="dxa"/>
        <w:left w:w="108" w:type="dxa"/>
        <w:bottom w:w="0" w:type="dxa"/>
        <w:right w:w="108" w:type="dxa"/>
      </w:tblCellMar>
    </w:tblPr>
  </w:style>
  <w:style w:type="numbering" w:default="1" w:styleId="63fca3b1-4ba0-4edb-a35b-bd6bd023cb8a">
    <w:name w:val="No List"/>
    <w:uiPriority w:val="99"/>
    <w:semiHidden/>
    <w:unhideWhenUsed/>
  </w:style>
  <w:style w:type="paragraph" w:customStyle="1" w:styleId="9a7cbd7c-4720-443a-83eb-d9cc0985b589">
    <w:name w:val="石墨文档正文"/>
    <w:qFormat/>
    <w:rPr>
      <w:szCs w:val="22"/>
    </w:rPr>
  </w:style>
  <w:style w:type="paragraph" w:customStyle="1" w:styleId="03bd77ad-2714-4df3-bc00-f225f193878c">
    <w:name w:val="石墨文档副标题"/>
    <w:qFormat/>
    <w:rPr>
      <w:color w:val="888888"/>
      <w:sz w:val="48"/>
      <w:szCs w:val="48"/>
    </w:rPr>
  </w:style>
  <w:style w:type="paragraph" w:customStyle="1" w:styleId="88979281-898c-446e-bae1-61790c474ff2">
    <w:name w:val="石墨文档大标题"/>
    <w:next w:val="a3"/>
    <w:uiPriority w:val="9"/>
    <w:unhideWhenUsed/>
    <w:qFormat/>
    <w:pPr>
      <w:spacing w:before="260" w:after="260"/>
      <w:outlineLvl w:val="0"/>
    </w:pPr>
    <w:rPr>
      <w:b/>
      <w:bCs/>
      <w:sz w:val="40"/>
      <w:szCs w:val="40"/>
    </w:rPr>
  </w:style>
  <w:style w:type="paragraph" w:customStyle="1" w:styleId="d02fd3c1-52af-486d-8142-5143a0f3e6fc">
    <w:name w:val="石墨文档中标题"/>
    <w:next w:val="a3"/>
    <w:uiPriority w:val="9"/>
    <w:unhideWhenUsed/>
    <w:qFormat/>
    <w:pPr>
      <w:spacing w:before="260" w:after="260"/>
      <w:outlineLvl w:val="1"/>
    </w:pPr>
    <w:rPr>
      <w:b/>
      <w:bCs/>
      <w:sz w:val="36"/>
      <w:szCs w:val="36"/>
    </w:rPr>
  </w:style>
  <w:style w:type="paragraph" w:customStyle="1" w:styleId="a0d779ec-c03b-461f-a8f0-833402c5d390">
    <w:name w:val="石墨文档小标题"/>
    <w:next w:val="a3"/>
    <w:uiPriority w:val="9"/>
    <w:unhideWhenUsed/>
    <w:qFormat/>
    <w:pPr>
      <w:spacing w:before="260" w:after="260"/>
      <w:outlineLvl w:val="2"/>
    </w:pPr>
    <w:rPr>
      <w:b/>
      <w:bCs/>
      <w:sz w:val="32"/>
      <w:szCs w:val="32"/>
    </w:rPr>
  </w:style>
  <w:style w:type="paragraph" w:customStyle="1" w:styleId="e7fc25c9-861c-4d08-ace2-3b1b5f3fff17">
    <w:name w:val="石墨文档标题"/>
    <w:next w:val="a3"/>
    <w:uiPriority w:val="9"/>
    <w:unhideWhenUsed/>
    <w:qFormat/>
    <w:pPr>
      <w:spacing w:before="260" w:after="260"/>
      <w:outlineLvl w:val="3"/>
    </w:pPr>
    <w:rPr>
      <w:b/>
      <w:bCs/>
      <w:sz w:val="56"/>
      <w:szCs w:val="56"/>
    </w:rPr>
  </w:style>
  <w:style w:type="paragraph" w:customStyle="1" w:styleId="7eed9824-5cab-4edd-bedd-1228851c5af4">
    <w:name w:val="石墨文档引用"/>
    <w:qFormat/>
    <w:pPr>
      <w:pBdr>
        <w:left w:val="single" w:sz="30" w:space="10" w:color="F0F0F0"/>
      </w:pBdr>
    </w:pPr>
    <w:rPr>
      <w:color w:val="ADADAD"/>
    </w:rPr>
  </w:style>
  <w:style w:type="paragraph" w:default="1" w:styleId="16646a80-e63a-4d19-abba-93cd61f9f240">
    <w:name w:val="Normal"/>
    <w:qFormat/>
    <w:pPr>
      <w:widowControl w:val="0"/>
      <w:jc w:val="both"/>
    </w:pPr>
  </w:style>
  <w:style w:type="character" w:default="1" w:styleId="996528d0-f3f0-4a12-b85d-1113404d00e6">
    <w:name w:val="Default Paragraph Font"/>
    <w:uiPriority w:val="1"/>
    <w:semiHidden/>
    <w:unhideWhenUsed/>
  </w:style>
  <w:style w:type="table" w:default="1" w:styleId="ce0d1d96-dcde-4c7c-923c-d9f774e04918">
    <w:name w:val="Normal Table"/>
    <w:uiPriority w:val="99"/>
    <w:semiHidden/>
    <w:unhideWhenUsed/>
    <w:tblPr>
      <w:tblInd w:w="0" w:type="dxa"/>
      <w:tblCellMar>
        <w:top w:w="0" w:type="dxa"/>
        <w:left w:w="108" w:type="dxa"/>
        <w:bottom w:w="0" w:type="dxa"/>
        <w:right w:w="108" w:type="dxa"/>
      </w:tblCellMar>
    </w:tblPr>
  </w:style>
  <w:style w:type="numbering" w:default="1" w:styleId="ab05f855-a660-4c0c-8364-bd244849b885">
    <w:name w:val="No List"/>
    <w:uiPriority w:val="99"/>
    <w:semiHidden/>
    <w:unhideWhenUsed/>
  </w:style>
  <w:style w:type="paragraph" w:customStyle="1" w:styleId="6086f49b-1942-406f-a84e-0c055b99eb2d">
    <w:name w:val="石墨文档正文"/>
    <w:qFormat/>
    <w:rPr>
      <w:szCs w:val="22"/>
    </w:rPr>
  </w:style>
  <w:style w:type="paragraph" w:customStyle="1" w:styleId="8913aa0d-1341-4912-9072-f86eff1eff8f">
    <w:name w:val="石墨文档副标题"/>
    <w:qFormat/>
    <w:rPr>
      <w:color w:val="888888"/>
      <w:sz w:val="48"/>
      <w:szCs w:val="48"/>
    </w:rPr>
  </w:style>
  <w:style w:type="paragraph" w:customStyle="1" w:styleId="2a91b798-195d-4d26-9d48-88da964c4e61">
    <w:name w:val="石墨文档大标题"/>
    <w:next w:val="a3"/>
    <w:uiPriority w:val="9"/>
    <w:unhideWhenUsed/>
    <w:qFormat/>
    <w:pPr>
      <w:spacing w:before="260" w:after="260"/>
      <w:outlineLvl w:val="0"/>
    </w:pPr>
    <w:rPr>
      <w:b/>
      <w:bCs/>
      <w:sz w:val="40"/>
      <w:szCs w:val="40"/>
    </w:rPr>
  </w:style>
  <w:style w:type="paragraph" w:customStyle="1" w:styleId="660a7481-6fad-4ea6-a88c-d2780de2d452">
    <w:name w:val="石墨文档中标题"/>
    <w:next w:val="a3"/>
    <w:uiPriority w:val="9"/>
    <w:unhideWhenUsed/>
    <w:qFormat/>
    <w:pPr>
      <w:spacing w:before="260" w:after="260"/>
      <w:outlineLvl w:val="1"/>
    </w:pPr>
    <w:rPr>
      <w:b/>
      <w:bCs/>
      <w:sz w:val="36"/>
      <w:szCs w:val="36"/>
    </w:rPr>
  </w:style>
  <w:style w:type="paragraph" w:customStyle="1" w:styleId="67411557-55b8-41d5-9e2d-cf52d6676364">
    <w:name w:val="石墨文档小标题"/>
    <w:next w:val="a3"/>
    <w:uiPriority w:val="9"/>
    <w:unhideWhenUsed/>
    <w:qFormat/>
    <w:pPr>
      <w:spacing w:before="260" w:after="260"/>
      <w:outlineLvl w:val="2"/>
    </w:pPr>
    <w:rPr>
      <w:b/>
      <w:bCs/>
      <w:sz w:val="32"/>
      <w:szCs w:val="32"/>
    </w:rPr>
  </w:style>
  <w:style w:type="paragraph" w:customStyle="1" w:styleId="76871289-28ed-46ad-9de3-19cb3e969f39">
    <w:name w:val="石墨文档标题"/>
    <w:next w:val="a3"/>
    <w:uiPriority w:val="9"/>
    <w:unhideWhenUsed/>
    <w:qFormat/>
    <w:pPr>
      <w:spacing w:before="260" w:after="260"/>
      <w:outlineLvl w:val="3"/>
    </w:pPr>
    <w:rPr>
      <w:b/>
      <w:bCs/>
      <w:sz w:val="56"/>
      <w:szCs w:val="56"/>
    </w:rPr>
  </w:style>
  <w:style w:type="paragraph" w:customStyle="1" w:styleId="d162680b-bc20-4527-88cc-dab949b7c436">
    <w:name w:val="石墨文档引用"/>
    <w:qFormat/>
    <w:pPr>
      <w:pBdr>
        <w:left w:val="single" w:sz="30" w:space="10" w:color="F0F0F0"/>
      </w:pBdr>
    </w:pPr>
    <w:rPr>
      <w:color w:val="ADADAD"/>
    </w:rPr>
  </w:style>
  <w:style w:type="paragraph" w:default="1" w:styleId="b28af522-817d-4d5f-991a-b9e315e022f8">
    <w:name w:val="Normal"/>
    <w:qFormat/>
    <w:pPr>
      <w:widowControl w:val="0"/>
      <w:jc w:val="both"/>
    </w:pPr>
  </w:style>
  <w:style w:type="character" w:default="1" w:styleId="45d24d6f-0a5f-4040-95c0-3f7cd66ffc8a">
    <w:name w:val="Default Paragraph Font"/>
    <w:uiPriority w:val="1"/>
    <w:semiHidden/>
    <w:unhideWhenUsed/>
  </w:style>
  <w:style w:type="table" w:default="1" w:styleId="c7204117-4db6-4862-bd1f-c4f7ccf2f872">
    <w:name w:val="Normal Table"/>
    <w:uiPriority w:val="99"/>
    <w:semiHidden/>
    <w:unhideWhenUsed/>
    <w:tblPr>
      <w:tblInd w:w="0" w:type="dxa"/>
      <w:tblCellMar>
        <w:top w:w="0" w:type="dxa"/>
        <w:left w:w="108" w:type="dxa"/>
        <w:bottom w:w="0" w:type="dxa"/>
        <w:right w:w="108" w:type="dxa"/>
      </w:tblCellMar>
    </w:tblPr>
  </w:style>
  <w:style w:type="numbering" w:default="1" w:styleId="62ced3bc-3567-46bd-938d-f63edd4dbf8a">
    <w:name w:val="No List"/>
    <w:uiPriority w:val="99"/>
    <w:semiHidden/>
    <w:unhideWhenUsed/>
  </w:style>
  <w:style w:type="paragraph" w:customStyle="1" w:styleId="8fc27f7b-66fb-483c-9383-043a6bb2d372">
    <w:name w:val="石墨文档正文"/>
    <w:qFormat/>
    <w:rPr>
      <w:szCs w:val="22"/>
    </w:rPr>
  </w:style>
  <w:style w:type="paragraph" w:customStyle="1" w:styleId="7669e694-2e33-4fc5-88b4-49a74c4a91a3">
    <w:name w:val="石墨文档副标题"/>
    <w:qFormat/>
    <w:rPr>
      <w:color w:val="888888"/>
      <w:sz w:val="48"/>
      <w:szCs w:val="48"/>
    </w:rPr>
  </w:style>
  <w:style w:type="paragraph" w:customStyle="1" w:styleId="f8eb28df-097f-4069-ad59-37fec19c2cba">
    <w:name w:val="石墨文档大标题"/>
    <w:next w:val="a3"/>
    <w:uiPriority w:val="9"/>
    <w:unhideWhenUsed/>
    <w:qFormat/>
    <w:pPr>
      <w:spacing w:before="260" w:after="260"/>
      <w:outlineLvl w:val="0"/>
    </w:pPr>
    <w:rPr>
      <w:b/>
      <w:bCs/>
      <w:sz w:val="40"/>
      <w:szCs w:val="40"/>
    </w:rPr>
  </w:style>
  <w:style w:type="paragraph" w:customStyle="1" w:styleId="ccc62e8e-c783-487f-a631-a0b506f637ea">
    <w:name w:val="石墨文档中标题"/>
    <w:next w:val="a3"/>
    <w:uiPriority w:val="9"/>
    <w:unhideWhenUsed/>
    <w:qFormat/>
    <w:pPr>
      <w:spacing w:before="260" w:after="260"/>
      <w:outlineLvl w:val="1"/>
    </w:pPr>
    <w:rPr>
      <w:b/>
      <w:bCs/>
      <w:sz w:val="36"/>
      <w:szCs w:val="36"/>
    </w:rPr>
  </w:style>
  <w:style w:type="paragraph" w:customStyle="1" w:styleId="deaa3a4d-c716-4bc5-a4a8-51c83c5c1d10">
    <w:name w:val="石墨文档小标题"/>
    <w:next w:val="a3"/>
    <w:uiPriority w:val="9"/>
    <w:unhideWhenUsed/>
    <w:qFormat/>
    <w:pPr>
      <w:spacing w:before="260" w:after="260"/>
      <w:outlineLvl w:val="2"/>
    </w:pPr>
    <w:rPr>
      <w:b/>
      <w:bCs/>
      <w:sz w:val="32"/>
      <w:szCs w:val="32"/>
    </w:rPr>
  </w:style>
  <w:style w:type="paragraph" w:customStyle="1" w:styleId="7565a9f7-8866-4c46-8890-06704c510e7f">
    <w:name w:val="石墨文档标题"/>
    <w:next w:val="a3"/>
    <w:uiPriority w:val="9"/>
    <w:unhideWhenUsed/>
    <w:qFormat/>
    <w:pPr>
      <w:spacing w:before="260" w:after="260"/>
      <w:outlineLvl w:val="3"/>
    </w:pPr>
    <w:rPr>
      <w:b/>
      <w:bCs/>
      <w:sz w:val="56"/>
      <w:szCs w:val="56"/>
    </w:rPr>
  </w:style>
  <w:style w:type="paragraph" w:customStyle="1" w:styleId="742875db-714c-4f62-9a8e-b8582d7c849f">
    <w:name w:val="石墨文档引用"/>
    <w:qFormat/>
    <w:pPr>
      <w:pBdr>
        <w:left w:val="single" w:sz="30" w:space="10" w:color="F0F0F0"/>
      </w:pBdr>
    </w:pPr>
    <w:rPr>
      <w:color w:val="ADADAD"/>
    </w:rPr>
  </w:style>
  <w:style w:type="paragraph" w:default="1" w:styleId="fb03d8fa-dafc-4950-a765-44ef88f98ad9">
    <w:name w:val="Normal"/>
    <w:qFormat/>
    <w:pPr>
      <w:widowControl w:val="0"/>
      <w:jc w:val="both"/>
    </w:pPr>
  </w:style>
  <w:style w:type="character" w:default="1" w:styleId="f5298cf9-b2a0-48fa-9e26-7c48b1385dac">
    <w:name w:val="Default Paragraph Font"/>
    <w:uiPriority w:val="1"/>
    <w:semiHidden/>
    <w:unhideWhenUsed/>
  </w:style>
  <w:style w:type="table" w:default="1" w:styleId="7c592aa0-f753-458e-a8a8-e565e09b4796">
    <w:name w:val="Normal Table"/>
    <w:uiPriority w:val="99"/>
    <w:semiHidden/>
    <w:unhideWhenUsed/>
    <w:tblPr>
      <w:tblInd w:w="0" w:type="dxa"/>
      <w:tblCellMar>
        <w:top w:w="0" w:type="dxa"/>
        <w:left w:w="108" w:type="dxa"/>
        <w:bottom w:w="0" w:type="dxa"/>
        <w:right w:w="108" w:type="dxa"/>
      </w:tblCellMar>
    </w:tblPr>
  </w:style>
  <w:style w:type="numbering" w:default="1" w:styleId="6861ec6b-878e-4ecf-9d6d-0f133e2180ea">
    <w:name w:val="No List"/>
    <w:uiPriority w:val="99"/>
    <w:semiHidden/>
    <w:unhideWhenUsed/>
  </w:style>
  <w:style w:type="paragraph" w:customStyle="1" w:styleId="cca4b5da-0692-483f-8377-6f6f905fd297">
    <w:name w:val="石墨文档正文"/>
    <w:qFormat/>
    <w:rPr>
      <w:szCs w:val="22"/>
    </w:rPr>
  </w:style>
  <w:style w:type="paragraph" w:customStyle="1" w:styleId="50778c7d-bf65-4642-9a67-7f61f5fd4250">
    <w:name w:val="石墨文档副标题"/>
    <w:qFormat/>
    <w:rPr>
      <w:color w:val="888888"/>
      <w:sz w:val="48"/>
      <w:szCs w:val="48"/>
    </w:rPr>
  </w:style>
  <w:style w:type="paragraph" w:customStyle="1" w:styleId="8ae8a21e-1f2b-4714-896d-fe120e8b441a">
    <w:name w:val="石墨文档大标题"/>
    <w:next w:val="a3"/>
    <w:uiPriority w:val="9"/>
    <w:unhideWhenUsed/>
    <w:qFormat/>
    <w:pPr>
      <w:spacing w:before="260" w:after="260"/>
      <w:outlineLvl w:val="0"/>
    </w:pPr>
    <w:rPr>
      <w:b/>
      <w:bCs/>
      <w:sz w:val="40"/>
      <w:szCs w:val="40"/>
    </w:rPr>
  </w:style>
  <w:style w:type="paragraph" w:customStyle="1" w:styleId="af933b95-672d-4491-9e5a-4a6f927dad5c">
    <w:name w:val="石墨文档中标题"/>
    <w:next w:val="a3"/>
    <w:uiPriority w:val="9"/>
    <w:unhideWhenUsed/>
    <w:qFormat/>
    <w:pPr>
      <w:spacing w:before="260" w:after="260"/>
      <w:outlineLvl w:val="1"/>
    </w:pPr>
    <w:rPr>
      <w:b/>
      <w:bCs/>
      <w:sz w:val="36"/>
      <w:szCs w:val="36"/>
    </w:rPr>
  </w:style>
  <w:style w:type="paragraph" w:customStyle="1" w:styleId="2876d49a-3328-4898-96fc-3362ba3dfc13">
    <w:name w:val="石墨文档小标题"/>
    <w:next w:val="a3"/>
    <w:uiPriority w:val="9"/>
    <w:unhideWhenUsed/>
    <w:qFormat/>
    <w:pPr>
      <w:spacing w:before="260" w:after="260"/>
      <w:outlineLvl w:val="2"/>
    </w:pPr>
    <w:rPr>
      <w:b/>
      <w:bCs/>
      <w:sz w:val="32"/>
      <w:szCs w:val="32"/>
    </w:rPr>
  </w:style>
  <w:style w:type="paragraph" w:customStyle="1" w:styleId="50fb4261-d0ba-4dbf-a27b-2368c2dd9452">
    <w:name w:val="石墨文档标题"/>
    <w:next w:val="a3"/>
    <w:uiPriority w:val="9"/>
    <w:unhideWhenUsed/>
    <w:qFormat/>
    <w:pPr>
      <w:spacing w:before="260" w:after="260"/>
      <w:outlineLvl w:val="3"/>
    </w:pPr>
    <w:rPr>
      <w:b/>
      <w:bCs/>
      <w:sz w:val="56"/>
      <w:szCs w:val="56"/>
    </w:rPr>
  </w:style>
  <w:style w:type="paragraph" w:customStyle="1" w:styleId="806e3e7c-a980-4a32-9804-dede1d3533ee">
    <w:name w:val="石墨文档引用"/>
    <w:qFormat/>
    <w:pPr>
      <w:pBdr>
        <w:left w:val="single" w:sz="30" w:space="10" w:color="F0F0F0"/>
      </w:pBdr>
    </w:pPr>
    <w:rPr>
      <w:color w:val="ADADAD"/>
    </w:rPr>
  </w:style>
  <w:style w:type="paragraph" w:default="1" w:styleId="2d5ca8b1-1085-43e3-8620-1b7dc5581664">
    <w:name w:val="Normal"/>
    <w:qFormat/>
    <w:pPr>
      <w:widowControl w:val="0"/>
      <w:jc w:val="both"/>
    </w:pPr>
  </w:style>
  <w:style w:type="character" w:default="1" w:styleId="654abdb6-95e2-40b1-ac2c-4e3bdde00857">
    <w:name w:val="Default Paragraph Font"/>
    <w:uiPriority w:val="1"/>
    <w:semiHidden/>
    <w:unhideWhenUsed/>
  </w:style>
  <w:style w:type="table" w:default="1" w:styleId="20834a1e-7c9f-4c4d-95a7-d1ccef743410">
    <w:name w:val="Normal Table"/>
    <w:uiPriority w:val="99"/>
    <w:semiHidden/>
    <w:unhideWhenUsed/>
    <w:tblPr>
      <w:tblInd w:w="0" w:type="dxa"/>
      <w:tblCellMar>
        <w:top w:w="0" w:type="dxa"/>
        <w:left w:w="108" w:type="dxa"/>
        <w:bottom w:w="0" w:type="dxa"/>
        <w:right w:w="108" w:type="dxa"/>
      </w:tblCellMar>
    </w:tblPr>
  </w:style>
  <w:style w:type="numbering" w:default="1" w:styleId="abda2fbe-5972-4446-aff2-ef0e4dde7702">
    <w:name w:val="No List"/>
    <w:uiPriority w:val="99"/>
    <w:semiHidden/>
    <w:unhideWhenUsed/>
  </w:style>
  <w:style w:type="paragraph" w:customStyle="1" w:styleId="ceb34321-7c73-4cc1-89bb-9e2072d4303c">
    <w:name w:val="石墨文档正文"/>
    <w:qFormat/>
    <w:rPr>
      <w:szCs w:val="22"/>
    </w:rPr>
  </w:style>
  <w:style w:type="paragraph" w:customStyle="1" w:styleId="a7e48400-1f33-4385-b02b-9df6ae1ac673">
    <w:name w:val="石墨文档副标题"/>
    <w:qFormat/>
    <w:rPr>
      <w:color w:val="888888"/>
      <w:sz w:val="48"/>
      <w:szCs w:val="48"/>
    </w:rPr>
  </w:style>
  <w:style w:type="paragraph" w:customStyle="1" w:styleId="eef5b6dc-3ff0-42a5-9dfc-421547499c8f">
    <w:name w:val="石墨文档大标题"/>
    <w:next w:val="a3"/>
    <w:uiPriority w:val="9"/>
    <w:unhideWhenUsed/>
    <w:qFormat/>
    <w:pPr>
      <w:spacing w:before="260" w:after="260"/>
      <w:outlineLvl w:val="0"/>
    </w:pPr>
    <w:rPr>
      <w:b/>
      <w:bCs/>
      <w:sz w:val="40"/>
      <w:szCs w:val="40"/>
    </w:rPr>
  </w:style>
  <w:style w:type="paragraph" w:customStyle="1" w:styleId="b42630d2-3e91-44b3-9e60-e9ad326897cd">
    <w:name w:val="石墨文档中标题"/>
    <w:next w:val="a3"/>
    <w:uiPriority w:val="9"/>
    <w:unhideWhenUsed/>
    <w:qFormat/>
    <w:pPr>
      <w:spacing w:before="260" w:after="260"/>
      <w:outlineLvl w:val="1"/>
    </w:pPr>
    <w:rPr>
      <w:b/>
      <w:bCs/>
      <w:sz w:val="36"/>
      <w:szCs w:val="36"/>
    </w:rPr>
  </w:style>
  <w:style w:type="paragraph" w:customStyle="1" w:styleId="8978a41a-e25f-47f1-a4fe-4ff252346f17">
    <w:name w:val="石墨文档小标题"/>
    <w:next w:val="a3"/>
    <w:uiPriority w:val="9"/>
    <w:unhideWhenUsed/>
    <w:qFormat/>
    <w:pPr>
      <w:spacing w:before="260" w:after="260"/>
      <w:outlineLvl w:val="2"/>
    </w:pPr>
    <w:rPr>
      <w:b/>
      <w:bCs/>
      <w:sz w:val="32"/>
      <w:szCs w:val="32"/>
    </w:rPr>
  </w:style>
  <w:style w:type="paragraph" w:customStyle="1" w:styleId="fada182e-89a0-441a-acc8-14f34f146d76">
    <w:name w:val="石墨文档标题"/>
    <w:next w:val="a3"/>
    <w:uiPriority w:val="9"/>
    <w:unhideWhenUsed/>
    <w:qFormat/>
    <w:pPr>
      <w:spacing w:before="260" w:after="260"/>
      <w:outlineLvl w:val="3"/>
    </w:pPr>
    <w:rPr>
      <w:b/>
      <w:bCs/>
      <w:sz w:val="56"/>
      <w:szCs w:val="56"/>
    </w:rPr>
  </w:style>
  <w:style w:type="paragraph" w:customStyle="1" w:styleId="090729a5-a32d-4e6a-b552-2c5a2503fbfc">
    <w:name w:val="石墨文档引用"/>
    <w:qFormat/>
    <w:pPr>
      <w:pBdr>
        <w:left w:val="single" w:sz="30" w:space="10" w:color="F0F0F0"/>
      </w:pBdr>
    </w:pPr>
    <w:rPr>
      <w:color w:val="ADADAD"/>
    </w:rPr>
  </w:style>
  <w:style w:type="paragraph" w:default="1" w:styleId="b316a252-becb-43f3-8a4e-14e2e6c2633d">
    <w:name w:val="Normal"/>
    <w:qFormat/>
    <w:pPr>
      <w:widowControl w:val="0"/>
      <w:jc w:val="both"/>
    </w:pPr>
  </w:style>
  <w:style w:type="character" w:default="1" w:styleId="70fa382a-d3a1-47c7-b72f-f155cedc0d39">
    <w:name w:val="Default Paragraph Font"/>
    <w:uiPriority w:val="1"/>
    <w:semiHidden/>
    <w:unhideWhenUsed/>
  </w:style>
  <w:style w:type="table" w:default="1" w:styleId="3dd464f4-70d6-48bd-9ffd-3ec60f928fb1">
    <w:name w:val="Normal Table"/>
    <w:uiPriority w:val="99"/>
    <w:semiHidden/>
    <w:unhideWhenUsed/>
    <w:tblPr>
      <w:tblInd w:w="0" w:type="dxa"/>
      <w:tblCellMar>
        <w:top w:w="0" w:type="dxa"/>
        <w:left w:w="108" w:type="dxa"/>
        <w:bottom w:w="0" w:type="dxa"/>
        <w:right w:w="108" w:type="dxa"/>
      </w:tblCellMar>
    </w:tblPr>
  </w:style>
  <w:style w:type="numbering" w:default="1" w:styleId="d5f6a71e-5148-417b-8eae-80283a2d3e09">
    <w:name w:val="No List"/>
    <w:uiPriority w:val="99"/>
    <w:semiHidden/>
    <w:unhideWhenUsed/>
  </w:style>
  <w:style w:type="paragraph" w:customStyle="1" w:styleId="510dd1d8-22bb-44f4-a8a2-f3ef905834f8">
    <w:name w:val="石墨文档正文"/>
    <w:qFormat/>
    <w:rPr>
      <w:szCs w:val="22"/>
    </w:rPr>
  </w:style>
  <w:style w:type="paragraph" w:customStyle="1" w:styleId="977a1569-8285-4523-8616-028c77caf4f6">
    <w:name w:val="石墨文档副标题"/>
    <w:qFormat/>
    <w:rPr>
      <w:color w:val="888888"/>
      <w:sz w:val="48"/>
      <w:szCs w:val="48"/>
    </w:rPr>
  </w:style>
  <w:style w:type="paragraph" w:customStyle="1" w:styleId="8afa0a93-cfb4-4541-a09d-e812240805ad">
    <w:name w:val="石墨文档大标题"/>
    <w:next w:val="a3"/>
    <w:uiPriority w:val="9"/>
    <w:unhideWhenUsed/>
    <w:qFormat/>
    <w:pPr>
      <w:spacing w:before="260" w:after="260"/>
      <w:outlineLvl w:val="0"/>
    </w:pPr>
    <w:rPr>
      <w:b/>
      <w:bCs/>
      <w:sz w:val="40"/>
      <w:szCs w:val="40"/>
    </w:rPr>
  </w:style>
  <w:style w:type="paragraph" w:customStyle="1" w:styleId="28f1e0e3-daf1-4d00-b392-77d7153ce748">
    <w:name w:val="石墨文档中标题"/>
    <w:next w:val="a3"/>
    <w:uiPriority w:val="9"/>
    <w:unhideWhenUsed/>
    <w:qFormat/>
    <w:pPr>
      <w:spacing w:before="260" w:after="260"/>
      <w:outlineLvl w:val="1"/>
    </w:pPr>
    <w:rPr>
      <w:b/>
      <w:bCs/>
      <w:sz w:val="36"/>
      <w:szCs w:val="36"/>
    </w:rPr>
  </w:style>
  <w:style w:type="paragraph" w:customStyle="1" w:styleId="0e4e06d7-74d3-4ead-836c-09d551291100">
    <w:name w:val="石墨文档小标题"/>
    <w:next w:val="a3"/>
    <w:uiPriority w:val="9"/>
    <w:unhideWhenUsed/>
    <w:qFormat/>
    <w:pPr>
      <w:spacing w:before="260" w:after="260"/>
      <w:outlineLvl w:val="2"/>
    </w:pPr>
    <w:rPr>
      <w:b/>
      <w:bCs/>
      <w:sz w:val="32"/>
      <w:szCs w:val="32"/>
    </w:rPr>
  </w:style>
  <w:style w:type="paragraph" w:customStyle="1" w:styleId="565d09a7-6335-4d26-b239-92bffd139952">
    <w:name w:val="石墨文档标题"/>
    <w:next w:val="a3"/>
    <w:uiPriority w:val="9"/>
    <w:unhideWhenUsed/>
    <w:qFormat/>
    <w:pPr>
      <w:spacing w:before="260" w:after="260"/>
      <w:outlineLvl w:val="3"/>
    </w:pPr>
    <w:rPr>
      <w:b/>
      <w:bCs/>
      <w:sz w:val="56"/>
      <w:szCs w:val="56"/>
    </w:rPr>
  </w:style>
  <w:style w:type="paragraph" w:customStyle="1" w:styleId="4d436630-6c12-48cb-8447-ddbda9e63cb3">
    <w:name w:val="石墨文档引用"/>
    <w:qFormat/>
    <w:pPr>
      <w:pBdr>
        <w:left w:val="single" w:sz="30" w:space="10" w:color="F0F0F0"/>
      </w:pBdr>
    </w:pPr>
    <w:rPr>
      <w:color w:val="ADADAD"/>
    </w:rPr>
  </w:style>
  <w:style w:type="paragraph" w:default="1" w:styleId="4e0c73e0-52d1-4ad4-9fb2-f95574bc699d">
    <w:name w:val="Normal"/>
    <w:qFormat/>
    <w:pPr>
      <w:widowControl w:val="0"/>
      <w:jc w:val="both"/>
    </w:pPr>
  </w:style>
  <w:style w:type="character" w:default="1" w:styleId="a94f2a46-ca25-4d61-a2d5-51ee1c7b4945">
    <w:name w:val="Default Paragraph Font"/>
    <w:uiPriority w:val="1"/>
    <w:semiHidden/>
    <w:unhideWhenUsed/>
  </w:style>
  <w:style w:type="table" w:default="1" w:styleId="d71d1065-d84c-4821-9b44-30b0abccbf49">
    <w:name w:val="Normal Table"/>
    <w:uiPriority w:val="99"/>
    <w:semiHidden/>
    <w:unhideWhenUsed/>
    <w:tblPr>
      <w:tblInd w:w="0" w:type="dxa"/>
      <w:tblCellMar>
        <w:top w:w="0" w:type="dxa"/>
        <w:left w:w="108" w:type="dxa"/>
        <w:bottom w:w="0" w:type="dxa"/>
        <w:right w:w="108" w:type="dxa"/>
      </w:tblCellMar>
    </w:tblPr>
  </w:style>
  <w:style w:type="numbering" w:default="1" w:styleId="6bc1595a-d0ea-4422-9bda-79848dfa609f">
    <w:name w:val="No List"/>
    <w:uiPriority w:val="99"/>
    <w:semiHidden/>
    <w:unhideWhenUsed/>
  </w:style>
  <w:style w:type="paragraph" w:customStyle="1" w:styleId="bb5a7b5b-18e4-44ef-b3f2-42c3c6390e8f">
    <w:name w:val="石墨文档正文"/>
    <w:qFormat/>
    <w:rPr>
      <w:szCs w:val="22"/>
    </w:rPr>
  </w:style>
  <w:style w:type="paragraph" w:customStyle="1" w:styleId="b481d8dd-7c0b-4fef-b71d-28c02b401363">
    <w:name w:val="石墨文档副标题"/>
    <w:qFormat/>
    <w:rPr>
      <w:color w:val="888888"/>
      <w:sz w:val="48"/>
      <w:szCs w:val="48"/>
    </w:rPr>
  </w:style>
  <w:style w:type="paragraph" w:customStyle="1" w:styleId="71456649-02af-4118-aebf-43bb82355be7">
    <w:name w:val="石墨文档大标题"/>
    <w:next w:val="a3"/>
    <w:uiPriority w:val="9"/>
    <w:unhideWhenUsed/>
    <w:qFormat/>
    <w:pPr>
      <w:spacing w:before="260" w:after="260"/>
      <w:outlineLvl w:val="0"/>
    </w:pPr>
    <w:rPr>
      <w:b/>
      <w:bCs/>
      <w:sz w:val="40"/>
      <w:szCs w:val="40"/>
    </w:rPr>
  </w:style>
  <w:style w:type="paragraph" w:customStyle="1" w:styleId="1c28f6d6-93d1-44a8-8340-ac83c984a320">
    <w:name w:val="石墨文档中标题"/>
    <w:next w:val="a3"/>
    <w:uiPriority w:val="9"/>
    <w:unhideWhenUsed/>
    <w:qFormat/>
    <w:pPr>
      <w:spacing w:before="260" w:after="260"/>
      <w:outlineLvl w:val="1"/>
    </w:pPr>
    <w:rPr>
      <w:b/>
      <w:bCs/>
      <w:sz w:val="36"/>
      <w:szCs w:val="36"/>
    </w:rPr>
  </w:style>
  <w:style w:type="paragraph" w:customStyle="1" w:styleId="c325ce00-d405-4d5b-97b9-3c1984ddc69f">
    <w:name w:val="石墨文档小标题"/>
    <w:next w:val="a3"/>
    <w:uiPriority w:val="9"/>
    <w:unhideWhenUsed/>
    <w:qFormat/>
    <w:pPr>
      <w:spacing w:before="260" w:after="260"/>
      <w:outlineLvl w:val="2"/>
    </w:pPr>
    <w:rPr>
      <w:b/>
      <w:bCs/>
      <w:sz w:val="32"/>
      <w:szCs w:val="32"/>
    </w:rPr>
  </w:style>
  <w:style w:type="paragraph" w:customStyle="1" w:styleId="c68d7288-83cd-4700-b402-05d4a30d93b8">
    <w:name w:val="石墨文档标题"/>
    <w:next w:val="a3"/>
    <w:uiPriority w:val="9"/>
    <w:unhideWhenUsed/>
    <w:qFormat/>
    <w:pPr>
      <w:spacing w:before="260" w:after="260"/>
      <w:outlineLvl w:val="3"/>
    </w:pPr>
    <w:rPr>
      <w:b/>
      <w:bCs/>
      <w:sz w:val="56"/>
      <w:szCs w:val="56"/>
    </w:rPr>
  </w:style>
  <w:style w:type="paragraph" w:customStyle="1" w:styleId="f5a133d7-37b7-48ec-a401-e7f23fbf9485">
    <w:name w:val="石墨文档引用"/>
    <w:qFormat/>
    <w:pPr>
      <w:pBdr>
        <w:left w:val="single" w:sz="30" w:space="10" w:color="F0F0F0"/>
      </w:pBdr>
    </w:pPr>
    <w:rPr>
      <w:color w:val="ADADAD"/>
    </w:rPr>
  </w:style>
  <w:style w:type="paragraph" w:default="1" w:styleId="51fe940a-36cb-4699-b7fb-57a00fa1f839">
    <w:name w:val="Normal"/>
    <w:qFormat/>
    <w:pPr>
      <w:widowControl w:val="0"/>
      <w:jc w:val="both"/>
    </w:pPr>
  </w:style>
  <w:style w:type="character" w:default="1" w:styleId="d4efd609-b047-42aa-8198-1bc18b54ccff">
    <w:name w:val="Default Paragraph Font"/>
    <w:uiPriority w:val="1"/>
    <w:semiHidden/>
    <w:unhideWhenUsed/>
  </w:style>
  <w:style w:type="table" w:default="1" w:styleId="9cde4e83-3765-4ec7-8f53-5a985b0c02cf">
    <w:name w:val="Normal Table"/>
    <w:uiPriority w:val="99"/>
    <w:semiHidden/>
    <w:unhideWhenUsed/>
    <w:tblPr>
      <w:tblInd w:w="0" w:type="dxa"/>
      <w:tblCellMar>
        <w:top w:w="0" w:type="dxa"/>
        <w:left w:w="108" w:type="dxa"/>
        <w:bottom w:w="0" w:type="dxa"/>
        <w:right w:w="108" w:type="dxa"/>
      </w:tblCellMar>
    </w:tblPr>
  </w:style>
  <w:style w:type="numbering" w:default="1" w:styleId="7eac4b11-a09e-4ff6-a808-97ee66c6640f">
    <w:name w:val="No List"/>
    <w:uiPriority w:val="99"/>
    <w:semiHidden/>
    <w:unhideWhenUsed/>
  </w:style>
  <w:style w:type="paragraph" w:customStyle="1" w:styleId="e91e0000-e215-4dbb-9234-ec448cadc8e6">
    <w:name w:val="石墨文档正文"/>
    <w:qFormat/>
    <w:rPr>
      <w:szCs w:val="22"/>
    </w:rPr>
  </w:style>
  <w:style w:type="paragraph" w:customStyle="1" w:styleId="60aaf886-9996-4eb5-b1fc-e24df83cea37">
    <w:name w:val="石墨文档副标题"/>
    <w:qFormat/>
    <w:rPr>
      <w:color w:val="888888"/>
      <w:sz w:val="48"/>
      <w:szCs w:val="48"/>
    </w:rPr>
  </w:style>
  <w:style w:type="paragraph" w:customStyle="1" w:styleId="f71189f3-59ed-4534-aebb-6d34089f5fc3">
    <w:name w:val="石墨文档大标题"/>
    <w:next w:val="a3"/>
    <w:uiPriority w:val="9"/>
    <w:unhideWhenUsed/>
    <w:qFormat/>
    <w:pPr>
      <w:spacing w:before="260" w:after="260"/>
      <w:outlineLvl w:val="0"/>
    </w:pPr>
    <w:rPr>
      <w:b/>
      <w:bCs/>
      <w:sz w:val="40"/>
      <w:szCs w:val="40"/>
    </w:rPr>
  </w:style>
  <w:style w:type="paragraph" w:customStyle="1" w:styleId="fe9b6728-c780-4a56-a72a-ac1737ea9931">
    <w:name w:val="石墨文档中标题"/>
    <w:next w:val="a3"/>
    <w:uiPriority w:val="9"/>
    <w:unhideWhenUsed/>
    <w:qFormat/>
    <w:pPr>
      <w:spacing w:before="260" w:after="260"/>
      <w:outlineLvl w:val="1"/>
    </w:pPr>
    <w:rPr>
      <w:b/>
      <w:bCs/>
      <w:sz w:val="36"/>
      <w:szCs w:val="36"/>
    </w:rPr>
  </w:style>
  <w:style w:type="paragraph" w:customStyle="1" w:styleId="aa68384f-ce94-4416-89a8-6c3c9a8b04a1">
    <w:name w:val="石墨文档小标题"/>
    <w:next w:val="a3"/>
    <w:uiPriority w:val="9"/>
    <w:unhideWhenUsed/>
    <w:qFormat/>
    <w:pPr>
      <w:spacing w:before="260" w:after="260"/>
      <w:outlineLvl w:val="2"/>
    </w:pPr>
    <w:rPr>
      <w:b/>
      <w:bCs/>
      <w:sz w:val="32"/>
      <w:szCs w:val="32"/>
    </w:rPr>
  </w:style>
  <w:style w:type="paragraph" w:customStyle="1" w:styleId="51dbdb85-d1c5-43b4-9938-8abcec4e2213">
    <w:name w:val="石墨文档标题"/>
    <w:next w:val="a3"/>
    <w:uiPriority w:val="9"/>
    <w:unhideWhenUsed/>
    <w:qFormat/>
    <w:pPr>
      <w:spacing w:before="260" w:after="260"/>
      <w:outlineLvl w:val="3"/>
    </w:pPr>
    <w:rPr>
      <w:b/>
      <w:bCs/>
      <w:sz w:val="56"/>
      <w:szCs w:val="56"/>
    </w:rPr>
  </w:style>
  <w:style w:type="paragraph" w:customStyle="1" w:styleId="07e59598-3cc9-4d0d-b71a-00d3b97b8bb7">
    <w:name w:val="石墨文档引用"/>
    <w:qFormat/>
    <w:pPr>
      <w:pBdr>
        <w:left w:val="single" w:sz="30" w:space="10" w:color="F0F0F0"/>
      </w:pBdr>
    </w:pPr>
    <w:rPr>
      <w:color w:val="ADADAD"/>
    </w:rPr>
  </w:style>
  <w:style w:type="paragraph" w:default="1" w:styleId="940dc78e-5998-4e62-85b0-21af697b00b9">
    <w:name w:val="Normal"/>
    <w:qFormat/>
    <w:pPr>
      <w:widowControl w:val="0"/>
      <w:jc w:val="both"/>
    </w:pPr>
  </w:style>
  <w:style w:type="character" w:default="1" w:styleId="3c878426-576c-4c35-aa04-1c0bdb29283a">
    <w:name w:val="Default Paragraph Font"/>
    <w:uiPriority w:val="1"/>
    <w:semiHidden/>
    <w:unhideWhenUsed/>
  </w:style>
  <w:style w:type="table" w:default="1" w:styleId="6c174623-8b6c-419c-8fe8-7b09b720bd0f">
    <w:name w:val="Normal Table"/>
    <w:uiPriority w:val="99"/>
    <w:semiHidden/>
    <w:unhideWhenUsed/>
    <w:tblPr>
      <w:tblInd w:w="0" w:type="dxa"/>
      <w:tblCellMar>
        <w:top w:w="0" w:type="dxa"/>
        <w:left w:w="108" w:type="dxa"/>
        <w:bottom w:w="0" w:type="dxa"/>
        <w:right w:w="108" w:type="dxa"/>
      </w:tblCellMar>
    </w:tblPr>
  </w:style>
  <w:style w:type="numbering" w:default="1" w:styleId="31b55a33-3140-49f4-98d2-3d890349d3d7">
    <w:name w:val="No List"/>
    <w:uiPriority w:val="99"/>
    <w:semiHidden/>
    <w:unhideWhenUsed/>
  </w:style>
  <w:style w:type="paragraph" w:customStyle="1" w:styleId="d3a36a6e-87a0-48b7-b7d7-91ee730eef2b">
    <w:name w:val="石墨文档正文"/>
    <w:qFormat/>
    <w:rPr>
      <w:szCs w:val="22"/>
    </w:rPr>
  </w:style>
  <w:style w:type="paragraph" w:customStyle="1" w:styleId="1ae7fd0e-cc8d-48bc-a747-4df2bf4dac21">
    <w:name w:val="石墨文档副标题"/>
    <w:qFormat/>
    <w:rPr>
      <w:color w:val="888888"/>
      <w:sz w:val="48"/>
      <w:szCs w:val="48"/>
    </w:rPr>
  </w:style>
  <w:style w:type="paragraph" w:customStyle="1" w:styleId="03f25b64-0298-45fc-9c9c-01974b20d809">
    <w:name w:val="石墨文档大标题"/>
    <w:next w:val="a3"/>
    <w:uiPriority w:val="9"/>
    <w:unhideWhenUsed/>
    <w:qFormat/>
    <w:pPr>
      <w:spacing w:before="260" w:after="260"/>
      <w:outlineLvl w:val="0"/>
    </w:pPr>
    <w:rPr>
      <w:b/>
      <w:bCs/>
      <w:sz w:val="40"/>
      <w:szCs w:val="40"/>
    </w:rPr>
  </w:style>
  <w:style w:type="paragraph" w:customStyle="1" w:styleId="3e9c8be0-9b89-4d9a-af6f-503f4a9eef45">
    <w:name w:val="石墨文档中标题"/>
    <w:next w:val="a3"/>
    <w:uiPriority w:val="9"/>
    <w:unhideWhenUsed/>
    <w:qFormat/>
    <w:pPr>
      <w:spacing w:before="260" w:after="260"/>
      <w:outlineLvl w:val="1"/>
    </w:pPr>
    <w:rPr>
      <w:b/>
      <w:bCs/>
      <w:sz w:val="36"/>
      <w:szCs w:val="36"/>
    </w:rPr>
  </w:style>
  <w:style w:type="paragraph" w:customStyle="1" w:styleId="b914edbf-ffea-4457-a258-d406f960e029">
    <w:name w:val="石墨文档小标题"/>
    <w:next w:val="a3"/>
    <w:uiPriority w:val="9"/>
    <w:unhideWhenUsed/>
    <w:qFormat/>
    <w:pPr>
      <w:spacing w:before="260" w:after="260"/>
      <w:outlineLvl w:val="2"/>
    </w:pPr>
    <w:rPr>
      <w:b/>
      <w:bCs/>
      <w:sz w:val="32"/>
      <w:szCs w:val="32"/>
    </w:rPr>
  </w:style>
  <w:style w:type="paragraph" w:customStyle="1" w:styleId="62baf08a-9455-4d91-9593-9eaf1b7ed1ed">
    <w:name w:val="石墨文档标题"/>
    <w:next w:val="a3"/>
    <w:uiPriority w:val="9"/>
    <w:unhideWhenUsed/>
    <w:qFormat/>
    <w:pPr>
      <w:spacing w:before="260" w:after="260"/>
      <w:outlineLvl w:val="3"/>
    </w:pPr>
    <w:rPr>
      <w:b/>
      <w:bCs/>
      <w:sz w:val="56"/>
      <w:szCs w:val="56"/>
    </w:rPr>
  </w:style>
  <w:style w:type="paragraph" w:customStyle="1" w:styleId="a0ee940f-848a-4310-8a60-974b2b8626ae">
    <w:name w:val="石墨文档引用"/>
    <w:qFormat/>
    <w:pPr>
      <w:pBdr>
        <w:left w:val="single" w:sz="30" w:space="10" w:color="F0F0F0"/>
      </w:pBdr>
    </w:pPr>
    <w:rPr>
      <w:color w:val="ADADAD"/>
    </w:rPr>
  </w:style>
  <w:style w:type="paragraph" w:default="1" w:styleId="abd8b2c8-e7bd-4cc2-8be2-51ffb9b880c9">
    <w:name w:val="Normal"/>
    <w:qFormat/>
    <w:pPr>
      <w:widowControl w:val="0"/>
      <w:jc w:val="both"/>
    </w:pPr>
  </w:style>
  <w:style w:type="character" w:default="1" w:styleId="a0527343-82d7-4f6d-871e-6be803418e13">
    <w:name w:val="Default Paragraph Font"/>
    <w:uiPriority w:val="1"/>
    <w:semiHidden/>
    <w:unhideWhenUsed/>
  </w:style>
  <w:style w:type="table" w:default="1" w:styleId="db611d66-bd1f-4811-9916-b99fb6e89659">
    <w:name w:val="Normal Table"/>
    <w:uiPriority w:val="99"/>
    <w:semiHidden/>
    <w:unhideWhenUsed/>
    <w:tblPr>
      <w:tblInd w:w="0" w:type="dxa"/>
      <w:tblCellMar>
        <w:top w:w="0" w:type="dxa"/>
        <w:left w:w="108" w:type="dxa"/>
        <w:bottom w:w="0" w:type="dxa"/>
        <w:right w:w="108" w:type="dxa"/>
      </w:tblCellMar>
    </w:tblPr>
  </w:style>
  <w:style w:type="numbering" w:default="1" w:styleId="1de9bd1c-19ce-487b-8b92-2cf90c2999d3">
    <w:name w:val="No List"/>
    <w:uiPriority w:val="99"/>
    <w:semiHidden/>
    <w:unhideWhenUsed/>
  </w:style>
  <w:style w:type="paragraph" w:customStyle="1" w:styleId="9ca9f779-fc09-4bab-8ff6-f73a160a24cc">
    <w:name w:val="石墨文档正文"/>
    <w:qFormat/>
    <w:rPr>
      <w:szCs w:val="22"/>
    </w:rPr>
  </w:style>
  <w:style w:type="paragraph" w:customStyle="1" w:styleId="093a2ae0-15c6-48db-9513-b99594eb3155">
    <w:name w:val="石墨文档副标题"/>
    <w:qFormat/>
    <w:rPr>
      <w:color w:val="888888"/>
      <w:sz w:val="48"/>
      <w:szCs w:val="48"/>
    </w:rPr>
  </w:style>
  <w:style w:type="paragraph" w:customStyle="1" w:styleId="62da787d-ca61-4fa8-940c-d96238dd2411">
    <w:name w:val="石墨文档大标题"/>
    <w:next w:val="a3"/>
    <w:uiPriority w:val="9"/>
    <w:unhideWhenUsed/>
    <w:qFormat/>
    <w:pPr>
      <w:spacing w:before="260" w:after="260"/>
      <w:outlineLvl w:val="0"/>
    </w:pPr>
    <w:rPr>
      <w:b/>
      <w:bCs/>
      <w:sz w:val="40"/>
      <w:szCs w:val="40"/>
    </w:rPr>
  </w:style>
  <w:style w:type="paragraph" w:customStyle="1" w:styleId="38ae735e-7f1c-4078-a859-bffe43e678c7">
    <w:name w:val="石墨文档中标题"/>
    <w:next w:val="a3"/>
    <w:uiPriority w:val="9"/>
    <w:unhideWhenUsed/>
    <w:qFormat/>
    <w:pPr>
      <w:spacing w:before="260" w:after="260"/>
      <w:outlineLvl w:val="1"/>
    </w:pPr>
    <w:rPr>
      <w:b/>
      <w:bCs/>
      <w:sz w:val="36"/>
      <w:szCs w:val="36"/>
    </w:rPr>
  </w:style>
  <w:style w:type="paragraph" w:customStyle="1" w:styleId="40581674-9bfb-44cb-b20b-a47082d49c59">
    <w:name w:val="石墨文档小标题"/>
    <w:next w:val="a3"/>
    <w:uiPriority w:val="9"/>
    <w:unhideWhenUsed/>
    <w:qFormat/>
    <w:pPr>
      <w:spacing w:before="260" w:after="260"/>
      <w:outlineLvl w:val="2"/>
    </w:pPr>
    <w:rPr>
      <w:b/>
      <w:bCs/>
      <w:sz w:val="32"/>
      <w:szCs w:val="32"/>
    </w:rPr>
  </w:style>
  <w:style w:type="paragraph" w:customStyle="1" w:styleId="a4142ea0-1ec5-4563-a78d-d38ee60ac5b8">
    <w:name w:val="石墨文档标题"/>
    <w:next w:val="a3"/>
    <w:uiPriority w:val="9"/>
    <w:unhideWhenUsed/>
    <w:qFormat/>
    <w:pPr>
      <w:spacing w:before="260" w:after="260"/>
      <w:outlineLvl w:val="3"/>
    </w:pPr>
    <w:rPr>
      <w:b/>
      <w:bCs/>
      <w:sz w:val="56"/>
      <w:szCs w:val="56"/>
    </w:rPr>
  </w:style>
  <w:style w:type="paragraph" w:customStyle="1" w:styleId="a5b8ed8f-2013-4f25-a36a-dd7e4c19b704">
    <w:name w:val="石墨文档引用"/>
    <w:qFormat/>
    <w:pPr>
      <w:pBdr>
        <w:left w:val="single" w:sz="30" w:space="10" w:color="F0F0F0"/>
      </w:pBdr>
    </w:pPr>
    <w:rPr>
      <w:color w:val="ADADAD"/>
    </w:rPr>
  </w:style>
  <w:style w:type="paragraph" w:default="1" w:styleId="64b4865b-c015-4a66-83e3-762d7f06e969">
    <w:name w:val="Normal"/>
    <w:qFormat/>
    <w:pPr>
      <w:widowControl w:val="0"/>
      <w:jc w:val="both"/>
    </w:pPr>
  </w:style>
  <w:style w:type="character" w:default="1" w:styleId="429a4c4e-1044-4062-b998-dea104c0ab64">
    <w:name w:val="Default Paragraph Font"/>
    <w:uiPriority w:val="1"/>
    <w:semiHidden/>
    <w:unhideWhenUsed/>
  </w:style>
  <w:style w:type="table" w:default="1" w:styleId="01d34601-9a3c-47ab-941e-a5511494daa3">
    <w:name w:val="Normal Table"/>
    <w:uiPriority w:val="99"/>
    <w:semiHidden/>
    <w:unhideWhenUsed/>
    <w:tblPr>
      <w:tblInd w:w="0" w:type="dxa"/>
      <w:tblCellMar>
        <w:top w:w="0" w:type="dxa"/>
        <w:left w:w="108" w:type="dxa"/>
        <w:bottom w:w="0" w:type="dxa"/>
        <w:right w:w="108" w:type="dxa"/>
      </w:tblCellMar>
    </w:tblPr>
  </w:style>
  <w:style w:type="numbering" w:default="1" w:styleId="a66398bc-dd1e-41d5-a0e3-ebc0fba53484">
    <w:name w:val="No List"/>
    <w:uiPriority w:val="99"/>
    <w:semiHidden/>
    <w:unhideWhenUsed/>
  </w:style>
  <w:style w:type="paragraph" w:customStyle="1" w:styleId="bbd3c135-c7d4-4e4d-a766-132322bf6428">
    <w:name w:val="石墨文档正文"/>
    <w:qFormat/>
    <w:rPr>
      <w:szCs w:val="22"/>
    </w:rPr>
  </w:style>
  <w:style w:type="paragraph" w:customStyle="1" w:styleId="828906cf-48f4-4a2f-8f7a-057553a884dc">
    <w:name w:val="石墨文档副标题"/>
    <w:qFormat/>
    <w:rPr>
      <w:color w:val="888888"/>
      <w:sz w:val="48"/>
      <w:szCs w:val="48"/>
    </w:rPr>
  </w:style>
  <w:style w:type="paragraph" w:customStyle="1" w:styleId="b80b7c59-a4f1-48c7-be82-f1cee638c34a">
    <w:name w:val="石墨文档大标题"/>
    <w:next w:val="a3"/>
    <w:uiPriority w:val="9"/>
    <w:unhideWhenUsed/>
    <w:qFormat/>
    <w:pPr>
      <w:spacing w:before="260" w:after="260"/>
      <w:outlineLvl w:val="0"/>
    </w:pPr>
    <w:rPr>
      <w:b/>
      <w:bCs/>
      <w:sz w:val="40"/>
      <w:szCs w:val="40"/>
    </w:rPr>
  </w:style>
  <w:style w:type="paragraph" w:customStyle="1" w:styleId="49b555e2-1402-4591-9f8c-540a8d0ca7b4">
    <w:name w:val="石墨文档中标题"/>
    <w:next w:val="a3"/>
    <w:uiPriority w:val="9"/>
    <w:unhideWhenUsed/>
    <w:qFormat/>
    <w:pPr>
      <w:spacing w:before="260" w:after="260"/>
      <w:outlineLvl w:val="1"/>
    </w:pPr>
    <w:rPr>
      <w:b/>
      <w:bCs/>
      <w:sz w:val="36"/>
      <w:szCs w:val="36"/>
    </w:rPr>
  </w:style>
  <w:style w:type="paragraph" w:customStyle="1" w:styleId="abbecd6c-61a8-4384-847a-d2ae7cd51b6e">
    <w:name w:val="石墨文档小标题"/>
    <w:next w:val="a3"/>
    <w:uiPriority w:val="9"/>
    <w:unhideWhenUsed/>
    <w:qFormat/>
    <w:pPr>
      <w:spacing w:before="260" w:after="260"/>
      <w:outlineLvl w:val="2"/>
    </w:pPr>
    <w:rPr>
      <w:b/>
      <w:bCs/>
      <w:sz w:val="32"/>
      <w:szCs w:val="32"/>
    </w:rPr>
  </w:style>
  <w:style w:type="paragraph" w:customStyle="1" w:styleId="d919da90-748f-4b4b-829c-1d848d545129">
    <w:name w:val="石墨文档标题"/>
    <w:next w:val="a3"/>
    <w:uiPriority w:val="9"/>
    <w:unhideWhenUsed/>
    <w:qFormat/>
    <w:pPr>
      <w:spacing w:before="260" w:after="260"/>
      <w:outlineLvl w:val="3"/>
    </w:pPr>
    <w:rPr>
      <w:b/>
      <w:bCs/>
      <w:sz w:val="56"/>
      <w:szCs w:val="56"/>
    </w:rPr>
  </w:style>
  <w:style w:type="paragraph" w:customStyle="1" w:styleId="50e0152d-cda7-465c-8d47-ba5487b86751">
    <w:name w:val="石墨文档引用"/>
    <w:qFormat/>
    <w:pPr>
      <w:pBdr>
        <w:left w:val="single" w:sz="30" w:space="10" w:color="F0F0F0"/>
      </w:pBdr>
    </w:pPr>
    <w:rPr>
      <w:color w:val="ADADAD"/>
    </w:rPr>
  </w:style>
  <w:style w:type="paragraph" w:default="1" w:styleId="859acf87-b448-412a-a478-9363a7699421">
    <w:name w:val="Normal"/>
    <w:qFormat/>
    <w:pPr>
      <w:widowControl w:val="0"/>
      <w:jc w:val="both"/>
    </w:pPr>
  </w:style>
  <w:style w:type="character" w:default="1" w:styleId="c1dd3564-1def-400e-b48e-9bc81397c74c">
    <w:name w:val="Default Paragraph Font"/>
    <w:uiPriority w:val="1"/>
    <w:semiHidden/>
    <w:unhideWhenUsed/>
  </w:style>
  <w:style w:type="table" w:default="1" w:styleId="043f1da5-7771-42ad-89cf-85a3dc1b143d">
    <w:name w:val="Normal Table"/>
    <w:uiPriority w:val="99"/>
    <w:semiHidden/>
    <w:unhideWhenUsed/>
    <w:tblPr>
      <w:tblInd w:w="0" w:type="dxa"/>
      <w:tblCellMar>
        <w:top w:w="0" w:type="dxa"/>
        <w:left w:w="108" w:type="dxa"/>
        <w:bottom w:w="0" w:type="dxa"/>
        <w:right w:w="108" w:type="dxa"/>
      </w:tblCellMar>
    </w:tblPr>
  </w:style>
  <w:style w:type="numbering" w:default="1" w:styleId="491eedfd-5dc8-4d50-965e-4dd4c6e07d76">
    <w:name w:val="No List"/>
    <w:uiPriority w:val="99"/>
    <w:semiHidden/>
    <w:unhideWhenUsed/>
  </w:style>
  <w:style w:type="paragraph" w:customStyle="1" w:styleId="8d08b6b8-7966-4f41-8ac3-73f8353f86bf">
    <w:name w:val="石墨文档正文"/>
    <w:qFormat/>
    <w:rPr>
      <w:szCs w:val="22"/>
    </w:rPr>
  </w:style>
  <w:style w:type="paragraph" w:customStyle="1" w:styleId="f2aacd88-0f1e-4873-bce4-3eaa70a451fc">
    <w:name w:val="石墨文档副标题"/>
    <w:qFormat/>
    <w:rPr>
      <w:color w:val="888888"/>
      <w:sz w:val="48"/>
      <w:szCs w:val="48"/>
    </w:rPr>
  </w:style>
  <w:style w:type="paragraph" w:customStyle="1" w:styleId="728bf8e0-24e1-4d31-95f5-457dd457892c">
    <w:name w:val="石墨文档大标题"/>
    <w:next w:val="a3"/>
    <w:uiPriority w:val="9"/>
    <w:unhideWhenUsed/>
    <w:qFormat/>
    <w:pPr>
      <w:spacing w:before="260" w:after="260"/>
      <w:outlineLvl w:val="0"/>
    </w:pPr>
    <w:rPr>
      <w:b/>
      <w:bCs/>
      <w:sz w:val="40"/>
      <w:szCs w:val="40"/>
    </w:rPr>
  </w:style>
  <w:style w:type="paragraph" w:customStyle="1" w:styleId="0d488ec8-1d1b-41fa-a416-d3dd6d9c3de8">
    <w:name w:val="石墨文档中标题"/>
    <w:next w:val="a3"/>
    <w:uiPriority w:val="9"/>
    <w:unhideWhenUsed/>
    <w:qFormat/>
    <w:pPr>
      <w:spacing w:before="260" w:after="260"/>
      <w:outlineLvl w:val="1"/>
    </w:pPr>
    <w:rPr>
      <w:b/>
      <w:bCs/>
      <w:sz w:val="36"/>
      <w:szCs w:val="36"/>
    </w:rPr>
  </w:style>
  <w:style w:type="paragraph" w:customStyle="1" w:styleId="de580007-3a10-41e8-a3e6-e5e8a631b8fa">
    <w:name w:val="石墨文档小标题"/>
    <w:next w:val="a3"/>
    <w:uiPriority w:val="9"/>
    <w:unhideWhenUsed/>
    <w:qFormat/>
    <w:pPr>
      <w:spacing w:before="260" w:after="260"/>
      <w:outlineLvl w:val="2"/>
    </w:pPr>
    <w:rPr>
      <w:b/>
      <w:bCs/>
      <w:sz w:val="32"/>
      <w:szCs w:val="32"/>
    </w:rPr>
  </w:style>
  <w:style w:type="paragraph" w:customStyle="1" w:styleId="af3bd8c5-c541-4cf9-917c-00a402a6453e">
    <w:name w:val="石墨文档标题"/>
    <w:next w:val="a3"/>
    <w:uiPriority w:val="9"/>
    <w:unhideWhenUsed/>
    <w:qFormat/>
    <w:pPr>
      <w:spacing w:before="260" w:after="260"/>
      <w:outlineLvl w:val="3"/>
    </w:pPr>
    <w:rPr>
      <w:b/>
      <w:bCs/>
      <w:sz w:val="56"/>
      <w:szCs w:val="56"/>
    </w:rPr>
  </w:style>
  <w:style w:type="paragraph" w:customStyle="1" w:styleId="87d20265-2c67-4304-b21c-aa7314477e80">
    <w:name w:val="石墨文档引用"/>
    <w:qFormat/>
    <w:pPr>
      <w:pBdr>
        <w:left w:val="single" w:sz="30" w:space="10" w:color="F0F0F0"/>
      </w:pBdr>
    </w:pPr>
    <w:rPr>
      <w:color w:val="ADADAD"/>
    </w:rPr>
  </w:style>
  <w:style w:type="paragraph" w:default="1" w:styleId="8d0a6892-ebed-4c00-846b-9843d2af884a">
    <w:name w:val="Normal"/>
    <w:qFormat/>
    <w:pPr>
      <w:widowControl w:val="0"/>
      <w:jc w:val="both"/>
    </w:pPr>
  </w:style>
  <w:style w:type="character" w:default="1" w:styleId="6875ed0f-bc23-43a6-84bd-1f0ca0544449">
    <w:name w:val="Default Paragraph Font"/>
    <w:uiPriority w:val="1"/>
    <w:semiHidden/>
    <w:unhideWhenUsed/>
  </w:style>
  <w:style w:type="table" w:default="1" w:styleId="e2d73356-ae62-493c-adbd-c9fa014f5275">
    <w:name w:val="Normal Table"/>
    <w:uiPriority w:val="99"/>
    <w:semiHidden/>
    <w:unhideWhenUsed/>
    <w:tblPr>
      <w:tblInd w:w="0" w:type="dxa"/>
      <w:tblCellMar>
        <w:top w:w="0" w:type="dxa"/>
        <w:left w:w="108" w:type="dxa"/>
        <w:bottom w:w="0" w:type="dxa"/>
        <w:right w:w="108" w:type="dxa"/>
      </w:tblCellMar>
    </w:tblPr>
  </w:style>
  <w:style w:type="numbering" w:default="1" w:styleId="0968d107-d556-4e03-80b3-e922d3c5230b">
    <w:name w:val="No List"/>
    <w:uiPriority w:val="99"/>
    <w:semiHidden/>
    <w:unhideWhenUsed/>
  </w:style>
  <w:style w:type="paragraph" w:customStyle="1" w:styleId="74dc74b6-ee7d-4ded-887a-05cf5b725aa1">
    <w:name w:val="石墨文档正文"/>
    <w:qFormat/>
    <w:rPr>
      <w:szCs w:val="22"/>
    </w:rPr>
  </w:style>
  <w:style w:type="paragraph" w:customStyle="1" w:styleId="161e9ec9-4875-4dc5-9829-228d73dc79f9">
    <w:name w:val="石墨文档副标题"/>
    <w:qFormat/>
    <w:rPr>
      <w:color w:val="888888"/>
      <w:sz w:val="48"/>
      <w:szCs w:val="48"/>
    </w:rPr>
  </w:style>
  <w:style w:type="paragraph" w:customStyle="1" w:styleId="0e718755-59e8-4c50-b3d7-97aa4a05eb95">
    <w:name w:val="石墨文档大标题"/>
    <w:next w:val="a3"/>
    <w:uiPriority w:val="9"/>
    <w:unhideWhenUsed/>
    <w:qFormat/>
    <w:pPr>
      <w:spacing w:before="260" w:after="260"/>
      <w:outlineLvl w:val="0"/>
    </w:pPr>
    <w:rPr>
      <w:b/>
      <w:bCs/>
      <w:sz w:val="40"/>
      <w:szCs w:val="40"/>
    </w:rPr>
  </w:style>
  <w:style w:type="paragraph" w:customStyle="1" w:styleId="19b289f8-0472-4c08-a094-15f7e1f86086">
    <w:name w:val="石墨文档中标题"/>
    <w:next w:val="a3"/>
    <w:uiPriority w:val="9"/>
    <w:unhideWhenUsed/>
    <w:qFormat/>
    <w:pPr>
      <w:spacing w:before="260" w:after="260"/>
      <w:outlineLvl w:val="1"/>
    </w:pPr>
    <w:rPr>
      <w:b/>
      <w:bCs/>
      <w:sz w:val="36"/>
      <w:szCs w:val="36"/>
    </w:rPr>
  </w:style>
  <w:style w:type="paragraph" w:customStyle="1" w:styleId="8d951ce2-477f-4cfc-9468-8c4c2d269ffa">
    <w:name w:val="石墨文档小标题"/>
    <w:next w:val="a3"/>
    <w:uiPriority w:val="9"/>
    <w:unhideWhenUsed/>
    <w:qFormat/>
    <w:pPr>
      <w:spacing w:before="260" w:after="260"/>
      <w:outlineLvl w:val="2"/>
    </w:pPr>
    <w:rPr>
      <w:b/>
      <w:bCs/>
      <w:sz w:val="32"/>
      <w:szCs w:val="32"/>
    </w:rPr>
  </w:style>
  <w:style w:type="paragraph" w:customStyle="1" w:styleId="7f6ac26b-eaeb-43d3-a0ae-aa068f78ef4e">
    <w:name w:val="石墨文档标题"/>
    <w:next w:val="a3"/>
    <w:uiPriority w:val="9"/>
    <w:unhideWhenUsed/>
    <w:qFormat/>
    <w:pPr>
      <w:spacing w:before="260" w:after="260"/>
      <w:outlineLvl w:val="3"/>
    </w:pPr>
    <w:rPr>
      <w:b/>
      <w:bCs/>
      <w:sz w:val="56"/>
      <w:szCs w:val="56"/>
    </w:rPr>
  </w:style>
  <w:style w:type="paragraph" w:customStyle="1" w:styleId="89832698-8f5a-4e03-bbfe-81fa35eb962f">
    <w:name w:val="石墨文档引用"/>
    <w:qFormat/>
    <w:pPr>
      <w:pBdr>
        <w:left w:val="single" w:sz="30" w:space="10" w:color="F0F0F0"/>
      </w:pBdr>
    </w:pPr>
    <w:rPr>
      <w:color w:val="ADADAD"/>
    </w:rPr>
  </w:style>
  <w:style w:type="paragraph" w:default="1" w:styleId="9b48359a-86bd-4e42-a38f-c3389c01baf6">
    <w:name w:val="Normal"/>
    <w:qFormat/>
    <w:pPr>
      <w:widowControl w:val="0"/>
      <w:jc w:val="both"/>
    </w:pPr>
  </w:style>
  <w:style w:type="character" w:default="1" w:styleId="920c7108-e700-4688-8285-534451b76f3d">
    <w:name w:val="Default Paragraph Font"/>
    <w:uiPriority w:val="1"/>
    <w:semiHidden/>
    <w:unhideWhenUsed/>
  </w:style>
  <w:style w:type="table" w:default="1" w:styleId="ba85e0fe-c44c-4cb9-b6e5-ab858f27a7f8">
    <w:name w:val="Normal Table"/>
    <w:uiPriority w:val="99"/>
    <w:semiHidden/>
    <w:unhideWhenUsed/>
    <w:tblPr>
      <w:tblInd w:w="0" w:type="dxa"/>
      <w:tblCellMar>
        <w:top w:w="0" w:type="dxa"/>
        <w:left w:w="108" w:type="dxa"/>
        <w:bottom w:w="0" w:type="dxa"/>
        <w:right w:w="108" w:type="dxa"/>
      </w:tblCellMar>
    </w:tblPr>
  </w:style>
  <w:style w:type="numbering" w:default="1" w:styleId="12c6c8d5-e9a8-4855-a927-448eb4faaae8">
    <w:name w:val="No List"/>
    <w:uiPriority w:val="99"/>
    <w:semiHidden/>
    <w:unhideWhenUsed/>
  </w:style>
  <w:style w:type="paragraph" w:customStyle="1" w:styleId="62b4056d-af9e-46d3-b349-cdba8fb942e0">
    <w:name w:val="石墨文档正文"/>
    <w:qFormat/>
    <w:rPr>
      <w:szCs w:val="22"/>
    </w:rPr>
  </w:style>
  <w:style w:type="paragraph" w:customStyle="1" w:styleId="df23c175-3d69-4de8-bed7-6d8c1c059313">
    <w:name w:val="石墨文档副标题"/>
    <w:qFormat/>
    <w:rPr>
      <w:color w:val="888888"/>
      <w:sz w:val="48"/>
      <w:szCs w:val="48"/>
    </w:rPr>
  </w:style>
  <w:style w:type="paragraph" w:customStyle="1" w:styleId="725b1b9d-e77e-43c4-a4f8-602c67b9ced1">
    <w:name w:val="石墨文档大标题"/>
    <w:next w:val="a3"/>
    <w:uiPriority w:val="9"/>
    <w:unhideWhenUsed/>
    <w:qFormat/>
    <w:pPr>
      <w:spacing w:before="260" w:after="260"/>
      <w:outlineLvl w:val="0"/>
    </w:pPr>
    <w:rPr>
      <w:b/>
      <w:bCs/>
      <w:sz w:val="40"/>
      <w:szCs w:val="40"/>
    </w:rPr>
  </w:style>
  <w:style w:type="paragraph" w:customStyle="1" w:styleId="a4e8079a-3827-4510-b188-401ccdd88ecc">
    <w:name w:val="石墨文档中标题"/>
    <w:next w:val="a3"/>
    <w:uiPriority w:val="9"/>
    <w:unhideWhenUsed/>
    <w:qFormat/>
    <w:pPr>
      <w:spacing w:before="260" w:after="260"/>
      <w:outlineLvl w:val="1"/>
    </w:pPr>
    <w:rPr>
      <w:b/>
      <w:bCs/>
      <w:sz w:val="36"/>
      <w:szCs w:val="36"/>
    </w:rPr>
  </w:style>
  <w:style w:type="paragraph" w:customStyle="1" w:styleId="5a9f5f21-bc17-45b4-97c3-3045472ff122">
    <w:name w:val="石墨文档小标题"/>
    <w:next w:val="a3"/>
    <w:uiPriority w:val="9"/>
    <w:unhideWhenUsed/>
    <w:qFormat/>
    <w:pPr>
      <w:spacing w:before="260" w:after="260"/>
      <w:outlineLvl w:val="2"/>
    </w:pPr>
    <w:rPr>
      <w:b/>
      <w:bCs/>
      <w:sz w:val="32"/>
      <w:szCs w:val="32"/>
    </w:rPr>
  </w:style>
  <w:style w:type="paragraph" w:customStyle="1" w:styleId="8a0e3bb1-6001-4ff8-9358-2c013b61562f">
    <w:name w:val="石墨文档标题"/>
    <w:next w:val="a3"/>
    <w:uiPriority w:val="9"/>
    <w:unhideWhenUsed/>
    <w:qFormat/>
    <w:pPr>
      <w:spacing w:before="260" w:after="260"/>
      <w:outlineLvl w:val="3"/>
    </w:pPr>
    <w:rPr>
      <w:b/>
      <w:bCs/>
      <w:sz w:val="56"/>
      <w:szCs w:val="56"/>
    </w:rPr>
  </w:style>
  <w:style w:type="paragraph" w:customStyle="1" w:styleId="d0532124-59e0-4644-a9f0-1aa9b6352d9c">
    <w:name w:val="石墨文档引用"/>
    <w:qFormat/>
    <w:pPr>
      <w:pBdr>
        <w:left w:val="single" w:sz="30" w:space="10" w:color="F0F0F0"/>
      </w:pBdr>
    </w:pPr>
    <w:rPr>
      <w:color w:val="ADADAD"/>
    </w:rPr>
  </w:style>
  <w:style w:type="paragraph" w:default="1" w:styleId="f0820757-968d-4d90-a82d-c59f59751cd2">
    <w:name w:val="Normal"/>
    <w:qFormat/>
    <w:pPr>
      <w:widowControl w:val="0"/>
      <w:jc w:val="both"/>
    </w:pPr>
  </w:style>
  <w:style w:type="character" w:default="1" w:styleId="bee58c25-2810-4590-933c-d751c28c0dda">
    <w:name w:val="Default Paragraph Font"/>
    <w:uiPriority w:val="1"/>
    <w:semiHidden/>
    <w:unhideWhenUsed/>
  </w:style>
  <w:style w:type="table" w:default="1" w:styleId="8ce931ff-bdbd-4ab9-8ece-9bb801cbbdbe">
    <w:name w:val="Normal Table"/>
    <w:uiPriority w:val="99"/>
    <w:semiHidden/>
    <w:unhideWhenUsed/>
    <w:tblPr>
      <w:tblInd w:w="0" w:type="dxa"/>
      <w:tblCellMar>
        <w:top w:w="0" w:type="dxa"/>
        <w:left w:w="108" w:type="dxa"/>
        <w:bottom w:w="0" w:type="dxa"/>
        <w:right w:w="108" w:type="dxa"/>
      </w:tblCellMar>
    </w:tblPr>
  </w:style>
  <w:style w:type="numbering" w:default="1" w:styleId="f526c33e-e8e3-458c-aca6-10a8d77e8dde">
    <w:name w:val="No List"/>
    <w:uiPriority w:val="99"/>
    <w:semiHidden/>
    <w:unhideWhenUsed/>
  </w:style>
  <w:style w:type="paragraph" w:customStyle="1" w:styleId="f7548430-19a4-44a6-9336-97d2faf6643b">
    <w:name w:val="石墨文档正文"/>
    <w:qFormat/>
    <w:rPr>
      <w:szCs w:val="22"/>
    </w:rPr>
  </w:style>
  <w:style w:type="paragraph" w:customStyle="1" w:styleId="c2c092a9-138d-45a9-848a-2ecba33e719f">
    <w:name w:val="石墨文档副标题"/>
    <w:qFormat/>
    <w:rPr>
      <w:color w:val="888888"/>
      <w:sz w:val="48"/>
      <w:szCs w:val="48"/>
    </w:rPr>
  </w:style>
  <w:style w:type="paragraph" w:customStyle="1" w:styleId="4e5e544e-eb8c-46ad-a345-54aeffcb2e81">
    <w:name w:val="石墨文档大标题"/>
    <w:next w:val="a3"/>
    <w:uiPriority w:val="9"/>
    <w:unhideWhenUsed/>
    <w:qFormat/>
    <w:pPr>
      <w:spacing w:before="260" w:after="260"/>
      <w:outlineLvl w:val="0"/>
    </w:pPr>
    <w:rPr>
      <w:b/>
      <w:bCs/>
      <w:sz w:val="40"/>
      <w:szCs w:val="40"/>
    </w:rPr>
  </w:style>
  <w:style w:type="paragraph" w:customStyle="1" w:styleId="4b96f240-09c0-48ad-ba85-e1d5b285f276">
    <w:name w:val="石墨文档中标题"/>
    <w:next w:val="a3"/>
    <w:uiPriority w:val="9"/>
    <w:unhideWhenUsed/>
    <w:qFormat/>
    <w:pPr>
      <w:spacing w:before="260" w:after="260"/>
      <w:outlineLvl w:val="1"/>
    </w:pPr>
    <w:rPr>
      <w:b/>
      <w:bCs/>
      <w:sz w:val="36"/>
      <w:szCs w:val="36"/>
    </w:rPr>
  </w:style>
  <w:style w:type="paragraph" w:customStyle="1" w:styleId="5cdecaa5-caf8-4915-8e69-24600512b9f2">
    <w:name w:val="石墨文档小标题"/>
    <w:next w:val="a3"/>
    <w:uiPriority w:val="9"/>
    <w:unhideWhenUsed/>
    <w:qFormat/>
    <w:pPr>
      <w:spacing w:before="260" w:after="260"/>
      <w:outlineLvl w:val="2"/>
    </w:pPr>
    <w:rPr>
      <w:b/>
      <w:bCs/>
      <w:sz w:val="32"/>
      <w:szCs w:val="32"/>
    </w:rPr>
  </w:style>
  <w:style w:type="paragraph" w:customStyle="1" w:styleId="b92e9eca-0469-4324-9549-e227c6380064">
    <w:name w:val="石墨文档标题"/>
    <w:next w:val="a3"/>
    <w:uiPriority w:val="9"/>
    <w:unhideWhenUsed/>
    <w:qFormat/>
    <w:pPr>
      <w:spacing w:before="260" w:after="260"/>
      <w:outlineLvl w:val="3"/>
    </w:pPr>
    <w:rPr>
      <w:b/>
      <w:bCs/>
      <w:sz w:val="56"/>
      <w:szCs w:val="56"/>
    </w:rPr>
  </w:style>
  <w:style w:type="paragraph" w:customStyle="1" w:styleId="7c33c380-7a8b-4119-97aa-22725dd7cb70">
    <w:name w:val="石墨文档引用"/>
    <w:qFormat/>
    <w:pPr>
      <w:pBdr>
        <w:left w:val="single" w:sz="30" w:space="10" w:color="F0F0F0"/>
      </w:pBdr>
    </w:pPr>
    <w:rPr>
      <w:color w:val="ADADAD"/>
    </w:rPr>
  </w:style>
  <w:style w:type="paragraph" w:default="1" w:styleId="3e539935-06bf-42ea-86be-d3291c1bc53c">
    <w:name w:val="Normal"/>
    <w:qFormat/>
    <w:pPr>
      <w:widowControl w:val="0"/>
      <w:jc w:val="both"/>
    </w:pPr>
  </w:style>
  <w:style w:type="character" w:default="1" w:styleId="7d7e4abb-27c8-4754-a021-d1987e3be90a">
    <w:name w:val="Default Paragraph Font"/>
    <w:uiPriority w:val="1"/>
    <w:semiHidden/>
    <w:unhideWhenUsed/>
  </w:style>
  <w:style w:type="table" w:default="1" w:styleId="8fcf5a45-5abb-48ae-b0a9-035f4aac7b8c">
    <w:name w:val="Normal Table"/>
    <w:uiPriority w:val="99"/>
    <w:semiHidden/>
    <w:unhideWhenUsed/>
    <w:tblPr>
      <w:tblInd w:w="0" w:type="dxa"/>
      <w:tblCellMar>
        <w:top w:w="0" w:type="dxa"/>
        <w:left w:w="108" w:type="dxa"/>
        <w:bottom w:w="0" w:type="dxa"/>
        <w:right w:w="108" w:type="dxa"/>
      </w:tblCellMar>
    </w:tblPr>
  </w:style>
  <w:style w:type="numbering" w:default="1" w:styleId="de9ec479-e83c-4d03-b4d8-cfaa4253fbf2">
    <w:name w:val="No List"/>
    <w:uiPriority w:val="99"/>
    <w:semiHidden/>
    <w:unhideWhenUsed/>
  </w:style>
  <w:style w:type="paragraph" w:customStyle="1" w:styleId="5fe2c470-6397-40cf-a858-b0f375d10df6">
    <w:name w:val="石墨文档正文"/>
    <w:qFormat/>
    <w:rPr>
      <w:szCs w:val="22"/>
    </w:rPr>
  </w:style>
  <w:style w:type="paragraph" w:customStyle="1" w:styleId="a28e2e6c-5d67-4973-8616-27c33c990b4e">
    <w:name w:val="石墨文档副标题"/>
    <w:qFormat/>
    <w:rPr>
      <w:color w:val="888888"/>
      <w:sz w:val="48"/>
      <w:szCs w:val="48"/>
    </w:rPr>
  </w:style>
  <w:style w:type="paragraph" w:customStyle="1" w:styleId="f0674d9b-680f-4ba7-bf5f-b0c87be05d02">
    <w:name w:val="石墨文档大标题"/>
    <w:next w:val="a3"/>
    <w:uiPriority w:val="9"/>
    <w:unhideWhenUsed/>
    <w:qFormat/>
    <w:pPr>
      <w:spacing w:before="260" w:after="260"/>
      <w:outlineLvl w:val="0"/>
    </w:pPr>
    <w:rPr>
      <w:b/>
      <w:bCs/>
      <w:sz w:val="40"/>
      <w:szCs w:val="40"/>
    </w:rPr>
  </w:style>
  <w:style w:type="paragraph" w:customStyle="1" w:styleId="2a93e82a-a017-4866-a386-71c9165d1a32">
    <w:name w:val="石墨文档中标题"/>
    <w:next w:val="a3"/>
    <w:uiPriority w:val="9"/>
    <w:unhideWhenUsed/>
    <w:qFormat/>
    <w:pPr>
      <w:spacing w:before="260" w:after="260"/>
      <w:outlineLvl w:val="1"/>
    </w:pPr>
    <w:rPr>
      <w:b/>
      <w:bCs/>
      <w:sz w:val="36"/>
      <w:szCs w:val="36"/>
    </w:rPr>
  </w:style>
  <w:style w:type="paragraph" w:customStyle="1" w:styleId="b788ab5c-6a35-4833-ac06-5104675ba2cd">
    <w:name w:val="石墨文档小标题"/>
    <w:next w:val="a3"/>
    <w:uiPriority w:val="9"/>
    <w:unhideWhenUsed/>
    <w:qFormat/>
    <w:pPr>
      <w:spacing w:before="260" w:after="260"/>
      <w:outlineLvl w:val="2"/>
    </w:pPr>
    <w:rPr>
      <w:b/>
      <w:bCs/>
      <w:sz w:val="32"/>
      <w:szCs w:val="32"/>
    </w:rPr>
  </w:style>
  <w:style w:type="paragraph" w:customStyle="1" w:styleId="d290aac0-8aa2-4e01-91b8-d5bed6de77ce">
    <w:name w:val="石墨文档标题"/>
    <w:next w:val="a3"/>
    <w:uiPriority w:val="9"/>
    <w:unhideWhenUsed/>
    <w:qFormat/>
    <w:pPr>
      <w:spacing w:before="260" w:after="260"/>
      <w:outlineLvl w:val="3"/>
    </w:pPr>
    <w:rPr>
      <w:b/>
      <w:bCs/>
      <w:sz w:val="56"/>
      <w:szCs w:val="56"/>
    </w:rPr>
  </w:style>
  <w:style w:type="paragraph" w:customStyle="1" w:styleId="f7f3329c-c102-45a1-82e2-d87847b2b8a2">
    <w:name w:val="石墨文档引用"/>
    <w:qFormat/>
    <w:pPr>
      <w:pBdr>
        <w:left w:val="single" w:sz="30" w:space="10" w:color="F0F0F0"/>
      </w:pBdr>
    </w:pPr>
    <w:rPr>
      <w:color w:val="ADADAD"/>
    </w:rPr>
  </w:style>
  <w:style w:type="paragraph" w:default="1" w:styleId="a147b662-cf61-4820-a658-1c600445e1ce">
    <w:name w:val="Normal"/>
    <w:qFormat/>
    <w:pPr>
      <w:widowControl w:val="0"/>
      <w:jc w:val="both"/>
    </w:pPr>
  </w:style>
  <w:style w:type="character" w:default="1" w:styleId="7e7ba231-51d9-45f2-b5dc-3c1a175ec499">
    <w:name w:val="Default Paragraph Font"/>
    <w:uiPriority w:val="1"/>
    <w:semiHidden/>
    <w:unhideWhenUsed/>
  </w:style>
  <w:style w:type="table" w:default="1" w:styleId="5b690e6c-367c-40f8-87c2-f878f07e8530">
    <w:name w:val="Normal Table"/>
    <w:uiPriority w:val="99"/>
    <w:semiHidden/>
    <w:unhideWhenUsed/>
    <w:tblPr>
      <w:tblInd w:w="0" w:type="dxa"/>
      <w:tblCellMar>
        <w:top w:w="0" w:type="dxa"/>
        <w:left w:w="108" w:type="dxa"/>
        <w:bottom w:w="0" w:type="dxa"/>
        <w:right w:w="108" w:type="dxa"/>
      </w:tblCellMar>
    </w:tblPr>
  </w:style>
  <w:style w:type="numbering" w:default="1" w:styleId="6b77b1f1-7694-4162-9411-940b3fc6c2f6">
    <w:name w:val="No List"/>
    <w:uiPriority w:val="99"/>
    <w:semiHidden/>
    <w:unhideWhenUsed/>
  </w:style>
  <w:style w:type="paragraph" w:customStyle="1" w:styleId="968e8464-fc61-490e-a7d4-5a03c4f64da3">
    <w:name w:val="石墨文档正文"/>
    <w:qFormat/>
    <w:rPr>
      <w:szCs w:val="22"/>
    </w:rPr>
  </w:style>
  <w:style w:type="paragraph" w:customStyle="1" w:styleId="d6b680e8-9432-4fba-9212-50c1134b734e">
    <w:name w:val="石墨文档副标题"/>
    <w:qFormat/>
    <w:rPr>
      <w:color w:val="888888"/>
      <w:sz w:val="48"/>
      <w:szCs w:val="48"/>
    </w:rPr>
  </w:style>
  <w:style w:type="paragraph" w:customStyle="1" w:styleId="b7df19b1-f9fa-449a-b40a-febc7ec60d34">
    <w:name w:val="石墨文档大标题"/>
    <w:next w:val="a3"/>
    <w:uiPriority w:val="9"/>
    <w:unhideWhenUsed/>
    <w:qFormat/>
    <w:pPr>
      <w:spacing w:before="260" w:after="260"/>
      <w:outlineLvl w:val="0"/>
    </w:pPr>
    <w:rPr>
      <w:b/>
      <w:bCs/>
      <w:sz w:val="40"/>
      <w:szCs w:val="40"/>
    </w:rPr>
  </w:style>
  <w:style w:type="paragraph" w:customStyle="1" w:styleId="1dd68b57-c521-490a-a0d5-29b575fdad2d">
    <w:name w:val="石墨文档中标题"/>
    <w:next w:val="a3"/>
    <w:uiPriority w:val="9"/>
    <w:unhideWhenUsed/>
    <w:qFormat/>
    <w:pPr>
      <w:spacing w:before="260" w:after="260"/>
      <w:outlineLvl w:val="1"/>
    </w:pPr>
    <w:rPr>
      <w:b/>
      <w:bCs/>
      <w:sz w:val="36"/>
      <w:szCs w:val="36"/>
    </w:rPr>
  </w:style>
  <w:style w:type="paragraph" w:customStyle="1" w:styleId="ae1096d3-b629-4a5b-85b8-982cdbdd7dd5">
    <w:name w:val="石墨文档小标题"/>
    <w:next w:val="a3"/>
    <w:uiPriority w:val="9"/>
    <w:unhideWhenUsed/>
    <w:qFormat/>
    <w:pPr>
      <w:spacing w:before="260" w:after="260"/>
      <w:outlineLvl w:val="2"/>
    </w:pPr>
    <w:rPr>
      <w:b/>
      <w:bCs/>
      <w:sz w:val="32"/>
      <w:szCs w:val="32"/>
    </w:rPr>
  </w:style>
  <w:style w:type="paragraph" w:customStyle="1" w:styleId="979479db-a95f-4bc6-a995-cb1ec7a75f0c">
    <w:name w:val="石墨文档标题"/>
    <w:next w:val="a3"/>
    <w:uiPriority w:val="9"/>
    <w:unhideWhenUsed/>
    <w:qFormat/>
    <w:pPr>
      <w:spacing w:before="260" w:after="260"/>
      <w:outlineLvl w:val="3"/>
    </w:pPr>
    <w:rPr>
      <w:b/>
      <w:bCs/>
      <w:sz w:val="56"/>
      <w:szCs w:val="56"/>
    </w:rPr>
  </w:style>
  <w:style w:type="paragraph" w:customStyle="1" w:styleId="ebb1caf8-dd9c-4cda-97e2-b855b72b8446">
    <w:name w:val="石墨文档引用"/>
    <w:qFormat/>
    <w:pPr>
      <w:pBdr>
        <w:left w:val="single" w:sz="30" w:space="10" w:color="F0F0F0"/>
      </w:pBdr>
    </w:pPr>
    <w:rPr>
      <w:color w:val="ADADAD"/>
    </w:rPr>
  </w:style>
  <w:style w:type="paragraph" w:default="1" w:styleId="20b2996b-fc64-41f1-a28b-d328a81e1438">
    <w:name w:val="Normal"/>
    <w:qFormat/>
    <w:pPr>
      <w:widowControl w:val="0"/>
      <w:jc w:val="both"/>
    </w:pPr>
  </w:style>
  <w:style w:type="character" w:default="1" w:styleId="08f40ea4-8aa4-4fcd-b25f-c110eab48161">
    <w:name w:val="Default Paragraph Font"/>
    <w:uiPriority w:val="1"/>
    <w:semiHidden/>
    <w:unhideWhenUsed/>
  </w:style>
  <w:style w:type="table" w:default="1" w:styleId="ad41b5a4-c483-4f52-899e-8ca1691adde3">
    <w:name w:val="Normal Table"/>
    <w:uiPriority w:val="99"/>
    <w:semiHidden/>
    <w:unhideWhenUsed/>
    <w:tblPr>
      <w:tblInd w:w="0" w:type="dxa"/>
      <w:tblCellMar>
        <w:top w:w="0" w:type="dxa"/>
        <w:left w:w="108" w:type="dxa"/>
        <w:bottom w:w="0" w:type="dxa"/>
        <w:right w:w="108" w:type="dxa"/>
      </w:tblCellMar>
    </w:tblPr>
  </w:style>
  <w:style w:type="numbering" w:default="1" w:styleId="8c437bde-7b82-4356-a3b6-60e8cc02dd0a">
    <w:name w:val="No List"/>
    <w:uiPriority w:val="99"/>
    <w:semiHidden/>
    <w:unhideWhenUsed/>
  </w:style>
  <w:style w:type="paragraph" w:customStyle="1" w:styleId="ad4aa63a-2431-4a80-bf5e-28b929aa5660">
    <w:name w:val="石墨文档正文"/>
    <w:qFormat/>
    <w:rPr>
      <w:szCs w:val="22"/>
    </w:rPr>
  </w:style>
  <w:style w:type="paragraph" w:customStyle="1" w:styleId="4bea2989-e107-4937-8f85-cdb1c3f012b8">
    <w:name w:val="石墨文档副标题"/>
    <w:qFormat/>
    <w:rPr>
      <w:color w:val="888888"/>
      <w:sz w:val="48"/>
      <w:szCs w:val="48"/>
    </w:rPr>
  </w:style>
  <w:style w:type="paragraph" w:customStyle="1" w:styleId="bb71943d-acce-4c25-8e4b-c5be37aa270a">
    <w:name w:val="石墨文档大标题"/>
    <w:next w:val="a3"/>
    <w:uiPriority w:val="9"/>
    <w:unhideWhenUsed/>
    <w:qFormat/>
    <w:pPr>
      <w:spacing w:before="260" w:after="260"/>
      <w:outlineLvl w:val="0"/>
    </w:pPr>
    <w:rPr>
      <w:b/>
      <w:bCs/>
      <w:sz w:val="40"/>
      <w:szCs w:val="40"/>
    </w:rPr>
  </w:style>
  <w:style w:type="paragraph" w:customStyle="1" w:styleId="ba716e8a-6ec9-494c-81ae-6a828bd01ea6">
    <w:name w:val="石墨文档中标题"/>
    <w:next w:val="a3"/>
    <w:uiPriority w:val="9"/>
    <w:unhideWhenUsed/>
    <w:qFormat/>
    <w:pPr>
      <w:spacing w:before="260" w:after="260"/>
      <w:outlineLvl w:val="1"/>
    </w:pPr>
    <w:rPr>
      <w:b/>
      <w:bCs/>
      <w:sz w:val="36"/>
      <w:szCs w:val="36"/>
    </w:rPr>
  </w:style>
  <w:style w:type="paragraph" w:customStyle="1" w:styleId="ae715312-a58b-4946-9662-18fc35c104e4">
    <w:name w:val="石墨文档小标题"/>
    <w:next w:val="a3"/>
    <w:uiPriority w:val="9"/>
    <w:unhideWhenUsed/>
    <w:qFormat/>
    <w:pPr>
      <w:spacing w:before="260" w:after="260"/>
      <w:outlineLvl w:val="2"/>
    </w:pPr>
    <w:rPr>
      <w:b/>
      <w:bCs/>
      <w:sz w:val="32"/>
      <w:szCs w:val="32"/>
    </w:rPr>
  </w:style>
  <w:style w:type="paragraph" w:customStyle="1" w:styleId="53353bd2-df88-47f3-890b-b9b7cad59b7c">
    <w:name w:val="石墨文档标题"/>
    <w:next w:val="a3"/>
    <w:uiPriority w:val="9"/>
    <w:unhideWhenUsed/>
    <w:qFormat/>
    <w:pPr>
      <w:spacing w:before="260" w:after="260"/>
      <w:outlineLvl w:val="3"/>
    </w:pPr>
    <w:rPr>
      <w:b/>
      <w:bCs/>
      <w:sz w:val="56"/>
      <w:szCs w:val="56"/>
    </w:rPr>
  </w:style>
  <w:style w:type="paragraph" w:customStyle="1" w:styleId="18a6f386-b134-425b-af52-64fd372f8af1">
    <w:name w:val="石墨文档引用"/>
    <w:qFormat/>
    <w:pPr>
      <w:pBdr>
        <w:left w:val="single" w:sz="30" w:space="10" w:color="F0F0F0"/>
      </w:pBdr>
    </w:pPr>
    <w:rPr>
      <w:color w:val="ADADAD"/>
    </w:rPr>
  </w:style>
  <w:style w:type="paragraph" w:default="1" w:styleId="34b39d4a-7eb2-49b1-8007-1235b09dc679">
    <w:name w:val="Normal"/>
    <w:qFormat/>
    <w:pPr>
      <w:widowControl w:val="0"/>
      <w:jc w:val="both"/>
    </w:pPr>
  </w:style>
  <w:style w:type="character" w:default="1" w:styleId="2c3237d3-038e-495c-a3e9-a0b6e40cf1bf">
    <w:name w:val="Default Paragraph Font"/>
    <w:uiPriority w:val="1"/>
    <w:semiHidden/>
    <w:unhideWhenUsed/>
  </w:style>
  <w:style w:type="table" w:default="1" w:styleId="beea8a9f-a801-44f9-b705-02f6c1f53e37">
    <w:name w:val="Normal Table"/>
    <w:uiPriority w:val="99"/>
    <w:semiHidden/>
    <w:unhideWhenUsed/>
    <w:tblPr>
      <w:tblInd w:w="0" w:type="dxa"/>
      <w:tblCellMar>
        <w:top w:w="0" w:type="dxa"/>
        <w:left w:w="108" w:type="dxa"/>
        <w:bottom w:w="0" w:type="dxa"/>
        <w:right w:w="108" w:type="dxa"/>
      </w:tblCellMar>
    </w:tblPr>
  </w:style>
  <w:style w:type="numbering" w:default="1" w:styleId="316de575-a12e-431b-81d9-dd6f232d0734">
    <w:name w:val="No List"/>
    <w:uiPriority w:val="99"/>
    <w:semiHidden/>
    <w:unhideWhenUsed/>
  </w:style>
  <w:style w:type="paragraph" w:customStyle="1" w:styleId="dc370462-ccce-4bbf-8b4b-dcced0d5f43e">
    <w:name w:val="石墨文档正文"/>
    <w:qFormat/>
    <w:rPr>
      <w:szCs w:val="22"/>
    </w:rPr>
  </w:style>
  <w:style w:type="paragraph" w:customStyle="1" w:styleId="15804e1f-d6cb-46d4-80eb-275948eb1066">
    <w:name w:val="石墨文档副标题"/>
    <w:qFormat/>
    <w:rPr>
      <w:color w:val="888888"/>
      <w:sz w:val="48"/>
      <w:szCs w:val="48"/>
    </w:rPr>
  </w:style>
  <w:style w:type="paragraph" w:customStyle="1" w:styleId="3bf171dd-ad9c-40fa-a489-41248525c1dd">
    <w:name w:val="石墨文档大标题"/>
    <w:next w:val="a3"/>
    <w:uiPriority w:val="9"/>
    <w:unhideWhenUsed/>
    <w:qFormat/>
    <w:pPr>
      <w:spacing w:before="260" w:after="260"/>
      <w:outlineLvl w:val="0"/>
    </w:pPr>
    <w:rPr>
      <w:b/>
      <w:bCs/>
      <w:sz w:val="40"/>
      <w:szCs w:val="40"/>
    </w:rPr>
  </w:style>
  <w:style w:type="paragraph" w:customStyle="1" w:styleId="7b1f96b7-0b18-465d-a952-188676032d32">
    <w:name w:val="石墨文档中标题"/>
    <w:next w:val="a3"/>
    <w:uiPriority w:val="9"/>
    <w:unhideWhenUsed/>
    <w:qFormat/>
    <w:pPr>
      <w:spacing w:before="260" w:after="260"/>
      <w:outlineLvl w:val="1"/>
    </w:pPr>
    <w:rPr>
      <w:b/>
      <w:bCs/>
      <w:sz w:val="36"/>
      <w:szCs w:val="36"/>
    </w:rPr>
  </w:style>
  <w:style w:type="paragraph" w:customStyle="1" w:styleId="22c6e97b-adf4-4aa8-b786-763eeb4b271b">
    <w:name w:val="石墨文档小标题"/>
    <w:next w:val="a3"/>
    <w:uiPriority w:val="9"/>
    <w:unhideWhenUsed/>
    <w:qFormat/>
    <w:pPr>
      <w:spacing w:before="260" w:after="260"/>
      <w:outlineLvl w:val="2"/>
    </w:pPr>
    <w:rPr>
      <w:b/>
      <w:bCs/>
      <w:sz w:val="32"/>
      <w:szCs w:val="32"/>
    </w:rPr>
  </w:style>
  <w:style w:type="paragraph" w:customStyle="1" w:styleId="4db3dbd7-396e-45b3-9f22-e751dc33a9fe">
    <w:name w:val="石墨文档标题"/>
    <w:next w:val="a3"/>
    <w:uiPriority w:val="9"/>
    <w:unhideWhenUsed/>
    <w:qFormat/>
    <w:pPr>
      <w:spacing w:before="260" w:after="260"/>
      <w:outlineLvl w:val="3"/>
    </w:pPr>
    <w:rPr>
      <w:b/>
      <w:bCs/>
      <w:sz w:val="56"/>
      <w:szCs w:val="56"/>
    </w:rPr>
  </w:style>
  <w:style w:type="paragraph" w:customStyle="1" w:styleId="13570227-8a85-487b-800d-b45115b957ae">
    <w:name w:val="石墨文档引用"/>
    <w:qFormat/>
    <w:pPr>
      <w:pBdr>
        <w:left w:val="single" w:sz="30" w:space="10" w:color="F0F0F0"/>
      </w:pBdr>
    </w:pPr>
    <w:rPr>
      <w:color w:val="ADADAD"/>
    </w:rPr>
  </w:style>
  <w:style w:type="paragraph" w:default="1" w:styleId="7f1ccbef-6b14-4746-95a0-05638d1a444e">
    <w:name w:val="Normal"/>
    <w:qFormat/>
    <w:pPr>
      <w:widowControl w:val="0"/>
      <w:jc w:val="both"/>
    </w:pPr>
  </w:style>
  <w:style w:type="character" w:default="1" w:styleId="a9f93575-3fde-4baa-a9f9-78a8f6083e4f">
    <w:name w:val="Default Paragraph Font"/>
    <w:uiPriority w:val="1"/>
    <w:semiHidden/>
    <w:unhideWhenUsed/>
  </w:style>
  <w:style w:type="table" w:default="1" w:styleId="e3269baa-7a95-4c90-b4b6-4cb73b86563e">
    <w:name w:val="Normal Table"/>
    <w:uiPriority w:val="99"/>
    <w:semiHidden/>
    <w:unhideWhenUsed/>
    <w:tblPr>
      <w:tblInd w:w="0" w:type="dxa"/>
      <w:tblCellMar>
        <w:top w:w="0" w:type="dxa"/>
        <w:left w:w="108" w:type="dxa"/>
        <w:bottom w:w="0" w:type="dxa"/>
        <w:right w:w="108" w:type="dxa"/>
      </w:tblCellMar>
    </w:tblPr>
  </w:style>
  <w:style w:type="numbering" w:default="1" w:styleId="c1654f1c-c32f-4f0b-9b3c-051983f3c3a2">
    <w:name w:val="No List"/>
    <w:uiPriority w:val="99"/>
    <w:semiHidden/>
    <w:unhideWhenUsed/>
  </w:style>
  <w:style w:type="paragraph" w:customStyle="1" w:styleId="166c9218-5643-4ab9-83a0-d7edf8445bd7">
    <w:name w:val="石墨文档正文"/>
    <w:qFormat/>
    <w:rPr>
      <w:szCs w:val="22"/>
    </w:rPr>
  </w:style>
  <w:style w:type="paragraph" w:customStyle="1" w:styleId="4830f105-c877-461a-a744-c2305c172c6a">
    <w:name w:val="石墨文档副标题"/>
    <w:qFormat/>
    <w:rPr>
      <w:color w:val="888888"/>
      <w:sz w:val="48"/>
      <w:szCs w:val="48"/>
    </w:rPr>
  </w:style>
  <w:style w:type="paragraph" w:customStyle="1" w:styleId="8c106318-ab6b-40e2-8ae8-64ece7b2b453">
    <w:name w:val="石墨文档大标题"/>
    <w:next w:val="a3"/>
    <w:uiPriority w:val="9"/>
    <w:unhideWhenUsed/>
    <w:qFormat/>
    <w:pPr>
      <w:spacing w:before="260" w:after="260"/>
      <w:outlineLvl w:val="0"/>
    </w:pPr>
    <w:rPr>
      <w:b/>
      <w:bCs/>
      <w:sz w:val="40"/>
      <w:szCs w:val="40"/>
    </w:rPr>
  </w:style>
  <w:style w:type="paragraph" w:customStyle="1" w:styleId="71da86d9-50a8-4c83-b0ed-a660a9afe3ad">
    <w:name w:val="石墨文档中标题"/>
    <w:next w:val="a3"/>
    <w:uiPriority w:val="9"/>
    <w:unhideWhenUsed/>
    <w:qFormat/>
    <w:pPr>
      <w:spacing w:before="260" w:after="260"/>
      <w:outlineLvl w:val="1"/>
    </w:pPr>
    <w:rPr>
      <w:b/>
      <w:bCs/>
      <w:sz w:val="36"/>
      <w:szCs w:val="36"/>
    </w:rPr>
  </w:style>
  <w:style w:type="paragraph" w:customStyle="1" w:styleId="b6ea0803-d300-4902-b655-43c6d0c95e7f">
    <w:name w:val="石墨文档小标题"/>
    <w:next w:val="a3"/>
    <w:uiPriority w:val="9"/>
    <w:unhideWhenUsed/>
    <w:qFormat/>
    <w:pPr>
      <w:spacing w:before="260" w:after="260"/>
      <w:outlineLvl w:val="2"/>
    </w:pPr>
    <w:rPr>
      <w:b/>
      <w:bCs/>
      <w:sz w:val="32"/>
      <w:szCs w:val="32"/>
    </w:rPr>
  </w:style>
  <w:style w:type="paragraph" w:customStyle="1" w:styleId="566a41b0-f167-4250-bdb5-081dfdabd3b5">
    <w:name w:val="石墨文档标题"/>
    <w:next w:val="a3"/>
    <w:uiPriority w:val="9"/>
    <w:unhideWhenUsed/>
    <w:qFormat/>
    <w:pPr>
      <w:spacing w:before="260" w:after="260"/>
      <w:outlineLvl w:val="3"/>
    </w:pPr>
    <w:rPr>
      <w:b/>
      <w:bCs/>
      <w:sz w:val="56"/>
      <w:szCs w:val="56"/>
    </w:rPr>
  </w:style>
  <w:style w:type="paragraph" w:customStyle="1" w:styleId="1aade445-76df-4028-9795-63b8a96451c4">
    <w:name w:val="石墨文档引用"/>
    <w:qFormat/>
    <w:pPr>
      <w:pBdr>
        <w:left w:val="single" w:sz="30" w:space="10" w:color="F0F0F0"/>
      </w:pBdr>
    </w:pPr>
    <w:rPr>
      <w:color w:val="ADADAD"/>
    </w:rPr>
  </w:style>
  <w:style w:type="paragraph" w:default="1" w:styleId="62cdb6bc-5567-460b-8a3a-7e4dda0915f1">
    <w:name w:val="Normal"/>
    <w:qFormat/>
    <w:pPr>
      <w:widowControl w:val="0"/>
      <w:jc w:val="both"/>
    </w:pPr>
  </w:style>
  <w:style w:type="character" w:default="1" w:styleId="09a2a813-cc0e-4db4-8ca4-ef7b40357d4f">
    <w:name w:val="Default Paragraph Font"/>
    <w:uiPriority w:val="1"/>
    <w:semiHidden/>
    <w:unhideWhenUsed/>
  </w:style>
  <w:style w:type="table" w:default="1" w:styleId="49310ce8-932c-4041-b191-0e7dc8822596">
    <w:name w:val="Normal Table"/>
    <w:uiPriority w:val="99"/>
    <w:semiHidden/>
    <w:unhideWhenUsed/>
    <w:tblPr>
      <w:tblInd w:w="0" w:type="dxa"/>
      <w:tblCellMar>
        <w:top w:w="0" w:type="dxa"/>
        <w:left w:w="108" w:type="dxa"/>
        <w:bottom w:w="0" w:type="dxa"/>
        <w:right w:w="108" w:type="dxa"/>
      </w:tblCellMar>
    </w:tblPr>
  </w:style>
  <w:style w:type="numbering" w:default="1" w:styleId="4e57e868-fd7f-481b-9248-dd376a22f96a">
    <w:name w:val="No List"/>
    <w:uiPriority w:val="99"/>
    <w:semiHidden/>
    <w:unhideWhenUsed/>
  </w:style>
  <w:style w:type="paragraph" w:customStyle="1" w:styleId="6887686d-f450-4271-af98-885ddcb0da50">
    <w:name w:val="石墨文档正文"/>
    <w:qFormat/>
    <w:rPr>
      <w:szCs w:val="22"/>
    </w:rPr>
  </w:style>
  <w:style w:type="paragraph" w:customStyle="1" w:styleId="f4d73a7c-5010-45d0-a9d8-9117108e2ade">
    <w:name w:val="石墨文档副标题"/>
    <w:qFormat/>
    <w:rPr>
      <w:color w:val="888888"/>
      <w:sz w:val="48"/>
      <w:szCs w:val="48"/>
    </w:rPr>
  </w:style>
  <w:style w:type="paragraph" w:customStyle="1" w:styleId="d0df7319-3caa-4211-9f4c-976139f72842">
    <w:name w:val="石墨文档大标题"/>
    <w:next w:val="a3"/>
    <w:uiPriority w:val="9"/>
    <w:unhideWhenUsed/>
    <w:qFormat/>
    <w:pPr>
      <w:spacing w:before="260" w:after="260"/>
      <w:outlineLvl w:val="0"/>
    </w:pPr>
    <w:rPr>
      <w:b/>
      <w:bCs/>
      <w:sz w:val="40"/>
      <w:szCs w:val="40"/>
    </w:rPr>
  </w:style>
  <w:style w:type="paragraph" w:customStyle="1" w:styleId="aa0ae6e6-2b37-454c-83d8-aae78ef0d334">
    <w:name w:val="石墨文档中标题"/>
    <w:next w:val="a3"/>
    <w:uiPriority w:val="9"/>
    <w:unhideWhenUsed/>
    <w:qFormat/>
    <w:pPr>
      <w:spacing w:before="260" w:after="260"/>
      <w:outlineLvl w:val="1"/>
    </w:pPr>
    <w:rPr>
      <w:b/>
      <w:bCs/>
      <w:sz w:val="36"/>
      <w:szCs w:val="36"/>
    </w:rPr>
  </w:style>
  <w:style w:type="paragraph" w:customStyle="1" w:styleId="9f77c873-f9ca-45d2-bdc1-4f7e6fb0323e">
    <w:name w:val="石墨文档小标题"/>
    <w:next w:val="a3"/>
    <w:uiPriority w:val="9"/>
    <w:unhideWhenUsed/>
    <w:qFormat/>
    <w:pPr>
      <w:spacing w:before="260" w:after="260"/>
      <w:outlineLvl w:val="2"/>
    </w:pPr>
    <w:rPr>
      <w:b/>
      <w:bCs/>
      <w:sz w:val="32"/>
      <w:szCs w:val="32"/>
    </w:rPr>
  </w:style>
  <w:style w:type="paragraph" w:customStyle="1" w:styleId="5f44efb7-abd4-41f6-86fb-3e1debde2672">
    <w:name w:val="石墨文档标题"/>
    <w:next w:val="a3"/>
    <w:uiPriority w:val="9"/>
    <w:unhideWhenUsed/>
    <w:qFormat/>
    <w:pPr>
      <w:spacing w:before="260" w:after="260"/>
      <w:outlineLvl w:val="3"/>
    </w:pPr>
    <w:rPr>
      <w:b/>
      <w:bCs/>
      <w:sz w:val="56"/>
      <w:szCs w:val="56"/>
    </w:rPr>
  </w:style>
  <w:style w:type="paragraph" w:customStyle="1" w:styleId="91baa568-6fb6-4eea-858a-ca824b20c946">
    <w:name w:val="石墨文档引用"/>
    <w:qFormat/>
    <w:pPr>
      <w:pBdr>
        <w:left w:val="single" w:sz="30" w:space="10" w:color="F0F0F0"/>
      </w:pBdr>
    </w:pPr>
    <w:rPr>
      <w:color w:val="ADADAD"/>
    </w:rPr>
  </w:style>
  <w:style w:type="paragraph" w:default="1" w:styleId="34af9cdf-e383-4f4a-a00c-411182cc3735">
    <w:name w:val="Normal"/>
    <w:qFormat/>
    <w:pPr>
      <w:widowControl w:val="0"/>
      <w:jc w:val="both"/>
    </w:pPr>
  </w:style>
  <w:style w:type="character" w:default="1" w:styleId="ccdf3dc3-8450-4b49-99b1-8619a33dd259">
    <w:name w:val="Default Paragraph Font"/>
    <w:uiPriority w:val="1"/>
    <w:semiHidden/>
    <w:unhideWhenUsed/>
  </w:style>
  <w:style w:type="table" w:default="1" w:styleId="77e00bff-af42-479e-a733-d2771e2c2cc2">
    <w:name w:val="Normal Table"/>
    <w:uiPriority w:val="99"/>
    <w:semiHidden/>
    <w:unhideWhenUsed/>
    <w:tblPr>
      <w:tblInd w:w="0" w:type="dxa"/>
      <w:tblCellMar>
        <w:top w:w="0" w:type="dxa"/>
        <w:left w:w="108" w:type="dxa"/>
        <w:bottom w:w="0" w:type="dxa"/>
        <w:right w:w="108" w:type="dxa"/>
      </w:tblCellMar>
    </w:tblPr>
  </w:style>
  <w:style w:type="numbering" w:default="1" w:styleId="cbf79ced-3e83-4e8f-9157-9e3d791a8ff6">
    <w:name w:val="No List"/>
    <w:uiPriority w:val="99"/>
    <w:semiHidden/>
    <w:unhideWhenUsed/>
  </w:style>
  <w:style w:type="paragraph" w:customStyle="1" w:styleId="8f308f83-af30-449d-beec-a76ddbd7fef0">
    <w:name w:val="石墨文档正文"/>
    <w:qFormat/>
    <w:rPr>
      <w:szCs w:val="22"/>
    </w:rPr>
  </w:style>
  <w:style w:type="paragraph" w:customStyle="1" w:styleId="3122c515-5998-47d0-becc-239c565831d4">
    <w:name w:val="石墨文档副标题"/>
    <w:qFormat/>
    <w:rPr>
      <w:color w:val="888888"/>
      <w:sz w:val="48"/>
      <w:szCs w:val="48"/>
    </w:rPr>
  </w:style>
  <w:style w:type="paragraph" w:customStyle="1" w:styleId="abbefe5f-4991-4c0b-86eb-8d409d840294">
    <w:name w:val="石墨文档大标题"/>
    <w:next w:val="a3"/>
    <w:uiPriority w:val="9"/>
    <w:unhideWhenUsed/>
    <w:qFormat/>
    <w:pPr>
      <w:spacing w:before="260" w:after="260"/>
      <w:outlineLvl w:val="0"/>
    </w:pPr>
    <w:rPr>
      <w:b/>
      <w:bCs/>
      <w:sz w:val="40"/>
      <w:szCs w:val="40"/>
    </w:rPr>
  </w:style>
  <w:style w:type="paragraph" w:customStyle="1" w:styleId="71af88b1-f0e4-4acb-a826-d8940aaebb27">
    <w:name w:val="石墨文档中标题"/>
    <w:next w:val="a3"/>
    <w:uiPriority w:val="9"/>
    <w:unhideWhenUsed/>
    <w:qFormat/>
    <w:pPr>
      <w:spacing w:before="260" w:after="260"/>
      <w:outlineLvl w:val="1"/>
    </w:pPr>
    <w:rPr>
      <w:b/>
      <w:bCs/>
      <w:sz w:val="36"/>
      <w:szCs w:val="36"/>
    </w:rPr>
  </w:style>
  <w:style w:type="paragraph" w:customStyle="1" w:styleId="b001934d-04b5-4620-9c53-19a76cf11301">
    <w:name w:val="石墨文档小标题"/>
    <w:next w:val="a3"/>
    <w:uiPriority w:val="9"/>
    <w:unhideWhenUsed/>
    <w:qFormat/>
    <w:pPr>
      <w:spacing w:before="260" w:after="260"/>
      <w:outlineLvl w:val="2"/>
    </w:pPr>
    <w:rPr>
      <w:b/>
      <w:bCs/>
      <w:sz w:val="32"/>
      <w:szCs w:val="32"/>
    </w:rPr>
  </w:style>
  <w:style w:type="paragraph" w:customStyle="1" w:styleId="ad41a61d-2f98-4ae6-bc6e-9a74c77158b7">
    <w:name w:val="石墨文档标题"/>
    <w:next w:val="a3"/>
    <w:uiPriority w:val="9"/>
    <w:unhideWhenUsed/>
    <w:qFormat/>
    <w:pPr>
      <w:spacing w:before="260" w:after="260"/>
      <w:outlineLvl w:val="3"/>
    </w:pPr>
    <w:rPr>
      <w:b/>
      <w:bCs/>
      <w:sz w:val="56"/>
      <w:szCs w:val="56"/>
    </w:rPr>
  </w:style>
  <w:style w:type="paragraph" w:customStyle="1" w:styleId="f46eb724-b457-45d2-a660-8d17eff5124a">
    <w:name w:val="石墨文档引用"/>
    <w:qFormat/>
    <w:pPr>
      <w:pBdr>
        <w:left w:val="single" w:sz="30" w:space="10" w:color="F0F0F0"/>
      </w:pBdr>
    </w:pPr>
    <w:rPr>
      <w:color w:val="ADADAD"/>
    </w:rPr>
  </w:style>
  <w:style w:type="paragraph" w:default="1" w:styleId="b8dfdf96-355a-4d2c-b088-14b68c9f1471">
    <w:name w:val="Normal"/>
    <w:qFormat/>
    <w:pPr>
      <w:widowControl w:val="0"/>
      <w:jc w:val="both"/>
    </w:pPr>
  </w:style>
  <w:style w:type="character" w:default="1" w:styleId="3e674951-c468-4ab5-ae81-80a689488c79">
    <w:name w:val="Default Paragraph Font"/>
    <w:uiPriority w:val="1"/>
    <w:semiHidden/>
    <w:unhideWhenUsed/>
  </w:style>
  <w:style w:type="table" w:default="1" w:styleId="84a60b09-5b7c-4889-a398-4c9de869f12b">
    <w:name w:val="Normal Table"/>
    <w:uiPriority w:val="99"/>
    <w:semiHidden/>
    <w:unhideWhenUsed/>
    <w:tblPr>
      <w:tblInd w:w="0" w:type="dxa"/>
      <w:tblCellMar>
        <w:top w:w="0" w:type="dxa"/>
        <w:left w:w="108" w:type="dxa"/>
        <w:bottom w:w="0" w:type="dxa"/>
        <w:right w:w="108" w:type="dxa"/>
      </w:tblCellMar>
    </w:tblPr>
  </w:style>
  <w:style w:type="numbering" w:default="1" w:styleId="5af06127-e9d4-4e41-a1b1-b63087180167">
    <w:name w:val="No List"/>
    <w:uiPriority w:val="99"/>
    <w:semiHidden/>
    <w:unhideWhenUsed/>
  </w:style>
  <w:style w:type="paragraph" w:customStyle="1" w:styleId="22160377-2e94-4d8a-bad3-d5ed6a1c79b1">
    <w:name w:val="石墨文档正文"/>
    <w:qFormat/>
    <w:rPr>
      <w:szCs w:val="22"/>
    </w:rPr>
  </w:style>
  <w:style w:type="paragraph" w:customStyle="1" w:styleId="621437cc-2cda-4186-9cb9-ebc057ccb1f9">
    <w:name w:val="石墨文档副标题"/>
    <w:qFormat/>
    <w:rPr>
      <w:color w:val="888888"/>
      <w:sz w:val="48"/>
      <w:szCs w:val="48"/>
    </w:rPr>
  </w:style>
  <w:style w:type="paragraph" w:customStyle="1" w:styleId="64882eac-9df8-4e94-819f-25d5ebad372f">
    <w:name w:val="石墨文档大标题"/>
    <w:next w:val="a3"/>
    <w:uiPriority w:val="9"/>
    <w:unhideWhenUsed/>
    <w:qFormat/>
    <w:pPr>
      <w:spacing w:before="260" w:after="260"/>
      <w:outlineLvl w:val="0"/>
    </w:pPr>
    <w:rPr>
      <w:b/>
      <w:bCs/>
      <w:sz w:val="40"/>
      <w:szCs w:val="40"/>
    </w:rPr>
  </w:style>
  <w:style w:type="paragraph" w:customStyle="1" w:styleId="9a23f6af-2dca-4377-b48f-6c779393e06a">
    <w:name w:val="石墨文档中标题"/>
    <w:next w:val="a3"/>
    <w:uiPriority w:val="9"/>
    <w:unhideWhenUsed/>
    <w:qFormat/>
    <w:pPr>
      <w:spacing w:before="260" w:after="260"/>
      <w:outlineLvl w:val="1"/>
    </w:pPr>
    <w:rPr>
      <w:b/>
      <w:bCs/>
      <w:sz w:val="36"/>
      <w:szCs w:val="36"/>
    </w:rPr>
  </w:style>
  <w:style w:type="paragraph" w:customStyle="1" w:styleId="d7415565-f556-444c-80ac-c345853489c2">
    <w:name w:val="石墨文档小标题"/>
    <w:next w:val="a3"/>
    <w:uiPriority w:val="9"/>
    <w:unhideWhenUsed/>
    <w:qFormat/>
    <w:pPr>
      <w:spacing w:before="260" w:after="260"/>
      <w:outlineLvl w:val="2"/>
    </w:pPr>
    <w:rPr>
      <w:b/>
      <w:bCs/>
      <w:sz w:val="32"/>
      <w:szCs w:val="32"/>
    </w:rPr>
  </w:style>
  <w:style w:type="paragraph" w:customStyle="1" w:styleId="3824d94d-1767-4239-8fca-3c1e439e888c">
    <w:name w:val="石墨文档标题"/>
    <w:next w:val="a3"/>
    <w:uiPriority w:val="9"/>
    <w:unhideWhenUsed/>
    <w:qFormat/>
    <w:pPr>
      <w:spacing w:before="260" w:after="260"/>
      <w:outlineLvl w:val="3"/>
    </w:pPr>
    <w:rPr>
      <w:b/>
      <w:bCs/>
      <w:sz w:val="56"/>
      <w:szCs w:val="56"/>
    </w:rPr>
  </w:style>
  <w:style w:type="paragraph" w:customStyle="1" w:styleId="3076b429-c1c2-4189-98aa-7f75d825952f">
    <w:name w:val="石墨文档引用"/>
    <w:qFormat/>
    <w:pPr>
      <w:pBdr>
        <w:left w:val="single" w:sz="30" w:space="10" w:color="F0F0F0"/>
      </w:pBdr>
    </w:pPr>
    <w:rPr>
      <w:color w:val="ADADAD"/>
    </w:rPr>
  </w:style>
  <w:style w:type="paragraph" w:default="1" w:styleId="d7b3cbc5-f39b-4d5e-94d8-a27eb4e26713">
    <w:name w:val="Normal"/>
    <w:qFormat/>
    <w:pPr>
      <w:widowControl w:val="0"/>
      <w:jc w:val="both"/>
    </w:pPr>
  </w:style>
  <w:style w:type="character" w:default="1" w:styleId="38d18d4d-f0d0-4614-aa42-0578c6e9d8ae">
    <w:name w:val="Default Paragraph Font"/>
    <w:uiPriority w:val="1"/>
    <w:semiHidden/>
    <w:unhideWhenUsed/>
  </w:style>
  <w:style w:type="table" w:default="1" w:styleId="7faa0317-6a15-41ba-9fa7-be745453c457">
    <w:name w:val="Normal Table"/>
    <w:uiPriority w:val="99"/>
    <w:semiHidden/>
    <w:unhideWhenUsed/>
    <w:tblPr>
      <w:tblInd w:w="0" w:type="dxa"/>
      <w:tblCellMar>
        <w:top w:w="0" w:type="dxa"/>
        <w:left w:w="108" w:type="dxa"/>
        <w:bottom w:w="0" w:type="dxa"/>
        <w:right w:w="108" w:type="dxa"/>
      </w:tblCellMar>
    </w:tblPr>
  </w:style>
  <w:style w:type="numbering" w:default="1" w:styleId="dc8f0a99-87fb-424c-8ed4-b761fcb66613">
    <w:name w:val="No List"/>
    <w:uiPriority w:val="99"/>
    <w:semiHidden/>
    <w:unhideWhenUsed/>
  </w:style>
  <w:style w:type="paragraph" w:customStyle="1" w:styleId="cf1a6ff1-e3c5-412e-a6e7-e91617d2790f">
    <w:name w:val="石墨文档正文"/>
    <w:qFormat/>
    <w:rPr>
      <w:szCs w:val="22"/>
    </w:rPr>
  </w:style>
  <w:style w:type="paragraph" w:customStyle="1" w:styleId="ba946176-f644-4b5c-8fd4-36bc17a5ba3d">
    <w:name w:val="石墨文档副标题"/>
    <w:qFormat/>
    <w:rPr>
      <w:color w:val="888888"/>
      <w:sz w:val="48"/>
      <w:szCs w:val="48"/>
    </w:rPr>
  </w:style>
  <w:style w:type="paragraph" w:customStyle="1" w:styleId="3e23318f-55a9-49cf-97e2-d55c7294cfa9">
    <w:name w:val="石墨文档大标题"/>
    <w:next w:val="a3"/>
    <w:uiPriority w:val="9"/>
    <w:unhideWhenUsed/>
    <w:qFormat/>
    <w:pPr>
      <w:spacing w:before="260" w:after="260"/>
      <w:outlineLvl w:val="0"/>
    </w:pPr>
    <w:rPr>
      <w:b/>
      <w:bCs/>
      <w:sz w:val="40"/>
      <w:szCs w:val="40"/>
    </w:rPr>
  </w:style>
  <w:style w:type="paragraph" w:customStyle="1" w:styleId="0efe962a-564b-4bfb-95da-0e03025ee05a">
    <w:name w:val="石墨文档中标题"/>
    <w:next w:val="a3"/>
    <w:uiPriority w:val="9"/>
    <w:unhideWhenUsed/>
    <w:qFormat/>
    <w:pPr>
      <w:spacing w:before="260" w:after="260"/>
      <w:outlineLvl w:val="1"/>
    </w:pPr>
    <w:rPr>
      <w:b/>
      <w:bCs/>
      <w:sz w:val="36"/>
      <w:szCs w:val="36"/>
    </w:rPr>
  </w:style>
  <w:style w:type="paragraph" w:customStyle="1" w:styleId="bbfc534b-7c49-4fba-b376-c79f49fdbeae">
    <w:name w:val="石墨文档小标题"/>
    <w:next w:val="a3"/>
    <w:uiPriority w:val="9"/>
    <w:unhideWhenUsed/>
    <w:qFormat/>
    <w:pPr>
      <w:spacing w:before="260" w:after="260"/>
      <w:outlineLvl w:val="2"/>
    </w:pPr>
    <w:rPr>
      <w:b/>
      <w:bCs/>
      <w:sz w:val="32"/>
      <w:szCs w:val="32"/>
    </w:rPr>
  </w:style>
  <w:style w:type="paragraph" w:customStyle="1" w:styleId="fd9d9638-aebe-40fc-b4d2-0b78d3d56e54">
    <w:name w:val="石墨文档标题"/>
    <w:next w:val="a3"/>
    <w:uiPriority w:val="9"/>
    <w:unhideWhenUsed/>
    <w:qFormat/>
    <w:pPr>
      <w:spacing w:before="260" w:after="260"/>
      <w:outlineLvl w:val="3"/>
    </w:pPr>
    <w:rPr>
      <w:b/>
      <w:bCs/>
      <w:sz w:val="56"/>
      <w:szCs w:val="56"/>
    </w:rPr>
  </w:style>
  <w:style w:type="paragraph" w:customStyle="1" w:styleId="d13ecfe8-95d7-4a06-aae9-86ba9042b047">
    <w:name w:val="石墨文档引用"/>
    <w:qFormat/>
    <w:pPr>
      <w:pBdr>
        <w:left w:val="single" w:sz="30" w:space="10" w:color="F0F0F0"/>
      </w:pBdr>
    </w:pPr>
    <w:rPr>
      <w:color w:val="ADADAD"/>
    </w:rPr>
  </w:style>
  <w:style w:type="paragraph" w:default="1" w:styleId="4f551029-881f-446f-b1f4-1987d4895c4e">
    <w:name w:val="Normal"/>
    <w:qFormat/>
    <w:pPr>
      <w:widowControl w:val="0"/>
      <w:jc w:val="both"/>
    </w:pPr>
  </w:style>
  <w:style w:type="character" w:default="1" w:styleId="dee26f78-7338-4cff-a285-6046b6671545">
    <w:name w:val="Default Paragraph Font"/>
    <w:uiPriority w:val="1"/>
    <w:semiHidden/>
    <w:unhideWhenUsed/>
  </w:style>
  <w:style w:type="table" w:default="1" w:styleId="b0919770-948b-4f5a-ab73-3dac5c9e8eda">
    <w:name w:val="Normal Table"/>
    <w:uiPriority w:val="99"/>
    <w:semiHidden/>
    <w:unhideWhenUsed/>
    <w:tblPr>
      <w:tblInd w:w="0" w:type="dxa"/>
      <w:tblCellMar>
        <w:top w:w="0" w:type="dxa"/>
        <w:left w:w="108" w:type="dxa"/>
        <w:bottom w:w="0" w:type="dxa"/>
        <w:right w:w="108" w:type="dxa"/>
      </w:tblCellMar>
    </w:tblPr>
  </w:style>
  <w:style w:type="numbering" w:default="1" w:styleId="33487f77-1509-456b-a2cc-a34164ac79b7">
    <w:name w:val="No List"/>
    <w:uiPriority w:val="99"/>
    <w:semiHidden/>
    <w:unhideWhenUsed/>
  </w:style>
  <w:style w:type="paragraph" w:customStyle="1" w:styleId="2228adfa-a38c-4650-a9a8-fa7fcdc92539">
    <w:name w:val="石墨文档正文"/>
    <w:qFormat/>
    <w:rPr>
      <w:szCs w:val="22"/>
    </w:rPr>
  </w:style>
  <w:style w:type="paragraph" w:customStyle="1" w:styleId="abf6132b-238e-46a7-a51d-e0fdb109b295">
    <w:name w:val="石墨文档副标题"/>
    <w:qFormat/>
    <w:rPr>
      <w:color w:val="888888"/>
      <w:sz w:val="48"/>
      <w:szCs w:val="48"/>
    </w:rPr>
  </w:style>
  <w:style w:type="paragraph" w:customStyle="1" w:styleId="97127395-5f86-4d8f-be41-b5318741363c">
    <w:name w:val="石墨文档大标题"/>
    <w:next w:val="a3"/>
    <w:uiPriority w:val="9"/>
    <w:unhideWhenUsed/>
    <w:qFormat/>
    <w:pPr>
      <w:spacing w:before="260" w:after="260"/>
      <w:outlineLvl w:val="0"/>
    </w:pPr>
    <w:rPr>
      <w:b/>
      <w:bCs/>
      <w:sz w:val="40"/>
      <w:szCs w:val="40"/>
    </w:rPr>
  </w:style>
  <w:style w:type="paragraph" w:customStyle="1" w:styleId="ff52ff77-7bcf-43cd-8bdb-a1d59f6d309e">
    <w:name w:val="石墨文档中标题"/>
    <w:next w:val="a3"/>
    <w:uiPriority w:val="9"/>
    <w:unhideWhenUsed/>
    <w:qFormat/>
    <w:pPr>
      <w:spacing w:before="260" w:after="260"/>
      <w:outlineLvl w:val="1"/>
    </w:pPr>
    <w:rPr>
      <w:b/>
      <w:bCs/>
      <w:sz w:val="36"/>
      <w:szCs w:val="36"/>
    </w:rPr>
  </w:style>
  <w:style w:type="paragraph" w:customStyle="1" w:styleId="db998411-c1f2-408b-9ad1-a060a26a7c63">
    <w:name w:val="石墨文档小标题"/>
    <w:next w:val="a3"/>
    <w:uiPriority w:val="9"/>
    <w:unhideWhenUsed/>
    <w:qFormat/>
    <w:pPr>
      <w:spacing w:before="260" w:after="260"/>
      <w:outlineLvl w:val="2"/>
    </w:pPr>
    <w:rPr>
      <w:b/>
      <w:bCs/>
      <w:sz w:val="32"/>
      <w:szCs w:val="32"/>
    </w:rPr>
  </w:style>
  <w:style w:type="paragraph" w:customStyle="1" w:styleId="0481aace-7578-4759-b98a-2a85ba1946c6">
    <w:name w:val="石墨文档标题"/>
    <w:next w:val="a3"/>
    <w:uiPriority w:val="9"/>
    <w:unhideWhenUsed/>
    <w:qFormat/>
    <w:pPr>
      <w:spacing w:before="260" w:after="260"/>
      <w:outlineLvl w:val="3"/>
    </w:pPr>
    <w:rPr>
      <w:b/>
      <w:bCs/>
      <w:sz w:val="56"/>
      <w:szCs w:val="56"/>
    </w:rPr>
  </w:style>
  <w:style w:type="paragraph" w:customStyle="1" w:styleId="1f8c4571-18a0-4456-b95a-2014da57e964">
    <w:name w:val="石墨文档引用"/>
    <w:qFormat/>
    <w:pPr>
      <w:pBdr>
        <w:left w:val="single" w:sz="30" w:space="10" w:color="F0F0F0"/>
      </w:pBdr>
    </w:pPr>
    <w:rPr>
      <w:color w:val="ADADAD"/>
    </w:rPr>
  </w:style>
  <w:style w:type="paragraph" w:default="1" w:styleId="ceb59839-7e85-45b4-961d-55833a007a51">
    <w:name w:val="Normal"/>
    <w:qFormat/>
    <w:pPr>
      <w:widowControl w:val="0"/>
      <w:jc w:val="both"/>
    </w:pPr>
  </w:style>
  <w:style w:type="character" w:default="1" w:styleId="60ea4797-c197-4d1f-93ce-cfff5f514755">
    <w:name w:val="Default Paragraph Font"/>
    <w:uiPriority w:val="1"/>
    <w:semiHidden/>
    <w:unhideWhenUsed/>
  </w:style>
  <w:style w:type="table" w:default="1" w:styleId="8f171717-5e96-4326-9123-4a8ba2a32908">
    <w:name w:val="Normal Table"/>
    <w:uiPriority w:val="99"/>
    <w:semiHidden/>
    <w:unhideWhenUsed/>
    <w:tblPr>
      <w:tblInd w:w="0" w:type="dxa"/>
      <w:tblCellMar>
        <w:top w:w="0" w:type="dxa"/>
        <w:left w:w="108" w:type="dxa"/>
        <w:bottom w:w="0" w:type="dxa"/>
        <w:right w:w="108" w:type="dxa"/>
      </w:tblCellMar>
    </w:tblPr>
  </w:style>
  <w:style w:type="numbering" w:default="1" w:styleId="ed7170f0-e113-4ffb-809e-c301e62a0457">
    <w:name w:val="No List"/>
    <w:uiPriority w:val="99"/>
    <w:semiHidden/>
    <w:unhideWhenUsed/>
  </w:style>
  <w:style w:type="paragraph" w:customStyle="1" w:styleId="f627f2dd-da24-45ec-8a07-af910cd8b1d0">
    <w:name w:val="石墨文档正文"/>
    <w:qFormat/>
    <w:rPr>
      <w:szCs w:val="22"/>
    </w:rPr>
  </w:style>
  <w:style w:type="paragraph" w:customStyle="1" w:styleId="7203c7c8-8d40-444d-af2d-ea9e47248768">
    <w:name w:val="石墨文档副标题"/>
    <w:qFormat/>
    <w:rPr>
      <w:color w:val="888888"/>
      <w:sz w:val="48"/>
      <w:szCs w:val="48"/>
    </w:rPr>
  </w:style>
  <w:style w:type="paragraph" w:customStyle="1" w:styleId="da5899ea-5413-4794-b820-b099e4ba9bff">
    <w:name w:val="石墨文档大标题"/>
    <w:next w:val="a3"/>
    <w:uiPriority w:val="9"/>
    <w:unhideWhenUsed/>
    <w:qFormat/>
    <w:pPr>
      <w:spacing w:before="260" w:after="260"/>
      <w:outlineLvl w:val="0"/>
    </w:pPr>
    <w:rPr>
      <w:b/>
      <w:bCs/>
      <w:sz w:val="40"/>
      <w:szCs w:val="40"/>
    </w:rPr>
  </w:style>
  <w:style w:type="paragraph" w:customStyle="1" w:styleId="ce55087b-8df4-43b5-98cf-421a1e286bee">
    <w:name w:val="石墨文档中标题"/>
    <w:next w:val="a3"/>
    <w:uiPriority w:val="9"/>
    <w:unhideWhenUsed/>
    <w:qFormat/>
    <w:pPr>
      <w:spacing w:before="260" w:after="260"/>
      <w:outlineLvl w:val="1"/>
    </w:pPr>
    <w:rPr>
      <w:b/>
      <w:bCs/>
      <w:sz w:val="36"/>
      <w:szCs w:val="36"/>
    </w:rPr>
  </w:style>
  <w:style w:type="paragraph" w:customStyle="1" w:styleId="6931c874-ef97-4c50-af9e-8cf858b8f184">
    <w:name w:val="石墨文档小标题"/>
    <w:next w:val="a3"/>
    <w:uiPriority w:val="9"/>
    <w:unhideWhenUsed/>
    <w:qFormat/>
    <w:pPr>
      <w:spacing w:before="260" w:after="260"/>
      <w:outlineLvl w:val="2"/>
    </w:pPr>
    <w:rPr>
      <w:b/>
      <w:bCs/>
      <w:sz w:val="32"/>
      <w:szCs w:val="32"/>
    </w:rPr>
  </w:style>
  <w:style w:type="paragraph" w:customStyle="1" w:styleId="f6ea6ed9-49f5-4440-ac97-30bf129f7f06">
    <w:name w:val="石墨文档标题"/>
    <w:next w:val="a3"/>
    <w:uiPriority w:val="9"/>
    <w:unhideWhenUsed/>
    <w:qFormat/>
    <w:pPr>
      <w:spacing w:before="260" w:after="260"/>
      <w:outlineLvl w:val="3"/>
    </w:pPr>
    <w:rPr>
      <w:b/>
      <w:bCs/>
      <w:sz w:val="56"/>
      <w:szCs w:val="56"/>
    </w:rPr>
  </w:style>
  <w:style w:type="paragraph" w:customStyle="1" w:styleId="3f59b834-4fe6-4a9e-b51d-40e8163956d9">
    <w:name w:val="石墨文档引用"/>
    <w:qFormat/>
    <w:pPr>
      <w:pBdr>
        <w:left w:val="single" w:sz="30" w:space="10" w:color="F0F0F0"/>
      </w:pBdr>
    </w:pPr>
    <w:rPr>
      <w:color w:val="ADADAD"/>
    </w:rPr>
  </w:style>
  <w:style w:type="paragraph" w:default="1" w:styleId="d79eca8f-e3ab-4778-a370-a11ea462d4da">
    <w:name w:val="Normal"/>
    <w:qFormat/>
    <w:pPr>
      <w:widowControl w:val="0"/>
      <w:jc w:val="both"/>
    </w:pPr>
  </w:style>
  <w:style w:type="character" w:default="1" w:styleId="3ba69531-c8b3-4954-a980-7834bdf335ee">
    <w:name w:val="Default Paragraph Font"/>
    <w:uiPriority w:val="1"/>
    <w:semiHidden/>
    <w:unhideWhenUsed/>
  </w:style>
  <w:style w:type="table" w:default="1" w:styleId="e7927e27-46e1-4f60-8666-7cff7001cd76">
    <w:name w:val="Normal Table"/>
    <w:uiPriority w:val="99"/>
    <w:semiHidden/>
    <w:unhideWhenUsed/>
    <w:tblPr>
      <w:tblInd w:w="0" w:type="dxa"/>
      <w:tblCellMar>
        <w:top w:w="0" w:type="dxa"/>
        <w:left w:w="108" w:type="dxa"/>
        <w:bottom w:w="0" w:type="dxa"/>
        <w:right w:w="108" w:type="dxa"/>
      </w:tblCellMar>
    </w:tblPr>
  </w:style>
  <w:style w:type="numbering" w:default="1" w:styleId="fbc3d9f0-6dbf-42c0-bec4-8913f92997f8">
    <w:name w:val="No List"/>
    <w:uiPriority w:val="99"/>
    <w:semiHidden/>
    <w:unhideWhenUsed/>
  </w:style>
  <w:style w:type="paragraph" w:customStyle="1" w:styleId="6215d646-1b09-473e-8358-a65ec20901bb">
    <w:name w:val="石墨文档正文"/>
    <w:qFormat/>
    <w:rPr>
      <w:szCs w:val="22"/>
    </w:rPr>
  </w:style>
  <w:style w:type="paragraph" w:customStyle="1" w:styleId="2b33ccc7-68a2-4e70-b253-5121861a1c7f">
    <w:name w:val="石墨文档副标题"/>
    <w:qFormat/>
    <w:rPr>
      <w:color w:val="888888"/>
      <w:sz w:val="48"/>
      <w:szCs w:val="48"/>
    </w:rPr>
  </w:style>
  <w:style w:type="paragraph" w:customStyle="1" w:styleId="7d58dbe9-26d4-45f4-9960-8fcf8e52a2aa">
    <w:name w:val="石墨文档大标题"/>
    <w:next w:val="a3"/>
    <w:uiPriority w:val="9"/>
    <w:unhideWhenUsed/>
    <w:qFormat/>
    <w:pPr>
      <w:spacing w:before="260" w:after="260"/>
      <w:outlineLvl w:val="0"/>
    </w:pPr>
    <w:rPr>
      <w:b/>
      <w:bCs/>
      <w:sz w:val="40"/>
      <w:szCs w:val="40"/>
    </w:rPr>
  </w:style>
  <w:style w:type="paragraph" w:customStyle="1" w:styleId="b1047b34-7376-4bd5-b356-2ee61b77b36b">
    <w:name w:val="石墨文档中标题"/>
    <w:next w:val="a3"/>
    <w:uiPriority w:val="9"/>
    <w:unhideWhenUsed/>
    <w:qFormat/>
    <w:pPr>
      <w:spacing w:before="260" w:after="260"/>
      <w:outlineLvl w:val="1"/>
    </w:pPr>
    <w:rPr>
      <w:b/>
      <w:bCs/>
      <w:sz w:val="36"/>
      <w:szCs w:val="36"/>
    </w:rPr>
  </w:style>
  <w:style w:type="paragraph" w:customStyle="1" w:styleId="fa10d9eb-f3f3-4a67-b65c-13f4e58c40ae">
    <w:name w:val="石墨文档小标题"/>
    <w:next w:val="a3"/>
    <w:uiPriority w:val="9"/>
    <w:unhideWhenUsed/>
    <w:qFormat/>
    <w:pPr>
      <w:spacing w:before="260" w:after="260"/>
      <w:outlineLvl w:val="2"/>
    </w:pPr>
    <w:rPr>
      <w:b/>
      <w:bCs/>
      <w:sz w:val="32"/>
      <w:szCs w:val="32"/>
    </w:rPr>
  </w:style>
  <w:style w:type="paragraph" w:customStyle="1" w:styleId="a5508ae5-0797-407d-99eb-ff26e80babbe">
    <w:name w:val="石墨文档标题"/>
    <w:next w:val="a3"/>
    <w:uiPriority w:val="9"/>
    <w:unhideWhenUsed/>
    <w:qFormat/>
    <w:pPr>
      <w:spacing w:before="260" w:after="260"/>
      <w:outlineLvl w:val="3"/>
    </w:pPr>
    <w:rPr>
      <w:b/>
      <w:bCs/>
      <w:sz w:val="56"/>
      <w:szCs w:val="56"/>
    </w:rPr>
  </w:style>
  <w:style w:type="paragraph" w:customStyle="1" w:styleId="1a55dd74-b4b6-4246-88a5-e78a818ef0f8">
    <w:name w:val="石墨文档引用"/>
    <w:qFormat/>
    <w:pPr>
      <w:pBdr>
        <w:left w:val="single" w:sz="30" w:space="10" w:color="F0F0F0"/>
      </w:pBdr>
    </w:pPr>
    <w:rPr>
      <w:color w:val="ADADAD"/>
    </w:rPr>
  </w:style>
  <w:style w:type="paragraph" w:default="1" w:styleId="37424f58-c33e-4230-be78-2a91bbae9f1b">
    <w:name w:val="Normal"/>
    <w:qFormat/>
    <w:pPr>
      <w:widowControl w:val="0"/>
      <w:jc w:val="both"/>
    </w:pPr>
  </w:style>
  <w:style w:type="character" w:default="1" w:styleId="c333ee8a-7b5b-453e-bb56-3588165b3610">
    <w:name w:val="Default Paragraph Font"/>
    <w:uiPriority w:val="1"/>
    <w:semiHidden/>
    <w:unhideWhenUsed/>
  </w:style>
  <w:style w:type="table" w:default="1" w:styleId="0b0c08c9-7fa9-4cbc-9e95-966a2db10fd0">
    <w:name w:val="Normal Table"/>
    <w:uiPriority w:val="99"/>
    <w:semiHidden/>
    <w:unhideWhenUsed/>
    <w:tblPr>
      <w:tblInd w:w="0" w:type="dxa"/>
      <w:tblCellMar>
        <w:top w:w="0" w:type="dxa"/>
        <w:left w:w="108" w:type="dxa"/>
        <w:bottom w:w="0" w:type="dxa"/>
        <w:right w:w="108" w:type="dxa"/>
      </w:tblCellMar>
    </w:tblPr>
  </w:style>
  <w:style w:type="numbering" w:default="1" w:styleId="91dcf1fd-f743-4595-9c25-41c3c26d0090">
    <w:name w:val="No List"/>
    <w:uiPriority w:val="99"/>
    <w:semiHidden/>
    <w:unhideWhenUsed/>
  </w:style>
  <w:style w:type="paragraph" w:customStyle="1" w:styleId="28353027-0c13-48b2-8798-c1a4289660de">
    <w:name w:val="石墨文档正文"/>
    <w:qFormat/>
    <w:rPr>
      <w:szCs w:val="22"/>
    </w:rPr>
  </w:style>
  <w:style w:type="paragraph" w:customStyle="1" w:styleId="5145b354-241c-4651-99e5-c09b3211ec01">
    <w:name w:val="石墨文档副标题"/>
    <w:qFormat/>
    <w:rPr>
      <w:color w:val="888888"/>
      <w:sz w:val="48"/>
      <w:szCs w:val="48"/>
    </w:rPr>
  </w:style>
  <w:style w:type="paragraph" w:customStyle="1" w:styleId="e49fcc69-3342-4ff2-b8b5-c7d8579be8f8">
    <w:name w:val="石墨文档大标题"/>
    <w:next w:val="a3"/>
    <w:uiPriority w:val="9"/>
    <w:unhideWhenUsed/>
    <w:qFormat/>
    <w:pPr>
      <w:spacing w:before="260" w:after="260"/>
      <w:outlineLvl w:val="0"/>
    </w:pPr>
    <w:rPr>
      <w:b/>
      <w:bCs/>
      <w:sz w:val="40"/>
      <w:szCs w:val="40"/>
    </w:rPr>
  </w:style>
  <w:style w:type="paragraph" w:customStyle="1" w:styleId="40e4c0c7-ea6b-41cd-928a-ad310142d3c9">
    <w:name w:val="石墨文档中标题"/>
    <w:next w:val="a3"/>
    <w:uiPriority w:val="9"/>
    <w:unhideWhenUsed/>
    <w:qFormat/>
    <w:pPr>
      <w:spacing w:before="260" w:after="260"/>
      <w:outlineLvl w:val="1"/>
    </w:pPr>
    <w:rPr>
      <w:b/>
      <w:bCs/>
      <w:sz w:val="36"/>
      <w:szCs w:val="36"/>
    </w:rPr>
  </w:style>
  <w:style w:type="paragraph" w:customStyle="1" w:styleId="131e99c1-179e-486d-bc33-63a9b70407ad">
    <w:name w:val="石墨文档小标题"/>
    <w:next w:val="a3"/>
    <w:uiPriority w:val="9"/>
    <w:unhideWhenUsed/>
    <w:qFormat/>
    <w:pPr>
      <w:spacing w:before="260" w:after="260"/>
      <w:outlineLvl w:val="2"/>
    </w:pPr>
    <w:rPr>
      <w:b/>
      <w:bCs/>
      <w:sz w:val="32"/>
      <w:szCs w:val="32"/>
    </w:rPr>
  </w:style>
  <w:style w:type="paragraph" w:customStyle="1" w:styleId="084d78d0-9363-4cb7-a9e4-1af38fe38fdc">
    <w:name w:val="石墨文档标题"/>
    <w:next w:val="a3"/>
    <w:uiPriority w:val="9"/>
    <w:unhideWhenUsed/>
    <w:qFormat/>
    <w:pPr>
      <w:spacing w:before="260" w:after="260"/>
      <w:outlineLvl w:val="3"/>
    </w:pPr>
    <w:rPr>
      <w:b/>
      <w:bCs/>
      <w:sz w:val="56"/>
      <w:szCs w:val="56"/>
    </w:rPr>
  </w:style>
  <w:style w:type="paragraph" w:customStyle="1" w:styleId="cdc4e695-8c71-4346-95d9-86fd367ebdd0">
    <w:name w:val="石墨文档引用"/>
    <w:qFormat/>
    <w:pPr>
      <w:pBdr>
        <w:left w:val="single" w:sz="30" w:space="10" w:color="F0F0F0"/>
      </w:pBdr>
    </w:pPr>
    <w:rPr>
      <w:color w:val="ADADAD"/>
    </w:rPr>
  </w:style>
  <w:style w:type="paragraph" w:default="1" w:styleId="a3ab26f9-4330-4425-80ef-0f49021a5b8f">
    <w:name w:val="Normal"/>
    <w:qFormat/>
    <w:pPr>
      <w:widowControl w:val="0"/>
      <w:jc w:val="both"/>
    </w:pPr>
  </w:style>
  <w:style w:type="character" w:default="1" w:styleId="a40c835c-ffae-43ed-9b0f-781c2d194db9">
    <w:name w:val="Default Paragraph Font"/>
    <w:uiPriority w:val="1"/>
    <w:semiHidden/>
    <w:unhideWhenUsed/>
  </w:style>
  <w:style w:type="table" w:default="1" w:styleId="e00d3bec-bb6a-4471-a4b1-a4cf56c13f4b">
    <w:name w:val="Normal Table"/>
    <w:uiPriority w:val="99"/>
    <w:semiHidden/>
    <w:unhideWhenUsed/>
    <w:tblPr>
      <w:tblInd w:w="0" w:type="dxa"/>
      <w:tblCellMar>
        <w:top w:w="0" w:type="dxa"/>
        <w:left w:w="108" w:type="dxa"/>
        <w:bottom w:w="0" w:type="dxa"/>
        <w:right w:w="108" w:type="dxa"/>
      </w:tblCellMar>
    </w:tblPr>
  </w:style>
  <w:style w:type="numbering" w:default="1" w:styleId="84a42c8d-712a-4618-91ce-ee648821a2a7">
    <w:name w:val="No List"/>
    <w:uiPriority w:val="99"/>
    <w:semiHidden/>
    <w:unhideWhenUsed/>
  </w:style>
  <w:style w:type="paragraph" w:customStyle="1" w:styleId="a5fd179e-e37f-460d-961b-632114430822">
    <w:name w:val="石墨文档正文"/>
    <w:qFormat/>
    <w:rPr>
      <w:szCs w:val="22"/>
    </w:rPr>
  </w:style>
  <w:style w:type="paragraph" w:customStyle="1" w:styleId="b78d6786-ba2e-4f16-96ea-c959a0e6d4c9">
    <w:name w:val="石墨文档副标题"/>
    <w:qFormat/>
    <w:rPr>
      <w:color w:val="888888"/>
      <w:sz w:val="48"/>
      <w:szCs w:val="48"/>
    </w:rPr>
  </w:style>
  <w:style w:type="paragraph" w:customStyle="1" w:styleId="b63dbaad-e2d8-416d-9ad6-4022b14e7f09">
    <w:name w:val="石墨文档大标题"/>
    <w:next w:val="a3"/>
    <w:uiPriority w:val="9"/>
    <w:unhideWhenUsed/>
    <w:qFormat/>
    <w:pPr>
      <w:spacing w:before="260" w:after="260"/>
      <w:outlineLvl w:val="0"/>
    </w:pPr>
    <w:rPr>
      <w:b/>
      <w:bCs/>
      <w:sz w:val="40"/>
      <w:szCs w:val="40"/>
    </w:rPr>
  </w:style>
  <w:style w:type="paragraph" w:customStyle="1" w:styleId="77f064fd-066d-4250-917b-ee259787110e">
    <w:name w:val="石墨文档中标题"/>
    <w:next w:val="a3"/>
    <w:uiPriority w:val="9"/>
    <w:unhideWhenUsed/>
    <w:qFormat/>
    <w:pPr>
      <w:spacing w:before="260" w:after="260"/>
      <w:outlineLvl w:val="1"/>
    </w:pPr>
    <w:rPr>
      <w:b/>
      <w:bCs/>
      <w:sz w:val="36"/>
      <w:szCs w:val="36"/>
    </w:rPr>
  </w:style>
  <w:style w:type="paragraph" w:customStyle="1" w:styleId="dccd311b-7fc4-42cf-9c36-9da3da88e090">
    <w:name w:val="石墨文档小标题"/>
    <w:next w:val="a3"/>
    <w:uiPriority w:val="9"/>
    <w:unhideWhenUsed/>
    <w:qFormat/>
    <w:pPr>
      <w:spacing w:before="260" w:after="260"/>
      <w:outlineLvl w:val="2"/>
    </w:pPr>
    <w:rPr>
      <w:b/>
      <w:bCs/>
      <w:sz w:val="32"/>
      <w:szCs w:val="32"/>
    </w:rPr>
  </w:style>
  <w:style w:type="paragraph" w:customStyle="1" w:styleId="adfe7685-f3e4-4c3e-986b-953d2441eeea">
    <w:name w:val="石墨文档标题"/>
    <w:next w:val="a3"/>
    <w:uiPriority w:val="9"/>
    <w:unhideWhenUsed/>
    <w:qFormat/>
    <w:pPr>
      <w:spacing w:before="260" w:after="260"/>
      <w:outlineLvl w:val="3"/>
    </w:pPr>
    <w:rPr>
      <w:b/>
      <w:bCs/>
      <w:sz w:val="56"/>
      <w:szCs w:val="56"/>
    </w:rPr>
  </w:style>
  <w:style w:type="paragraph" w:customStyle="1" w:styleId="e72f4876-0ad6-47d5-89b7-29781280209e">
    <w:name w:val="石墨文档引用"/>
    <w:qFormat/>
    <w:pPr>
      <w:pBdr>
        <w:left w:val="single" w:sz="30" w:space="10" w:color="F0F0F0"/>
      </w:pBdr>
    </w:pPr>
    <w:rPr>
      <w:color w:val="ADADAD"/>
    </w:rPr>
  </w:style>
  <w:style w:type="paragraph" w:default="1" w:styleId="2067a444-3630-421e-9d69-7c6160f1dc91">
    <w:name w:val="Normal"/>
    <w:qFormat/>
    <w:pPr>
      <w:widowControl w:val="0"/>
      <w:jc w:val="both"/>
    </w:pPr>
  </w:style>
  <w:style w:type="character" w:default="1" w:styleId="610deb7f-8b5a-4c05-8aa2-14585ebb8e11">
    <w:name w:val="Default Paragraph Font"/>
    <w:uiPriority w:val="1"/>
    <w:semiHidden/>
    <w:unhideWhenUsed/>
  </w:style>
  <w:style w:type="table" w:default="1" w:styleId="c05f7722-fcf8-4494-9fa9-67f0766f56ca">
    <w:name w:val="Normal Table"/>
    <w:uiPriority w:val="99"/>
    <w:semiHidden/>
    <w:unhideWhenUsed/>
    <w:tblPr>
      <w:tblInd w:w="0" w:type="dxa"/>
      <w:tblCellMar>
        <w:top w:w="0" w:type="dxa"/>
        <w:left w:w="108" w:type="dxa"/>
        <w:bottom w:w="0" w:type="dxa"/>
        <w:right w:w="108" w:type="dxa"/>
      </w:tblCellMar>
    </w:tblPr>
  </w:style>
  <w:style w:type="numbering" w:default="1" w:styleId="6e65b16e-d25a-4497-b353-b4af48edf734">
    <w:name w:val="No List"/>
    <w:uiPriority w:val="99"/>
    <w:semiHidden/>
    <w:unhideWhenUsed/>
  </w:style>
  <w:style w:type="paragraph" w:customStyle="1" w:styleId="95cf2587-e140-41bf-a2a5-61fd4c0f9d6a">
    <w:name w:val="石墨文档正文"/>
    <w:qFormat/>
    <w:rPr>
      <w:szCs w:val="22"/>
    </w:rPr>
  </w:style>
  <w:style w:type="paragraph" w:customStyle="1" w:styleId="6469223b-bb62-40b2-a76a-d0c149eb9056">
    <w:name w:val="石墨文档副标题"/>
    <w:qFormat/>
    <w:rPr>
      <w:color w:val="888888"/>
      <w:sz w:val="48"/>
      <w:szCs w:val="48"/>
    </w:rPr>
  </w:style>
  <w:style w:type="paragraph" w:customStyle="1" w:styleId="f5f82565-2415-4efd-ba4e-c7b2c18d5403">
    <w:name w:val="石墨文档大标题"/>
    <w:next w:val="a3"/>
    <w:uiPriority w:val="9"/>
    <w:unhideWhenUsed/>
    <w:qFormat/>
    <w:pPr>
      <w:spacing w:before="260" w:after="260"/>
      <w:outlineLvl w:val="0"/>
    </w:pPr>
    <w:rPr>
      <w:b/>
      <w:bCs/>
      <w:sz w:val="40"/>
      <w:szCs w:val="40"/>
    </w:rPr>
  </w:style>
  <w:style w:type="paragraph" w:customStyle="1" w:styleId="a2a77998-8929-4aec-aa40-317b6b0181b8">
    <w:name w:val="石墨文档中标题"/>
    <w:next w:val="a3"/>
    <w:uiPriority w:val="9"/>
    <w:unhideWhenUsed/>
    <w:qFormat/>
    <w:pPr>
      <w:spacing w:before="260" w:after="260"/>
      <w:outlineLvl w:val="1"/>
    </w:pPr>
    <w:rPr>
      <w:b/>
      <w:bCs/>
      <w:sz w:val="36"/>
      <w:szCs w:val="36"/>
    </w:rPr>
  </w:style>
  <w:style w:type="paragraph" w:customStyle="1" w:styleId="0f3022f3-973e-4be0-906d-ec2dcfc2a580">
    <w:name w:val="石墨文档小标题"/>
    <w:next w:val="a3"/>
    <w:uiPriority w:val="9"/>
    <w:unhideWhenUsed/>
    <w:qFormat/>
    <w:pPr>
      <w:spacing w:before="260" w:after="260"/>
      <w:outlineLvl w:val="2"/>
    </w:pPr>
    <w:rPr>
      <w:b/>
      <w:bCs/>
      <w:sz w:val="32"/>
      <w:szCs w:val="32"/>
    </w:rPr>
  </w:style>
  <w:style w:type="paragraph" w:customStyle="1" w:styleId="5090a6e2-9f64-4763-8916-6fe33ebcf57d">
    <w:name w:val="石墨文档标题"/>
    <w:next w:val="a3"/>
    <w:uiPriority w:val="9"/>
    <w:unhideWhenUsed/>
    <w:qFormat/>
    <w:pPr>
      <w:spacing w:before="260" w:after="260"/>
      <w:outlineLvl w:val="3"/>
    </w:pPr>
    <w:rPr>
      <w:b/>
      <w:bCs/>
      <w:sz w:val="56"/>
      <w:szCs w:val="56"/>
    </w:rPr>
  </w:style>
  <w:style w:type="paragraph" w:customStyle="1" w:styleId="1bfc46cb-e3a8-48fb-91d9-959da7dacef5">
    <w:name w:val="石墨文档引用"/>
    <w:qFormat/>
    <w:pPr>
      <w:pBdr>
        <w:left w:val="single" w:sz="30" w:space="10" w:color="F0F0F0"/>
      </w:pBdr>
    </w:pPr>
    <w:rPr>
      <w:color w:val="ADADAD"/>
    </w:rPr>
  </w:style>
  <w:style w:type="paragraph" w:default="1" w:styleId="8e7c670d-a9cf-4514-848d-dada3ab5d590">
    <w:name w:val="Normal"/>
    <w:qFormat/>
    <w:pPr>
      <w:widowControl w:val="0"/>
      <w:jc w:val="both"/>
    </w:pPr>
  </w:style>
  <w:style w:type="character" w:default="1" w:styleId="3a8bf04a-b3b7-452a-9714-9eff6376eae7">
    <w:name w:val="Default Paragraph Font"/>
    <w:uiPriority w:val="1"/>
    <w:semiHidden/>
    <w:unhideWhenUsed/>
  </w:style>
  <w:style w:type="table" w:default="1" w:styleId="cdfd2d02-f55a-493e-af2c-781bb873e698">
    <w:name w:val="Normal Table"/>
    <w:uiPriority w:val="99"/>
    <w:semiHidden/>
    <w:unhideWhenUsed/>
    <w:tblPr>
      <w:tblInd w:w="0" w:type="dxa"/>
      <w:tblCellMar>
        <w:top w:w="0" w:type="dxa"/>
        <w:left w:w="108" w:type="dxa"/>
        <w:bottom w:w="0" w:type="dxa"/>
        <w:right w:w="108" w:type="dxa"/>
      </w:tblCellMar>
    </w:tblPr>
  </w:style>
  <w:style w:type="numbering" w:default="1" w:styleId="39dea16a-94cb-4527-9532-6706f0ed7e24">
    <w:name w:val="No List"/>
    <w:uiPriority w:val="99"/>
    <w:semiHidden/>
    <w:unhideWhenUsed/>
  </w:style>
  <w:style w:type="paragraph" w:customStyle="1" w:styleId="2f0a849b-eb04-45c9-b224-84a361c65807">
    <w:name w:val="石墨文档正文"/>
    <w:qFormat/>
    <w:rPr>
      <w:szCs w:val="22"/>
    </w:rPr>
  </w:style>
  <w:style w:type="paragraph" w:customStyle="1" w:styleId="86ab307d-6124-433c-b080-98d415307b4b">
    <w:name w:val="石墨文档副标题"/>
    <w:qFormat/>
    <w:rPr>
      <w:color w:val="888888"/>
      <w:sz w:val="48"/>
      <w:szCs w:val="48"/>
    </w:rPr>
  </w:style>
  <w:style w:type="paragraph" w:customStyle="1" w:styleId="078c2878-59f9-4cbe-83e2-825476be927a">
    <w:name w:val="石墨文档大标题"/>
    <w:next w:val="a3"/>
    <w:uiPriority w:val="9"/>
    <w:unhideWhenUsed/>
    <w:qFormat/>
    <w:pPr>
      <w:spacing w:before="260" w:after="260"/>
      <w:outlineLvl w:val="0"/>
    </w:pPr>
    <w:rPr>
      <w:b/>
      <w:bCs/>
      <w:sz w:val="40"/>
      <w:szCs w:val="40"/>
    </w:rPr>
  </w:style>
  <w:style w:type="paragraph" w:customStyle="1" w:styleId="35e9eb6c-7af0-4733-b965-6c995396679d">
    <w:name w:val="石墨文档中标题"/>
    <w:next w:val="a3"/>
    <w:uiPriority w:val="9"/>
    <w:unhideWhenUsed/>
    <w:qFormat/>
    <w:pPr>
      <w:spacing w:before="260" w:after="260"/>
      <w:outlineLvl w:val="1"/>
    </w:pPr>
    <w:rPr>
      <w:b/>
      <w:bCs/>
      <w:sz w:val="36"/>
      <w:szCs w:val="36"/>
    </w:rPr>
  </w:style>
  <w:style w:type="paragraph" w:customStyle="1" w:styleId="a465e0b7-601b-45d9-b246-fed9dd532f99">
    <w:name w:val="石墨文档小标题"/>
    <w:next w:val="a3"/>
    <w:uiPriority w:val="9"/>
    <w:unhideWhenUsed/>
    <w:qFormat/>
    <w:pPr>
      <w:spacing w:before="260" w:after="260"/>
      <w:outlineLvl w:val="2"/>
    </w:pPr>
    <w:rPr>
      <w:b/>
      <w:bCs/>
      <w:sz w:val="32"/>
      <w:szCs w:val="32"/>
    </w:rPr>
  </w:style>
  <w:style w:type="paragraph" w:customStyle="1" w:styleId="7e115286-f8d5-48bb-b8a2-bfb5038db9bd">
    <w:name w:val="石墨文档标题"/>
    <w:next w:val="a3"/>
    <w:uiPriority w:val="9"/>
    <w:unhideWhenUsed/>
    <w:qFormat/>
    <w:pPr>
      <w:spacing w:before="260" w:after="260"/>
      <w:outlineLvl w:val="3"/>
    </w:pPr>
    <w:rPr>
      <w:b/>
      <w:bCs/>
      <w:sz w:val="56"/>
      <w:szCs w:val="56"/>
    </w:rPr>
  </w:style>
  <w:style w:type="paragraph" w:customStyle="1" w:styleId="b79cc635-9837-49ea-9433-868be57e6057">
    <w:name w:val="石墨文档引用"/>
    <w:qFormat/>
    <w:pPr>
      <w:pBdr>
        <w:left w:val="single" w:sz="30" w:space="10" w:color="F0F0F0"/>
      </w:pBdr>
    </w:pPr>
    <w:rPr>
      <w:color w:val="ADADAD"/>
    </w:rPr>
  </w:style>
  <w:style w:type="paragraph" w:default="1" w:styleId="fedb4da7-a429-4f99-aacb-d4c97c8432d8">
    <w:name w:val="Normal"/>
    <w:qFormat/>
    <w:pPr>
      <w:widowControl w:val="0"/>
      <w:jc w:val="both"/>
    </w:pPr>
  </w:style>
  <w:style w:type="character" w:default="1" w:styleId="e9051c19-1e8e-49a9-b61e-6cabb940fce3">
    <w:name w:val="Default Paragraph Font"/>
    <w:uiPriority w:val="1"/>
    <w:semiHidden/>
    <w:unhideWhenUsed/>
  </w:style>
  <w:style w:type="table" w:default="1" w:styleId="60239e09-5ab6-4f01-8133-b7adc3b599a5">
    <w:name w:val="Normal Table"/>
    <w:uiPriority w:val="99"/>
    <w:semiHidden/>
    <w:unhideWhenUsed/>
    <w:tblPr>
      <w:tblInd w:w="0" w:type="dxa"/>
      <w:tblCellMar>
        <w:top w:w="0" w:type="dxa"/>
        <w:left w:w="108" w:type="dxa"/>
        <w:bottom w:w="0" w:type="dxa"/>
        <w:right w:w="108" w:type="dxa"/>
      </w:tblCellMar>
    </w:tblPr>
  </w:style>
  <w:style w:type="numbering" w:default="1" w:styleId="7f9e6ff6-5eb2-416b-b1f7-1b7f15105cb0">
    <w:name w:val="No List"/>
    <w:uiPriority w:val="99"/>
    <w:semiHidden/>
    <w:unhideWhenUsed/>
  </w:style>
  <w:style w:type="paragraph" w:customStyle="1" w:styleId="1b1b24ea-2c5a-4079-90de-1262fbb9aed5">
    <w:name w:val="石墨文档正文"/>
    <w:qFormat/>
    <w:rPr>
      <w:szCs w:val="22"/>
    </w:rPr>
  </w:style>
  <w:style w:type="paragraph" w:customStyle="1" w:styleId="de3a6594-85ea-4baa-b23a-8cbb3064e74a">
    <w:name w:val="石墨文档副标题"/>
    <w:qFormat/>
    <w:rPr>
      <w:color w:val="888888"/>
      <w:sz w:val="48"/>
      <w:szCs w:val="48"/>
    </w:rPr>
  </w:style>
  <w:style w:type="paragraph" w:customStyle="1" w:styleId="4d94f918-a92c-4945-8f2b-6e8e4d84ab2f">
    <w:name w:val="石墨文档大标题"/>
    <w:next w:val="a3"/>
    <w:uiPriority w:val="9"/>
    <w:unhideWhenUsed/>
    <w:qFormat/>
    <w:pPr>
      <w:spacing w:before="260" w:after="260"/>
      <w:outlineLvl w:val="0"/>
    </w:pPr>
    <w:rPr>
      <w:b/>
      <w:bCs/>
      <w:sz w:val="40"/>
      <w:szCs w:val="40"/>
    </w:rPr>
  </w:style>
  <w:style w:type="paragraph" w:customStyle="1" w:styleId="e155224a-5ccc-43ae-b59b-214cfd80268d">
    <w:name w:val="石墨文档中标题"/>
    <w:next w:val="a3"/>
    <w:uiPriority w:val="9"/>
    <w:unhideWhenUsed/>
    <w:qFormat/>
    <w:pPr>
      <w:spacing w:before="260" w:after="260"/>
      <w:outlineLvl w:val="1"/>
    </w:pPr>
    <w:rPr>
      <w:b/>
      <w:bCs/>
      <w:sz w:val="36"/>
      <w:szCs w:val="36"/>
    </w:rPr>
  </w:style>
  <w:style w:type="paragraph" w:customStyle="1" w:styleId="e10815bc-e755-4df5-9eed-d6d5ec6beed1">
    <w:name w:val="石墨文档小标题"/>
    <w:next w:val="a3"/>
    <w:uiPriority w:val="9"/>
    <w:unhideWhenUsed/>
    <w:qFormat/>
    <w:pPr>
      <w:spacing w:before="260" w:after="260"/>
      <w:outlineLvl w:val="2"/>
    </w:pPr>
    <w:rPr>
      <w:b/>
      <w:bCs/>
      <w:sz w:val="32"/>
      <w:szCs w:val="32"/>
    </w:rPr>
  </w:style>
  <w:style w:type="paragraph" w:customStyle="1" w:styleId="a3ec179d-0f4f-40bb-971d-a412584394f3">
    <w:name w:val="石墨文档标题"/>
    <w:next w:val="a3"/>
    <w:uiPriority w:val="9"/>
    <w:unhideWhenUsed/>
    <w:qFormat/>
    <w:pPr>
      <w:spacing w:before="260" w:after="260"/>
      <w:outlineLvl w:val="3"/>
    </w:pPr>
    <w:rPr>
      <w:b/>
      <w:bCs/>
      <w:sz w:val="56"/>
      <w:szCs w:val="56"/>
    </w:rPr>
  </w:style>
  <w:style w:type="paragraph" w:customStyle="1" w:styleId="4aefd9e7-a663-40e9-a380-716e5a6c2aa2">
    <w:name w:val="石墨文档引用"/>
    <w:qFormat/>
    <w:pPr>
      <w:pBdr>
        <w:left w:val="single" w:sz="30" w:space="10" w:color="F0F0F0"/>
      </w:pBdr>
    </w:pPr>
    <w:rPr>
      <w:color w:val="ADADAD"/>
    </w:rPr>
  </w:style>
  <w:style w:type="paragraph" w:default="1" w:styleId="dbbe16d4-cd36-4e15-b97e-33047d1596fe">
    <w:name w:val="Normal"/>
    <w:qFormat/>
    <w:pPr>
      <w:widowControl w:val="0"/>
      <w:jc w:val="both"/>
    </w:pPr>
  </w:style>
  <w:style w:type="character" w:default="1" w:styleId="a374e3f2-2178-49ad-b217-8f0b6d762f5a">
    <w:name w:val="Default Paragraph Font"/>
    <w:uiPriority w:val="1"/>
    <w:semiHidden/>
    <w:unhideWhenUsed/>
  </w:style>
  <w:style w:type="table" w:default="1" w:styleId="a0711642-2d4d-41e2-8448-0b485ab5156d">
    <w:name w:val="Normal Table"/>
    <w:uiPriority w:val="99"/>
    <w:semiHidden/>
    <w:unhideWhenUsed/>
    <w:tblPr>
      <w:tblInd w:w="0" w:type="dxa"/>
      <w:tblCellMar>
        <w:top w:w="0" w:type="dxa"/>
        <w:left w:w="108" w:type="dxa"/>
        <w:bottom w:w="0" w:type="dxa"/>
        <w:right w:w="108" w:type="dxa"/>
      </w:tblCellMar>
    </w:tblPr>
  </w:style>
  <w:style w:type="numbering" w:default="1" w:styleId="239d71f6-c471-4b07-b0a1-b30fa355a562">
    <w:name w:val="No List"/>
    <w:uiPriority w:val="99"/>
    <w:semiHidden/>
    <w:unhideWhenUsed/>
  </w:style>
  <w:style w:type="paragraph" w:customStyle="1" w:styleId="24cdd2a5-6c00-43a2-9dd4-3be85c7f0234">
    <w:name w:val="石墨文档正文"/>
    <w:qFormat/>
    <w:rPr>
      <w:szCs w:val="22"/>
    </w:rPr>
  </w:style>
  <w:style w:type="paragraph" w:customStyle="1" w:styleId="39c39a80-9aed-4580-a710-7ad2dcdbe9d1">
    <w:name w:val="石墨文档副标题"/>
    <w:qFormat/>
    <w:rPr>
      <w:color w:val="888888"/>
      <w:sz w:val="48"/>
      <w:szCs w:val="48"/>
    </w:rPr>
  </w:style>
  <w:style w:type="paragraph" w:customStyle="1" w:styleId="cb5a4cc0-5aff-4516-947a-b753284f3e56">
    <w:name w:val="石墨文档大标题"/>
    <w:next w:val="a3"/>
    <w:uiPriority w:val="9"/>
    <w:unhideWhenUsed/>
    <w:qFormat/>
    <w:pPr>
      <w:spacing w:before="260" w:after="260"/>
      <w:outlineLvl w:val="0"/>
    </w:pPr>
    <w:rPr>
      <w:b/>
      <w:bCs/>
      <w:sz w:val="40"/>
      <w:szCs w:val="40"/>
    </w:rPr>
  </w:style>
  <w:style w:type="paragraph" w:customStyle="1" w:styleId="eb533ffa-63d5-4484-8948-34b5a65c3aa1">
    <w:name w:val="石墨文档中标题"/>
    <w:next w:val="a3"/>
    <w:uiPriority w:val="9"/>
    <w:unhideWhenUsed/>
    <w:qFormat/>
    <w:pPr>
      <w:spacing w:before="260" w:after="260"/>
      <w:outlineLvl w:val="1"/>
    </w:pPr>
    <w:rPr>
      <w:b/>
      <w:bCs/>
      <w:sz w:val="36"/>
      <w:szCs w:val="36"/>
    </w:rPr>
  </w:style>
  <w:style w:type="paragraph" w:customStyle="1" w:styleId="6b2bab46-3874-4d7b-9a40-14a3b4d6351c">
    <w:name w:val="石墨文档小标题"/>
    <w:next w:val="a3"/>
    <w:uiPriority w:val="9"/>
    <w:unhideWhenUsed/>
    <w:qFormat/>
    <w:pPr>
      <w:spacing w:before="260" w:after="260"/>
      <w:outlineLvl w:val="2"/>
    </w:pPr>
    <w:rPr>
      <w:b/>
      <w:bCs/>
      <w:sz w:val="32"/>
      <w:szCs w:val="32"/>
    </w:rPr>
  </w:style>
  <w:style w:type="paragraph" w:customStyle="1" w:styleId="61023833-b8e3-4628-8310-05f2d77f3ea9">
    <w:name w:val="石墨文档标题"/>
    <w:next w:val="a3"/>
    <w:uiPriority w:val="9"/>
    <w:unhideWhenUsed/>
    <w:qFormat/>
    <w:pPr>
      <w:spacing w:before="260" w:after="260"/>
      <w:outlineLvl w:val="3"/>
    </w:pPr>
    <w:rPr>
      <w:b/>
      <w:bCs/>
      <w:sz w:val="56"/>
      <w:szCs w:val="56"/>
    </w:rPr>
  </w:style>
  <w:style w:type="paragraph" w:customStyle="1" w:styleId="1687e8b0-1c52-4c62-81ab-3bc33672f0e7">
    <w:name w:val="石墨文档引用"/>
    <w:qFormat/>
    <w:pPr>
      <w:pBdr>
        <w:left w:val="single" w:sz="30" w:space="10" w:color="F0F0F0"/>
      </w:pBdr>
    </w:pPr>
    <w:rPr>
      <w:color w:val="ADADAD"/>
    </w:rPr>
  </w:style>
  <w:style w:type="paragraph" w:default="1" w:styleId="ee7de10d-f758-4770-a1de-3133f5e1db75">
    <w:name w:val="Normal"/>
    <w:qFormat/>
    <w:pPr>
      <w:widowControl w:val="0"/>
      <w:jc w:val="both"/>
    </w:pPr>
  </w:style>
  <w:style w:type="character" w:default="1" w:styleId="6f5f6ee6-a75d-448b-b137-a6268f7c42fe">
    <w:name w:val="Default Paragraph Font"/>
    <w:uiPriority w:val="1"/>
    <w:semiHidden/>
    <w:unhideWhenUsed/>
  </w:style>
  <w:style w:type="table" w:default="1" w:styleId="a8ed58d4-43d2-42b2-88e2-e270ee637c8f">
    <w:name w:val="Normal Table"/>
    <w:uiPriority w:val="99"/>
    <w:semiHidden/>
    <w:unhideWhenUsed/>
    <w:tblPr>
      <w:tblInd w:w="0" w:type="dxa"/>
      <w:tblCellMar>
        <w:top w:w="0" w:type="dxa"/>
        <w:left w:w="108" w:type="dxa"/>
        <w:bottom w:w="0" w:type="dxa"/>
        <w:right w:w="108" w:type="dxa"/>
      </w:tblCellMar>
    </w:tblPr>
  </w:style>
  <w:style w:type="numbering" w:default="1" w:styleId="d65ae8e8-970f-40be-8465-1b3ee0473501">
    <w:name w:val="No List"/>
    <w:uiPriority w:val="99"/>
    <w:semiHidden/>
    <w:unhideWhenUsed/>
  </w:style>
  <w:style w:type="paragraph" w:customStyle="1" w:styleId="236fa660-5a9a-445f-8391-6218987b996e">
    <w:name w:val="石墨文档正文"/>
    <w:qFormat/>
    <w:rPr>
      <w:szCs w:val="22"/>
    </w:rPr>
  </w:style>
  <w:style w:type="paragraph" w:customStyle="1" w:styleId="22f74e3a-6496-4423-8644-985fc4f558fd">
    <w:name w:val="石墨文档副标题"/>
    <w:qFormat/>
    <w:rPr>
      <w:color w:val="888888"/>
      <w:sz w:val="48"/>
      <w:szCs w:val="48"/>
    </w:rPr>
  </w:style>
  <w:style w:type="paragraph" w:customStyle="1" w:styleId="75d5d531-92f0-47d6-bd36-377d54e046d5">
    <w:name w:val="石墨文档大标题"/>
    <w:next w:val="a3"/>
    <w:uiPriority w:val="9"/>
    <w:unhideWhenUsed/>
    <w:qFormat/>
    <w:pPr>
      <w:spacing w:before="260" w:after="260"/>
      <w:outlineLvl w:val="0"/>
    </w:pPr>
    <w:rPr>
      <w:b/>
      <w:bCs/>
      <w:sz w:val="40"/>
      <w:szCs w:val="40"/>
    </w:rPr>
  </w:style>
  <w:style w:type="paragraph" w:customStyle="1" w:styleId="427aec01-3674-4b0f-bc71-c9e8bf582635">
    <w:name w:val="石墨文档中标题"/>
    <w:next w:val="a3"/>
    <w:uiPriority w:val="9"/>
    <w:unhideWhenUsed/>
    <w:qFormat/>
    <w:pPr>
      <w:spacing w:before="260" w:after="260"/>
      <w:outlineLvl w:val="1"/>
    </w:pPr>
    <w:rPr>
      <w:b/>
      <w:bCs/>
      <w:sz w:val="36"/>
      <w:szCs w:val="36"/>
    </w:rPr>
  </w:style>
  <w:style w:type="paragraph" w:customStyle="1" w:styleId="8a3c785f-4c8c-4e37-9f15-dba78e99085a">
    <w:name w:val="石墨文档小标题"/>
    <w:next w:val="a3"/>
    <w:uiPriority w:val="9"/>
    <w:unhideWhenUsed/>
    <w:qFormat/>
    <w:pPr>
      <w:spacing w:before="260" w:after="260"/>
      <w:outlineLvl w:val="2"/>
    </w:pPr>
    <w:rPr>
      <w:b/>
      <w:bCs/>
      <w:sz w:val="32"/>
      <w:szCs w:val="32"/>
    </w:rPr>
  </w:style>
  <w:style w:type="paragraph" w:customStyle="1" w:styleId="81166d11-c013-4807-bc19-d00ec573962c">
    <w:name w:val="石墨文档标题"/>
    <w:next w:val="a3"/>
    <w:uiPriority w:val="9"/>
    <w:unhideWhenUsed/>
    <w:qFormat/>
    <w:pPr>
      <w:spacing w:before="260" w:after="260"/>
      <w:outlineLvl w:val="3"/>
    </w:pPr>
    <w:rPr>
      <w:b/>
      <w:bCs/>
      <w:sz w:val="56"/>
      <w:szCs w:val="56"/>
    </w:rPr>
  </w:style>
  <w:style w:type="paragraph" w:customStyle="1" w:styleId="51927424-54ea-4fa7-891d-8733b8202056">
    <w:name w:val="石墨文档引用"/>
    <w:qFormat/>
    <w:pPr>
      <w:pBdr>
        <w:left w:val="single" w:sz="30" w:space="10" w:color="F0F0F0"/>
      </w:pBdr>
    </w:pPr>
    <w:rPr>
      <w:color w:val="ADADAD"/>
    </w:rPr>
  </w:style>
  <w:style w:type="paragraph" w:default="1" w:styleId="133e697b-ae78-46f4-b2ae-0837ba858fc3">
    <w:name w:val="Normal"/>
    <w:qFormat/>
    <w:pPr>
      <w:widowControl w:val="0"/>
      <w:jc w:val="both"/>
    </w:pPr>
  </w:style>
  <w:style w:type="character" w:default="1" w:styleId="84ba14eb-d1e8-4689-ae54-9933c3e22f51">
    <w:name w:val="Default Paragraph Font"/>
    <w:uiPriority w:val="1"/>
    <w:semiHidden/>
    <w:unhideWhenUsed/>
  </w:style>
  <w:style w:type="table" w:default="1" w:styleId="c89eeee9-9e1a-4f7d-b28e-3380db81b4be">
    <w:name w:val="Normal Table"/>
    <w:uiPriority w:val="99"/>
    <w:semiHidden/>
    <w:unhideWhenUsed/>
    <w:tblPr>
      <w:tblInd w:w="0" w:type="dxa"/>
      <w:tblCellMar>
        <w:top w:w="0" w:type="dxa"/>
        <w:left w:w="108" w:type="dxa"/>
        <w:bottom w:w="0" w:type="dxa"/>
        <w:right w:w="108" w:type="dxa"/>
      </w:tblCellMar>
    </w:tblPr>
  </w:style>
  <w:style w:type="numbering" w:default="1" w:styleId="e0e1b7c3-d963-4126-a9c3-ef3f28d1724a">
    <w:name w:val="No List"/>
    <w:uiPriority w:val="99"/>
    <w:semiHidden/>
    <w:unhideWhenUsed/>
  </w:style>
  <w:style w:type="paragraph" w:customStyle="1" w:styleId="f28a88c9-421e-4ea9-9c18-2efe97c91661">
    <w:name w:val="石墨文档正文"/>
    <w:qFormat/>
    <w:rPr>
      <w:szCs w:val="22"/>
    </w:rPr>
  </w:style>
  <w:style w:type="paragraph" w:customStyle="1" w:styleId="ddffbb0f-42ce-4060-a325-025b44462fdb">
    <w:name w:val="石墨文档副标题"/>
    <w:qFormat/>
    <w:rPr>
      <w:color w:val="888888"/>
      <w:sz w:val="48"/>
      <w:szCs w:val="48"/>
    </w:rPr>
  </w:style>
  <w:style w:type="paragraph" w:customStyle="1" w:styleId="d580ad9c-af1c-4b6d-9a21-fed290b8a2ac">
    <w:name w:val="石墨文档大标题"/>
    <w:next w:val="a3"/>
    <w:uiPriority w:val="9"/>
    <w:unhideWhenUsed/>
    <w:qFormat/>
    <w:pPr>
      <w:spacing w:before="260" w:after="260"/>
      <w:outlineLvl w:val="0"/>
    </w:pPr>
    <w:rPr>
      <w:b/>
      <w:bCs/>
      <w:sz w:val="40"/>
      <w:szCs w:val="40"/>
    </w:rPr>
  </w:style>
  <w:style w:type="paragraph" w:customStyle="1" w:styleId="767e2ec2-ab7a-4090-b770-d289dc78d1ad">
    <w:name w:val="石墨文档中标题"/>
    <w:next w:val="a3"/>
    <w:uiPriority w:val="9"/>
    <w:unhideWhenUsed/>
    <w:qFormat/>
    <w:pPr>
      <w:spacing w:before="260" w:after="260"/>
      <w:outlineLvl w:val="1"/>
    </w:pPr>
    <w:rPr>
      <w:b/>
      <w:bCs/>
      <w:sz w:val="36"/>
      <w:szCs w:val="36"/>
    </w:rPr>
  </w:style>
  <w:style w:type="paragraph" w:customStyle="1" w:styleId="2adf4335-9870-49f1-bad5-253d9e82e3c6">
    <w:name w:val="石墨文档小标题"/>
    <w:next w:val="a3"/>
    <w:uiPriority w:val="9"/>
    <w:unhideWhenUsed/>
    <w:qFormat/>
    <w:pPr>
      <w:spacing w:before="260" w:after="260"/>
      <w:outlineLvl w:val="2"/>
    </w:pPr>
    <w:rPr>
      <w:b/>
      <w:bCs/>
      <w:sz w:val="32"/>
      <w:szCs w:val="32"/>
    </w:rPr>
  </w:style>
  <w:style w:type="paragraph" w:customStyle="1" w:styleId="a09d5126-1cb0-48fb-96e5-a38a392d8ec8">
    <w:name w:val="石墨文档标题"/>
    <w:next w:val="a3"/>
    <w:uiPriority w:val="9"/>
    <w:unhideWhenUsed/>
    <w:qFormat/>
    <w:pPr>
      <w:spacing w:before="260" w:after="260"/>
      <w:outlineLvl w:val="3"/>
    </w:pPr>
    <w:rPr>
      <w:b/>
      <w:bCs/>
      <w:sz w:val="56"/>
      <w:szCs w:val="56"/>
    </w:rPr>
  </w:style>
  <w:style w:type="paragraph" w:customStyle="1" w:styleId="c604058e-d3bc-4cb4-b04f-c4ac46dbd01a">
    <w:name w:val="石墨文档引用"/>
    <w:qFormat/>
    <w:pPr>
      <w:pBdr>
        <w:left w:val="single" w:sz="30" w:space="10" w:color="F0F0F0"/>
      </w:pBdr>
    </w:pPr>
    <w:rPr>
      <w:color w:val="ADADAD"/>
    </w:rPr>
  </w:style>
  <w:style w:type="paragraph" w:default="1" w:styleId="0f0a214b-0b2d-490c-89a7-96be09c52609">
    <w:name w:val="Normal"/>
    <w:qFormat/>
    <w:pPr>
      <w:widowControl w:val="0"/>
      <w:jc w:val="both"/>
    </w:pPr>
  </w:style>
  <w:style w:type="character" w:default="1" w:styleId="fd3ce969-9cb7-48ef-9de4-af115c2bbe06">
    <w:name w:val="Default Paragraph Font"/>
    <w:uiPriority w:val="1"/>
    <w:semiHidden/>
    <w:unhideWhenUsed/>
  </w:style>
  <w:style w:type="table" w:default="1" w:styleId="fc31227b-69ae-4054-9b03-18090a23eaff">
    <w:name w:val="Normal Table"/>
    <w:uiPriority w:val="99"/>
    <w:semiHidden/>
    <w:unhideWhenUsed/>
    <w:tblPr>
      <w:tblInd w:w="0" w:type="dxa"/>
      <w:tblCellMar>
        <w:top w:w="0" w:type="dxa"/>
        <w:left w:w="108" w:type="dxa"/>
        <w:bottom w:w="0" w:type="dxa"/>
        <w:right w:w="108" w:type="dxa"/>
      </w:tblCellMar>
    </w:tblPr>
  </w:style>
  <w:style w:type="numbering" w:default="1" w:styleId="e1865dab-ca2c-4f61-b7e1-ca68dc0bf7bd">
    <w:name w:val="No List"/>
    <w:uiPriority w:val="99"/>
    <w:semiHidden/>
    <w:unhideWhenUsed/>
  </w:style>
  <w:style w:type="paragraph" w:customStyle="1" w:styleId="aa8f064e-d637-40f8-824d-68de662304cf">
    <w:name w:val="石墨文档正文"/>
    <w:qFormat/>
    <w:rPr>
      <w:szCs w:val="22"/>
    </w:rPr>
  </w:style>
  <w:style w:type="paragraph" w:customStyle="1" w:styleId="8c694ce0-7932-4732-a6f5-71ea632910f1">
    <w:name w:val="石墨文档副标题"/>
    <w:qFormat/>
    <w:rPr>
      <w:color w:val="888888"/>
      <w:sz w:val="48"/>
      <w:szCs w:val="48"/>
    </w:rPr>
  </w:style>
  <w:style w:type="paragraph" w:customStyle="1" w:styleId="205b95ef-9351-4674-853a-3e2afc22b183">
    <w:name w:val="石墨文档大标题"/>
    <w:next w:val="a3"/>
    <w:uiPriority w:val="9"/>
    <w:unhideWhenUsed/>
    <w:qFormat/>
    <w:pPr>
      <w:spacing w:before="260" w:after="260"/>
      <w:outlineLvl w:val="0"/>
    </w:pPr>
    <w:rPr>
      <w:b/>
      <w:bCs/>
      <w:sz w:val="40"/>
      <w:szCs w:val="40"/>
    </w:rPr>
  </w:style>
  <w:style w:type="paragraph" w:customStyle="1" w:styleId="c54090b7-6f9a-4136-9f15-14e723ab98f4">
    <w:name w:val="石墨文档中标题"/>
    <w:next w:val="a3"/>
    <w:uiPriority w:val="9"/>
    <w:unhideWhenUsed/>
    <w:qFormat/>
    <w:pPr>
      <w:spacing w:before="260" w:after="260"/>
      <w:outlineLvl w:val="1"/>
    </w:pPr>
    <w:rPr>
      <w:b/>
      <w:bCs/>
      <w:sz w:val="36"/>
      <w:szCs w:val="36"/>
    </w:rPr>
  </w:style>
  <w:style w:type="paragraph" w:customStyle="1" w:styleId="797f3b19-8276-4789-a6d4-27fa63d13387">
    <w:name w:val="石墨文档小标题"/>
    <w:next w:val="a3"/>
    <w:uiPriority w:val="9"/>
    <w:unhideWhenUsed/>
    <w:qFormat/>
    <w:pPr>
      <w:spacing w:before="260" w:after="260"/>
      <w:outlineLvl w:val="2"/>
    </w:pPr>
    <w:rPr>
      <w:b/>
      <w:bCs/>
      <w:sz w:val="32"/>
      <w:szCs w:val="32"/>
    </w:rPr>
  </w:style>
  <w:style w:type="paragraph" w:customStyle="1" w:styleId="bf18c752-00a2-4a40-a461-a5a72a57594a">
    <w:name w:val="石墨文档标题"/>
    <w:next w:val="a3"/>
    <w:uiPriority w:val="9"/>
    <w:unhideWhenUsed/>
    <w:qFormat/>
    <w:pPr>
      <w:spacing w:before="260" w:after="260"/>
      <w:outlineLvl w:val="3"/>
    </w:pPr>
    <w:rPr>
      <w:b/>
      <w:bCs/>
      <w:sz w:val="56"/>
      <w:szCs w:val="56"/>
    </w:rPr>
  </w:style>
  <w:style w:type="paragraph" w:customStyle="1" w:styleId="9a705295-b23d-40b0-8e68-895f9510522a">
    <w:name w:val="石墨文档引用"/>
    <w:qFormat/>
    <w:pPr>
      <w:pBdr>
        <w:left w:val="single" w:sz="30" w:space="10" w:color="F0F0F0"/>
      </w:pBdr>
    </w:pPr>
    <w:rPr>
      <w:color w:val="ADADAD"/>
    </w:rPr>
  </w:style>
  <w:style w:type="paragraph" w:default="1" w:styleId="13ed6459-5389-41b3-90ab-3b80b825d049">
    <w:name w:val="Normal"/>
    <w:qFormat/>
    <w:pPr>
      <w:widowControl w:val="0"/>
      <w:jc w:val="both"/>
    </w:pPr>
  </w:style>
  <w:style w:type="character" w:default="1" w:styleId="48b7f6f8-6704-4963-995c-afc1972310b9">
    <w:name w:val="Default Paragraph Font"/>
    <w:uiPriority w:val="1"/>
    <w:semiHidden/>
    <w:unhideWhenUsed/>
  </w:style>
  <w:style w:type="table" w:default="1" w:styleId="4ce377b8-dde2-4d72-af6d-a2b832710f2f">
    <w:name w:val="Normal Table"/>
    <w:uiPriority w:val="99"/>
    <w:semiHidden/>
    <w:unhideWhenUsed/>
    <w:tblPr>
      <w:tblInd w:w="0" w:type="dxa"/>
      <w:tblCellMar>
        <w:top w:w="0" w:type="dxa"/>
        <w:left w:w="108" w:type="dxa"/>
        <w:bottom w:w="0" w:type="dxa"/>
        <w:right w:w="108" w:type="dxa"/>
      </w:tblCellMar>
    </w:tblPr>
  </w:style>
  <w:style w:type="numbering" w:default="1" w:styleId="cdaa277a-01f6-4aca-a068-f7f244abf17c">
    <w:name w:val="No List"/>
    <w:uiPriority w:val="99"/>
    <w:semiHidden/>
    <w:unhideWhenUsed/>
  </w:style>
  <w:style w:type="paragraph" w:customStyle="1" w:styleId="3f59309a-196c-47de-943e-f0400c4c9161">
    <w:name w:val="石墨文档正文"/>
    <w:qFormat/>
    <w:rPr>
      <w:szCs w:val="22"/>
    </w:rPr>
  </w:style>
  <w:style w:type="paragraph" w:customStyle="1" w:styleId="c690dfa1-ed36-4bec-a33a-e4221ef8ffce">
    <w:name w:val="石墨文档副标题"/>
    <w:qFormat/>
    <w:rPr>
      <w:color w:val="888888"/>
      <w:sz w:val="48"/>
      <w:szCs w:val="48"/>
    </w:rPr>
  </w:style>
  <w:style w:type="paragraph" w:customStyle="1" w:styleId="713ce37d-d6ad-425a-ab76-2e0ad0165a81">
    <w:name w:val="石墨文档大标题"/>
    <w:next w:val="a3"/>
    <w:uiPriority w:val="9"/>
    <w:unhideWhenUsed/>
    <w:qFormat/>
    <w:pPr>
      <w:spacing w:before="260" w:after="260"/>
      <w:outlineLvl w:val="0"/>
    </w:pPr>
    <w:rPr>
      <w:b/>
      <w:bCs/>
      <w:sz w:val="40"/>
      <w:szCs w:val="40"/>
    </w:rPr>
  </w:style>
  <w:style w:type="paragraph" w:customStyle="1" w:styleId="26649bfd-7c01-40c8-9281-8334db4eadc7">
    <w:name w:val="石墨文档中标题"/>
    <w:next w:val="a3"/>
    <w:uiPriority w:val="9"/>
    <w:unhideWhenUsed/>
    <w:qFormat/>
    <w:pPr>
      <w:spacing w:before="260" w:after="260"/>
      <w:outlineLvl w:val="1"/>
    </w:pPr>
    <w:rPr>
      <w:b/>
      <w:bCs/>
      <w:sz w:val="36"/>
      <w:szCs w:val="36"/>
    </w:rPr>
  </w:style>
  <w:style w:type="paragraph" w:customStyle="1" w:styleId="d105e98c-d5d5-44f5-a8b8-beea9e3fb282">
    <w:name w:val="石墨文档小标题"/>
    <w:next w:val="a3"/>
    <w:uiPriority w:val="9"/>
    <w:unhideWhenUsed/>
    <w:qFormat/>
    <w:pPr>
      <w:spacing w:before="260" w:after="260"/>
      <w:outlineLvl w:val="2"/>
    </w:pPr>
    <w:rPr>
      <w:b/>
      <w:bCs/>
      <w:sz w:val="32"/>
      <w:szCs w:val="32"/>
    </w:rPr>
  </w:style>
  <w:style w:type="paragraph" w:customStyle="1" w:styleId="3975fa30-25d7-4178-a498-a7ef6d38a62b">
    <w:name w:val="石墨文档标题"/>
    <w:next w:val="a3"/>
    <w:uiPriority w:val="9"/>
    <w:unhideWhenUsed/>
    <w:qFormat/>
    <w:pPr>
      <w:spacing w:before="260" w:after="260"/>
      <w:outlineLvl w:val="3"/>
    </w:pPr>
    <w:rPr>
      <w:b/>
      <w:bCs/>
      <w:sz w:val="56"/>
      <w:szCs w:val="56"/>
    </w:rPr>
  </w:style>
  <w:style w:type="paragraph" w:customStyle="1" w:styleId="03b40e6a-d18c-45ef-95e5-96a197bdf87d">
    <w:name w:val="石墨文档引用"/>
    <w:qFormat/>
    <w:pPr>
      <w:pBdr>
        <w:left w:val="single" w:sz="30" w:space="10" w:color="F0F0F0"/>
      </w:pBdr>
    </w:pPr>
    <w:rPr>
      <w:color w:val="ADADAD"/>
    </w:rPr>
  </w:style>
  <w:style w:type="paragraph" w:default="1" w:styleId="936135e2-14c9-44e2-b9f7-3820181b1b00">
    <w:name w:val="Normal"/>
    <w:qFormat/>
    <w:pPr>
      <w:widowControl w:val="0"/>
      <w:jc w:val="both"/>
    </w:pPr>
  </w:style>
  <w:style w:type="character" w:default="1" w:styleId="4018fe8b-0ed0-4a35-b7fa-8d2cc4c88e48">
    <w:name w:val="Default Paragraph Font"/>
    <w:uiPriority w:val="1"/>
    <w:semiHidden/>
    <w:unhideWhenUsed/>
  </w:style>
  <w:style w:type="table" w:default="1" w:styleId="8d5a75f9-1f34-4af8-b887-0c507d0006d2">
    <w:name w:val="Normal Table"/>
    <w:uiPriority w:val="99"/>
    <w:semiHidden/>
    <w:unhideWhenUsed/>
    <w:tblPr>
      <w:tblInd w:w="0" w:type="dxa"/>
      <w:tblCellMar>
        <w:top w:w="0" w:type="dxa"/>
        <w:left w:w="108" w:type="dxa"/>
        <w:bottom w:w="0" w:type="dxa"/>
        <w:right w:w="108" w:type="dxa"/>
      </w:tblCellMar>
    </w:tblPr>
  </w:style>
  <w:style w:type="numbering" w:default="1" w:styleId="0f84ebda-594b-4096-b410-aea88a705013">
    <w:name w:val="No List"/>
    <w:uiPriority w:val="99"/>
    <w:semiHidden/>
    <w:unhideWhenUsed/>
  </w:style>
  <w:style w:type="paragraph" w:customStyle="1" w:styleId="f6def308-c217-4778-a8a2-3ba03b0dd3d0">
    <w:name w:val="石墨文档正文"/>
    <w:qFormat/>
    <w:rPr>
      <w:szCs w:val="22"/>
    </w:rPr>
  </w:style>
  <w:style w:type="paragraph" w:customStyle="1" w:styleId="4e525172-384b-408a-b1ba-987ae0015997">
    <w:name w:val="石墨文档副标题"/>
    <w:qFormat/>
    <w:rPr>
      <w:color w:val="888888"/>
      <w:sz w:val="48"/>
      <w:szCs w:val="48"/>
    </w:rPr>
  </w:style>
  <w:style w:type="paragraph" w:customStyle="1" w:styleId="fda2844d-8a99-4961-888c-6f198ba0d95b">
    <w:name w:val="石墨文档大标题"/>
    <w:next w:val="a3"/>
    <w:uiPriority w:val="9"/>
    <w:unhideWhenUsed/>
    <w:qFormat/>
    <w:pPr>
      <w:spacing w:before="260" w:after="260"/>
      <w:outlineLvl w:val="0"/>
    </w:pPr>
    <w:rPr>
      <w:b/>
      <w:bCs/>
      <w:sz w:val="40"/>
      <w:szCs w:val="40"/>
    </w:rPr>
  </w:style>
  <w:style w:type="paragraph" w:customStyle="1" w:styleId="512a61e6-f5e4-44d3-b5e1-3060e8c351a1">
    <w:name w:val="石墨文档中标题"/>
    <w:next w:val="a3"/>
    <w:uiPriority w:val="9"/>
    <w:unhideWhenUsed/>
    <w:qFormat/>
    <w:pPr>
      <w:spacing w:before="260" w:after="260"/>
      <w:outlineLvl w:val="1"/>
    </w:pPr>
    <w:rPr>
      <w:b/>
      <w:bCs/>
      <w:sz w:val="36"/>
      <w:szCs w:val="36"/>
    </w:rPr>
  </w:style>
  <w:style w:type="paragraph" w:customStyle="1" w:styleId="6049a303-0f0a-4f73-b04d-cf56309f27b9">
    <w:name w:val="石墨文档小标题"/>
    <w:next w:val="a3"/>
    <w:uiPriority w:val="9"/>
    <w:unhideWhenUsed/>
    <w:qFormat/>
    <w:pPr>
      <w:spacing w:before="260" w:after="260"/>
      <w:outlineLvl w:val="2"/>
    </w:pPr>
    <w:rPr>
      <w:b/>
      <w:bCs/>
      <w:sz w:val="32"/>
      <w:szCs w:val="32"/>
    </w:rPr>
  </w:style>
  <w:style w:type="paragraph" w:customStyle="1" w:styleId="e59c3f4c-7c81-4684-a5f5-82fa467d7076">
    <w:name w:val="石墨文档标题"/>
    <w:next w:val="a3"/>
    <w:uiPriority w:val="9"/>
    <w:unhideWhenUsed/>
    <w:qFormat/>
    <w:pPr>
      <w:spacing w:before="260" w:after="260"/>
      <w:outlineLvl w:val="3"/>
    </w:pPr>
    <w:rPr>
      <w:b/>
      <w:bCs/>
      <w:sz w:val="56"/>
      <w:szCs w:val="56"/>
    </w:rPr>
  </w:style>
  <w:style w:type="paragraph" w:customStyle="1" w:styleId="8d69886b-c526-42e0-a1bd-6df2196e4163">
    <w:name w:val="石墨文档引用"/>
    <w:qFormat/>
    <w:pPr>
      <w:pBdr>
        <w:left w:val="single" w:sz="30" w:space="10" w:color="F0F0F0"/>
      </w:pBdr>
    </w:pPr>
    <w:rPr>
      <w:color w:val="ADADAD"/>
    </w:rPr>
  </w:style>
  <w:style w:type="paragraph" w:default="1" w:styleId="fe2ed47f-9b21-4eaa-aaca-473da88944c8">
    <w:name w:val="Normal"/>
    <w:qFormat/>
    <w:pPr>
      <w:widowControl w:val="0"/>
      <w:jc w:val="both"/>
    </w:pPr>
  </w:style>
  <w:style w:type="character" w:default="1" w:styleId="1e78ec52-b54e-48e1-ae95-4a7c673ca03d">
    <w:name w:val="Default Paragraph Font"/>
    <w:uiPriority w:val="1"/>
    <w:semiHidden/>
    <w:unhideWhenUsed/>
  </w:style>
  <w:style w:type="table" w:default="1" w:styleId="23ba7e7f-b389-4976-99cd-095cbb1d76ff">
    <w:name w:val="Normal Table"/>
    <w:uiPriority w:val="99"/>
    <w:semiHidden/>
    <w:unhideWhenUsed/>
    <w:tblPr>
      <w:tblInd w:w="0" w:type="dxa"/>
      <w:tblCellMar>
        <w:top w:w="0" w:type="dxa"/>
        <w:left w:w="108" w:type="dxa"/>
        <w:bottom w:w="0" w:type="dxa"/>
        <w:right w:w="108" w:type="dxa"/>
      </w:tblCellMar>
    </w:tblPr>
  </w:style>
  <w:style w:type="numbering" w:default="1" w:styleId="d8e11d9e-614a-423b-b221-14790d11f179">
    <w:name w:val="No List"/>
    <w:uiPriority w:val="99"/>
    <w:semiHidden/>
    <w:unhideWhenUsed/>
  </w:style>
  <w:style w:type="paragraph" w:customStyle="1" w:styleId="dff9faac-fac0-4e43-9c84-f2987cedc2b8">
    <w:name w:val="石墨文档正文"/>
    <w:qFormat/>
    <w:rPr>
      <w:szCs w:val="22"/>
    </w:rPr>
  </w:style>
  <w:style w:type="paragraph" w:customStyle="1" w:styleId="c37e17be-a2fd-4b5e-897a-598b6bc2b694">
    <w:name w:val="石墨文档副标题"/>
    <w:qFormat/>
    <w:rPr>
      <w:color w:val="888888"/>
      <w:sz w:val="48"/>
      <w:szCs w:val="48"/>
    </w:rPr>
  </w:style>
  <w:style w:type="paragraph" w:customStyle="1" w:styleId="b0ef7256-3aae-4a40-a671-aab4fb077252">
    <w:name w:val="石墨文档大标题"/>
    <w:next w:val="a3"/>
    <w:uiPriority w:val="9"/>
    <w:unhideWhenUsed/>
    <w:qFormat/>
    <w:pPr>
      <w:spacing w:before="260" w:after="260"/>
      <w:outlineLvl w:val="0"/>
    </w:pPr>
    <w:rPr>
      <w:b/>
      <w:bCs/>
      <w:sz w:val="40"/>
      <w:szCs w:val="40"/>
    </w:rPr>
  </w:style>
  <w:style w:type="paragraph" w:customStyle="1" w:styleId="e525338b-9220-4e59-9a30-a3204dc251be">
    <w:name w:val="石墨文档中标题"/>
    <w:next w:val="a3"/>
    <w:uiPriority w:val="9"/>
    <w:unhideWhenUsed/>
    <w:qFormat/>
    <w:pPr>
      <w:spacing w:before="260" w:after="260"/>
      <w:outlineLvl w:val="1"/>
    </w:pPr>
    <w:rPr>
      <w:b/>
      <w:bCs/>
      <w:sz w:val="36"/>
      <w:szCs w:val="36"/>
    </w:rPr>
  </w:style>
  <w:style w:type="paragraph" w:customStyle="1" w:styleId="a768eeec-3905-4c52-b9b9-57c474d08a3c">
    <w:name w:val="石墨文档小标题"/>
    <w:next w:val="a3"/>
    <w:uiPriority w:val="9"/>
    <w:unhideWhenUsed/>
    <w:qFormat/>
    <w:pPr>
      <w:spacing w:before="260" w:after="260"/>
      <w:outlineLvl w:val="2"/>
    </w:pPr>
    <w:rPr>
      <w:b/>
      <w:bCs/>
      <w:sz w:val="32"/>
      <w:szCs w:val="32"/>
    </w:rPr>
  </w:style>
  <w:style w:type="paragraph" w:customStyle="1" w:styleId="497fb93b-12e8-4ef8-b4e2-cdf5cc9555d0">
    <w:name w:val="石墨文档标题"/>
    <w:next w:val="a3"/>
    <w:uiPriority w:val="9"/>
    <w:unhideWhenUsed/>
    <w:qFormat/>
    <w:pPr>
      <w:spacing w:before="260" w:after="260"/>
      <w:outlineLvl w:val="3"/>
    </w:pPr>
    <w:rPr>
      <w:b/>
      <w:bCs/>
      <w:sz w:val="56"/>
      <w:szCs w:val="56"/>
    </w:rPr>
  </w:style>
  <w:style w:type="paragraph" w:customStyle="1" w:styleId="39b2da09-d20f-4995-9c6e-fee4e56d337f">
    <w:name w:val="石墨文档引用"/>
    <w:qFormat/>
    <w:pPr>
      <w:pBdr>
        <w:left w:val="single" w:sz="30" w:space="10" w:color="F0F0F0"/>
      </w:pBdr>
    </w:pPr>
    <w:rPr>
      <w:color w:val="ADADAD"/>
    </w:rPr>
  </w:style>
  <w:style w:type="paragraph" w:default="1" w:styleId="0fd73f2f-5e2f-4013-8873-79884f1b8cce">
    <w:name w:val="Normal"/>
    <w:qFormat/>
    <w:pPr>
      <w:widowControl w:val="0"/>
      <w:jc w:val="both"/>
    </w:pPr>
  </w:style>
  <w:style w:type="character" w:default="1" w:styleId="7b7ee53c-156e-414b-81bd-2f30d899ec26">
    <w:name w:val="Default Paragraph Font"/>
    <w:uiPriority w:val="1"/>
    <w:semiHidden/>
    <w:unhideWhenUsed/>
  </w:style>
  <w:style w:type="table" w:default="1" w:styleId="33541242-af75-45ff-b928-f1f5ae92762b">
    <w:name w:val="Normal Table"/>
    <w:uiPriority w:val="99"/>
    <w:semiHidden/>
    <w:unhideWhenUsed/>
    <w:tblPr>
      <w:tblInd w:w="0" w:type="dxa"/>
      <w:tblCellMar>
        <w:top w:w="0" w:type="dxa"/>
        <w:left w:w="108" w:type="dxa"/>
        <w:bottom w:w="0" w:type="dxa"/>
        <w:right w:w="108" w:type="dxa"/>
      </w:tblCellMar>
    </w:tblPr>
  </w:style>
  <w:style w:type="numbering" w:default="1" w:styleId="520974ca-adbb-4585-8aee-930a772bf992">
    <w:name w:val="No List"/>
    <w:uiPriority w:val="99"/>
    <w:semiHidden/>
    <w:unhideWhenUsed/>
  </w:style>
  <w:style w:type="paragraph" w:customStyle="1" w:styleId="8525fff4-350e-45a1-bffb-5ee52064f2a9">
    <w:name w:val="石墨文档正文"/>
    <w:qFormat/>
    <w:rPr>
      <w:szCs w:val="22"/>
    </w:rPr>
  </w:style>
  <w:style w:type="paragraph" w:customStyle="1" w:styleId="a1216c88-c0fb-4857-8d49-f65a1ad36086">
    <w:name w:val="石墨文档副标题"/>
    <w:qFormat/>
    <w:rPr>
      <w:color w:val="888888"/>
      <w:sz w:val="48"/>
      <w:szCs w:val="48"/>
    </w:rPr>
  </w:style>
  <w:style w:type="paragraph" w:customStyle="1" w:styleId="04bca75d-7de9-4e09-b7d0-97412d2c5320">
    <w:name w:val="石墨文档大标题"/>
    <w:next w:val="a3"/>
    <w:uiPriority w:val="9"/>
    <w:unhideWhenUsed/>
    <w:qFormat/>
    <w:pPr>
      <w:spacing w:before="260" w:after="260"/>
      <w:outlineLvl w:val="0"/>
    </w:pPr>
    <w:rPr>
      <w:b/>
      <w:bCs/>
      <w:sz w:val="40"/>
      <w:szCs w:val="40"/>
    </w:rPr>
  </w:style>
  <w:style w:type="paragraph" w:customStyle="1" w:styleId="97dc357f-840b-4ac9-91ce-e70fbccbc4c8">
    <w:name w:val="石墨文档中标题"/>
    <w:next w:val="a3"/>
    <w:uiPriority w:val="9"/>
    <w:unhideWhenUsed/>
    <w:qFormat/>
    <w:pPr>
      <w:spacing w:before="260" w:after="260"/>
      <w:outlineLvl w:val="1"/>
    </w:pPr>
    <w:rPr>
      <w:b/>
      <w:bCs/>
      <w:sz w:val="36"/>
      <w:szCs w:val="36"/>
    </w:rPr>
  </w:style>
  <w:style w:type="paragraph" w:customStyle="1" w:styleId="2a2b7258-45f9-418b-a7f4-5a8047cb19a1">
    <w:name w:val="石墨文档小标题"/>
    <w:next w:val="a3"/>
    <w:uiPriority w:val="9"/>
    <w:unhideWhenUsed/>
    <w:qFormat/>
    <w:pPr>
      <w:spacing w:before="260" w:after="260"/>
      <w:outlineLvl w:val="2"/>
    </w:pPr>
    <w:rPr>
      <w:b/>
      <w:bCs/>
      <w:sz w:val="32"/>
      <w:szCs w:val="32"/>
    </w:rPr>
  </w:style>
  <w:style w:type="paragraph" w:customStyle="1" w:styleId="2984d1ee-4943-497a-a88b-b067f92a15dc">
    <w:name w:val="石墨文档标题"/>
    <w:next w:val="a3"/>
    <w:uiPriority w:val="9"/>
    <w:unhideWhenUsed/>
    <w:qFormat/>
    <w:pPr>
      <w:spacing w:before="260" w:after="260"/>
      <w:outlineLvl w:val="3"/>
    </w:pPr>
    <w:rPr>
      <w:b/>
      <w:bCs/>
      <w:sz w:val="56"/>
      <w:szCs w:val="56"/>
    </w:rPr>
  </w:style>
  <w:style w:type="paragraph" w:customStyle="1" w:styleId="f90d7d44-fb6f-473e-8c33-83b2dc82ead4">
    <w:name w:val="石墨文档引用"/>
    <w:qFormat/>
    <w:pPr>
      <w:pBdr>
        <w:left w:val="single" w:sz="30" w:space="10" w:color="F0F0F0"/>
      </w:pBdr>
    </w:pPr>
    <w:rPr>
      <w:color w:val="ADADAD"/>
    </w:rPr>
  </w:style>
  <w:style w:type="paragraph" w:default="1" w:styleId="9a52868f-78f5-44a1-9e83-3c3430981d5a">
    <w:name w:val="Normal"/>
    <w:qFormat/>
    <w:pPr>
      <w:widowControl w:val="0"/>
      <w:jc w:val="both"/>
    </w:pPr>
  </w:style>
  <w:style w:type="character" w:default="1" w:styleId="93193eca-e6a9-495d-a569-d2cbe757c3cb">
    <w:name w:val="Default Paragraph Font"/>
    <w:uiPriority w:val="1"/>
    <w:semiHidden/>
    <w:unhideWhenUsed/>
  </w:style>
  <w:style w:type="table" w:default="1" w:styleId="c6c3ffcb-5e0e-466e-b902-4045b8ed1cc9">
    <w:name w:val="Normal Table"/>
    <w:uiPriority w:val="99"/>
    <w:semiHidden/>
    <w:unhideWhenUsed/>
    <w:tblPr>
      <w:tblInd w:w="0" w:type="dxa"/>
      <w:tblCellMar>
        <w:top w:w="0" w:type="dxa"/>
        <w:left w:w="108" w:type="dxa"/>
        <w:bottom w:w="0" w:type="dxa"/>
        <w:right w:w="108" w:type="dxa"/>
      </w:tblCellMar>
    </w:tblPr>
  </w:style>
  <w:style w:type="numbering" w:default="1" w:styleId="af2d4637-c3a5-4d94-9d33-f90b5fb9878e">
    <w:name w:val="No List"/>
    <w:uiPriority w:val="99"/>
    <w:semiHidden/>
    <w:unhideWhenUsed/>
  </w:style>
  <w:style w:type="paragraph" w:customStyle="1" w:styleId="c8c0497b-2c22-42db-8316-8b9210ddc77f">
    <w:name w:val="石墨文档正文"/>
    <w:qFormat/>
    <w:rPr>
      <w:szCs w:val="22"/>
    </w:rPr>
  </w:style>
  <w:style w:type="paragraph" w:customStyle="1" w:styleId="3a10bd29-8fb1-477a-a5d0-fd5a07ebe437">
    <w:name w:val="石墨文档副标题"/>
    <w:qFormat/>
    <w:rPr>
      <w:color w:val="888888"/>
      <w:sz w:val="48"/>
      <w:szCs w:val="48"/>
    </w:rPr>
  </w:style>
  <w:style w:type="paragraph" w:customStyle="1" w:styleId="9ebcc053-08d9-43f5-af48-18619eaed480">
    <w:name w:val="石墨文档大标题"/>
    <w:next w:val="a3"/>
    <w:uiPriority w:val="9"/>
    <w:unhideWhenUsed/>
    <w:qFormat/>
    <w:pPr>
      <w:spacing w:before="260" w:after="260"/>
      <w:outlineLvl w:val="0"/>
    </w:pPr>
    <w:rPr>
      <w:b/>
      <w:bCs/>
      <w:sz w:val="40"/>
      <w:szCs w:val="40"/>
    </w:rPr>
  </w:style>
  <w:style w:type="paragraph" w:customStyle="1" w:styleId="3380366f-9513-4f0a-8dc4-406294b4a4a0">
    <w:name w:val="石墨文档中标题"/>
    <w:next w:val="a3"/>
    <w:uiPriority w:val="9"/>
    <w:unhideWhenUsed/>
    <w:qFormat/>
    <w:pPr>
      <w:spacing w:before="260" w:after="260"/>
      <w:outlineLvl w:val="1"/>
    </w:pPr>
    <w:rPr>
      <w:b/>
      <w:bCs/>
      <w:sz w:val="36"/>
      <w:szCs w:val="36"/>
    </w:rPr>
  </w:style>
  <w:style w:type="paragraph" w:customStyle="1" w:styleId="fc75475c-0e90-44bd-b045-7ae426ca718b">
    <w:name w:val="石墨文档小标题"/>
    <w:next w:val="a3"/>
    <w:uiPriority w:val="9"/>
    <w:unhideWhenUsed/>
    <w:qFormat/>
    <w:pPr>
      <w:spacing w:before="260" w:after="260"/>
      <w:outlineLvl w:val="2"/>
    </w:pPr>
    <w:rPr>
      <w:b/>
      <w:bCs/>
      <w:sz w:val="32"/>
      <w:szCs w:val="32"/>
    </w:rPr>
  </w:style>
  <w:style w:type="paragraph" w:customStyle="1" w:styleId="69315d73-dc1e-4e40-8784-6b6352971ac6">
    <w:name w:val="石墨文档标题"/>
    <w:next w:val="a3"/>
    <w:uiPriority w:val="9"/>
    <w:unhideWhenUsed/>
    <w:qFormat/>
    <w:pPr>
      <w:spacing w:before="260" w:after="260"/>
      <w:outlineLvl w:val="3"/>
    </w:pPr>
    <w:rPr>
      <w:b/>
      <w:bCs/>
      <w:sz w:val="56"/>
      <w:szCs w:val="56"/>
    </w:rPr>
  </w:style>
  <w:style w:type="paragraph" w:customStyle="1" w:styleId="c00128ad-1e51-4186-8def-1077d4e29720">
    <w:name w:val="石墨文档引用"/>
    <w:qFormat/>
    <w:pPr>
      <w:pBdr>
        <w:left w:val="single" w:sz="30" w:space="10" w:color="F0F0F0"/>
      </w:pBdr>
    </w:pPr>
    <w:rPr>
      <w:color w:val="ADADAD"/>
    </w:rPr>
  </w:style>
  <w:style w:type="paragraph" w:default="1" w:styleId="c543e6dc-c0e7-4b55-a049-eb6d8ae8906f">
    <w:name w:val="Normal"/>
    <w:qFormat/>
    <w:pPr>
      <w:widowControl w:val="0"/>
      <w:jc w:val="both"/>
    </w:pPr>
  </w:style>
  <w:style w:type="character" w:default="1" w:styleId="b6f09681-c4c1-4f65-a62c-fb7b7e65f26e">
    <w:name w:val="Default Paragraph Font"/>
    <w:uiPriority w:val="1"/>
    <w:semiHidden/>
    <w:unhideWhenUsed/>
  </w:style>
  <w:style w:type="table" w:default="1" w:styleId="2e5a7521-c03c-49b0-99b9-82432fb516db">
    <w:name w:val="Normal Table"/>
    <w:uiPriority w:val="99"/>
    <w:semiHidden/>
    <w:unhideWhenUsed/>
    <w:tblPr>
      <w:tblInd w:w="0" w:type="dxa"/>
      <w:tblCellMar>
        <w:top w:w="0" w:type="dxa"/>
        <w:left w:w="108" w:type="dxa"/>
        <w:bottom w:w="0" w:type="dxa"/>
        <w:right w:w="108" w:type="dxa"/>
      </w:tblCellMar>
    </w:tblPr>
  </w:style>
  <w:style w:type="numbering" w:default="1" w:styleId="4b7966d4-2b48-4a0e-b44d-c219a1ab5696">
    <w:name w:val="No List"/>
    <w:uiPriority w:val="99"/>
    <w:semiHidden/>
    <w:unhideWhenUsed/>
  </w:style>
  <w:style w:type="paragraph" w:customStyle="1" w:styleId="5eb5aee2-d510-465e-9b05-0809edb85c1f">
    <w:name w:val="石墨文档正文"/>
    <w:qFormat/>
    <w:rPr>
      <w:szCs w:val="22"/>
    </w:rPr>
  </w:style>
  <w:style w:type="paragraph" w:customStyle="1" w:styleId="b2ff7aa3-a768-4de8-bbc0-b3de690229f2">
    <w:name w:val="石墨文档副标题"/>
    <w:qFormat/>
    <w:rPr>
      <w:color w:val="888888"/>
      <w:sz w:val="48"/>
      <w:szCs w:val="48"/>
    </w:rPr>
  </w:style>
  <w:style w:type="paragraph" w:customStyle="1" w:styleId="bfb45567-782b-4eb8-a8fb-19de15acb70d">
    <w:name w:val="石墨文档大标题"/>
    <w:next w:val="a3"/>
    <w:uiPriority w:val="9"/>
    <w:unhideWhenUsed/>
    <w:qFormat/>
    <w:pPr>
      <w:spacing w:before="260" w:after="260"/>
      <w:outlineLvl w:val="0"/>
    </w:pPr>
    <w:rPr>
      <w:b/>
      <w:bCs/>
      <w:sz w:val="40"/>
      <w:szCs w:val="40"/>
    </w:rPr>
  </w:style>
  <w:style w:type="paragraph" w:customStyle="1" w:styleId="6a565424-7c06-46db-81f7-2c59d57becd6">
    <w:name w:val="石墨文档中标题"/>
    <w:next w:val="a3"/>
    <w:uiPriority w:val="9"/>
    <w:unhideWhenUsed/>
    <w:qFormat/>
    <w:pPr>
      <w:spacing w:before="260" w:after="260"/>
      <w:outlineLvl w:val="1"/>
    </w:pPr>
    <w:rPr>
      <w:b/>
      <w:bCs/>
      <w:sz w:val="36"/>
      <w:szCs w:val="36"/>
    </w:rPr>
  </w:style>
  <w:style w:type="paragraph" w:customStyle="1" w:styleId="903ff249-87ee-494f-919f-d6c9668ad614">
    <w:name w:val="石墨文档小标题"/>
    <w:next w:val="a3"/>
    <w:uiPriority w:val="9"/>
    <w:unhideWhenUsed/>
    <w:qFormat/>
    <w:pPr>
      <w:spacing w:before="260" w:after="260"/>
      <w:outlineLvl w:val="2"/>
    </w:pPr>
    <w:rPr>
      <w:b/>
      <w:bCs/>
      <w:sz w:val="32"/>
      <w:szCs w:val="32"/>
    </w:rPr>
  </w:style>
  <w:style w:type="paragraph" w:customStyle="1" w:styleId="73f98e88-63e0-471d-ad5a-afc93a5bb4db">
    <w:name w:val="石墨文档标题"/>
    <w:next w:val="a3"/>
    <w:uiPriority w:val="9"/>
    <w:unhideWhenUsed/>
    <w:qFormat/>
    <w:pPr>
      <w:spacing w:before="260" w:after="260"/>
      <w:outlineLvl w:val="3"/>
    </w:pPr>
    <w:rPr>
      <w:b/>
      <w:bCs/>
      <w:sz w:val="56"/>
      <w:szCs w:val="56"/>
    </w:rPr>
  </w:style>
  <w:style w:type="paragraph" w:customStyle="1" w:styleId="4861c851-5b32-4b92-bfc4-4711c7930b46">
    <w:name w:val="石墨文档引用"/>
    <w:qFormat/>
    <w:pPr>
      <w:pBdr>
        <w:left w:val="single" w:sz="30" w:space="10" w:color="F0F0F0"/>
      </w:pBdr>
    </w:pPr>
    <w:rPr>
      <w:color w:val="ADADAD"/>
    </w:rPr>
  </w:style>
  <w:style w:type="paragraph" w:default="1" w:styleId="a3035608-892b-435c-b0cb-5aac7764c334">
    <w:name w:val="Normal"/>
    <w:qFormat/>
    <w:pPr>
      <w:widowControl w:val="0"/>
      <w:jc w:val="both"/>
    </w:pPr>
  </w:style>
  <w:style w:type="character" w:default="1" w:styleId="54128ca4-46af-46b6-a639-44e8d8a2a81f">
    <w:name w:val="Default Paragraph Font"/>
    <w:uiPriority w:val="1"/>
    <w:semiHidden/>
    <w:unhideWhenUsed/>
  </w:style>
  <w:style w:type="table" w:default="1" w:styleId="8c1c28ea-a507-41d3-a716-79466708e6c3">
    <w:name w:val="Normal Table"/>
    <w:uiPriority w:val="99"/>
    <w:semiHidden/>
    <w:unhideWhenUsed/>
    <w:tblPr>
      <w:tblInd w:w="0" w:type="dxa"/>
      <w:tblCellMar>
        <w:top w:w="0" w:type="dxa"/>
        <w:left w:w="108" w:type="dxa"/>
        <w:bottom w:w="0" w:type="dxa"/>
        <w:right w:w="108" w:type="dxa"/>
      </w:tblCellMar>
    </w:tblPr>
  </w:style>
  <w:style w:type="numbering" w:default="1" w:styleId="42e048d2-f944-4587-9ef4-c62060e27cf2">
    <w:name w:val="No List"/>
    <w:uiPriority w:val="99"/>
    <w:semiHidden/>
    <w:unhideWhenUsed/>
  </w:style>
  <w:style w:type="paragraph" w:customStyle="1" w:styleId="3196c280-ef29-45bf-a44d-32ec7af47b70">
    <w:name w:val="石墨文档正文"/>
    <w:qFormat/>
    <w:rPr>
      <w:szCs w:val="22"/>
    </w:rPr>
  </w:style>
  <w:style w:type="paragraph" w:customStyle="1" w:styleId="09199cb5-96b0-4b5f-9548-4aed9be9509b">
    <w:name w:val="石墨文档副标题"/>
    <w:qFormat/>
    <w:rPr>
      <w:color w:val="888888"/>
      <w:sz w:val="48"/>
      <w:szCs w:val="48"/>
    </w:rPr>
  </w:style>
  <w:style w:type="paragraph" w:customStyle="1" w:styleId="2cbc3362-1904-4a6a-baa3-150a756a4961">
    <w:name w:val="石墨文档大标题"/>
    <w:next w:val="a3"/>
    <w:uiPriority w:val="9"/>
    <w:unhideWhenUsed/>
    <w:qFormat/>
    <w:pPr>
      <w:spacing w:before="260" w:after="260"/>
      <w:outlineLvl w:val="0"/>
    </w:pPr>
    <w:rPr>
      <w:b/>
      <w:bCs/>
      <w:sz w:val="40"/>
      <w:szCs w:val="40"/>
    </w:rPr>
  </w:style>
  <w:style w:type="paragraph" w:customStyle="1" w:styleId="5d73320a-5d1a-4c69-a645-e5ba7f385839">
    <w:name w:val="石墨文档中标题"/>
    <w:next w:val="a3"/>
    <w:uiPriority w:val="9"/>
    <w:unhideWhenUsed/>
    <w:qFormat/>
    <w:pPr>
      <w:spacing w:before="260" w:after="260"/>
      <w:outlineLvl w:val="1"/>
    </w:pPr>
    <w:rPr>
      <w:b/>
      <w:bCs/>
      <w:sz w:val="36"/>
      <w:szCs w:val="36"/>
    </w:rPr>
  </w:style>
  <w:style w:type="paragraph" w:customStyle="1" w:styleId="6f161e3c-4d4f-4cbf-a351-5572cdeef900">
    <w:name w:val="石墨文档小标题"/>
    <w:next w:val="a3"/>
    <w:uiPriority w:val="9"/>
    <w:unhideWhenUsed/>
    <w:qFormat/>
    <w:pPr>
      <w:spacing w:before="260" w:after="260"/>
      <w:outlineLvl w:val="2"/>
    </w:pPr>
    <w:rPr>
      <w:b/>
      <w:bCs/>
      <w:sz w:val="32"/>
      <w:szCs w:val="32"/>
    </w:rPr>
  </w:style>
  <w:style w:type="paragraph" w:customStyle="1" w:styleId="dc74ec75-affb-44db-bbf9-baab52d7452f">
    <w:name w:val="石墨文档标题"/>
    <w:next w:val="a3"/>
    <w:uiPriority w:val="9"/>
    <w:unhideWhenUsed/>
    <w:qFormat/>
    <w:pPr>
      <w:spacing w:before="260" w:after="260"/>
      <w:outlineLvl w:val="3"/>
    </w:pPr>
    <w:rPr>
      <w:b/>
      <w:bCs/>
      <w:sz w:val="56"/>
      <w:szCs w:val="56"/>
    </w:rPr>
  </w:style>
  <w:style w:type="paragraph" w:customStyle="1" w:styleId="9547a3a3-9387-4992-b44f-06765f37027d">
    <w:name w:val="石墨文档引用"/>
    <w:qFormat/>
    <w:pPr>
      <w:pBdr>
        <w:left w:val="single" w:sz="30" w:space="10" w:color="F0F0F0"/>
      </w:pBdr>
    </w:pPr>
    <w:rPr>
      <w:color w:val="ADADAD"/>
    </w:rPr>
  </w:style>
  <w:style w:type="paragraph" w:default="1" w:styleId="7b99bad3-179a-40a7-9ac1-033c95245594">
    <w:name w:val="Normal"/>
    <w:qFormat/>
    <w:pPr>
      <w:widowControl w:val="0"/>
      <w:jc w:val="both"/>
    </w:pPr>
  </w:style>
  <w:style w:type="character" w:default="1" w:styleId="1f62e171-9ca7-493e-82dd-21ffdf673c37">
    <w:name w:val="Default Paragraph Font"/>
    <w:uiPriority w:val="1"/>
    <w:semiHidden/>
    <w:unhideWhenUsed/>
  </w:style>
  <w:style w:type="table" w:default="1" w:styleId="d5b1be0f-76a9-48a3-a46f-1da4aab0fb8e">
    <w:name w:val="Normal Table"/>
    <w:uiPriority w:val="99"/>
    <w:semiHidden/>
    <w:unhideWhenUsed/>
    <w:tblPr>
      <w:tblInd w:w="0" w:type="dxa"/>
      <w:tblCellMar>
        <w:top w:w="0" w:type="dxa"/>
        <w:left w:w="108" w:type="dxa"/>
        <w:bottom w:w="0" w:type="dxa"/>
        <w:right w:w="108" w:type="dxa"/>
      </w:tblCellMar>
    </w:tblPr>
  </w:style>
  <w:style w:type="numbering" w:default="1" w:styleId="2f80ca06-9169-4be2-b888-69649fc76fea">
    <w:name w:val="No List"/>
    <w:uiPriority w:val="99"/>
    <w:semiHidden/>
    <w:unhideWhenUsed/>
  </w:style>
  <w:style w:type="paragraph" w:customStyle="1" w:styleId="4b7e8e01-0c54-4772-9141-570af93d5daf">
    <w:name w:val="石墨文档正文"/>
    <w:qFormat/>
    <w:rPr>
      <w:szCs w:val="22"/>
    </w:rPr>
  </w:style>
  <w:style w:type="paragraph" w:customStyle="1" w:styleId="758551fb-ca7f-44f1-affe-10c152148b82">
    <w:name w:val="石墨文档副标题"/>
    <w:qFormat/>
    <w:rPr>
      <w:color w:val="888888"/>
      <w:sz w:val="48"/>
      <w:szCs w:val="48"/>
    </w:rPr>
  </w:style>
  <w:style w:type="paragraph" w:customStyle="1" w:styleId="d7c6bb92-5ba5-4efd-9630-afd6cf5b7ef0">
    <w:name w:val="石墨文档大标题"/>
    <w:next w:val="a3"/>
    <w:uiPriority w:val="9"/>
    <w:unhideWhenUsed/>
    <w:qFormat/>
    <w:pPr>
      <w:spacing w:before="260" w:after="260"/>
      <w:outlineLvl w:val="0"/>
    </w:pPr>
    <w:rPr>
      <w:b/>
      <w:bCs/>
      <w:sz w:val="40"/>
      <w:szCs w:val="40"/>
    </w:rPr>
  </w:style>
  <w:style w:type="paragraph" w:customStyle="1" w:styleId="af02994b-b534-4abe-a3df-a04cfc899597">
    <w:name w:val="石墨文档中标题"/>
    <w:next w:val="a3"/>
    <w:uiPriority w:val="9"/>
    <w:unhideWhenUsed/>
    <w:qFormat/>
    <w:pPr>
      <w:spacing w:before="260" w:after="260"/>
      <w:outlineLvl w:val="1"/>
    </w:pPr>
    <w:rPr>
      <w:b/>
      <w:bCs/>
      <w:sz w:val="36"/>
      <w:szCs w:val="36"/>
    </w:rPr>
  </w:style>
  <w:style w:type="paragraph" w:customStyle="1" w:styleId="f2eb94a2-724c-4a7c-8380-31149dce57f6">
    <w:name w:val="石墨文档小标题"/>
    <w:next w:val="a3"/>
    <w:uiPriority w:val="9"/>
    <w:unhideWhenUsed/>
    <w:qFormat/>
    <w:pPr>
      <w:spacing w:before="260" w:after="260"/>
      <w:outlineLvl w:val="2"/>
    </w:pPr>
    <w:rPr>
      <w:b/>
      <w:bCs/>
      <w:sz w:val="32"/>
      <w:szCs w:val="32"/>
    </w:rPr>
  </w:style>
  <w:style w:type="paragraph" w:customStyle="1" w:styleId="c43936cc-94e2-4dc4-8aca-73a95d790e8f">
    <w:name w:val="石墨文档标题"/>
    <w:next w:val="a3"/>
    <w:uiPriority w:val="9"/>
    <w:unhideWhenUsed/>
    <w:qFormat/>
    <w:pPr>
      <w:spacing w:before="260" w:after="260"/>
      <w:outlineLvl w:val="3"/>
    </w:pPr>
    <w:rPr>
      <w:b/>
      <w:bCs/>
      <w:sz w:val="56"/>
      <w:szCs w:val="56"/>
    </w:rPr>
  </w:style>
  <w:style w:type="paragraph" w:customStyle="1" w:styleId="e0474a2d-5a2b-421c-af1e-0dc1caf6f809">
    <w:name w:val="石墨文档引用"/>
    <w:qFormat/>
    <w:pPr>
      <w:pBdr>
        <w:left w:val="single" w:sz="30" w:space="10" w:color="F0F0F0"/>
      </w:pBdr>
    </w:pPr>
    <w:rPr>
      <w:color w:val="ADADAD"/>
    </w:rPr>
  </w:style>
  <w:style w:type="paragraph" w:default="1" w:styleId="57c2f9a9-32ba-46c2-a6ab-b97e4f7a64b2">
    <w:name w:val="Normal"/>
    <w:qFormat/>
    <w:pPr>
      <w:widowControl w:val="0"/>
      <w:jc w:val="both"/>
    </w:pPr>
  </w:style>
  <w:style w:type="character" w:default="1" w:styleId="c00eb8f0-8012-4cc2-befe-262ee8cf4be4">
    <w:name w:val="Default Paragraph Font"/>
    <w:uiPriority w:val="1"/>
    <w:semiHidden/>
    <w:unhideWhenUsed/>
  </w:style>
  <w:style w:type="table" w:default="1" w:styleId="d339b8df-4058-4335-a27d-23ac11a622b1">
    <w:name w:val="Normal Table"/>
    <w:uiPriority w:val="99"/>
    <w:semiHidden/>
    <w:unhideWhenUsed/>
    <w:tblPr>
      <w:tblInd w:w="0" w:type="dxa"/>
      <w:tblCellMar>
        <w:top w:w="0" w:type="dxa"/>
        <w:left w:w="108" w:type="dxa"/>
        <w:bottom w:w="0" w:type="dxa"/>
        <w:right w:w="108" w:type="dxa"/>
      </w:tblCellMar>
    </w:tblPr>
  </w:style>
  <w:style w:type="numbering" w:default="1" w:styleId="0be39e4b-d2f4-491e-9c99-b5645f78d87e">
    <w:name w:val="No List"/>
    <w:uiPriority w:val="99"/>
    <w:semiHidden/>
    <w:unhideWhenUsed/>
  </w:style>
  <w:style w:type="paragraph" w:customStyle="1" w:styleId="6381c8af-3822-4d13-b7a1-f75970cf86ec">
    <w:name w:val="石墨文档正文"/>
    <w:qFormat/>
    <w:rPr>
      <w:szCs w:val="22"/>
    </w:rPr>
  </w:style>
  <w:style w:type="paragraph" w:customStyle="1" w:styleId="ebae75a2-43c7-47a2-82c8-2cf466f2ba38">
    <w:name w:val="石墨文档副标题"/>
    <w:qFormat/>
    <w:rPr>
      <w:color w:val="888888"/>
      <w:sz w:val="48"/>
      <w:szCs w:val="48"/>
    </w:rPr>
  </w:style>
  <w:style w:type="paragraph" w:customStyle="1" w:styleId="a85cdfa5-f688-4e34-a1ad-42563701d87b">
    <w:name w:val="石墨文档大标题"/>
    <w:next w:val="a3"/>
    <w:uiPriority w:val="9"/>
    <w:unhideWhenUsed/>
    <w:qFormat/>
    <w:pPr>
      <w:spacing w:before="260" w:after="260"/>
      <w:outlineLvl w:val="0"/>
    </w:pPr>
    <w:rPr>
      <w:b/>
      <w:bCs/>
      <w:sz w:val="40"/>
      <w:szCs w:val="40"/>
    </w:rPr>
  </w:style>
  <w:style w:type="paragraph" w:customStyle="1" w:styleId="701a8a34-d2b8-4283-9daf-406bb2f93e44">
    <w:name w:val="石墨文档中标题"/>
    <w:next w:val="a3"/>
    <w:uiPriority w:val="9"/>
    <w:unhideWhenUsed/>
    <w:qFormat/>
    <w:pPr>
      <w:spacing w:before="260" w:after="260"/>
      <w:outlineLvl w:val="1"/>
    </w:pPr>
    <w:rPr>
      <w:b/>
      <w:bCs/>
      <w:sz w:val="36"/>
      <w:szCs w:val="36"/>
    </w:rPr>
  </w:style>
  <w:style w:type="paragraph" w:customStyle="1" w:styleId="a337cfbb-652a-4ae7-bf12-6a947a5975b5">
    <w:name w:val="石墨文档小标题"/>
    <w:next w:val="a3"/>
    <w:uiPriority w:val="9"/>
    <w:unhideWhenUsed/>
    <w:qFormat/>
    <w:pPr>
      <w:spacing w:before="260" w:after="260"/>
      <w:outlineLvl w:val="2"/>
    </w:pPr>
    <w:rPr>
      <w:b/>
      <w:bCs/>
      <w:sz w:val="32"/>
      <w:szCs w:val="32"/>
    </w:rPr>
  </w:style>
  <w:style w:type="paragraph" w:customStyle="1" w:styleId="77ead82c-6590-44d8-a903-0f64c92e9c5a">
    <w:name w:val="石墨文档标题"/>
    <w:next w:val="a3"/>
    <w:uiPriority w:val="9"/>
    <w:unhideWhenUsed/>
    <w:qFormat/>
    <w:pPr>
      <w:spacing w:before="260" w:after="260"/>
      <w:outlineLvl w:val="3"/>
    </w:pPr>
    <w:rPr>
      <w:b/>
      <w:bCs/>
      <w:sz w:val="56"/>
      <w:szCs w:val="56"/>
    </w:rPr>
  </w:style>
  <w:style w:type="paragraph" w:customStyle="1" w:styleId="dfe97e53-1834-4ee0-8974-9b3b7ff39016">
    <w:name w:val="石墨文档引用"/>
    <w:qFormat/>
    <w:pPr>
      <w:pBdr>
        <w:left w:val="single" w:sz="30" w:space="10" w:color="F0F0F0"/>
      </w:pBdr>
    </w:pPr>
    <w:rPr>
      <w:color w:val="ADADAD"/>
    </w:rPr>
  </w:style>
  <w:style w:type="paragraph" w:default="1" w:styleId="9f6c3c72-0b09-4179-8f71-fde1a2801e41">
    <w:name w:val="Normal"/>
    <w:qFormat/>
    <w:pPr>
      <w:widowControl w:val="0"/>
      <w:jc w:val="both"/>
    </w:pPr>
  </w:style>
  <w:style w:type="character" w:default="1" w:styleId="3fa5cca8-fc39-4571-9d5b-0dd87e9e6da5">
    <w:name w:val="Default Paragraph Font"/>
    <w:uiPriority w:val="1"/>
    <w:semiHidden/>
    <w:unhideWhenUsed/>
  </w:style>
  <w:style w:type="table" w:default="1" w:styleId="e9e20531-98cc-44c2-9a94-51f3fb0c4676">
    <w:name w:val="Normal Table"/>
    <w:uiPriority w:val="99"/>
    <w:semiHidden/>
    <w:unhideWhenUsed/>
    <w:tblPr>
      <w:tblInd w:w="0" w:type="dxa"/>
      <w:tblCellMar>
        <w:top w:w="0" w:type="dxa"/>
        <w:left w:w="108" w:type="dxa"/>
        <w:bottom w:w="0" w:type="dxa"/>
        <w:right w:w="108" w:type="dxa"/>
      </w:tblCellMar>
    </w:tblPr>
  </w:style>
  <w:style w:type="numbering" w:default="1" w:styleId="3598facd-9628-4b13-a2f3-0a8fa2c79b34">
    <w:name w:val="No List"/>
    <w:uiPriority w:val="99"/>
    <w:semiHidden/>
    <w:unhideWhenUsed/>
  </w:style>
  <w:style w:type="paragraph" w:customStyle="1" w:styleId="b58a699f-686b-43b6-b35f-2e5a0f68efe5">
    <w:name w:val="石墨文档正文"/>
    <w:qFormat/>
    <w:rPr>
      <w:szCs w:val="22"/>
    </w:rPr>
  </w:style>
  <w:style w:type="paragraph" w:customStyle="1" w:styleId="1e6aae95-838b-474b-bb83-780a51d54dc1">
    <w:name w:val="石墨文档副标题"/>
    <w:qFormat/>
    <w:rPr>
      <w:color w:val="888888"/>
      <w:sz w:val="48"/>
      <w:szCs w:val="48"/>
    </w:rPr>
  </w:style>
  <w:style w:type="paragraph" w:customStyle="1" w:styleId="d6299fe7-6455-4c2e-843a-b72bc60a61b1">
    <w:name w:val="石墨文档大标题"/>
    <w:next w:val="a3"/>
    <w:uiPriority w:val="9"/>
    <w:unhideWhenUsed/>
    <w:qFormat/>
    <w:pPr>
      <w:spacing w:before="260" w:after="260"/>
      <w:outlineLvl w:val="0"/>
    </w:pPr>
    <w:rPr>
      <w:b/>
      <w:bCs/>
      <w:sz w:val="40"/>
      <w:szCs w:val="40"/>
    </w:rPr>
  </w:style>
  <w:style w:type="paragraph" w:customStyle="1" w:styleId="887748ce-423d-4837-bf20-a5f01651f2e0">
    <w:name w:val="石墨文档中标题"/>
    <w:next w:val="a3"/>
    <w:uiPriority w:val="9"/>
    <w:unhideWhenUsed/>
    <w:qFormat/>
    <w:pPr>
      <w:spacing w:before="260" w:after="260"/>
      <w:outlineLvl w:val="1"/>
    </w:pPr>
    <w:rPr>
      <w:b/>
      <w:bCs/>
      <w:sz w:val="36"/>
      <w:szCs w:val="36"/>
    </w:rPr>
  </w:style>
  <w:style w:type="paragraph" w:customStyle="1" w:styleId="8396f40e-4645-4523-902a-4fd9f90b8fac">
    <w:name w:val="石墨文档小标题"/>
    <w:next w:val="a3"/>
    <w:uiPriority w:val="9"/>
    <w:unhideWhenUsed/>
    <w:qFormat/>
    <w:pPr>
      <w:spacing w:before="260" w:after="260"/>
      <w:outlineLvl w:val="2"/>
    </w:pPr>
    <w:rPr>
      <w:b/>
      <w:bCs/>
      <w:sz w:val="32"/>
      <w:szCs w:val="32"/>
    </w:rPr>
  </w:style>
  <w:style w:type="paragraph" w:customStyle="1" w:styleId="268a82dd-4837-488a-b079-91332c75fd05">
    <w:name w:val="石墨文档标题"/>
    <w:next w:val="a3"/>
    <w:uiPriority w:val="9"/>
    <w:unhideWhenUsed/>
    <w:qFormat/>
    <w:pPr>
      <w:spacing w:before="260" w:after="260"/>
      <w:outlineLvl w:val="3"/>
    </w:pPr>
    <w:rPr>
      <w:b/>
      <w:bCs/>
      <w:sz w:val="56"/>
      <w:szCs w:val="56"/>
    </w:rPr>
  </w:style>
  <w:style w:type="paragraph" w:customStyle="1" w:styleId="b20ac9f9-aca0-4363-99f2-f207740d0dbc">
    <w:name w:val="石墨文档引用"/>
    <w:qFormat/>
    <w:pPr>
      <w:pBdr>
        <w:left w:val="single" w:sz="30" w:space="10" w:color="F0F0F0"/>
      </w:pBdr>
    </w:pPr>
    <w:rPr>
      <w:color w:val="ADADAD"/>
    </w:rPr>
  </w:style>
  <w:style w:type="paragraph" w:default="1" w:styleId="df3af72f-b3b5-4b5e-9f53-346138875aac">
    <w:name w:val="Normal"/>
    <w:qFormat/>
    <w:pPr>
      <w:widowControl w:val="0"/>
      <w:jc w:val="both"/>
    </w:pPr>
  </w:style>
  <w:style w:type="character" w:default="1" w:styleId="4c6930e1-b89f-4d61-a3ae-f1680f65c8ab">
    <w:name w:val="Default Paragraph Font"/>
    <w:uiPriority w:val="1"/>
    <w:semiHidden/>
    <w:unhideWhenUsed/>
  </w:style>
  <w:style w:type="table" w:default="1" w:styleId="debd2b26-7fb1-4874-b9fa-5f969e966e0a">
    <w:name w:val="Normal Table"/>
    <w:uiPriority w:val="99"/>
    <w:semiHidden/>
    <w:unhideWhenUsed/>
    <w:tblPr>
      <w:tblInd w:w="0" w:type="dxa"/>
      <w:tblCellMar>
        <w:top w:w="0" w:type="dxa"/>
        <w:left w:w="108" w:type="dxa"/>
        <w:bottom w:w="0" w:type="dxa"/>
        <w:right w:w="108" w:type="dxa"/>
      </w:tblCellMar>
    </w:tblPr>
  </w:style>
  <w:style w:type="numbering" w:default="1" w:styleId="a8fe74f6-9d2b-4bae-a3b9-c7cbffb3891b">
    <w:name w:val="No List"/>
    <w:uiPriority w:val="99"/>
    <w:semiHidden/>
    <w:unhideWhenUsed/>
  </w:style>
  <w:style w:type="paragraph" w:customStyle="1" w:styleId="a2dd61c0-5f4e-4ff0-97ec-89bda7c75375">
    <w:name w:val="石墨文档正文"/>
    <w:qFormat/>
    <w:rPr>
      <w:szCs w:val="22"/>
    </w:rPr>
  </w:style>
  <w:style w:type="paragraph" w:customStyle="1" w:styleId="d85e9440-589d-4125-9acd-28e2d9526dff">
    <w:name w:val="石墨文档副标题"/>
    <w:qFormat/>
    <w:rPr>
      <w:color w:val="888888"/>
      <w:sz w:val="48"/>
      <w:szCs w:val="48"/>
    </w:rPr>
  </w:style>
  <w:style w:type="paragraph" w:customStyle="1" w:styleId="0078da6c-1dce-4ba7-8af1-3f18295e3cdc">
    <w:name w:val="石墨文档大标题"/>
    <w:next w:val="a3"/>
    <w:uiPriority w:val="9"/>
    <w:unhideWhenUsed/>
    <w:qFormat/>
    <w:pPr>
      <w:spacing w:before="260" w:after="260"/>
      <w:outlineLvl w:val="0"/>
    </w:pPr>
    <w:rPr>
      <w:b/>
      <w:bCs/>
      <w:sz w:val="40"/>
      <w:szCs w:val="40"/>
    </w:rPr>
  </w:style>
  <w:style w:type="paragraph" w:customStyle="1" w:styleId="0baebc12-fc48-4114-a0f0-5dff24250526">
    <w:name w:val="石墨文档中标题"/>
    <w:next w:val="a3"/>
    <w:uiPriority w:val="9"/>
    <w:unhideWhenUsed/>
    <w:qFormat/>
    <w:pPr>
      <w:spacing w:before="260" w:after="260"/>
      <w:outlineLvl w:val="1"/>
    </w:pPr>
    <w:rPr>
      <w:b/>
      <w:bCs/>
      <w:sz w:val="36"/>
      <w:szCs w:val="36"/>
    </w:rPr>
  </w:style>
  <w:style w:type="paragraph" w:customStyle="1" w:styleId="9db6d1ae-7e33-48e0-aad5-4283e05de6b2">
    <w:name w:val="石墨文档小标题"/>
    <w:next w:val="a3"/>
    <w:uiPriority w:val="9"/>
    <w:unhideWhenUsed/>
    <w:qFormat/>
    <w:pPr>
      <w:spacing w:before="260" w:after="260"/>
      <w:outlineLvl w:val="2"/>
    </w:pPr>
    <w:rPr>
      <w:b/>
      <w:bCs/>
      <w:sz w:val="32"/>
      <w:szCs w:val="32"/>
    </w:rPr>
  </w:style>
  <w:style w:type="paragraph" w:customStyle="1" w:styleId="c9789b2d-a66d-4766-a2cf-42432cc8c7bc">
    <w:name w:val="石墨文档标题"/>
    <w:next w:val="a3"/>
    <w:uiPriority w:val="9"/>
    <w:unhideWhenUsed/>
    <w:qFormat/>
    <w:pPr>
      <w:spacing w:before="260" w:after="260"/>
      <w:outlineLvl w:val="3"/>
    </w:pPr>
    <w:rPr>
      <w:b/>
      <w:bCs/>
      <w:sz w:val="56"/>
      <w:szCs w:val="56"/>
    </w:rPr>
  </w:style>
  <w:style w:type="paragraph" w:customStyle="1" w:styleId="6a1ff5ba-37a1-42b1-8aaf-fabface22b10">
    <w:name w:val="石墨文档引用"/>
    <w:qFormat/>
    <w:pPr>
      <w:pBdr>
        <w:left w:val="single" w:sz="30" w:space="10" w:color="F0F0F0"/>
      </w:pBdr>
    </w:pPr>
    <w:rPr>
      <w:color w:val="ADADAD"/>
    </w:rPr>
  </w:style>
  <w:style w:type="paragraph" w:default="1" w:styleId="a305a361-2686-4746-b572-a4eac5aeb9f9">
    <w:name w:val="Normal"/>
    <w:qFormat/>
    <w:pPr>
      <w:widowControl w:val="0"/>
      <w:jc w:val="both"/>
    </w:pPr>
  </w:style>
  <w:style w:type="character" w:default="1" w:styleId="77e5e007-fc71-410a-8b3d-6c6b752245c8">
    <w:name w:val="Default Paragraph Font"/>
    <w:uiPriority w:val="1"/>
    <w:semiHidden/>
    <w:unhideWhenUsed/>
  </w:style>
  <w:style w:type="table" w:default="1" w:styleId="8eaca934-e866-4f1e-95a2-a14926a2ec42">
    <w:name w:val="Normal Table"/>
    <w:uiPriority w:val="99"/>
    <w:semiHidden/>
    <w:unhideWhenUsed/>
    <w:tblPr>
      <w:tblInd w:w="0" w:type="dxa"/>
      <w:tblCellMar>
        <w:top w:w="0" w:type="dxa"/>
        <w:left w:w="108" w:type="dxa"/>
        <w:bottom w:w="0" w:type="dxa"/>
        <w:right w:w="108" w:type="dxa"/>
      </w:tblCellMar>
    </w:tblPr>
  </w:style>
  <w:style w:type="numbering" w:default="1" w:styleId="8b8a98f4-d664-408e-844e-6c5dfd9ab667">
    <w:name w:val="No List"/>
    <w:uiPriority w:val="99"/>
    <w:semiHidden/>
    <w:unhideWhenUsed/>
  </w:style>
  <w:style w:type="paragraph" w:customStyle="1" w:styleId="4fd5b2c9-46ae-4fdd-b52a-c9193dec5450">
    <w:name w:val="石墨文档正文"/>
    <w:qFormat/>
    <w:rPr>
      <w:szCs w:val="22"/>
    </w:rPr>
  </w:style>
  <w:style w:type="paragraph" w:customStyle="1" w:styleId="96ec33c3-9ca2-4559-be77-96198e705d3b">
    <w:name w:val="石墨文档副标题"/>
    <w:qFormat/>
    <w:rPr>
      <w:color w:val="888888"/>
      <w:sz w:val="48"/>
      <w:szCs w:val="48"/>
    </w:rPr>
  </w:style>
  <w:style w:type="paragraph" w:customStyle="1" w:styleId="b6796edc-84fe-4dc3-8aea-f5ff041fdec2">
    <w:name w:val="石墨文档大标题"/>
    <w:next w:val="a3"/>
    <w:uiPriority w:val="9"/>
    <w:unhideWhenUsed/>
    <w:qFormat/>
    <w:pPr>
      <w:spacing w:before="260" w:after="260"/>
      <w:outlineLvl w:val="0"/>
    </w:pPr>
    <w:rPr>
      <w:b/>
      <w:bCs/>
      <w:sz w:val="40"/>
      <w:szCs w:val="40"/>
    </w:rPr>
  </w:style>
  <w:style w:type="paragraph" w:customStyle="1" w:styleId="e356ce74-299c-4d02-8ee0-ea3b0f53e731">
    <w:name w:val="石墨文档中标题"/>
    <w:next w:val="a3"/>
    <w:uiPriority w:val="9"/>
    <w:unhideWhenUsed/>
    <w:qFormat/>
    <w:pPr>
      <w:spacing w:before="260" w:after="260"/>
      <w:outlineLvl w:val="1"/>
    </w:pPr>
    <w:rPr>
      <w:b/>
      <w:bCs/>
      <w:sz w:val="36"/>
      <w:szCs w:val="36"/>
    </w:rPr>
  </w:style>
  <w:style w:type="paragraph" w:customStyle="1" w:styleId="469f4aec-afc7-4200-ae55-e6e367357489">
    <w:name w:val="石墨文档小标题"/>
    <w:next w:val="a3"/>
    <w:uiPriority w:val="9"/>
    <w:unhideWhenUsed/>
    <w:qFormat/>
    <w:pPr>
      <w:spacing w:before="260" w:after="260"/>
      <w:outlineLvl w:val="2"/>
    </w:pPr>
    <w:rPr>
      <w:b/>
      <w:bCs/>
      <w:sz w:val="32"/>
      <w:szCs w:val="32"/>
    </w:rPr>
  </w:style>
  <w:style w:type="paragraph" w:customStyle="1" w:styleId="3fd6edd6-9e89-41ff-8205-b0f188114eb6">
    <w:name w:val="石墨文档标题"/>
    <w:next w:val="a3"/>
    <w:uiPriority w:val="9"/>
    <w:unhideWhenUsed/>
    <w:qFormat/>
    <w:pPr>
      <w:spacing w:before="260" w:after="260"/>
      <w:outlineLvl w:val="3"/>
    </w:pPr>
    <w:rPr>
      <w:b/>
      <w:bCs/>
      <w:sz w:val="56"/>
      <w:szCs w:val="56"/>
    </w:rPr>
  </w:style>
  <w:style w:type="paragraph" w:customStyle="1" w:styleId="21c60630-6bc7-45ac-b202-574c07606b31">
    <w:name w:val="石墨文档引用"/>
    <w:qFormat/>
    <w:pPr>
      <w:pBdr>
        <w:left w:val="single" w:sz="30" w:space="10" w:color="F0F0F0"/>
      </w:pBdr>
    </w:pPr>
    <w:rPr>
      <w:color w:val="ADADAD"/>
    </w:rPr>
  </w:style>
  <w:style w:type="paragraph" w:default="1" w:styleId="6682d637-8736-4d69-b650-adbf1d2a0a16">
    <w:name w:val="Normal"/>
    <w:qFormat/>
    <w:pPr>
      <w:widowControl w:val="0"/>
      <w:jc w:val="both"/>
    </w:pPr>
  </w:style>
  <w:style w:type="character" w:default="1" w:styleId="7b0b728a-a480-429d-9827-c1a1eb1d06e0">
    <w:name w:val="Default Paragraph Font"/>
    <w:uiPriority w:val="1"/>
    <w:semiHidden/>
    <w:unhideWhenUsed/>
  </w:style>
  <w:style w:type="table" w:default="1" w:styleId="935202a0-fb91-4f00-9bcc-213004ef82b6">
    <w:name w:val="Normal Table"/>
    <w:uiPriority w:val="99"/>
    <w:semiHidden/>
    <w:unhideWhenUsed/>
    <w:tblPr>
      <w:tblInd w:w="0" w:type="dxa"/>
      <w:tblCellMar>
        <w:top w:w="0" w:type="dxa"/>
        <w:left w:w="108" w:type="dxa"/>
        <w:bottom w:w="0" w:type="dxa"/>
        <w:right w:w="108" w:type="dxa"/>
      </w:tblCellMar>
    </w:tblPr>
  </w:style>
  <w:style w:type="numbering" w:default="1" w:styleId="17ca2b69-e0c3-4b73-ba83-04d4953b0d9f">
    <w:name w:val="No List"/>
    <w:uiPriority w:val="99"/>
    <w:semiHidden/>
    <w:unhideWhenUsed/>
  </w:style>
  <w:style w:type="paragraph" w:customStyle="1" w:styleId="3bd5d661-0e93-4200-98c3-6bddbcd5aeb7">
    <w:name w:val="石墨文档正文"/>
    <w:qFormat/>
    <w:rPr>
      <w:szCs w:val="22"/>
    </w:rPr>
  </w:style>
  <w:style w:type="paragraph" w:customStyle="1" w:styleId="075a490d-b85a-4f78-94dc-2d148874046f">
    <w:name w:val="石墨文档副标题"/>
    <w:qFormat/>
    <w:rPr>
      <w:color w:val="888888"/>
      <w:sz w:val="48"/>
      <w:szCs w:val="48"/>
    </w:rPr>
  </w:style>
  <w:style w:type="paragraph" w:customStyle="1" w:styleId="84a9364f-d29c-4725-b491-dd19c3998394">
    <w:name w:val="石墨文档大标题"/>
    <w:next w:val="a3"/>
    <w:uiPriority w:val="9"/>
    <w:unhideWhenUsed/>
    <w:qFormat/>
    <w:pPr>
      <w:spacing w:before="260" w:after="260"/>
      <w:outlineLvl w:val="0"/>
    </w:pPr>
    <w:rPr>
      <w:b/>
      <w:bCs/>
      <w:sz w:val="40"/>
      <w:szCs w:val="40"/>
    </w:rPr>
  </w:style>
  <w:style w:type="paragraph" w:customStyle="1" w:styleId="cabeff51-87a4-450e-a022-05be9e3f20c6">
    <w:name w:val="石墨文档中标题"/>
    <w:next w:val="a3"/>
    <w:uiPriority w:val="9"/>
    <w:unhideWhenUsed/>
    <w:qFormat/>
    <w:pPr>
      <w:spacing w:before="260" w:after="260"/>
      <w:outlineLvl w:val="1"/>
    </w:pPr>
    <w:rPr>
      <w:b/>
      <w:bCs/>
      <w:sz w:val="36"/>
      <w:szCs w:val="36"/>
    </w:rPr>
  </w:style>
  <w:style w:type="paragraph" w:customStyle="1" w:styleId="25efbf1d-8170-40f9-b7fb-9fb4a56d1919">
    <w:name w:val="石墨文档小标题"/>
    <w:next w:val="a3"/>
    <w:uiPriority w:val="9"/>
    <w:unhideWhenUsed/>
    <w:qFormat/>
    <w:pPr>
      <w:spacing w:before="260" w:after="260"/>
      <w:outlineLvl w:val="2"/>
    </w:pPr>
    <w:rPr>
      <w:b/>
      <w:bCs/>
      <w:sz w:val="32"/>
      <w:szCs w:val="32"/>
    </w:rPr>
  </w:style>
  <w:style w:type="paragraph" w:customStyle="1" w:styleId="85217721-ffa3-4608-a280-957b2f358672">
    <w:name w:val="石墨文档标题"/>
    <w:next w:val="a3"/>
    <w:uiPriority w:val="9"/>
    <w:unhideWhenUsed/>
    <w:qFormat/>
    <w:pPr>
      <w:spacing w:before="260" w:after="260"/>
      <w:outlineLvl w:val="3"/>
    </w:pPr>
    <w:rPr>
      <w:b/>
      <w:bCs/>
      <w:sz w:val="56"/>
      <w:szCs w:val="56"/>
    </w:rPr>
  </w:style>
  <w:style w:type="paragraph" w:customStyle="1" w:styleId="c25d99c9-fedd-461f-852a-027e900d52dd">
    <w:name w:val="石墨文档引用"/>
    <w:qFormat/>
    <w:pPr>
      <w:pBdr>
        <w:left w:val="single" w:sz="30" w:space="10" w:color="F0F0F0"/>
      </w:pBdr>
    </w:pPr>
    <w:rPr>
      <w:color w:val="ADADAD"/>
    </w:rPr>
  </w:style>
  <w:style w:type="paragraph" w:default="1" w:styleId="16ccab07-1607-47c4-b44f-61a39e6a643a">
    <w:name w:val="Normal"/>
    <w:qFormat/>
    <w:pPr>
      <w:widowControl w:val="0"/>
      <w:jc w:val="both"/>
    </w:pPr>
  </w:style>
  <w:style w:type="character" w:default="1" w:styleId="f204d1a1-6de5-4b51-85a2-61f6102e3aab">
    <w:name w:val="Default Paragraph Font"/>
    <w:uiPriority w:val="1"/>
    <w:semiHidden/>
    <w:unhideWhenUsed/>
  </w:style>
  <w:style w:type="table" w:default="1" w:styleId="386474cf-8f77-4e3f-b3cd-8c78d4102cbc">
    <w:name w:val="Normal Table"/>
    <w:uiPriority w:val="99"/>
    <w:semiHidden/>
    <w:unhideWhenUsed/>
    <w:tblPr>
      <w:tblInd w:w="0" w:type="dxa"/>
      <w:tblCellMar>
        <w:top w:w="0" w:type="dxa"/>
        <w:left w:w="108" w:type="dxa"/>
        <w:bottom w:w="0" w:type="dxa"/>
        <w:right w:w="108" w:type="dxa"/>
      </w:tblCellMar>
    </w:tblPr>
  </w:style>
  <w:style w:type="numbering" w:default="1" w:styleId="4f90df4e-16e9-4660-b0d4-36aeef53a28a">
    <w:name w:val="No List"/>
    <w:uiPriority w:val="99"/>
    <w:semiHidden/>
    <w:unhideWhenUsed/>
  </w:style>
  <w:style w:type="paragraph" w:customStyle="1" w:styleId="a9b5907e-7589-4a51-a590-db620bade022">
    <w:name w:val="石墨文档正文"/>
    <w:qFormat/>
    <w:rPr>
      <w:szCs w:val="22"/>
    </w:rPr>
  </w:style>
  <w:style w:type="paragraph" w:customStyle="1" w:styleId="e3559bb1-525b-4f42-a3a3-c9874cc92392">
    <w:name w:val="石墨文档副标题"/>
    <w:qFormat/>
    <w:rPr>
      <w:color w:val="888888"/>
      <w:sz w:val="48"/>
      <w:szCs w:val="48"/>
    </w:rPr>
  </w:style>
  <w:style w:type="paragraph" w:customStyle="1" w:styleId="de64b064-651d-41ef-80b8-b15ea64a13da">
    <w:name w:val="石墨文档大标题"/>
    <w:next w:val="a3"/>
    <w:uiPriority w:val="9"/>
    <w:unhideWhenUsed/>
    <w:qFormat/>
    <w:pPr>
      <w:spacing w:before="260" w:after="260"/>
      <w:outlineLvl w:val="0"/>
    </w:pPr>
    <w:rPr>
      <w:b/>
      <w:bCs/>
      <w:sz w:val="40"/>
      <w:szCs w:val="40"/>
    </w:rPr>
  </w:style>
  <w:style w:type="paragraph" w:customStyle="1" w:styleId="5705852e-eaeb-4bbf-8e05-ef7a85bad40f">
    <w:name w:val="石墨文档中标题"/>
    <w:next w:val="a3"/>
    <w:uiPriority w:val="9"/>
    <w:unhideWhenUsed/>
    <w:qFormat/>
    <w:pPr>
      <w:spacing w:before="260" w:after="260"/>
      <w:outlineLvl w:val="1"/>
    </w:pPr>
    <w:rPr>
      <w:b/>
      <w:bCs/>
      <w:sz w:val="36"/>
      <w:szCs w:val="36"/>
    </w:rPr>
  </w:style>
  <w:style w:type="paragraph" w:customStyle="1" w:styleId="3d19f6c9-9389-4d65-805f-6e90c2b52e3a">
    <w:name w:val="石墨文档小标题"/>
    <w:next w:val="a3"/>
    <w:uiPriority w:val="9"/>
    <w:unhideWhenUsed/>
    <w:qFormat/>
    <w:pPr>
      <w:spacing w:before="260" w:after="260"/>
      <w:outlineLvl w:val="2"/>
    </w:pPr>
    <w:rPr>
      <w:b/>
      <w:bCs/>
      <w:sz w:val="32"/>
      <w:szCs w:val="32"/>
    </w:rPr>
  </w:style>
  <w:style w:type="paragraph" w:customStyle="1" w:styleId="c9f3bf97-6c87-4273-a34a-be6f18542833">
    <w:name w:val="石墨文档标题"/>
    <w:next w:val="a3"/>
    <w:uiPriority w:val="9"/>
    <w:unhideWhenUsed/>
    <w:qFormat/>
    <w:pPr>
      <w:spacing w:before="260" w:after="260"/>
      <w:outlineLvl w:val="3"/>
    </w:pPr>
    <w:rPr>
      <w:b/>
      <w:bCs/>
      <w:sz w:val="56"/>
      <w:szCs w:val="56"/>
    </w:rPr>
  </w:style>
  <w:style w:type="paragraph" w:customStyle="1" w:styleId="ec824a86-4f58-48e8-b3d5-b2a0d12aeeeb">
    <w:name w:val="石墨文档引用"/>
    <w:qFormat/>
    <w:pPr>
      <w:pBdr>
        <w:left w:val="single" w:sz="30" w:space="10" w:color="F0F0F0"/>
      </w:pBdr>
    </w:pPr>
    <w:rPr>
      <w:color w:val="ADADAD"/>
    </w:rPr>
  </w:style>
  <w:style w:type="paragraph" w:default="1" w:styleId="c901e93b-c516-4496-a8c8-b9dc764f1029">
    <w:name w:val="Normal"/>
    <w:qFormat/>
    <w:pPr>
      <w:widowControl w:val="0"/>
      <w:jc w:val="both"/>
    </w:pPr>
  </w:style>
  <w:style w:type="character" w:default="1" w:styleId="2c1413be-f5b7-42a1-ba31-d175b7ac782b">
    <w:name w:val="Default Paragraph Font"/>
    <w:uiPriority w:val="1"/>
    <w:semiHidden/>
    <w:unhideWhenUsed/>
  </w:style>
  <w:style w:type="table" w:default="1" w:styleId="da94700b-2995-499a-9b96-08d5a617d211">
    <w:name w:val="Normal Table"/>
    <w:uiPriority w:val="99"/>
    <w:semiHidden/>
    <w:unhideWhenUsed/>
    <w:tblPr>
      <w:tblInd w:w="0" w:type="dxa"/>
      <w:tblCellMar>
        <w:top w:w="0" w:type="dxa"/>
        <w:left w:w="108" w:type="dxa"/>
        <w:bottom w:w="0" w:type="dxa"/>
        <w:right w:w="108" w:type="dxa"/>
      </w:tblCellMar>
    </w:tblPr>
  </w:style>
  <w:style w:type="numbering" w:default="1" w:styleId="56739bc5-d803-44a4-b621-6595ea21d503">
    <w:name w:val="No List"/>
    <w:uiPriority w:val="99"/>
    <w:semiHidden/>
    <w:unhideWhenUsed/>
  </w:style>
  <w:style w:type="paragraph" w:customStyle="1" w:styleId="ec535851-a3e0-4be3-87f5-7f60f2730c5b">
    <w:name w:val="石墨文档正文"/>
    <w:qFormat/>
    <w:rPr>
      <w:szCs w:val="22"/>
    </w:rPr>
  </w:style>
  <w:style w:type="paragraph" w:customStyle="1" w:styleId="f4eb5fce-3ba8-4ad7-acfa-8315e334f744">
    <w:name w:val="石墨文档副标题"/>
    <w:qFormat/>
    <w:rPr>
      <w:color w:val="888888"/>
      <w:sz w:val="48"/>
      <w:szCs w:val="48"/>
    </w:rPr>
  </w:style>
  <w:style w:type="paragraph" w:customStyle="1" w:styleId="35033774-5b22-4965-8cc0-82d039f9bfe5">
    <w:name w:val="石墨文档大标题"/>
    <w:next w:val="a3"/>
    <w:uiPriority w:val="9"/>
    <w:unhideWhenUsed/>
    <w:qFormat/>
    <w:pPr>
      <w:spacing w:before="260" w:after="260"/>
      <w:outlineLvl w:val="0"/>
    </w:pPr>
    <w:rPr>
      <w:b/>
      <w:bCs/>
      <w:sz w:val="40"/>
      <w:szCs w:val="40"/>
    </w:rPr>
  </w:style>
  <w:style w:type="paragraph" w:customStyle="1" w:styleId="eac6238e-2d15-4bd2-8b1a-07182d4f0ef7">
    <w:name w:val="石墨文档中标题"/>
    <w:next w:val="a3"/>
    <w:uiPriority w:val="9"/>
    <w:unhideWhenUsed/>
    <w:qFormat/>
    <w:pPr>
      <w:spacing w:before="260" w:after="260"/>
      <w:outlineLvl w:val="1"/>
    </w:pPr>
    <w:rPr>
      <w:b/>
      <w:bCs/>
      <w:sz w:val="36"/>
      <w:szCs w:val="36"/>
    </w:rPr>
  </w:style>
  <w:style w:type="paragraph" w:customStyle="1" w:styleId="5ba8c96e-9fd7-4d6c-8417-c80ff4c11602">
    <w:name w:val="石墨文档小标题"/>
    <w:next w:val="a3"/>
    <w:uiPriority w:val="9"/>
    <w:unhideWhenUsed/>
    <w:qFormat/>
    <w:pPr>
      <w:spacing w:before="260" w:after="260"/>
      <w:outlineLvl w:val="2"/>
    </w:pPr>
    <w:rPr>
      <w:b/>
      <w:bCs/>
      <w:sz w:val="32"/>
      <w:szCs w:val="32"/>
    </w:rPr>
  </w:style>
  <w:style w:type="paragraph" w:customStyle="1" w:styleId="64e92b70-fc30-475b-998c-2d9567a07e45">
    <w:name w:val="石墨文档标题"/>
    <w:next w:val="a3"/>
    <w:uiPriority w:val="9"/>
    <w:unhideWhenUsed/>
    <w:qFormat/>
    <w:pPr>
      <w:spacing w:before="260" w:after="260"/>
      <w:outlineLvl w:val="3"/>
    </w:pPr>
    <w:rPr>
      <w:b/>
      <w:bCs/>
      <w:sz w:val="56"/>
      <w:szCs w:val="56"/>
    </w:rPr>
  </w:style>
  <w:style w:type="paragraph" w:customStyle="1" w:styleId="96c34b0c-db8b-4dbc-81b0-bea4c1fea105">
    <w:name w:val="石墨文档引用"/>
    <w:qFormat/>
    <w:pPr>
      <w:pBdr>
        <w:left w:val="single" w:sz="30" w:space="10" w:color="F0F0F0"/>
      </w:pBdr>
    </w:pPr>
    <w:rPr>
      <w:color w:val="ADADAD"/>
    </w:rPr>
  </w:style>
  <w:style w:type="paragraph" w:default="1" w:styleId="360c0043-8023-4a64-ab61-c17f07744a5f">
    <w:name w:val="Normal"/>
    <w:qFormat/>
    <w:pPr>
      <w:widowControl w:val="0"/>
      <w:jc w:val="both"/>
    </w:pPr>
  </w:style>
  <w:style w:type="character" w:default="1" w:styleId="90b0363f-fbb5-40a2-8ad8-405015b1897f">
    <w:name w:val="Default Paragraph Font"/>
    <w:uiPriority w:val="1"/>
    <w:semiHidden/>
    <w:unhideWhenUsed/>
  </w:style>
  <w:style w:type="table" w:default="1" w:styleId="b83309a4-42d3-4047-8976-7bf4885b6083">
    <w:name w:val="Normal Table"/>
    <w:uiPriority w:val="99"/>
    <w:semiHidden/>
    <w:unhideWhenUsed/>
    <w:tblPr>
      <w:tblInd w:w="0" w:type="dxa"/>
      <w:tblCellMar>
        <w:top w:w="0" w:type="dxa"/>
        <w:left w:w="108" w:type="dxa"/>
        <w:bottom w:w="0" w:type="dxa"/>
        <w:right w:w="108" w:type="dxa"/>
      </w:tblCellMar>
    </w:tblPr>
  </w:style>
  <w:style w:type="numbering" w:default="1" w:styleId="4a1ee4d3-3fc9-4755-b8b6-1d9f58a05496">
    <w:name w:val="No List"/>
    <w:uiPriority w:val="99"/>
    <w:semiHidden/>
    <w:unhideWhenUsed/>
  </w:style>
  <w:style w:type="paragraph" w:customStyle="1" w:styleId="c5526ade-3090-4e95-b5c8-918c71b66f2c">
    <w:name w:val="石墨文档正文"/>
    <w:qFormat/>
    <w:rPr>
      <w:szCs w:val="22"/>
    </w:rPr>
  </w:style>
  <w:style w:type="paragraph" w:customStyle="1" w:styleId="da5c9da4-aad7-4b75-ae3e-ab61dbef0121">
    <w:name w:val="石墨文档副标题"/>
    <w:qFormat/>
    <w:rPr>
      <w:color w:val="888888"/>
      <w:sz w:val="48"/>
      <w:szCs w:val="48"/>
    </w:rPr>
  </w:style>
  <w:style w:type="paragraph" w:customStyle="1" w:styleId="4c5aeb2c-7eed-486a-9c09-4ac5fdc03f01">
    <w:name w:val="石墨文档大标题"/>
    <w:next w:val="a3"/>
    <w:uiPriority w:val="9"/>
    <w:unhideWhenUsed/>
    <w:qFormat/>
    <w:pPr>
      <w:spacing w:before="260" w:after="260"/>
      <w:outlineLvl w:val="0"/>
    </w:pPr>
    <w:rPr>
      <w:b/>
      <w:bCs/>
      <w:sz w:val="40"/>
      <w:szCs w:val="40"/>
    </w:rPr>
  </w:style>
  <w:style w:type="paragraph" w:customStyle="1" w:styleId="0bf981db-2162-4390-930b-640be580a281">
    <w:name w:val="石墨文档中标题"/>
    <w:next w:val="a3"/>
    <w:uiPriority w:val="9"/>
    <w:unhideWhenUsed/>
    <w:qFormat/>
    <w:pPr>
      <w:spacing w:before="260" w:after="260"/>
      <w:outlineLvl w:val="1"/>
    </w:pPr>
    <w:rPr>
      <w:b/>
      <w:bCs/>
      <w:sz w:val="36"/>
      <w:szCs w:val="36"/>
    </w:rPr>
  </w:style>
  <w:style w:type="paragraph" w:customStyle="1" w:styleId="e90c140e-76a4-4bf2-946c-32528d2ebc03">
    <w:name w:val="石墨文档小标题"/>
    <w:next w:val="a3"/>
    <w:uiPriority w:val="9"/>
    <w:unhideWhenUsed/>
    <w:qFormat/>
    <w:pPr>
      <w:spacing w:before="260" w:after="260"/>
      <w:outlineLvl w:val="2"/>
    </w:pPr>
    <w:rPr>
      <w:b/>
      <w:bCs/>
      <w:sz w:val="32"/>
      <w:szCs w:val="32"/>
    </w:rPr>
  </w:style>
  <w:style w:type="paragraph" w:customStyle="1" w:styleId="112b492e-2696-40da-9423-a23015631d77">
    <w:name w:val="石墨文档标题"/>
    <w:next w:val="a3"/>
    <w:uiPriority w:val="9"/>
    <w:unhideWhenUsed/>
    <w:qFormat/>
    <w:pPr>
      <w:spacing w:before="260" w:after="260"/>
      <w:outlineLvl w:val="3"/>
    </w:pPr>
    <w:rPr>
      <w:b/>
      <w:bCs/>
      <w:sz w:val="56"/>
      <w:szCs w:val="56"/>
    </w:rPr>
  </w:style>
  <w:style w:type="paragraph" w:customStyle="1" w:styleId="617f9025-80ce-4621-a037-5294d86f8ae8">
    <w:name w:val="石墨文档引用"/>
    <w:qFormat/>
    <w:pPr>
      <w:pBdr>
        <w:left w:val="single" w:sz="30" w:space="10" w:color="F0F0F0"/>
      </w:pBdr>
    </w:pPr>
    <w:rPr>
      <w:color w:val="ADADAD"/>
    </w:rPr>
  </w:style>
  <w:style w:type="paragraph" w:default="1" w:styleId="9215b0f8-a6d8-4691-8741-f80bb9391947">
    <w:name w:val="Normal"/>
    <w:qFormat/>
    <w:pPr>
      <w:widowControl w:val="0"/>
      <w:jc w:val="both"/>
    </w:pPr>
  </w:style>
  <w:style w:type="character" w:default="1" w:styleId="3a0a61cd-78a0-4d5e-827c-cd0fb0a5f6ee">
    <w:name w:val="Default Paragraph Font"/>
    <w:uiPriority w:val="1"/>
    <w:semiHidden/>
    <w:unhideWhenUsed/>
  </w:style>
  <w:style w:type="table" w:default="1" w:styleId="5a0bcd7f-2910-4436-8245-d6b55ce01796">
    <w:name w:val="Normal Table"/>
    <w:uiPriority w:val="99"/>
    <w:semiHidden/>
    <w:unhideWhenUsed/>
    <w:tblPr>
      <w:tblInd w:w="0" w:type="dxa"/>
      <w:tblCellMar>
        <w:top w:w="0" w:type="dxa"/>
        <w:left w:w="108" w:type="dxa"/>
        <w:bottom w:w="0" w:type="dxa"/>
        <w:right w:w="108" w:type="dxa"/>
      </w:tblCellMar>
    </w:tblPr>
  </w:style>
  <w:style w:type="numbering" w:default="1" w:styleId="e1ba6147-9501-4410-8707-f9fd9ed3cf40">
    <w:name w:val="No List"/>
    <w:uiPriority w:val="99"/>
    <w:semiHidden/>
    <w:unhideWhenUsed/>
  </w:style>
  <w:style w:type="paragraph" w:customStyle="1" w:styleId="605c80e2-6ea7-41dd-8d6b-7ab903824e3e">
    <w:name w:val="石墨文档正文"/>
    <w:qFormat/>
    <w:rPr>
      <w:szCs w:val="22"/>
    </w:rPr>
  </w:style>
  <w:style w:type="paragraph" w:customStyle="1" w:styleId="a939ca3a-929a-4a2f-a9f4-6d13c6b79dad">
    <w:name w:val="石墨文档副标题"/>
    <w:qFormat/>
    <w:rPr>
      <w:color w:val="888888"/>
      <w:sz w:val="48"/>
      <w:szCs w:val="48"/>
    </w:rPr>
  </w:style>
  <w:style w:type="paragraph" w:customStyle="1" w:styleId="18ab2196-f423-4b88-abc2-4e9ee550a537">
    <w:name w:val="石墨文档大标题"/>
    <w:next w:val="a3"/>
    <w:uiPriority w:val="9"/>
    <w:unhideWhenUsed/>
    <w:qFormat/>
    <w:pPr>
      <w:spacing w:before="260" w:after="260"/>
      <w:outlineLvl w:val="0"/>
    </w:pPr>
    <w:rPr>
      <w:b/>
      <w:bCs/>
      <w:sz w:val="40"/>
      <w:szCs w:val="40"/>
    </w:rPr>
  </w:style>
  <w:style w:type="paragraph" w:customStyle="1" w:styleId="11e98a64-79fb-42ba-aaec-fcb32d77ebe3">
    <w:name w:val="石墨文档中标题"/>
    <w:next w:val="a3"/>
    <w:uiPriority w:val="9"/>
    <w:unhideWhenUsed/>
    <w:qFormat/>
    <w:pPr>
      <w:spacing w:before="260" w:after="260"/>
      <w:outlineLvl w:val="1"/>
    </w:pPr>
    <w:rPr>
      <w:b/>
      <w:bCs/>
      <w:sz w:val="36"/>
      <w:szCs w:val="36"/>
    </w:rPr>
  </w:style>
  <w:style w:type="paragraph" w:customStyle="1" w:styleId="536757e4-d1c0-46f2-88cc-f04cb69d7796">
    <w:name w:val="石墨文档小标题"/>
    <w:next w:val="a3"/>
    <w:uiPriority w:val="9"/>
    <w:unhideWhenUsed/>
    <w:qFormat/>
    <w:pPr>
      <w:spacing w:before="260" w:after="260"/>
      <w:outlineLvl w:val="2"/>
    </w:pPr>
    <w:rPr>
      <w:b/>
      <w:bCs/>
      <w:sz w:val="32"/>
      <w:szCs w:val="32"/>
    </w:rPr>
  </w:style>
  <w:style w:type="paragraph" w:customStyle="1" w:styleId="eaf487cd-fcd3-4e29-b549-f47fe6e65723">
    <w:name w:val="石墨文档标题"/>
    <w:next w:val="a3"/>
    <w:uiPriority w:val="9"/>
    <w:unhideWhenUsed/>
    <w:qFormat/>
    <w:pPr>
      <w:spacing w:before="260" w:after="260"/>
      <w:outlineLvl w:val="3"/>
    </w:pPr>
    <w:rPr>
      <w:b/>
      <w:bCs/>
      <w:sz w:val="56"/>
      <w:szCs w:val="56"/>
    </w:rPr>
  </w:style>
  <w:style w:type="paragraph" w:customStyle="1" w:styleId="28d890aa-44f5-4508-9197-42a5a85c396c">
    <w:name w:val="石墨文档引用"/>
    <w:qFormat/>
    <w:pPr>
      <w:pBdr>
        <w:left w:val="single" w:sz="30" w:space="10" w:color="F0F0F0"/>
      </w:pBdr>
    </w:pPr>
    <w:rPr>
      <w:color w:val="ADADAD"/>
    </w:rPr>
  </w:style>
  <w:style w:type="paragraph" w:default="1" w:styleId="b07f922b-c845-4a25-8687-7d7ef0514cce">
    <w:name w:val="Normal"/>
    <w:qFormat/>
    <w:pPr>
      <w:widowControl w:val="0"/>
      <w:jc w:val="both"/>
    </w:pPr>
  </w:style>
  <w:style w:type="character" w:default="1" w:styleId="54382162-12b5-475c-be62-6b580017bb92">
    <w:name w:val="Default Paragraph Font"/>
    <w:uiPriority w:val="1"/>
    <w:semiHidden/>
    <w:unhideWhenUsed/>
  </w:style>
  <w:style w:type="table" w:default="1" w:styleId="64e9e639-a696-4152-8772-965bc1c316c3">
    <w:name w:val="Normal Table"/>
    <w:uiPriority w:val="99"/>
    <w:semiHidden/>
    <w:unhideWhenUsed/>
    <w:tblPr>
      <w:tblInd w:w="0" w:type="dxa"/>
      <w:tblCellMar>
        <w:top w:w="0" w:type="dxa"/>
        <w:left w:w="108" w:type="dxa"/>
        <w:bottom w:w="0" w:type="dxa"/>
        <w:right w:w="108" w:type="dxa"/>
      </w:tblCellMar>
    </w:tblPr>
  </w:style>
  <w:style w:type="numbering" w:default="1" w:styleId="0d582b9c-90fe-4b3c-8720-2aad32b08a0d">
    <w:name w:val="No List"/>
    <w:uiPriority w:val="99"/>
    <w:semiHidden/>
    <w:unhideWhenUsed/>
  </w:style>
  <w:style w:type="paragraph" w:customStyle="1" w:styleId="70b8c295-b25c-4d90-a2f3-9d08906a3698">
    <w:name w:val="石墨文档正文"/>
    <w:qFormat/>
    <w:rPr>
      <w:szCs w:val="22"/>
    </w:rPr>
  </w:style>
  <w:style w:type="paragraph" w:customStyle="1" w:styleId="d7a1228e-2607-4cf4-8adc-68ae9c784112">
    <w:name w:val="石墨文档副标题"/>
    <w:qFormat/>
    <w:rPr>
      <w:color w:val="888888"/>
      <w:sz w:val="48"/>
      <w:szCs w:val="48"/>
    </w:rPr>
  </w:style>
  <w:style w:type="paragraph" w:customStyle="1" w:styleId="d86f94d0-2f5d-414a-8d4a-046d5ed5c1e9">
    <w:name w:val="石墨文档大标题"/>
    <w:next w:val="a3"/>
    <w:uiPriority w:val="9"/>
    <w:unhideWhenUsed/>
    <w:qFormat/>
    <w:pPr>
      <w:spacing w:before="260" w:after="260"/>
      <w:outlineLvl w:val="0"/>
    </w:pPr>
    <w:rPr>
      <w:b/>
      <w:bCs/>
      <w:sz w:val="40"/>
      <w:szCs w:val="40"/>
    </w:rPr>
  </w:style>
  <w:style w:type="paragraph" w:customStyle="1" w:styleId="57b4d000-9291-4b94-874a-2a1336d229f5">
    <w:name w:val="石墨文档中标题"/>
    <w:next w:val="a3"/>
    <w:uiPriority w:val="9"/>
    <w:unhideWhenUsed/>
    <w:qFormat/>
    <w:pPr>
      <w:spacing w:before="260" w:after="260"/>
      <w:outlineLvl w:val="1"/>
    </w:pPr>
    <w:rPr>
      <w:b/>
      <w:bCs/>
      <w:sz w:val="36"/>
      <w:szCs w:val="36"/>
    </w:rPr>
  </w:style>
  <w:style w:type="paragraph" w:customStyle="1" w:styleId="7b01b5ba-25a7-4a08-aefa-0d0e0f323ee8">
    <w:name w:val="石墨文档小标题"/>
    <w:next w:val="a3"/>
    <w:uiPriority w:val="9"/>
    <w:unhideWhenUsed/>
    <w:qFormat/>
    <w:pPr>
      <w:spacing w:before="260" w:after="260"/>
      <w:outlineLvl w:val="2"/>
    </w:pPr>
    <w:rPr>
      <w:b/>
      <w:bCs/>
      <w:sz w:val="32"/>
      <w:szCs w:val="32"/>
    </w:rPr>
  </w:style>
  <w:style w:type="paragraph" w:customStyle="1" w:styleId="08b25011-4e5c-41e7-be1c-b22be953c715">
    <w:name w:val="石墨文档标题"/>
    <w:next w:val="a3"/>
    <w:uiPriority w:val="9"/>
    <w:unhideWhenUsed/>
    <w:qFormat/>
    <w:pPr>
      <w:spacing w:before="260" w:after="260"/>
      <w:outlineLvl w:val="3"/>
    </w:pPr>
    <w:rPr>
      <w:b/>
      <w:bCs/>
      <w:sz w:val="56"/>
      <w:szCs w:val="56"/>
    </w:rPr>
  </w:style>
  <w:style w:type="paragraph" w:customStyle="1" w:styleId="4687bc50-6052-4a21-a9c8-4ed7ad63397d">
    <w:name w:val="石墨文档引用"/>
    <w:qFormat/>
    <w:pPr>
      <w:pBdr>
        <w:left w:val="single" w:sz="30" w:space="10" w:color="F0F0F0"/>
      </w:pBdr>
    </w:pPr>
    <w:rPr>
      <w:color w:val="ADADAD"/>
    </w:rPr>
  </w:style>
  <w:style w:type="paragraph" w:default="1" w:styleId="d7849d9c-e8bf-41c7-86d6-3abc2bf26c79">
    <w:name w:val="Normal"/>
    <w:qFormat/>
    <w:pPr>
      <w:widowControl w:val="0"/>
      <w:jc w:val="both"/>
    </w:pPr>
  </w:style>
  <w:style w:type="character" w:default="1" w:styleId="6a6fd8e4-a22b-4ecf-af14-e95c7276bafd">
    <w:name w:val="Default Paragraph Font"/>
    <w:uiPriority w:val="1"/>
    <w:semiHidden/>
    <w:unhideWhenUsed/>
  </w:style>
  <w:style w:type="table" w:default="1" w:styleId="4117ad31-f8c2-49f5-99e3-cb4a90ce6f4b">
    <w:name w:val="Normal Table"/>
    <w:uiPriority w:val="99"/>
    <w:semiHidden/>
    <w:unhideWhenUsed/>
    <w:tblPr>
      <w:tblInd w:w="0" w:type="dxa"/>
      <w:tblCellMar>
        <w:top w:w="0" w:type="dxa"/>
        <w:left w:w="108" w:type="dxa"/>
        <w:bottom w:w="0" w:type="dxa"/>
        <w:right w:w="108" w:type="dxa"/>
      </w:tblCellMar>
    </w:tblPr>
  </w:style>
  <w:style w:type="numbering" w:default="1" w:styleId="05d714f7-a9a3-4e87-8578-ce194114718c">
    <w:name w:val="No List"/>
    <w:uiPriority w:val="99"/>
    <w:semiHidden/>
    <w:unhideWhenUsed/>
  </w:style>
  <w:style w:type="paragraph" w:customStyle="1" w:styleId="81552204-fae9-492d-9e93-ca6e574ea118">
    <w:name w:val="石墨文档正文"/>
    <w:qFormat/>
    <w:rPr>
      <w:szCs w:val="22"/>
    </w:rPr>
  </w:style>
  <w:style w:type="paragraph" w:customStyle="1" w:styleId="9e986149-3010-4563-9370-a4fe3503532c">
    <w:name w:val="石墨文档副标题"/>
    <w:qFormat/>
    <w:rPr>
      <w:color w:val="888888"/>
      <w:sz w:val="48"/>
      <w:szCs w:val="48"/>
    </w:rPr>
  </w:style>
  <w:style w:type="paragraph" w:customStyle="1" w:styleId="acce2d48-f724-4363-8499-27d0d19d9275">
    <w:name w:val="石墨文档大标题"/>
    <w:next w:val="a3"/>
    <w:uiPriority w:val="9"/>
    <w:unhideWhenUsed/>
    <w:qFormat/>
    <w:pPr>
      <w:spacing w:before="260" w:after="260"/>
      <w:outlineLvl w:val="0"/>
    </w:pPr>
    <w:rPr>
      <w:b/>
      <w:bCs/>
      <w:sz w:val="40"/>
      <w:szCs w:val="40"/>
    </w:rPr>
  </w:style>
  <w:style w:type="paragraph" w:customStyle="1" w:styleId="9196dc06-c29b-4bd4-aef0-8ba8366c67e3">
    <w:name w:val="石墨文档中标题"/>
    <w:next w:val="a3"/>
    <w:uiPriority w:val="9"/>
    <w:unhideWhenUsed/>
    <w:qFormat/>
    <w:pPr>
      <w:spacing w:before="260" w:after="260"/>
      <w:outlineLvl w:val="1"/>
    </w:pPr>
    <w:rPr>
      <w:b/>
      <w:bCs/>
      <w:sz w:val="36"/>
      <w:szCs w:val="36"/>
    </w:rPr>
  </w:style>
  <w:style w:type="paragraph" w:customStyle="1" w:styleId="220225a8-774e-4941-807d-0646909fdc15">
    <w:name w:val="石墨文档小标题"/>
    <w:next w:val="a3"/>
    <w:uiPriority w:val="9"/>
    <w:unhideWhenUsed/>
    <w:qFormat/>
    <w:pPr>
      <w:spacing w:before="260" w:after="260"/>
      <w:outlineLvl w:val="2"/>
    </w:pPr>
    <w:rPr>
      <w:b/>
      <w:bCs/>
      <w:sz w:val="32"/>
      <w:szCs w:val="32"/>
    </w:rPr>
  </w:style>
  <w:style w:type="paragraph" w:customStyle="1" w:styleId="53aca5c8-ae92-4100-a79c-5beb565fb859">
    <w:name w:val="石墨文档标题"/>
    <w:next w:val="a3"/>
    <w:uiPriority w:val="9"/>
    <w:unhideWhenUsed/>
    <w:qFormat/>
    <w:pPr>
      <w:spacing w:before="260" w:after="260"/>
      <w:outlineLvl w:val="3"/>
    </w:pPr>
    <w:rPr>
      <w:b/>
      <w:bCs/>
      <w:sz w:val="56"/>
      <w:szCs w:val="56"/>
    </w:rPr>
  </w:style>
  <w:style w:type="paragraph" w:customStyle="1" w:styleId="e67ca6b7-c980-49b2-aa9b-6177452e4090">
    <w:name w:val="石墨文档引用"/>
    <w:qFormat/>
    <w:pPr>
      <w:pBdr>
        <w:left w:val="single" w:sz="30" w:space="10" w:color="F0F0F0"/>
      </w:pBdr>
    </w:pPr>
    <w:rPr>
      <w:color w:val="ADADAD"/>
    </w:rPr>
  </w:style>
  <w:style w:type="paragraph" w:default="1" w:styleId="0ac522b8-354a-4b06-b33d-dc54dc2a415f">
    <w:name w:val="Normal"/>
    <w:qFormat/>
    <w:pPr>
      <w:widowControl w:val="0"/>
      <w:jc w:val="both"/>
    </w:pPr>
  </w:style>
  <w:style w:type="character" w:default="1" w:styleId="394badc5-b8aa-4e45-bc52-c18e314c89da">
    <w:name w:val="Default Paragraph Font"/>
    <w:uiPriority w:val="1"/>
    <w:semiHidden/>
    <w:unhideWhenUsed/>
  </w:style>
  <w:style w:type="table" w:default="1" w:styleId="e14e2e77-6136-47e7-b57f-3257efd426ea">
    <w:name w:val="Normal Table"/>
    <w:uiPriority w:val="99"/>
    <w:semiHidden/>
    <w:unhideWhenUsed/>
    <w:tblPr>
      <w:tblInd w:w="0" w:type="dxa"/>
      <w:tblCellMar>
        <w:top w:w="0" w:type="dxa"/>
        <w:left w:w="108" w:type="dxa"/>
        <w:bottom w:w="0" w:type="dxa"/>
        <w:right w:w="108" w:type="dxa"/>
      </w:tblCellMar>
    </w:tblPr>
  </w:style>
  <w:style w:type="numbering" w:default="1" w:styleId="01126e4c-70f6-4275-8a0b-670f29a241d8">
    <w:name w:val="No List"/>
    <w:uiPriority w:val="99"/>
    <w:semiHidden/>
    <w:unhideWhenUsed/>
  </w:style>
  <w:style w:type="paragraph" w:customStyle="1" w:styleId="48bedcc4-c6bf-4f98-a016-b24213cd9bf0">
    <w:name w:val="石墨文档正文"/>
    <w:qFormat/>
    <w:rPr>
      <w:szCs w:val="22"/>
    </w:rPr>
  </w:style>
  <w:style w:type="paragraph" w:customStyle="1" w:styleId="cb61f96f-f22c-4d19-a988-1b6f75217256">
    <w:name w:val="石墨文档副标题"/>
    <w:qFormat/>
    <w:rPr>
      <w:color w:val="888888"/>
      <w:sz w:val="48"/>
      <w:szCs w:val="48"/>
    </w:rPr>
  </w:style>
  <w:style w:type="paragraph" w:customStyle="1" w:styleId="5dbfb7f9-ae0d-437f-8652-76ef369345b2">
    <w:name w:val="石墨文档大标题"/>
    <w:next w:val="a3"/>
    <w:uiPriority w:val="9"/>
    <w:unhideWhenUsed/>
    <w:qFormat/>
    <w:pPr>
      <w:spacing w:before="260" w:after="260"/>
      <w:outlineLvl w:val="0"/>
    </w:pPr>
    <w:rPr>
      <w:b/>
      <w:bCs/>
      <w:sz w:val="40"/>
      <w:szCs w:val="40"/>
    </w:rPr>
  </w:style>
  <w:style w:type="paragraph" w:customStyle="1" w:styleId="d58a3b34-795d-432a-8cfe-4b3dd8af67c6">
    <w:name w:val="石墨文档中标题"/>
    <w:next w:val="a3"/>
    <w:uiPriority w:val="9"/>
    <w:unhideWhenUsed/>
    <w:qFormat/>
    <w:pPr>
      <w:spacing w:before="260" w:after="260"/>
      <w:outlineLvl w:val="1"/>
    </w:pPr>
    <w:rPr>
      <w:b/>
      <w:bCs/>
      <w:sz w:val="36"/>
      <w:szCs w:val="36"/>
    </w:rPr>
  </w:style>
  <w:style w:type="paragraph" w:customStyle="1" w:styleId="16eadcf2-3329-4d08-be29-9d8ccbe629ce">
    <w:name w:val="石墨文档小标题"/>
    <w:next w:val="a3"/>
    <w:uiPriority w:val="9"/>
    <w:unhideWhenUsed/>
    <w:qFormat/>
    <w:pPr>
      <w:spacing w:before="260" w:after="260"/>
      <w:outlineLvl w:val="2"/>
    </w:pPr>
    <w:rPr>
      <w:b/>
      <w:bCs/>
      <w:sz w:val="32"/>
      <w:szCs w:val="32"/>
    </w:rPr>
  </w:style>
  <w:style w:type="paragraph" w:customStyle="1" w:styleId="42c97a6b-5326-458d-b45a-611bcf84d078">
    <w:name w:val="石墨文档标题"/>
    <w:next w:val="a3"/>
    <w:uiPriority w:val="9"/>
    <w:unhideWhenUsed/>
    <w:qFormat/>
    <w:pPr>
      <w:spacing w:before="260" w:after="260"/>
      <w:outlineLvl w:val="3"/>
    </w:pPr>
    <w:rPr>
      <w:b/>
      <w:bCs/>
      <w:sz w:val="56"/>
      <w:szCs w:val="56"/>
    </w:rPr>
  </w:style>
  <w:style w:type="paragraph" w:customStyle="1" w:styleId="9afe26c7-b14b-428d-8490-0e0e5a592211">
    <w:name w:val="石墨文档引用"/>
    <w:qFormat/>
    <w:pPr>
      <w:pBdr>
        <w:left w:val="single" w:sz="30" w:space="10" w:color="F0F0F0"/>
      </w:pBdr>
    </w:pPr>
    <w:rPr>
      <w:color w:val="ADADAD"/>
    </w:rPr>
  </w:style>
  <w:style w:type="paragraph" w:default="1" w:styleId="968a62cb-a8e5-43e1-923c-515662c155c4">
    <w:name w:val="Normal"/>
    <w:qFormat/>
    <w:pPr>
      <w:widowControl w:val="0"/>
      <w:jc w:val="both"/>
    </w:pPr>
  </w:style>
  <w:style w:type="character" w:default="1" w:styleId="e8fdc203-1d91-4c09-b090-302d6d61484e">
    <w:name w:val="Default Paragraph Font"/>
    <w:uiPriority w:val="1"/>
    <w:semiHidden/>
    <w:unhideWhenUsed/>
  </w:style>
  <w:style w:type="table" w:default="1" w:styleId="2fa0316c-96f8-4018-b980-04bf951e930c">
    <w:name w:val="Normal Table"/>
    <w:uiPriority w:val="99"/>
    <w:semiHidden/>
    <w:unhideWhenUsed/>
    <w:tblPr>
      <w:tblInd w:w="0" w:type="dxa"/>
      <w:tblCellMar>
        <w:top w:w="0" w:type="dxa"/>
        <w:left w:w="108" w:type="dxa"/>
        <w:bottom w:w="0" w:type="dxa"/>
        <w:right w:w="108" w:type="dxa"/>
      </w:tblCellMar>
    </w:tblPr>
  </w:style>
  <w:style w:type="numbering" w:default="1" w:styleId="0eb72e58-0813-4adf-ae00-47320cd1e052">
    <w:name w:val="No List"/>
    <w:uiPriority w:val="99"/>
    <w:semiHidden/>
    <w:unhideWhenUsed/>
  </w:style>
  <w:style w:type="paragraph" w:customStyle="1" w:styleId="6616b5c1-1c49-4e10-b30b-ab6827787fd6">
    <w:name w:val="石墨文档正文"/>
    <w:qFormat/>
    <w:rPr>
      <w:szCs w:val="22"/>
    </w:rPr>
  </w:style>
  <w:style w:type="paragraph" w:customStyle="1" w:styleId="750dfe43-dfce-46b2-aa43-5a61b6e73c21">
    <w:name w:val="石墨文档副标题"/>
    <w:qFormat/>
    <w:rPr>
      <w:color w:val="888888"/>
      <w:sz w:val="48"/>
      <w:szCs w:val="48"/>
    </w:rPr>
  </w:style>
  <w:style w:type="paragraph" w:customStyle="1" w:styleId="02284fd8-2e7a-40fc-a2c4-01c88b69a791">
    <w:name w:val="石墨文档大标题"/>
    <w:next w:val="a3"/>
    <w:uiPriority w:val="9"/>
    <w:unhideWhenUsed/>
    <w:qFormat/>
    <w:pPr>
      <w:spacing w:before="260" w:after="260"/>
      <w:outlineLvl w:val="0"/>
    </w:pPr>
    <w:rPr>
      <w:b/>
      <w:bCs/>
      <w:sz w:val="40"/>
      <w:szCs w:val="40"/>
    </w:rPr>
  </w:style>
  <w:style w:type="paragraph" w:customStyle="1" w:styleId="75c8e191-7052-4a60-b635-94690e99b2cb">
    <w:name w:val="石墨文档中标题"/>
    <w:next w:val="a3"/>
    <w:uiPriority w:val="9"/>
    <w:unhideWhenUsed/>
    <w:qFormat/>
    <w:pPr>
      <w:spacing w:before="260" w:after="260"/>
      <w:outlineLvl w:val="1"/>
    </w:pPr>
    <w:rPr>
      <w:b/>
      <w:bCs/>
      <w:sz w:val="36"/>
      <w:szCs w:val="36"/>
    </w:rPr>
  </w:style>
  <w:style w:type="paragraph" w:customStyle="1" w:styleId="193ec7b0-6b27-44f1-8413-997b62c7e31b">
    <w:name w:val="石墨文档小标题"/>
    <w:next w:val="a3"/>
    <w:uiPriority w:val="9"/>
    <w:unhideWhenUsed/>
    <w:qFormat/>
    <w:pPr>
      <w:spacing w:before="260" w:after="260"/>
      <w:outlineLvl w:val="2"/>
    </w:pPr>
    <w:rPr>
      <w:b/>
      <w:bCs/>
      <w:sz w:val="32"/>
      <w:szCs w:val="32"/>
    </w:rPr>
  </w:style>
  <w:style w:type="paragraph" w:customStyle="1" w:styleId="9438ba71-090c-4d05-804b-37853a524e88">
    <w:name w:val="石墨文档标题"/>
    <w:next w:val="a3"/>
    <w:uiPriority w:val="9"/>
    <w:unhideWhenUsed/>
    <w:qFormat/>
    <w:pPr>
      <w:spacing w:before="260" w:after="260"/>
      <w:outlineLvl w:val="3"/>
    </w:pPr>
    <w:rPr>
      <w:b/>
      <w:bCs/>
      <w:sz w:val="56"/>
      <w:szCs w:val="56"/>
    </w:rPr>
  </w:style>
  <w:style w:type="paragraph" w:customStyle="1" w:styleId="9678372b-478c-4c58-92e9-059dbc8fc02c">
    <w:name w:val="石墨文档引用"/>
    <w:qFormat/>
    <w:pPr>
      <w:pBdr>
        <w:left w:val="single" w:sz="30" w:space="10" w:color="F0F0F0"/>
      </w:pBdr>
    </w:pPr>
    <w:rPr>
      <w:color w:val="ADADAD"/>
    </w:rPr>
  </w:style>
  <w:style w:type="paragraph" w:default="1" w:styleId="2c3c0ae1-f15d-43a9-8801-4e25682285a7">
    <w:name w:val="Normal"/>
    <w:qFormat/>
    <w:pPr>
      <w:widowControl w:val="0"/>
      <w:jc w:val="both"/>
    </w:pPr>
  </w:style>
  <w:style w:type="character" w:default="1" w:styleId="f7fa7a7c-cc41-45a4-9183-223b52e08e47">
    <w:name w:val="Default Paragraph Font"/>
    <w:uiPriority w:val="1"/>
    <w:semiHidden/>
    <w:unhideWhenUsed/>
  </w:style>
  <w:style w:type="table" w:default="1" w:styleId="ae9f6084-67ef-41d3-bb52-9b924fb1b609">
    <w:name w:val="Normal Table"/>
    <w:uiPriority w:val="99"/>
    <w:semiHidden/>
    <w:unhideWhenUsed/>
    <w:tblPr>
      <w:tblInd w:w="0" w:type="dxa"/>
      <w:tblCellMar>
        <w:top w:w="0" w:type="dxa"/>
        <w:left w:w="108" w:type="dxa"/>
        <w:bottom w:w="0" w:type="dxa"/>
        <w:right w:w="108" w:type="dxa"/>
      </w:tblCellMar>
    </w:tblPr>
  </w:style>
  <w:style w:type="numbering" w:default="1" w:styleId="35d71b4a-6558-4e7d-a6d2-bc90734271c9">
    <w:name w:val="No List"/>
    <w:uiPriority w:val="99"/>
    <w:semiHidden/>
    <w:unhideWhenUsed/>
  </w:style>
  <w:style w:type="paragraph" w:customStyle="1" w:styleId="a2320495-1f7f-43ff-953c-b8046669d9f3">
    <w:name w:val="石墨文档正文"/>
    <w:qFormat/>
    <w:rPr>
      <w:szCs w:val="22"/>
    </w:rPr>
  </w:style>
  <w:style w:type="paragraph" w:customStyle="1" w:styleId="dc18b32f-d9de-4ae3-8cda-6f70efcbb7d4">
    <w:name w:val="石墨文档副标题"/>
    <w:qFormat/>
    <w:rPr>
      <w:color w:val="888888"/>
      <w:sz w:val="48"/>
      <w:szCs w:val="48"/>
    </w:rPr>
  </w:style>
  <w:style w:type="paragraph" w:customStyle="1" w:styleId="4510db25-cda3-46ae-865b-5e7009e76ff5">
    <w:name w:val="石墨文档大标题"/>
    <w:next w:val="a3"/>
    <w:uiPriority w:val="9"/>
    <w:unhideWhenUsed/>
    <w:qFormat/>
    <w:pPr>
      <w:spacing w:before="260" w:after="260"/>
      <w:outlineLvl w:val="0"/>
    </w:pPr>
    <w:rPr>
      <w:b/>
      <w:bCs/>
      <w:sz w:val="40"/>
      <w:szCs w:val="40"/>
    </w:rPr>
  </w:style>
  <w:style w:type="paragraph" w:customStyle="1" w:styleId="3a854761-f899-4f01-ac0a-53b79139e969">
    <w:name w:val="石墨文档中标题"/>
    <w:next w:val="a3"/>
    <w:uiPriority w:val="9"/>
    <w:unhideWhenUsed/>
    <w:qFormat/>
    <w:pPr>
      <w:spacing w:before="260" w:after="260"/>
      <w:outlineLvl w:val="1"/>
    </w:pPr>
    <w:rPr>
      <w:b/>
      <w:bCs/>
      <w:sz w:val="36"/>
      <w:szCs w:val="36"/>
    </w:rPr>
  </w:style>
  <w:style w:type="paragraph" w:customStyle="1" w:styleId="00206c16-3e70-4cc8-89f4-a8508e394cf4">
    <w:name w:val="石墨文档小标题"/>
    <w:next w:val="a3"/>
    <w:uiPriority w:val="9"/>
    <w:unhideWhenUsed/>
    <w:qFormat/>
    <w:pPr>
      <w:spacing w:before="260" w:after="260"/>
      <w:outlineLvl w:val="2"/>
    </w:pPr>
    <w:rPr>
      <w:b/>
      <w:bCs/>
      <w:sz w:val="32"/>
      <w:szCs w:val="32"/>
    </w:rPr>
  </w:style>
  <w:style w:type="paragraph" w:customStyle="1" w:styleId="cc318388-31c8-4395-a759-ca7296481e36">
    <w:name w:val="石墨文档标题"/>
    <w:next w:val="a3"/>
    <w:uiPriority w:val="9"/>
    <w:unhideWhenUsed/>
    <w:qFormat/>
    <w:pPr>
      <w:spacing w:before="260" w:after="260"/>
      <w:outlineLvl w:val="3"/>
    </w:pPr>
    <w:rPr>
      <w:b/>
      <w:bCs/>
      <w:sz w:val="56"/>
      <w:szCs w:val="56"/>
    </w:rPr>
  </w:style>
  <w:style w:type="paragraph" w:customStyle="1" w:styleId="0360ce4b-9ac6-4522-a3b2-195aa75d1cee">
    <w:name w:val="石墨文档引用"/>
    <w:qFormat/>
    <w:pPr>
      <w:pBdr>
        <w:left w:val="single" w:sz="30" w:space="10" w:color="F0F0F0"/>
      </w:pBdr>
    </w:pPr>
    <w:rPr>
      <w:color w:val="ADADAD"/>
    </w:rPr>
  </w:style>
  <w:style w:type="paragraph" w:default="1" w:styleId="869062f1-e4c3-4aa5-8e83-64fe42c0d1ff">
    <w:name w:val="Normal"/>
    <w:qFormat/>
    <w:pPr>
      <w:widowControl w:val="0"/>
      <w:jc w:val="both"/>
    </w:pPr>
  </w:style>
  <w:style w:type="character" w:default="1" w:styleId="3c6d5bc9-2879-4f21-b99a-b56151170288">
    <w:name w:val="Default Paragraph Font"/>
    <w:uiPriority w:val="1"/>
    <w:semiHidden/>
    <w:unhideWhenUsed/>
  </w:style>
  <w:style w:type="table" w:default="1" w:styleId="39c14ea1-5d29-44f0-81dc-94435d7420d9">
    <w:name w:val="Normal Table"/>
    <w:uiPriority w:val="99"/>
    <w:semiHidden/>
    <w:unhideWhenUsed/>
    <w:tblPr>
      <w:tblInd w:w="0" w:type="dxa"/>
      <w:tblCellMar>
        <w:top w:w="0" w:type="dxa"/>
        <w:left w:w="108" w:type="dxa"/>
        <w:bottom w:w="0" w:type="dxa"/>
        <w:right w:w="108" w:type="dxa"/>
      </w:tblCellMar>
    </w:tblPr>
  </w:style>
  <w:style w:type="numbering" w:default="1" w:styleId="60526318-31c0-4621-aa52-78f89bed4481">
    <w:name w:val="No List"/>
    <w:uiPriority w:val="99"/>
    <w:semiHidden/>
    <w:unhideWhenUsed/>
  </w:style>
  <w:style w:type="paragraph" w:customStyle="1" w:styleId="093f05fb-6d09-4ba2-a04b-6a74362ee05c">
    <w:name w:val="石墨文档正文"/>
    <w:qFormat/>
    <w:rPr>
      <w:szCs w:val="22"/>
    </w:rPr>
  </w:style>
  <w:style w:type="paragraph" w:customStyle="1" w:styleId="85fa0e6c-5f8b-4007-8c3e-79a072bf6c15">
    <w:name w:val="石墨文档副标题"/>
    <w:qFormat/>
    <w:rPr>
      <w:color w:val="888888"/>
      <w:sz w:val="48"/>
      <w:szCs w:val="48"/>
    </w:rPr>
  </w:style>
  <w:style w:type="paragraph" w:customStyle="1" w:styleId="be9b0126-80d4-4a2c-afce-3dcaddeb5ac1">
    <w:name w:val="石墨文档大标题"/>
    <w:next w:val="a3"/>
    <w:uiPriority w:val="9"/>
    <w:unhideWhenUsed/>
    <w:qFormat/>
    <w:pPr>
      <w:spacing w:before="260" w:after="260"/>
      <w:outlineLvl w:val="0"/>
    </w:pPr>
    <w:rPr>
      <w:b/>
      <w:bCs/>
      <w:sz w:val="40"/>
      <w:szCs w:val="40"/>
    </w:rPr>
  </w:style>
  <w:style w:type="paragraph" w:customStyle="1" w:styleId="cbd2596a-4555-4b39-ba92-9bcb8e3de10a">
    <w:name w:val="石墨文档中标题"/>
    <w:next w:val="a3"/>
    <w:uiPriority w:val="9"/>
    <w:unhideWhenUsed/>
    <w:qFormat/>
    <w:pPr>
      <w:spacing w:before="260" w:after="260"/>
      <w:outlineLvl w:val="1"/>
    </w:pPr>
    <w:rPr>
      <w:b/>
      <w:bCs/>
      <w:sz w:val="36"/>
      <w:szCs w:val="36"/>
    </w:rPr>
  </w:style>
  <w:style w:type="paragraph" w:customStyle="1" w:styleId="05e24354-46bf-44cb-a055-e2f893cc73fb">
    <w:name w:val="石墨文档小标题"/>
    <w:next w:val="a3"/>
    <w:uiPriority w:val="9"/>
    <w:unhideWhenUsed/>
    <w:qFormat/>
    <w:pPr>
      <w:spacing w:before="260" w:after="260"/>
      <w:outlineLvl w:val="2"/>
    </w:pPr>
    <w:rPr>
      <w:b/>
      <w:bCs/>
      <w:sz w:val="32"/>
      <w:szCs w:val="32"/>
    </w:rPr>
  </w:style>
  <w:style w:type="paragraph" w:customStyle="1" w:styleId="af5c5911-2da0-4dea-bd49-f344739e8392">
    <w:name w:val="石墨文档标题"/>
    <w:next w:val="a3"/>
    <w:uiPriority w:val="9"/>
    <w:unhideWhenUsed/>
    <w:qFormat/>
    <w:pPr>
      <w:spacing w:before="260" w:after="260"/>
      <w:outlineLvl w:val="3"/>
    </w:pPr>
    <w:rPr>
      <w:b/>
      <w:bCs/>
      <w:sz w:val="56"/>
      <w:szCs w:val="56"/>
    </w:rPr>
  </w:style>
  <w:style w:type="paragraph" w:customStyle="1" w:styleId="cf5a6070-3c07-423e-b64d-2e97e1dbb2cb">
    <w:name w:val="石墨文档引用"/>
    <w:qFormat/>
    <w:pPr>
      <w:pBdr>
        <w:left w:val="single" w:sz="30" w:space="10" w:color="F0F0F0"/>
      </w:pBdr>
    </w:pPr>
    <w:rPr>
      <w:color w:val="ADADAD"/>
    </w:rPr>
  </w:style>
  <w:style w:type="paragraph" w:default="1" w:styleId="5156460d-0b76-47d8-870e-0c0d1c3f61f8">
    <w:name w:val="Normal"/>
    <w:qFormat/>
    <w:pPr>
      <w:widowControl w:val="0"/>
      <w:jc w:val="both"/>
    </w:pPr>
  </w:style>
  <w:style w:type="character" w:default="1" w:styleId="215571cd-debe-4f50-bf8c-9686276b3a63">
    <w:name w:val="Default Paragraph Font"/>
    <w:uiPriority w:val="1"/>
    <w:semiHidden/>
    <w:unhideWhenUsed/>
  </w:style>
  <w:style w:type="table" w:default="1" w:styleId="db488554-b485-4048-ac76-a4278fb27d04">
    <w:name w:val="Normal Table"/>
    <w:uiPriority w:val="99"/>
    <w:semiHidden/>
    <w:unhideWhenUsed/>
    <w:tblPr>
      <w:tblInd w:w="0" w:type="dxa"/>
      <w:tblCellMar>
        <w:top w:w="0" w:type="dxa"/>
        <w:left w:w="108" w:type="dxa"/>
        <w:bottom w:w="0" w:type="dxa"/>
        <w:right w:w="108" w:type="dxa"/>
      </w:tblCellMar>
    </w:tblPr>
  </w:style>
  <w:style w:type="numbering" w:default="1" w:styleId="ac17822a-39e7-45ea-83ab-aebb0f6b70e8">
    <w:name w:val="No List"/>
    <w:uiPriority w:val="99"/>
    <w:semiHidden/>
    <w:unhideWhenUsed/>
  </w:style>
  <w:style w:type="paragraph" w:customStyle="1" w:styleId="a5e36631-0506-4a48-a02a-9dc75195e32e">
    <w:name w:val="石墨文档正文"/>
    <w:qFormat/>
    <w:rPr>
      <w:szCs w:val="22"/>
    </w:rPr>
  </w:style>
  <w:style w:type="paragraph" w:customStyle="1" w:styleId="34abca46-e929-4d6f-a696-af0e1daeb33a">
    <w:name w:val="石墨文档副标题"/>
    <w:qFormat/>
    <w:rPr>
      <w:color w:val="888888"/>
      <w:sz w:val="48"/>
      <w:szCs w:val="48"/>
    </w:rPr>
  </w:style>
  <w:style w:type="paragraph" w:customStyle="1" w:styleId="9f6425b2-3f73-4d42-95dc-ea1225d9192c">
    <w:name w:val="石墨文档大标题"/>
    <w:next w:val="a3"/>
    <w:uiPriority w:val="9"/>
    <w:unhideWhenUsed/>
    <w:qFormat/>
    <w:pPr>
      <w:spacing w:before="260" w:after="260"/>
      <w:outlineLvl w:val="0"/>
    </w:pPr>
    <w:rPr>
      <w:b/>
      <w:bCs/>
      <w:sz w:val="40"/>
      <w:szCs w:val="40"/>
    </w:rPr>
  </w:style>
  <w:style w:type="paragraph" w:customStyle="1" w:styleId="c2986529-c77f-4088-9732-815ab56fdcad">
    <w:name w:val="石墨文档中标题"/>
    <w:next w:val="a3"/>
    <w:uiPriority w:val="9"/>
    <w:unhideWhenUsed/>
    <w:qFormat/>
    <w:pPr>
      <w:spacing w:before="260" w:after="260"/>
      <w:outlineLvl w:val="1"/>
    </w:pPr>
    <w:rPr>
      <w:b/>
      <w:bCs/>
      <w:sz w:val="36"/>
      <w:szCs w:val="36"/>
    </w:rPr>
  </w:style>
  <w:style w:type="paragraph" w:customStyle="1" w:styleId="38ef4591-0013-41c3-ab85-9f2707ddf601">
    <w:name w:val="石墨文档小标题"/>
    <w:next w:val="a3"/>
    <w:uiPriority w:val="9"/>
    <w:unhideWhenUsed/>
    <w:qFormat/>
    <w:pPr>
      <w:spacing w:before="260" w:after="260"/>
      <w:outlineLvl w:val="2"/>
    </w:pPr>
    <w:rPr>
      <w:b/>
      <w:bCs/>
      <w:sz w:val="32"/>
      <w:szCs w:val="32"/>
    </w:rPr>
  </w:style>
  <w:style w:type="paragraph" w:customStyle="1" w:styleId="9f74a43f-4f09-42bb-9ea6-652090fa57ff">
    <w:name w:val="石墨文档标题"/>
    <w:next w:val="a3"/>
    <w:uiPriority w:val="9"/>
    <w:unhideWhenUsed/>
    <w:qFormat/>
    <w:pPr>
      <w:spacing w:before="260" w:after="260"/>
      <w:outlineLvl w:val="3"/>
    </w:pPr>
    <w:rPr>
      <w:b/>
      <w:bCs/>
      <w:sz w:val="56"/>
      <w:szCs w:val="56"/>
    </w:rPr>
  </w:style>
  <w:style w:type="paragraph" w:customStyle="1" w:styleId="d850a2b7-c9dd-4444-9088-bed1d4de2f9e">
    <w:name w:val="石墨文档引用"/>
    <w:qFormat/>
    <w:pPr>
      <w:pBdr>
        <w:left w:val="single" w:sz="30" w:space="10" w:color="F0F0F0"/>
      </w:pBdr>
    </w:pPr>
    <w:rPr>
      <w:color w:val="ADADAD"/>
    </w:rPr>
  </w:style>
  <w:style w:type="paragraph" w:default="1" w:styleId="12230eee-caad-4cda-b3cb-1daed21c0b17">
    <w:name w:val="Normal"/>
    <w:qFormat/>
    <w:pPr>
      <w:widowControl w:val="0"/>
      <w:jc w:val="both"/>
    </w:pPr>
  </w:style>
  <w:style w:type="character" w:default="1" w:styleId="8d3faee9-b86a-4892-a400-5cfc631fba1d">
    <w:name w:val="Default Paragraph Font"/>
    <w:uiPriority w:val="1"/>
    <w:semiHidden/>
    <w:unhideWhenUsed/>
  </w:style>
  <w:style w:type="table" w:default="1" w:styleId="61c9bec3-99ed-4011-b0cb-4dc61d0c72a3">
    <w:name w:val="Normal Table"/>
    <w:uiPriority w:val="99"/>
    <w:semiHidden/>
    <w:unhideWhenUsed/>
    <w:tblPr>
      <w:tblInd w:w="0" w:type="dxa"/>
      <w:tblCellMar>
        <w:top w:w="0" w:type="dxa"/>
        <w:left w:w="108" w:type="dxa"/>
        <w:bottom w:w="0" w:type="dxa"/>
        <w:right w:w="108" w:type="dxa"/>
      </w:tblCellMar>
    </w:tblPr>
  </w:style>
  <w:style w:type="numbering" w:default="1" w:styleId="6fc2c95d-dbb6-4d20-b935-594bffb3d445">
    <w:name w:val="No List"/>
    <w:uiPriority w:val="99"/>
    <w:semiHidden/>
    <w:unhideWhenUsed/>
  </w:style>
  <w:style w:type="paragraph" w:customStyle="1" w:styleId="ad07c137-7305-43be-a445-6cfab266e7cc">
    <w:name w:val="石墨文档正文"/>
    <w:qFormat/>
    <w:rPr>
      <w:szCs w:val="22"/>
    </w:rPr>
  </w:style>
  <w:style w:type="paragraph" w:customStyle="1" w:styleId="c6026344-3166-4800-af1d-f1418144930e">
    <w:name w:val="石墨文档副标题"/>
    <w:qFormat/>
    <w:rPr>
      <w:color w:val="888888"/>
      <w:sz w:val="48"/>
      <w:szCs w:val="48"/>
    </w:rPr>
  </w:style>
  <w:style w:type="paragraph" w:customStyle="1" w:styleId="285ad1ee-c5ca-47c0-9538-d0ceee9fa29f">
    <w:name w:val="石墨文档大标题"/>
    <w:next w:val="a3"/>
    <w:uiPriority w:val="9"/>
    <w:unhideWhenUsed/>
    <w:qFormat/>
    <w:pPr>
      <w:spacing w:before="260" w:after="260"/>
      <w:outlineLvl w:val="0"/>
    </w:pPr>
    <w:rPr>
      <w:b/>
      <w:bCs/>
      <w:sz w:val="40"/>
      <w:szCs w:val="40"/>
    </w:rPr>
  </w:style>
  <w:style w:type="paragraph" w:customStyle="1" w:styleId="b6b54214-1e4c-4088-86a2-8199a9cd609a">
    <w:name w:val="石墨文档中标题"/>
    <w:next w:val="a3"/>
    <w:uiPriority w:val="9"/>
    <w:unhideWhenUsed/>
    <w:qFormat/>
    <w:pPr>
      <w:spacing w:before="260" w:after="260"/>
      <w:outlineLvl w:val="1"/>
    </w:pPr>
    <w:rPr>
      <w:b/>
      <w:bCs/>
      <w:sz w:val="36"/>
      <w:szCs w:val="36"/>
    </w:rPr>
  </w:style>
  <w:style w:type="paragraph" w:customStyle="1" w:styleId="9c25ceaf-6c1d-4a7d-b37b-c2bc3457badc">
    <w:name w:val="石墨文档小标题"/>
    <w:next w:val="a3"/>
    <w:uiPriority w:val="9"/>
    <w:unhideWhenUsed/>
    <w:qFormat/>
    <w:pPr>
      <w:spacing w:before="260" w:after="260"/>
      <w:outlineLvl w:val="2"/>
    </w:pPr>
    <w:rPr>
      <w:b/>
      <w:bCs/>
      <w:sz w:val="32"/>
      <w:szCs w:val="32"/>
    </w:rPr>
  </w:style>
  <w:style w:type="paragraph" w:customStyle="1" w:styleId="b057e7e9-832a-4961-ad99-aca935ef43a1">
    <w:name w:val="石墨文档标题"/>
    <w:next w:val="a3"/>
    <w:uiPriority w:val="9"/>
    <w:unhideWhenUsed/>
    <w:qFormat/>
    <w:pPr>
      <w:spacing w:before="260" w:after="260"/>
      <w:outlineLvl w:val="3"/>
    </w:pPr>
    <w:rPr>
      <w:b/>
      <w:bCs/>
      <w:sz w:val="56"/>
      <w:szCs w:val="56"/>
    </w:rPr>
  </w:style>
  <w:style w:type="paragraph" w:customStyle="1" w:styleId="feda8671-e7eb-4ec0-b4b5-f1b5bc63d6ea">
    <w:name w:val="石墨文档引用"/>
    <w:qFormat/>
    <w:pPr>
      <w:pBdr>
        <w:left w:val="single" w:sz="30" w:space="10" w:color="F0F0F0"/>
      </w:pBdr>
    </w:pPr>
    <w:rPr>
      <w:color w:val="ADADAD"/>
    </w:rPr>
  </w:style>
  <w:style w:type="paragraph" w:default="1" w:styleId="46c7d868-64a8-4732-aeec-1b2fdd20f471">
    <w:name w:val="Normal"/>
    <w:qFormat/>
    <w:pPr>
      <w:widowControl w:val="0"/>
      <w:jc w:val="both"/>
    </w:pPr>
  </w:style>
  <w:style w:type="character" w:default="1" w:styleId="f5c26d72-c088-4a8a-bffa-bba29502f127">
    <w:name w:val="Default Paragraph Font"/>
    <w:uiPriority w:val="1"/>
    <w:semiHidden/>
    <w:unhideWhenUsed/>
  </w:style>
  <w:style w:type="table" w:default="1" w:styleId="3458d26a-0a3d-41b8-a9c5-7168332c7515">
    <w:name w:val="Normal Table"/>
    <w:uiPriority w:val="99"/>
    <w:semiHidden/>
    <w:unhideWhenUsed/>
    <w:tblPr>
      <w:tblInd w:w="0" w:type="dxa"/>
      <w:tblCellMar>
        <w:top w:w="0" w:type="dxa"/>
        <w:left w:w="108" w:type="dxa"/>
        <w:bottom w:w="0" w:type="dxa"/>
        <w:right w:w="108" w:type="dxa"/>
      </w:tblCellMar>
    </w:tblPr>
  </w:style>
  <w:style w:type="numbering" w:default="1" w:styleId="acbab23a-98a8-41d8-b874-e51c0c25db27">
    <w:name w:val="No List"/>
    <w:uiPriority w:val="99"/>
    <w:semiHidden/>
    <w:unhideWhenUsed/>
  </w:style>
  <w:style w:type="paragraph" w:customStyle="1" w:styleId="b0e3450e-4d93-482c-b509-3c8a250864a7">
    <w:name w:val="石墨文档正文"/>
    <w:qFormat/>
    <w:rPr>
      <w:szCs w:val="22"/>
    </w:rPr>
  </w:style>
  <w:style w:type="paragraph" w:customStyle="1" w:styleId="3642181f-dcd2-4c91-a0a2-33e049cf3d6f">
    <w:name w:val="石墨文档副标题"/>
    <w:qFormat/>
    <w:rPr>
      <w:color w:val="888888"/>
      <w:sz w:val="48"/>
      <w:szCs w:val="48"/>
    </w:rPr>
  </w:style>
  <w:style w:type="paragraph" w:customStyle="1" w:styleId="6b24d23e-06d9-4b5b-9db1-a1619166ffea">
    <w:name w:val="石墨文档大标题"/>
    <w:next w:val="a3"/>
    <w:uiPriority w:val="9"/>
    <w:unhideWhenUsed/>
    <w:qFormat/>
    <w:pPr>
      <w:spacing w:before="260" w:after="260"/>
      <w:outlineLvl w:val="0"/>
    </w:pPr>
    <w:rPr>
      <w:b/>
      <w:bCs/>
      <w:sz w:val="40"/>
      <w:szCs w:val="40"/>
    </w:rPr>
  </w:style>
  <w:style w:type="paragraph" w:customStyle="1" w:styleId="0471ead0-4795-4639-adea-830862e9edbd">
    <w:name w:val="石墨文档中标题"/>
    <w:next w:val="a3"/>
    <w:uiPriority w:val="9"/>
    <w:unhideWhenUsed/>
    <w:qFormat/>
    <w:pPr>
      <w:spacing w:before="260" w:after="260"/>
      <w:outlineLvl w:val="1"/>
    </w:pPr>
    <w:rPr>
      <w:b/>
      <w:bCs/>
      <w:sz w:val="36"/>
      <w:szCs w:val="36"/>
    </w:rPr>
  </w:style>
  <w:style w:type="paragraph" w:customStyle="1" w:styleId="16f965d0-d30c-413a-97c3-a937718f7907">
    <w:name w:val="石墨文档小标题"/>
    <w:next w:val="a3"/>
    <w:uiPriority w:val="9"/>
    <w:unhideWhenUsed/>
    <w:qFormat/>
    <w:pPr>
      <w:spacing w:before="260" w:after="260"/>
      <w:outlineLvl w:val="2"/>
    </w:pPr>
    <w:rPr>
      <w:b/>
      <w:bCs/>
      <w:sz w:val="32"/>
      <w:szCs w:val="32"/>
    </w:rPr>
  </w:style>
  <w:style w:type="paragraph" w:customStyle="1" w:styleId="fe3c16eb-0cb0-4dca-a6c0-5a66d29f4da8">
    <w:name w:val="石墨文档标题"/>
    <w:next w:val="a3"/>
    <w:uiPriority w:val="9"/>
    <w:unhideWhenUsed/>
    <w:qFormat/>
    <w:pPr>
      <w:spacing w:before="260" w:after="260"/>
      <w:outlineLvl w:val="3"/>
    </w:pPr>
    <w:rPr>
      <w:b/>
      <w:bCs/>
      <w:sz w:val="56"/>
      <w:szCs w:val="56"/>
    </w:rPr>
  </w:style>
  <w:style w:type="paragraph" w:customStyle="1" w:styleId="af3960d2-e302-43ad-a741-e44aaa0c23f7">
    <w:name w:val="石墨文档引用"/>
    <w:qFormat/>
    <w:pPr>
      <w:pBdr>
        <w:left w:val="single" w:sz="30" w:space="10" w:color="F0F0F0"/>
      </w:pBdr>
    </w:pPr>
    <w:rPr>
      <w:color w:val="ADADAD"/>
    </w:rPr>
  </w:style>
  <w:style w:type="paragraph" w:default="1" w:styleId="3cf0fa31-57aa-4b75-ba13-2dd9148954f7">
    <w:name w:val="Normal"/>
    <w:qFormat/>
    <w:pPr>
      <w:widowControl w:val="0"/>
      <w:jc w:val="both"/>
    </w:pPr>
  </w:style>
  <w:style w:type="character" w:default="1" w:styleId="efbe70df-cf62-4338-897f-1bfa80e0cca9">
    <w:name w:val="Default Paragraph Font"/>
    <w:uiPriority w:val="1"/>
    <w:semiHidden/>
    <w:unhideWhenUsed/>
  </w:style>
  <w:style w:type="table" w:default="1" w:styleId="05197563-b5e1-4744-90b0-b50c4db1600f">
    <w:name w:val="Normal Table"/>
    <w:uiPriority w:val="99"/>
    <w:semiHidden/>
    <w:unhideWhenUsed/>
    <w:tblPr>
      <w:tblInd w:w="0" w:type="dxa"/>
      <w:tblCellMar>
        <w:top w:w="0" w:type="dxa"/>
        <w:left w:w="108" w:type="dxa"/>
        <w:bottom w:w="0" w:type="dxa"/>
        <w:right w:w="108" w:type="dxa"/>
      </w:tblCellMar>
    </w:tblPr>
  </w:style>
  <w:style w:type="numbering" w:default="1" w:styleId="831cb136-192d-4fc3-aab8-37a68c5a2953">
    <w:name w:val="No List"/>
    <w:uiPriority w:val="99"/>
    <w:semiHidden/>
    <w:unhideWhenUsed/>
  </w:style>
  <w:style w:type="paragraph" w:customStyle="1" w:styleId="8e3b8bd9-ff55-452f-8060-57bf2ad79a9f">
    <w:name w:val="石墨文档正文"/>
    <w:qFormat/>
    <w:rPr>
      <w:szCs w:val="22"/>
    </w:rPr>
  </w:style>
  <w:style w:type="paragraph" w:customStyle="1" w:styleId="b03dede4-df28-457f-88e2-f414ac6ed0c9">
    <w:name w:val="石墨文档副标题"/>
    <w:qFormat/>
    <w:rPr>
      <w:color w:val="888888"/>
      <w:sz w:val="48"/>
      <w:szCs w:val="48"/>
    </w:rPr>
  </w:style>
  <w:style w:type="paragraph" w:customStyle="1" w:styleId="1eaed518-4829-4b6e-a25f-4b5856a3a693">
    <w:name w:val="石墨文档大标题"/>
    <w:next w:val="a3"/>
    <w:uiPriority w:val="9"/>
    <w:unhideWhenUsed/>
    <w:qFormat/>
    <w:pPr>
      <w:spacing w:before="260" w:after="260"/>
      <w:outlineLvl w:val="0"/>
    </w:pPr>
    <w:rPr>
      <w:b/>
      <w:bCs/>
      <w:sz w:val="40"/>
      <w:szCs w:val="40"/>
    </w:rPr>
  </w:style>
  <w:style w:type="paragraph" w:customStyle="1" w:styleId="32a1421d-d3d0-4878-8ab8-872891824512">
    <w:name w:val="石墨文档中标题"/>
    <w:next w:val="a3"/>
    <w:uiPriority w:val="9"/>
    <w:unhideWhenUsed/>
    <w:qFormat/>
    <w:pPr>
      <w:spacing w:before="260" w:after="260"/>
      <w:outlineLvl w:val="1"/>
    </w:pPr>
    <w:rPr>
      <w:b/>
      <w:bCs/>
      <w:sz w:val="36"/>
      <w:szCs w:val="36"/>
    </w:rPr>
  </w:style>
  <w:style w:type="paragraph" w:customStyle="1" w:styleId="bf616d4c-bbd0-42b7-813d-7b05e5fddd1e">
    <w:name w:val="石墨文档小标题"/>
    <w:next w:val="a3"/>
    <w:uiPriority w:val="9"/>
    <w:unhideWhenUsed/>
    <w:qFormat/>
    <w:pPr>
      <w:spacing w:before="260" w:after="260"/>
      <w:outlineLvl w:val="2"/>
    </w:pPr>
    <w:rPr>
      <w:b/>
      <w:bCs/>
      <w:sz w:val="32"/>
      <w:szCs w:val="32"/>
    </w:rPr>
  </w:style>
  <w:style w:type="paragraph" w:customStyle="1" w:styleId="2277d0b8-4eda-46db-a72a-420dcef9ae75">
    <w:name w:val="石墨文档标题"/>
    <w:next w:val="a3"/>
    <w:uiPriority w:val="9"/>
    <w:unhideWhenUsed/>
    <w:qFormat/>
    <w:pPr>
      <w:spacing w:before="260" w:after="260"/>
      <w:outlineLvl w:val="3"/>
    </w:pPr>
    <w:rPr>
      <w:b/>
      <w:bCs/>
      <w:sz w:val="56"/>
      <w:szCs w:val="56"/>
    </w:rPr>
  </w:style>
  <w:style w:type="paragraph" w:customStyle="1" w:styleId="e32edce6-c2d4-47e6-a995-89685d8cc5d0">
    <w:name w:val="石墨文档引用"/>
    <w:qFormat/>
    <w:pPr>
      <w:pBdr>
        <w:left w:val="single" w:sz="30" w:space="10" w:color="F0F0F0"/>
      </w:pBdr>
    </w:pPr>
    <w:rPr>
      <w:color w:val="ADADAD"/>
    </w:rPr>
  </w:style>
  <w:style w:type="paragraph" w:default="1" w:styleId="d67cc83f-253c-4b65-90e2-7d2f4b0db6b5">
    <w:name w:val="Normal"/>
    <w:qFormat/>
    <w:pPr>
      <w:widowControl w:val="0"/>
      <w:jc w:val="both"/>
    </w:pPr>
  </w:style>
  <w:style w:type="character" w:default="1" w:styleId="2eb8294f-5f17-4aad-a7ab-78540a34aac0">
    <w:name w:val="Default Paragraph Font"/>
    <w:uiPriority w:val="1"/>
    <w:semiHidden/>
    <w:unhideWhenUsed/>
  </w:style>
  <w:style w:type="table" w:default="1" w:styleId="3595ccb8-1076-439f-87e1-4e86626100e1">
    <w:name w:val="Normal Table"/>
    <w:uiPriority w:val="99"/>
    <w:semiHidden/>
    <w:unhideWhenUsed/>
    <w:tblPr>
      <w:tblInd w:w="0" w:type="dxa"/>
      <w:tblCellMar>
        <w:top w:w="0" w:type="dxa"/>
        <w:left w:w="108" w:type="dxa"/>
        <w:bottom w:w="0" w:type="dxa"/>
        <w:right w:w="108" w:type="dxa"/>
      </w:tblCellMar>
    </w:tblPr>
  </w:style>
  <w:style w:type="numbering" w:default="1" w:styleId="e3574ddc-84dd-4586-8c8d-fb83b4d7fc1b">
    <w:name w:val="No List"/>
    <w:uiPriority w:val="99"/>
    <w:semiHidden/>
    <w:unhideWhenUsed/>
  </w:style>
  <w:style w:type="paragraph" w:customStyle="1" w:styleId="c4a6704e-01ba-46de-a06f-dfa1c64570bc">
    <w:name w:val="石墨文档正文"/>
    <w:qFormat/>
    <w:rPr>
      <w:szCs w:val="22"/>
    </w:rPr>
  </w:style>
  <w:style w:type="paragraph" w:customStyle="1" w:styleId="ce708ad6-3d3c-48e6-b648-a82df358f5d3">
    <w:name w:val="石墨文档副标题"/>
    <w:qFormat/>
    <w:rPr>
      <w:color w:val="888888"/>
      <w:sz w:val="48"/>
      <w:szCs w:val="48"/>
    </w:rPr>
  </w:style>
  <w:style w:type="paragraph" w:customStyle="1" w:styleId="c6b25b65-c73c-4ef8-8617-d89ff2c8fd63">
    <w:name w:val="石墨文档大标题"/>
    <w:next w:val="a3"/>
    <w:uiPriority w:val="9"/>
    <w:unhideWhenUsed/>
    <w:qFormat/>
    <w:pPr>
      <w:spacing w:before="260" w:after="260"/>
      <w:outlineLvl w:val="0"/>
    </w:pPr>
    <w:rPr>
      <w:b/>
      <w:bCs/>
      <w:sz w:val="40"/>
      <w:szCs w:val="40"/>
    </w:rPr>
  </w:style>
  <w:style w:type="paragraph" w:customStyle="1" w:styleId="5dbbe65e-6d5d-4624-af1b-83616291f769">
    <w:name w:val="石墨文档中标题"/>
    <w:next w:val="a3"/>
    <w:uiPriority w:val="9"/>
    <w:unhideWhenUsed/>
    <w:qFormat/>
    <w:pPr>
      <w:spacing w:before="260" w:after="260"/>
      <w:outlineLvl w:val="1"/>
    </w:pPr>
    <w:rPr>
      <w:b/>
      <w:bCs/>
      <w:sz w:val="36"/>
      <w:szCs w:val="36"/>
    </w:rPr>
  </w:style>
  <w:style w:type="paragraph" w:customStyle="1" w:styleId="53dc9dfe-adc3-4b7f-88a1-d61457167bed">
    <w:name w:val="石墨文档小标题"/>
    <w:next w:val="a3"/>
    <w:uiPriority w:val="9"/>
    <w:unhideWhenUsed/>
    <w:qFormat/>
    <w:pPr>
      <w:spacing w:before="260" w:after="260"/>
      <w:outlineLvl w:val="2"/>
    </w:pPr>
    <w:rPr>
      <w:b/>
      <w:bCs/>
      <w:sz w:val="32"/>
      <w:szCs w:val="32"/>
    </w:rPr>
  </w:style>
  <w:style w:type="paragraph" w:customStyle="1" w:styleId="2616692f-0a23-4f31-a902-f7ff8b225956">
    <w:name w:val="石墨文档标题"/>
    <w:next w:val="a3"/>
    <w:uiPriority w:val="9"/>
    <w:unhideWhenUsed/>
    <w:qFormat/>
    <w:pPr>
      <w:spacing w:before="260" w:after="260"/>
      <w:outlineLvl w:val="3"/>
    </w:pPr>
    <w:rPr>
      <w:b/>
      <w:bCs/>
      <w:sz w:val="56"/>
      <w:szCs w:val="56"/>
    </w:rPr>
  </w:style>
  <w:style w:type="paragraph" w:customStyle="1" w:styleId="18824c26-9348-4e1e-9981-9358559bfe2c">
    <w:name w:val="石墨文档引用"/>
    <w:qFormat/>
    <w:pPr>
      <w:pBdr>
        <w:left w:val="single" w:sz="30" w:space="10" w:color="F0F0F0"/>
      </w:pBdr>
    </w:pPr>
    <w:rPr>
      <w:color w:val="ADADAD"/>
    </w:rPr>
  </w:style>
  <w:style w:type="paragraph" w:default="1" w:styleId="775b5a0d-1099-43b2-97ff-182f5aca8bdd">
    <w:name w:val="Normal"/>
    <w:qFormat/>
    <w:pPr>
      <w:widowControl w:val="0"/>
      <w:jc w:val="both"/>
    </w:pPr>
  </w:style>
  <w:style w:type="character" w:default="1" w:styleId="6d76f4de-356b-4484-b5d2-2270e241f708">
    <w:name w:val="Default Paragraph Font"/>
    <w:uiPriority w:val="1"/>
    <w:semiHidden/>
    <w:unhideWhenUsed/>
  </w:style>
  <w:style w:type="table" w:default="1" w:styleId="d0f4e314-599b-423e-a8a8-ecfa45bfb6ee">
    <w:name w:val="Normal Table"/>
    <w:uiPriority w:val="99"/>
    <w:semiHidden/>
    <w:unhideWhenUsed/>
    <w:tblPr>
      <w:tblInd w:w="0" w:type="dxa"/>
      <w:tblCellMar>
        <w:top w:w="0" w:type="dxa"/>
        <w:left w:w="108" w:type="dxa"/>
        <w:bottom w:w="0" w:type="dxa"/>
        <w:right w:w="108" w:type="dxa"/>
      </w:tblCellMar>
    </w:tblPr>
  </w:style>
  <w:style w:type="numbering" w:default="1" w:styleId="a5b32160-8b26-46ea-848d-701a0327cdaf">
    <w:name w:val="No List"/>
    <w:uiPriority w:val="99"/>
    <w:semiHidden/>
    <w:unhideWhenUsed/>
  </w:style>
  <w:style w:type="paragraph" w:customStyle="1" w:styleId="a80a5cb8-532e-4fd1-83a8-d198867da48c">
    <w:name w:val="石墨文档正文"/>
    <w:qFormat/>
    <w:rPr>
      <w:szCs w:val="22"/>
    </w:rPr>
  </w:style>
  <w:style w:type="paragraph" w:customStyle="1" w:styleId="4db9a032-14be-4040-ab5f-742e08300ef6">
    <w:name w:val="石墨文档副标题"/>
    <w:qFormat/>
    <w:rPr>
      <w:color w:val="888888"/>
      <w:sz w:val="48"/>
      <w:szCs w:val="48"/>
    </w:rPr>
  </w:style>
  <w:style w:type="paragraph" w:customStyle="1" w:styleId="da6f24c9-1fc8-40a9-a006-f09d4a365d6f">
    <w:name w:val="石墨文档大标题"/>
    <w:next w:val="a3"/>
    <w:uiPriority w:val="9"/>
    <w:unhideWhenUsed/>
    <w:qFormat/>
    <w:pPr>
      <w:spacing w:before="260" w:after="260"/>
      <w:outlineLvl w:val="0"/>
    </w:pPr>
    <w:rPr>
      <w:b/>
      <w:bCs/>
      <w:sz w:val="40"/>
      <w:szCs w:val="40"/>
    </w:rPr>
  </w:style>
  <w:style w:type="paragraph" w:customStyle="1" w:styleId="28309e58-c7b1-463c-9b8e-f4ae34faa023">
    <w:name w:val="石墨文档中标题"/>
    <w:next w:val="a3"/>
    <w:uiPriority w:val="9"/>
    <w:unhideWhenUsed/>
    <w:qFormat/>
    <w:pPr>
      <w:spacing w:before="260" w:after="260"/>
      <w:outlineLvl w:val="1"/>
    </w:pPr>
    <w:rPr>
      <w:b/>
      <w:bCs/>
      <w:sz w:val="36"/>
      <w:szCs w:val="36"/>
    </w:rPr>
  </w:style>
  <w:style w:type="paragraph" w:customStyle="1" w:styleId="94533ecf-c0d7-4600-a333-fd950197e74e">
    <w:name w:val="石墨文档小标题"/>
    <w:next w:val="a3"/>
    <w:uiPriority w:val="9"/>
    <w:unhideWhenUsed/>
    <w:qFormat/>
    <w:pPr>
      <w:spacing w:before="260" w:after="260"/>
      <w:outlineLvl w:val="2"/>
    </w:pPr>
    <w:rPr>
      <w:b/>
      <w:bCs/>
      <w:sz w:val="32"/>
      <w:szCs w:val="32"/>
    </w:rPr>
  </w:style>
  <w:style w:type="paragraph" w:customStyle="1" w:styleId="b53eb486-8aff-4b41-be8f-80eddbc6c9e6">
    <w:name w:val="石墨文档标题"/>
    <w:next w:val="a3"/>
    <w:uiPriority w:val="9"/>
    <w:unhideWhenUsed/>
    <w:qFormat/>
    <w:pPr>
      <w:spacing w:before="260" w:after="260"/>
      <w:outlineLvl w:val="3"/>
    </w:pPr>
    <w:rPr>
      <w:b/>
      <w:bCs/>
      <w:sz w:val="56"/>
      <w:szCs w:val="56"/>
    </w:rPr>
  </w:style>
  <w:style w:type="paragraph" w:customStyle="1" w:styleId="8487d42c-2a76-412b-9cd9-079cb7603b22">
    <w:name w:val="石墨文档引用"/>
    <w:qFormat/>
    <w:pPr>
      <w:pBdr>
        <w:left w:val="single" w:sz="30" w:space="10" w:color="F0F0F0"/>
      </w:pBdr>
    </w:pPr>
    <w:rPr>
      <w:color w:val="ADADAD"/>
    </w:rPr>
  </w:style>
  <w:style w:type="paragraph" w:default="1" w:styleId="4ab95418-aa86-4d76-8c08-0bf161925123">
    <w:name w:val="Normal"/>
    <w:qFormat/>
    <w:pPr>
      <w:widowControl w:val="0"/>
      <w:jc w:val="both"/>
    </w:pPr>
  </w:style>
  <w:style w:type="character" w:default="1" w:styleId="a67e275a-d256-4784-afc4-a008613e1081">
    <w:name w:val="Default Paragraph Font"/>
    <w:uiPriority w:val="1"/>
    <w:semiHidden/>
    <w:unhideWhenUsed/>
  </w:style>
  <w:style w:type="table" w:default="1" w:styleId="ccf58f86-2bea-44d9-aa2c-f653a63c04d6">
    <w:name w:val="Normal Table"/>
    <w:uiPriority w:val="99"/>
    <w:semiHidden/>
    <w:unhideWhenUsed/>
    <w:tblPr>
      <w:tblInd w:w="0" w:type="dxa"/>
      <w:tblCellMar>
        <w:top w:w="0" w:type="dxa"/>
        <w:left w:w="108" w:type="dxa"/>
        <w:bottom w:w="0" w:type="dxa"/>
        <w:right w:w="108" w:type="dxa"/>
      </w:tblCellMar>
    </w:tblPr>
  </w:style>
  <w:style w:type="numbering" w:default="1" w:styleId="f39c6ef3-ff73-42cc-a4a7-89785eb9b6f7">
    <w:name w:val="No List"/>
    <w:uiPriority w:val="99"/>
    <w:semiHidden/>
    <w:unhideWhenUsed/>
  </w:style>
  <w:style w:type="paragraph" w:customStyle="1" w:styleId="11ee838a-08c4-43ae-aacb-14308b0b7f20">
    <w:name w:val="石墨文档正文"/>
    <w:qFormat/>
    <w:rPr>
      <w:szCs w:val="22"/>
    </w:rPr>
  </w:style>
  <w:style w:type="paragraph" w:customStyle="1" w:styleId="d698f329-31a7-42b6-9934-a710dc9088a1">
    <w:name w:val="石墨文档副标题"/>
    <w:qFormat/>
    <w:rPr>
      <w:color w:val="888888"/>
      <w:sz w:val="48"/>
      <w:szCs w:val="48"/>
    </w:rPr>
  </w:style>
  <w:style w:type="paragraph" w:customStyle="1" w:styleId="48660889-eb77-4ae9-a1cf-365cddd74a19">
    <w:name w:val="石墨文档大标题"/>
    <w:next w:val="a3"/>
    <w:uiPriority w:val="9"/>
    <w:unhideWhenUsed/>
    <w:qFormat/>
    <w:pPr>
      <w:spacing w:before="260" w:after="260"/>
      <w:outlineLvl w:val="0"/>
    </w:pPr>
    <w:rPr>
      <w:b/>
      <w:bCs/>
      <w:sz w:val="40"/>
      <w:szCs w:val="40"/>
    </w:rPr>
  </w:style>
  <w:style w:type="paragraph" w:customStyle="1" w:styleId="89b0d9e8-a059-4a45-aa18-04eb660e1d71">
    <w:name w:val="石墨文档中标题"/>
    <w:next w:val="a3"/>
    <w:uiPriority w:val="9"/>
    <w:unhideWhenUsed/>
    <w:qFormat/>
    <w:pPr>
      <w:spacing w:before="260" w:after="260"/>
      <w:outlineLvl w:val="1"/>
    </w:pPr>
    <w:rPr>
      <w:b/>
      <w:bCs/>
      <w:sz w:val="36"/>
      <w:szCs w:val="36"/>
    </w:rPr>
  </w:style>
  <w:style w:type="paragraph" w:customStyle="1" w:styleId="04420459-8102-46c5-816d-f9cf63f4ca3e">
    <w:name w:val="石墨文档小标题"/>
    <w:next w:val="a3"/>
    <w:uiPriority w:val="9"/>
    <w:unhideWhenUsed/>
    <w:qFormat/>
    <w:pPr>
      <w:spacing w:before="260" w:after="260"/>
      <w:outlineLvl w:val="2"/>
    </w:pPr>
    <w:rPr>
      <w:b/>
      <w:bCs/>
      <w:sz w:val="32"/>
      <w:szCs w:val="32"/>
    </w:rPr>
  </w:style>
  <w:style w:type="paragraph" w:customStyle="1" w:styleId="df4b973d-d36d-4da6-af81-8fda8b1e1831">
    <w:name w:val="石墨文档标题"/>
    <w:next w:val="a3"/>
    <w:uiPriority w:val="9"/>
    <w:unhideWhenUsed/>
    <w:qFormat/>
    <w:pPr>
      <w:spacing w:before="260" w:after="260"/>
      <w:outlineLvl w:val="3"/>
    </w:pPr>
    <w:rPr>
      <w:b/>
      <w:bCs/>
      <w:sz w:val="56"/>
      <w:szCs w:val="56"/>
    </w:rPr>
  </w:style>
  <w:style w:type="paragraph" w:customStyle="1" w:styleId="717aff8c-8f09-4ca5-a527-07dfa95186a3">
    <w:name w:val="石墨文档引用"/>
    <w:qFormat/>
    <w:pPr>
      <w:pBdr>
        <w:left w:val="single" w:sz="30" w:space="10" w:color="F0F0F0"/>
      </w:pBdr>
    </w:pPr>
    <w:rPr>
      <w:color w:val="ADADAD"/>
    </w:rPr>
  </w:style>
  <w:style w:type="paragraph" w:default="1" w:styleId="f5fa5b46-c311-494b-8c58-6c366739a5e7">
    <w:name w:val="Normal"/>
    <w:qFormat/>
    <w:pPr>
      <w:widowControl w:val="0"/>
      <w:jc w:val="both"/>
    </w:pPr>
  </w:style>
  <w:style w:type="character" w:default="1" w:styleId="24ccdbf8-ec8f-4ec3-a898-8fd66a95bd95">
    <w:name w:val="Default Paragraph Font"/>
    <w:uiPriority w:val="1"/>
    <w:semiHidden/>
    <w:unhideWhenUsed/>
  </w:style>
  <w:style w:type="table" w:default="1" w:styleId="f734859f-f1ea-41f7-8006-484a25612567">
    <w:name w:val="Normal Table"/>
    <w:uiPriority w:val="99"/>
    <w:semiHidden/>
    <w:unhideWhenUsed/>
    <w:tblPr>
      <w:tblInd w:w="0" w:type="dxa"/>
      <w:tblCellMar>
        <w:top w:w="0" w:type="dxa"/>
        <w:left w:w="108" w:type="dxa"/>
        <w:bottom w:w="0" w:type="dxa"/>
        <w:right w:w="108" w:type="dxa"/>
      </w:tblCellMar>
    </w:tblPr>
  </w:style>
  <w:style w:type="numbering" w:default="1" w:styleId="8d00026c-bc2e-43f3-8fe4-b9ce284d2670">
    <w:name w:val="No List"/>
    <w:uiPriority w:val="99"/>
    <w:semiHidden/>
    <w:unhideWhenUsed/>
  </w:style>
  <w:style w:type="paragraph" w:customStyle="1" w:styleId="e7194d67-3c8e-4c38-8d6d-c55d008c356a">
    <w:name w:val="石墨文档正文"/>
    <w:qFormat/>
    <w:rPr>
      <w:szCs w:val="22"/>
    </w:rPr>
  </w:style>
  <w:style w:type="paragraph" w:customStyle="1" w:styleId="d80be74e-704e-4fb0-8558-533804785069">
    <w:name w:val="石墨文档副标题"/>
    <w:qFormat/>
    <w:rPr>
      <w:color w:val="888888"/>
      <w:sz w:val="48"/>
      <w:szCs w:val="48"/>
    </w:rPr>
  </w:style>
  <w:style w:type="paragraph" w:customStyle="1" w:styleId="ab969b42-4069-4d4c-837d-29d36d4000fb">
    <w:name w:val="石墨文档大标题"/>
    <w:next w:val="a3"/>
    <w:uiPriority w:val="9"/>
    <w:unhideWhenUsed/>
    <w:qFormat/>
    <w:pPr>
      <w:spacing w:before="260" w:after="260"/>
      <w:outlineLvl w:val="0"/>
    </w:pPr>
    <w:rPr>
      <w:b/>
      <w:bCs/>
      <w:sz w:val="40"/>
      <w:szCs w:val="40"/>
    </w:rPr>
  </w:style>
  <w:style w:type="paragraph" w:customStyle="1" w:styleId="8240cf76-0bdf-48d9-a549-694b52687f46">
    <w:name w:val="石墨文档中标题"/>
    <w:next w:val="a3"/>
    <w:uiPriority w:val="9"/>
    <w:unhideWhenUsed/>
    <w:qFormat/>
    <w:pPr>
      <w:spacing w:before="260" w:after="260"/>
      <w:outlineLvl w:val="1"/>
    </w:pPr>
    <w:rPr>
      <w:b/>
      <w:bCs/>
      <w:sz w:val="36"/>
      <w:szCs w:val="36"/>
    </w:rPr>
  </w:style>
  <w:style w:type="paragraph" w:customStyle="1" w:styleId="db62764b-242d-4e35-99aa-96c014d08761">
    <w:name w:val="石墨文档小标题"/>
    <w:next w:val="a3"/>
    <w:uiPriority w:val="9"/>
    <w:unhideWhenUsed/>
    <w:qFormat/>
    <w:pPr>
      <w:spacing w:before="260" w:after="260"/>
      <w:outlineLvl w:val="2"/>
    </w:pPr>
    <w:rPr>
      <w:b/>
      <w:bCs/>
      <w:sz w:val="32"/>
      <w:szCs w:val="32"/>
    </w:rPr>
  </w:style>
  <w:style w:type="paragraph" w:customStyle="1" w:styleId="b2716209-2fcd-45c8-b7ec-22c6cd5f2609">
    <w:name w:val="石墨文档标题"/>
    <w:next w:val="a3"/>
    <w:uiPriority w:val="9"/>
    <w:unhideWhenUsed/>
    <w:qFormat/>
    <w:pPr>
      <w:spacing w:before="260" w:after="260"/>
      <w:outlineLvl w:val="3"/>
    </w:pPr>
    <w:rPr>
      <w:b/>
      <w:bCs/>
      <w:sz w:val="56"/>
      <w:szCs w:val="56"/>
    </w:rPr>
  </w:style>
  <w:style w:type="paragraph" w:customStyle="1" w:styleId="7379bfdd-d2bc-4210-b07c-1223e2c6ed0d">
    <w:name w:val="石墨文档引用"/>
    <w:qFormat/>
    <w:pPr>
      <w:pBdr>
        <w:left w:val="single" w:sz="30" w:space="10" w:color="F0F0F0"/>
      </w:pBdr>
    </w:pPr>
    <w:rPr>
      <w:color w:val="ADADAD"/>
    </w:rPr>
  </w:style>
  <w:style w:type="paragraph" w:default="1" w:styleId="d95b31b1-7211-4670-a3c0-2087125a1158">
    <w:name w:val="Normal"/>
    <w:qFormat/>
    <w:pPr>
      <w:widowControl w:val="0"/>
      <w:jc w:val="both"/>
    </w:pPr>
  </w:style>
  <w:style w:type="character" w:default="1" w:styleId="ebffd7ac-5a93-42f1-b93e-4e53f11db410">
    <w:name w:val="Default Paragraph Font"/>
    <w:uiPriority w:val="1"/>
    <w:semiHidden/>
    <w:unhideWhenUsed/>
  </w:style>
  <w:style w:type="table" w:default="1" w:styleId="2788b22e-5b0d-4994-82fe-20162308ca15">
    <w:name w:val="Normal Table"/>
    <w:uiPriority w:val="99"/>
    <w:semiHidden/>
    <w:unhideWhenUsed/>
    <w:tblPr>
      <w:tblInd w:w="0" w:type="dxa"/>
      <w:tblCellMar>
        <w:top w:w="0" w:type="dxa"/>
        <w:left w:w="108" w:type="dxa"/>
        <w:bottom w:w="0" w:type="dxa"/>
        <w:right w:w="108" w:type="dxa"/>
      </w:tblCellMar>
    </w:tblPr>
  </w:style>
  <w:style w:type="numbering" w:default="1" w:styleId="94131a0b-580c-4f71-a8fe-870006a22f47">
    <w:name w:val="No List"/>
    <w:uiPriority w:val="99"/>
    <w:semiHidden/>
    <w:unhideWhenUsed/>
  </w:style>
  <w:style w:type="paragraph" w:customStyle="1" w:styleId="9120026e-eadb-4166-8ee8-46a42437a7cb">
    <w:name w:val="石墨文档正文"/>
    <w:qFormat/>
    <w:rPr>
      <w:szCs w:val="22"/>
    </w:rPr>
  </w:style>
  <w:style w:type="paragraph" w:customStyle="1" w:styleId="f9425733-6323-459c-8ee5-cbab3fac966d">
    <w:name w:val="石墨文档副标题"/>
    <w:qFormat/>
    <w:rPr>
      <w:color w:val="888888"/>
      <w:sz w:val="48"/>
      <w:szCs w:val="48"/>
    </w:rPr>
  </w:style>
  <w:style w:type="paragraph" w:customStyle="1" w:styleId="13c63b9c-c96e-4e26-bf05-47fa0139d8e8">
    <w:name w:val="石墨文档大标题"/>
    <w:next w:val="a3"/>
    <w:uiPriority w:val="9"/>
    <w:unhideWhenUsed/>
    <w:qFormat/>
    <w:pPr>
      <w:spacing w:before="260" w:after="260"/>
      <w:outlineLvl w:val="0"/>
    </w:pPr>
    <w:rPr>
      <w:b/>
      <w:bCs/>
      <w:sz w:val="40"/>
      <w:szCs w:val="40"/>
    </w:rPr>
  </w:style>
  <w:style w:type="paragraph" w:customStyle="1" w:styleId="e0f07b0b-4310-45c8-8034-5262c05be0de">
    <w:name w:val="石墨文档中标题"/>
    <w:next w:val="a3"/>
    <w:uiPriority w:val="9"/>
    <w:unhideWhenUsed/>
    <w:qFormat/>
    <w:pPr>
      <w:spacing w:before="260" w:after="260"/>
      <w:outlineLvl w:val="1"/>
    </w:pPr>
    <w:rPr>
      <w:b/>
      <w:bCs/>
      <w:sz w:val="36"/>
      <w:szCs w:val="36"/>
    </w:rPr>
  </w:style>
  <w:style w:type="paragraph" w:customStyle="1" w:styleId="f13966a3-a748-4fdc-9c4f-682c7544e3c8">
    <w:name w:val="石墨文档小标题"/>
    <w:next w:val="a3"/>
    <w:uiPriority w:val="9"/>
    <w:unhideWhenUsed/>
    <w:qFormat/>
    <w:pPr>
      <w:spacing w:before="260" w:after="260"/>
      <w:outlineLvl w:val="2"/>
    </w:pPr>
    <w:rPr>
      <w:b/>
      <w:bCs/>
      <w:sz w:val="32"/>
      <w:szCs w:val="32"/>
    </w:rPr>
  </w:style>
  <w:style w:type="paragraph" w:customStyle="1" w:styleId="dbc0c6c3-f295-4de1-9b5f-1863fe8d7890">
    <w:name w:val="石墨文档标题"/>
    <w:next w:val="a3"/>
    <w:uiPriority w:val="9"/>
    <w:unhideWhenUsed/>
    <w:qFormat/>
    <w:pPr>
      <w:spacing w:before="260" w:after="260"/>
      <w:outlineLvl w:val="3"/>
    </w:pPr>
    <w:rPr>
      <w:b/>
      <w:bCs/>
      <w:sz w:val="56"/>
      <w:szCs w:val="56"/>
    </w:rPr>
  </w:style>
  <w:style w:type="paragraph" w:customStyle="1" w:styleId="d08c20a1-a3cd-4f0c-82f8-67fbb58a508c">
    <w:name w:val="石墨文档引用"/>
    <w:qFormat/>
    <w:pPr>
      <w:pBdr>
        <w:left w:val="single" w:sz="30" w:space="10" w:color="F0F0F0"/>
      </w:pBdr>
    </w:pPr>
    <w:rPr>
      <w:color w:val="ADADAD"/>
    </w:rPr>
  </w:style>
  <w:style w:type="paragraph" w:default="1" w:styleId="4412064c-8c31-4f74-8c4a-8f478006491f">
    <w:name w:val="Normal"/>
    <w:qFormat/>
    <w:pPr>
      <w:widowControl w:val="0"/>
      <w:jc w:val="both"/>
    </w:pPr>
  </w:style>
  <w:style w:type="character" w:default="1" w:styleId="3a036765-6d1f-4c32-8ee3-ddc5fa080a6c">
    <w:name w:val="Default Paragraph Font"/>
    <w:uiPriority w:val="1"/>
    <w:semiHidden/>
    <w:unhideWhenUsed/>
  </w:style>
  <w:style w:type="table" w:default="1" w:styleId="5ee833e3-844f-4886-b5d7-41e2392e8d11">
    <w:name w:val="Normal Table"/>
    <w:uiPriority w:val="99"/>
    <w:semiHidden/>
    <w:unhideWhenUsed/>
    <w:tblPr>
      <w:tblInd w:w="0" w:type="dxa"/>
      <w:tblCellMar>
        <w:top w:w="0" w:type="dxa"/>
        <w:left w:w="108" w:type="dxa"/>
        <w:bottom w:w="0" w:type="dxa"/>
        <w:right w:w="108" w:type="dxa"/>
      </w:tblCellMar>
    </w:tblPr>
  </w:style>
  <w:style w:type="numbering" w:default="1" w:styleId="4f49334f-397f-4aee-b884-889c0e7c85a8">
    <w:name w:val="No List"/>
    <w:uiPriority w:val="99"/>
    <w:semiHidden/>
    <w:unhideWhenUsed/>
  </w:style>
  <w:style w:type="paragraph" w:customStyle="1" w:styleId="10ce403f-7e9e-4bbb-953a-01aa988ad7a9">
    <w:name w:val="石墨文档正文"/>
    <w:qFormat/>
    <w:rPr>
      <w:szCs w:val="22"/>
    </w:rPr>
  </w:style>
  <w:style w:type="paragraph" w:customStyle="1" w:styleId="d188204b-e02d-4dac-abc7-c5f108914dda">
    <w:name w:val="石墨文档副标题"/>
    <w:qFormat/>
    <w:rPr>
      <w:color w:val="888888"/>
      <w:sz w:val="48"/>
      <w:szCs w:val="48"/>
    </w:rPr>
  </w:style>
  <w:style w:type="paragraph" w:customStyle="1" w:styleId="c01b913f-48ca-4892-84c9-70351c0f1403">
    <w:name w:val="石墨文档大标题"/>
    <w:next w:val="a3"/>
    <w:uiPriority w:val="9"/>
    <w:unhideWhenUsed/>
    <w:qFormat/>
    <w:pPr>
      <w:spacing w:before="260" w:after="260"/>
      <w:outlineLvl w:val="0"/>
    </w:pPr>
    <w:rPr>
      <w:b/>
      <w:bCs/>
      <w:sz w:val="40"/>
      <w:szCs w:val="40"/>
    </w:rPr>
  </w:style>
  <w:style w:type="paragraph" w:customStyle="1" w:styleId="758760df-daf2-458a-a811-1613e700c230">
    <w:name w:val="石墨文档中标题"/>
    <w:next w:val="a3"/>
    <w:uiPriority w:val="9"/>
    <w:unhideWhenUsed/>
    <w:qFormat/>
    <w:pPr>
      <w:spacing w:before="260" w:after="260"/>
      <w:outlineLvl w:val="1"/>
    </w:pPr>
    <w:rPr>
      <w:b/>
      <w:bCs/>
      <w:sz w:val="36"/>
      <w:szCs w:val="36"/>
    </w:rPr>
  </w:style>
  <w:style w:type="paragraph" w:customStyle="1" w:styleId="3e1efa9a-05da-4c73-8da3-71eda0edec27">
    <w:name w:val="石墨文档小标题"/>
    <w:next w:val="a3"/>
    <w:uiPriority w:val="9"/>
    <w:unhideWhenUsed/>
    <w:qFormat/>
    <w:pPr>
      <w:spacing w:before="260" w:after="260"/>
      <w:outlineLvl w:val="2"/>
    </w:pPr>
    <w:rPr>
      <w:b/>
      <w:bCs/>
      <w:sz w:val="32"/>
      <w:szCs w:val="32"/>
    </w:rPr>
  </w:style>
  <w:style w:type="paragraph" w:customStyle="1" w:styleId="9efa5a60-ff15-4a9e-be3d-dc9ed0ef0f83">
    <w:name w:val="石墨文档标题"/>
    <w:next w:val="a3"/>
    <w:uiPriority w:val="9"/>
    <w:unhideWhenUsed/>
    <w:qFormat/>
    <w:pPr>
      <w:spacing w:before="260" w:after="260"/>
      <w:outlineLvl w:val="3"/>
    </w:pPr>
    <w:rPr>
      <w:b/>
      <w:bCs/>
      <w:sz w:val="56"/>
      <w:szCs w:val="56"/>
    </w:rPr>
  </w:style>
  <w:style w:type="paragraph" w:customStyle="1" w:styleId="7be523a9-6f84-477a-9dcd-db645aa1fd41">
    <w:name w:val="石墨文档引用"/>
    <w:qFormat/>
    <w:pPr>
      <w:pBdr>
        <w:left w:val="single" w:sz="30" w:space="10" w:color="F0F0F0"/>
      </w:pBdr>
    </w:pPr>
    <w:rPr>
      <w:color w:val="ADADAD"/>
    </w:rPr>
  </w:style>
  <w:style w:type="paragraph" w:default="1" w:styleId="7114bb50-ba58-46c5-bd7a-dec9b1d40755">
    <w:name w:val="Normal"/>
    <w:qFormat/>
    <w:pPr>
      <w:widowControl w:val="0"/>
      <w:jc w:val="both"/>
    </w:pPr>
  </w:style>
  <w:style w:type="character" w:default="1" w:styleId="8cd8791d-01d3-4726-a619-88035829b27c">
    <w:name w:val="Default Paragraph Font"/>
    <w:uiPriority w:val="1"/>
    <w:semiHidden/>
    <w:unhideWhenUsed/>
  </w:style>
  <w:style w:type="table" w:default="1" w:styleId="91763887-a246-46cd-acd0-d1675a815acb">
    <w:name w:val="Normal Table"/>
    <w:uiPriority w:val="99"/>
    <w:semiHidden/>
    <w:unhideWhenUsed/>
    <w:tblPr>
      <w:tblInd w:w="0" w:type="dxa"/>
      <w:tblCellMar>
        <w:top w:w="0" w:type="dxa"/>
        <w:left w:w="108" w:type="dxa"/>
        <w:bottom w:w="0" w:type="dxa"/>
        <w:right w:w="108" w:type="dxa"/>
      </w:tblCellMar>
    </w:tblPr>
  </w:style>
  <w:style w:type="numbering" w:default="1" w:styleId="f7f387d6-7cf8-4e23-928c-274eeebf7b18">
    <w:name w:val="No List"/>
    <w:uiPriority w:val="99"/>
    <w:semiHidden/>
    <w:unhideWhenUsed/>
  </w:style>
  <w:style w:type="paragraph" w:customStyle="1" w:styleId="69e39d1a-2bf4-4031-94d1-a78d182b758b">
    <w:name w:val="石墨文档正文"/>
    <w:qFormat/>
    <w:rPr>
      <w:szCs w:val="22"/>
    </w:rPr>
  </w:style>
  <w:style w:type="paragraph" w:customStyle="1" w:styleId="381fadf5-0d08-438b-b8e4-cf8c6e4b53a3">
    <w:name w:val="石墨文档副标题"/>
    <w:qFormat/>
    <w:rPr>
      <w:color w:val="888888"/>
      <w:sz w:val="48"/>
      <w:szCs w:val="48"/>
    </w:rPr>
  </w:style>
  <w:style w:type="paragraph" w:customStyle="1" w:styleId="70acefa8-5567-43d5-92c6-efbf7bfba1b7">
    <w:name w:val="石墨文档大标题"/>
    <w:next w:val="a3"/>
    <w:uiPriority w:val="9"/>
    <w:unhideWhenUsed/>
    <w:qFormat/>
    <w:pPr>
      <w:spacing w:before="260" w:after="260"/>
      <w:outlineLvl w:val="0"/>
    </w:pPr>
    <w:rPr>
      <w:b/>
      <w:bCs/>
      <w:sz w:val="40"/>
      <w:szCs w:val="40"/>
    </w:rPr>
  </w:style>
  <w:style w:type="paragraph" w:customStyle="1" w:styleId="094f6023-ff21-4464-989f-70c49fb1ebee">
    <w:name w:val="石墨文档中标题"/>
    <w:next w:val="a3"/>
    <w:uiPriority w:val="9"/>
    <w:unhideWhenUsed/>
    <w:qFormat/>
    <w:pPr>
      <w:spacing w:before="260" w:after="260"/>
      <w:outlineLvl w:val="1"/>
    </w:pPr>
    <w:rPr>
      <w:b/>
      <w:bCs/>
      <w:sz w:val="36"/>
      <w:szCs w:val="36"/>
    </w:rPr>
  </w:style>
  <w:style w:type="paragraph" w:customStyle="1" w:styleId="c440d723-59e9-473b-997d-b78f35b0161b">
    <w:name w:val="石墨文档小标题"/>
    <w:next w:val="a3"/>
    <w:uiPriority w:val="9"/>
    <w:unhideWhenUsed/>
    <w:qFormat/>
    <w:pPr>
      <w:spacing w:before="260" w:after="260"/>
      <w:outlineLvl w:val="2"/>
    </w:pPr>
    <w:rPr>
      <w:b/>
      <w:bCs/>
      <w:sz w:val="32"/>
      <w:szCs w:val="32"/>
    </w:rPr>
  </w:style>
  <w:style w:type="paragraph" w:customStyle="1" w:styleId="848fc2bc-e841-40e9-8425-330c0c1f1e56">
    <w:name w:val="石墨文档标题"/>
    <w:next w:val="a3"/>
    <w:uiPriority w:val="9"/>
    <w:unhideWhenUsed/>
    <w:qFormat/>
    <w:pPr>
      <w:spacing w:before="260" w:after="260"/>
      <w:outlineLvl w:val="3"/>
    </w:pPr>
    <w:rPr>
      <w:b/>
      <w:bCs/>
      <w:sz w:val="56"/>
      <w:szCs w:val="56"/>
    </w:rPr>
  </w:style>
  <w:style w:type="paragraph" w:customStyle="1" w:styleId="70bf5242-e3a9-4e73-b38e-2c60ce728251">
    <w:name w:val="石墨文档引用"/>
    <w:qFormat/>
    <w:pPr>
      <w:pBdr>
        <w:left w:val="single" w:sz="30" w:space="10" w:color="F0F0F0"/>
      </w:pBdr>
    </w:pPr>
    <w:rPr>
      <w:color w:val="ADADAD"/>
    </w:rPr>
  </w:style>
  <w:style w:type="paragraph" w:default="1" w:styleId="84dbc9a0-9099-4f5d-a2fc-ad4e8747dc90">
    <w:name w:val="Normal"/>
    <w:qFormat/>
    <w:pPr>
      <w:widowControl w:val="0"/>
      <w:jc w:val="both"/>
    </w:pPr>
  </w:style>
  <w:style w:type="character" w:default="1" w:styleId="f999ba2c-613e-4437-bd18-3fff2f0d2d86">
    <w:name w:val="Default Paragraph Font"/>
    <w:uiPriority w:val="1"/>
    <w:semiHidden/>
    <w:unhideWhenUsed/>
  </w:style>
  <w:style w:type="table" w:default="1" w:styleId="255129c4-a0c7-40db-aaa9-6299b2bbfe41">
    <w:name w:val="Normal Table"/>
    <w:uiPriority w:val="99"/>
    <w:semiHidden/>
    <w:unhideWhenUsed/>
    <w:tblPr>
      <w:tblInd w:w="0" w:type="dxa"/>
      <w:tblCellMar>
        <w:top w:w="0" w:type="dxa"/>
        <w:left w:w="108" w:type="dxa"/>
        <w:bottom w:w="0" w:type="dxa"/>
        <w:right w:w="108" w:type="dxa"/>
      </w:tblCellMar>
    </w:tblPr>
  </w:style>
  <w:style w:type="numbering" w:default="1" w:styleId="a1ce1e3d-4d88-4dce-8c4c-d11e8317e3fa">
    <w:name w:val="No List"/>
    <w:uiPriority w:val="99"/>
    <w:semiHidden/>
    <w:unhideWhenUsed/>
  </w:style>
  <w:style w:type="paragraph" w:customStyle="1" w:styleId="84a97d37-839c-40dd-b1c2-15e2fa1bfe28">
    <w:name w:val="石墨文档正文"/>
    <w:qFormat/>
    <w:rPr>
      <w:szCs w:val="22"/>
    </w:rPr>
  </w:style>
  <w:style w:type="paragraph" w:customStyle="1" w:styleId="28056d24-fe5a-4ff6-8e37-4a35da091cb6">
    <w:name w:val="石墨文档副标题"/>
    <w:qFormat/>
    <w:rPr>
      <w:color w:val="888888"/>
      <w:sz w:val="48"/>
      <w:szCs w:val="48"/>
    </w:rPr>
  </w:style>
  <w:style w:type="paragraph" w:customStyle="1" w:styleId="9bf6f81c-378a-4e8c-ad06-3849fe0fdfe4">
    <w:name w:val="石墨文档大标题"/>
    <w:next w:val="a3"/>
    <w:uiPriority w:val="9"/>
    <w:unhideWhenUsed/>
    <w:qFormat/>
    <w:pPr>
      <w:spacing w:before="260" w:after="260"/>
      <w:outlineLvl w:val="0"/>
    </w:pPr>
    <w:rPr>
      <w:b/>
      <w:bCs/>
      <w:sz w:val="40"/>
      <w:szCs w:val="40"/>
    </w:rPr>
  </w:style>
  <w:style w:type="paragraph" w:customStyle="1" w:styleId="6d1b22c4-5aff-4fdb-a057-0c651c9e4e1a">
    <w:name w:val="石墨文档中标题"/>
    <w:next w:val="a3"/>
    <w:uiPriority w:val="9"/>
    <w:unhideWhenUsed/>
    <w:qFormat/>
    <w:pPr>
      <w:spacing w:before="260" w:after="260"/>
      <w:outlineLvl w:val="1"/>
    </w:pPr>
    <w:rPr>
      <w:b/>
      <w:bCs/>
      <w:sz w:val="36"/>
      <w:szCs w:val="36"/>
    </w:rPr>
  </w:style>
  <w:style w:type="paragraph" w:customStyle="1" w:styleId="cf958bc6-c089-4747-8528-5988b7d94c7f">
    <w:name w:val="石墨文档小标题"/>
    <w:next w:val="a3"/>
    <w:uiPriority w:val="9"/>
    <w:unhideWhenUsed/>
    <w:qFormat/>
    <w:pPr>
      <w:spacing w:before="260" w:after="260"/>
      <w:outlineLvl w:val="2"/>
    </w:pPr>
    <w:rPr>
      <w:b/>
      <w:bCs/>
      <w:sz w:val="32"/>
      <w:szCs w:val="32"/>
    </w:rPr>
  </w:style>
  <w:style w:type="paragraph" w:customStyle="1" w:styleId="eea9098f-f7ab-4abf-995f-ee4319c91ab5">
    <w:name w:val="石墨文档标题"/>
    <w:next w:val="a3"/>
    <w:uiPriority w:val="9"/>
    <w:unhideWhenUsed/>
    <w:qFormat/>
    <w:pPr>
      <w:spacing w:before="260" w:after="260"/>
      <w:outlineLvl w:val="3"/>
    </w:pPr>
    <w:rPr>
      <w:b/>
      <w:bCs/>
      <w:sz w:val="56"/>
      <w:szCs w:val="56"/>
    </w:rPr>
  </w:style>
  <w:style w:type="paragraph" w:customStyle="1" w:styleId="4240997a-9e05-4f50-bc5f-3766d2f4333d">
    <w:name w:val="石墨文档引用"/>
    <w:qFormat/>
    <w:pPr>
      <w:pBdr>
        <w:left w:val="single" w:sz="30" w:space="10" w:color="F0F0F0"/>
      </w:pBdr>
    </w:pPr>
    <w:rPr>
      <w:color w:val="ADADAD"/>
    </w:rPr>
  </w:style>
  <w:style w:type="paragraph" w:default="1" w:styleId="2d524797-611a-4f6b-a517-f424c6a0780e">
    <w:name w:val="Normal"/>
    <w:qFormat/>
    <w:pPr>
      <w:widowControl w:val="0"/>
      <w:jc w:val="both"/>
    </w:pPr>
  </w:style>
  <w:style w:type="character" w:default="1" w:styleId="5c59ffb6-6d52-467e-9564-997d860d8555">
    <w:name w:val="Default Paragraph Font"/>
    <w:uiPriority w:val="1"/>
    <w:semiHidden/>
    <w:unhideWhenUsed/>
  </w:style>
  <w:style w:type="table" w:default="1" w:styleId="23985f5e-4828-4d4b-9688-1e4bede395ef">
    <w:name w:val="Normal Table"/>
    <w:uiPriority w:val="99"/>
    <w:semiHidden/>
    <w:unhideWhenUsed/>
    <w:tblPr>
      <w:tblInd w:w="0" w:type="dxa"/>
      <w:tblCellMar>
        <w:top w:w="0" w:type="dxa"/>
        <w:left w:w="108" w:type="dxa"/>
        <w:bottom w:w="0" w:type="dxa"/>
        <w:right w:w="108" w:type="dxa"/>
      </w:tblCellMar>
    </w:tblPr>
  </w:style>
  <w:style w:type="numbering" w:default="1" w:styleId="74f897d9-4741-4baf-a5e7-dae7b60556c4">
    <w:name w:val="No List"/>
    <w:uiPriority w:val="99"/>
    <w:semiHidden/>
    <w:unhideWhenUsed/>
  </w:style>
  <w:style w:type="paragraph" w:customStyle="1" w:styleId="61b23970-3271-43ac-a1b4-d2f65ac48244">
    <w:name w:val="石墨文档正文"/>
    <w:qFormat/>
    <w:rPr>
      <w:szCs w:val="22"/>
    </w:rPr>
  </w:style>
  <w:style w:type="paragraph" w:customStyle="1" w:styleId="036b92ac-0bb2-46ff-8afe-8e1fb8a4c809">
    <w:name w:val="石墨文档副标题"/>
    <w:qFormat/>
    <w:rPr>
      <w:color w:val="888888"/>
      <w:sz w:val="48"/>
      <w:szCs w:val="48"/>
    </w:rPr>
  </w:style>
  <w:style w:type="paragraph" w:customStyle="1" w:styleId="01483f83-ebf1-48ca-b32c-093ec1978c10">
    <w:name w:val="石墨文档大标题"/>
    <w:next w:val="a3"/>
    <w:uiPriority w:val="9"/>
    <w:unhideWhenUsed/>
    <w:qFormat/>
    <w:pPr>
      <w:spacing w:before="260" w:after="260"/>
      <w:outlineLvl w:val="0"/>
    </w:pPr>
    <w:rPr>
      <w:b/>
      <w:bCs/>
      <w:sz w:val="40"/>
      <w:szCs w:val="40"/>
    </w:rPr>
  </w:style>
  <w:style w:type="paragraph" w:customStyle="1" w:styleId="fc5fe2c9-e061-45b6-9c44-efe3ce121f37">
    <w:name w:val="石墨文档中标题"/>
    <w:next w:val="a3"/>
    <w:uiPriority w:val="9"/>
    <w:unhideWhenUsed/>
    <w:qFormat/>
    <w:pPr>
      <w:spacing w:before="260" w:after="260"/>
      <w:outlineLvl w:val="1"/>
    </w:pPr>
    <w:rPr>
      <w:b/>
      <w:bCs/>
      <w:sz w:val="36"/>
      <w:szCs w:val="36"/>
    </w:rPr>
  </w:style>
  <w:style w:type="paragraph" w:customStyle="1" w:styleId="820c9f37-44a7-4af4-a0a0-47dd27f05cd5">
    <w:name w:val="石墨文档小标题"/>
    <w:next w:val="a3"/>
    <w:uiPriority w:val="9"/>
    <w:unhideWhenUsed/>
    <w:qFormat/>
    <w:pPr>
      <w:spacing w:before="260" w:after="260"/>
      <w:outlineLvl w:val="2"/>
    </w:pPr>
    <w:rPr>
      <w:b/>
      <w:bCs/>
      <w:sz w:val="32"/>
      <w:szCs w:val="32"/>
    </w:rPr>
  </w:style>
  <w:style w:type="paragraph" w:customStyle="1" w:styleId="c7b51112-fb95-489c-90d4-1fabecb08d95">
    <w:name w:val="石墨文档标题"/>
    <w:next w:val="a3"/>
    <w:uiPriority w:val="9"/>
    <w:unhideWhenUsed/>
    <w:qFormat/>
    <w:pPr>
      <w:spacing w:before="260" w:after="260"/>
      <w:outlineLvl w:val="3"/>
    </w:pPr>
    <w:rPr>
      <w:b/>
      <w:bCs/>
      <w:sz w:val="56"/>
      <w:szCs w:val="56"/>
    </w:rPr>
  </w:style>
  <w:style w:type="paragraph" w:customStyle="1" w:styleId="7473214f-1840-4fe6-b87f-125be4286f0c">
    <w:name w:val="石墨文档引用"/>
    <w:qFormat/>
    <w:pPr>
      <w:pBdr>
        <w:left w:val="single" w:sz="30" w:space="10" w:color="F0F0F0"/>
      </w:pBdr>
    </w:pPr>
    <w:rPr>
      <w:color w:val="ADADAD"/>
    </w:rPr>
  </w:style>
  <w:style w:type="paragraph" w:default="1" w:styleId="b6b1870a-5d60-4503-bf83-f51d55d1a366">
    <w:name w:val="Normal"/>
    <w:qFormat/>
    <w:pPr>
      <w:widowControl w:val="0"/>
      <w:jc w:val="both"/>
    </w:pPr>
  </w:style>
  <w:style w:type="character" w:default="1" w:styleId="1d9fce58-1d8a-4d3a-8366-d2d1b1c4150a">
    <w:name w:val="Default Paragraph Font"/>
    <w:uiPriority w:val="1"/>
    <w:semiHidden/>
    <w:unhideWhenUsed/>
  </w:style>
  <w:style w:type="table" w:default="1" w:styleId="d282eae7-4120-4ee5-afa1-49ae614e5009">
    <w:name w:val="Normal Table"/>
    <w:uiPriority w:val="99"/>
    <w:semiHidden/>
    <w:unhideWhenUsed/>
    <w:tblPr>
      <w:tblInd w:w="0" w:type="dxa"/>
      <w:tblCellMar>
        <w:top w:w="0" w:type="dxa"/>
        <w:left w:w="108" w:type="dxa"/>
        <w:bottom w:w="0" w:type="dxa"/>
        <w:right w:w="108" w:type="dxa"/>
      </w:tblCellMar>
    </w:tblPr>
  </w:style>
  <w:style w:type="numbering" w:default="1" w:styleId="f38428f0-bcd7-406d-8e1f-b2a7ce794fd7">
    <w:name w:val="No List"/>
    <w:uiPriority w:val="99"/>
    <w:semiHidden/>
    <w:unhideWhenUsed/>
  </w:style>
  <w:style w:type="paragraph" w:customStyle="1" w:styleId="e701b231-057b-49f1-83e3-3be2d54ff9d8">
    <w:name w:val="石墨文档正文"/>
    <w:qFormat/>
    <w:rPr>
      <w:szCs w:val="22"/>
    </w:rPr>
  </w:style>
  <w:style w:type="paragraph" w:customStyle="1" w:styleId="6834b470-a8f5-4287-9098-9ccbd48d2158">
    <w:name w:val="石墨文档副标题"/>
    <w:qFormat/>
    <w:rPr>
      <w:color w:val="888888"/>
      <w:sz w:val="48"/>
      <w:szCs w:val="48"/>
    </w:rPr>
  </w:style>
  <w:style w:type="paragraph" w:customStyle="1" w:styleId="fd80aae0-ae4b-427c-b916-4ca1847d77f0">
    <w:name w:val="石墨文档大标题"/>
    <w:next w:val="a3"/>
    <w:uiPriority w:val="9"/>
    <w:unhideWhenUsed/>
    <w:qFormat/>
    <w:pPr>
      <w:spacing w:before="260" w:after="260"/>
      <w:outlineLvl w:val="0"/>
    </w:pPr>
    <w:rPr>
      <w:b/>
      <w:bCs/>
      <w:sz w:val="40"/>
      <w:szCs w:val="40"/>
    </w:rPr>
  </w:style>
  <w:style w:type="paragraph" w:customStyle="1" w:styleId="8885687f-e3b1-41b3-b4f3-ce0db7e23642">
    <w:name w:val="石墨文档中标题"/>
    <w:next w:val="a3"/>
    <w:uiPriority w:val="9"/>
    <w:unhideWhenUsed/>
    <w:qFormat/>
    <w:pPr>
      <w:spacing w:before="260" w:after="260"/>
      <w:outlineLvl w:val="1"/>
    </w:pPr>
    <w:rPr>
      <w:b/>
      <w:bCs/>
      <w:sz w:val="36"/>
      <w:szCs w:val="36"/>
    </w:rPr>
  </w:style>
  <w:style w:type="paragraph" w:customStyle="1" w:styleId="ecac3b9e-31df-42a3-b409-4006f3ff48a4">
    <w:name w:val="石墨文档小标题"/>
    <w:next w:val="a3"/>
    <w:uiPriority w:val="9"/>
    <w:unhideWhenUsed/>
    <w:qFormat/>
    <w:pPr>
      <w:spacing w:before="260" w:after="260"/>
      <w:outlineLvl w:val="2"/>
    </w:pPr>
    <w:rPr>
      <w:b/>
      <w:bCs/>
      <w:sz w:val="32"/>
      <w:szCs w:val="32"/>
    </w:rPr>
  </w:style>
  <w:style w:type="paragraph" w:customStyle="1" w:styleId="954d64fc-b15b-4aa1-8729-f45e09a71e12">
    <w:name w:val="石墨文档标题"/>
    <w:next w:val="a3"/>
    <w:uiPriority w:val="9"/>
    <w:unhideWhenUsed/>
    <w:qFormat/>
    <w:pPr>
      <w:spacing w:before="260" w:after="260"/>
      <w:outlineLvl w:val="3"/>
    </w:pPr>
    <w:rPr>
      <w:b/>
      <w:bCs/>
      <w:sz w:val="56"/>
      <w:szCs w:val="56"/>
    </w:rPr>
  </w:style>
  <w:style w:type="paragraph" w:customStyle="1" w:styleId="69842069-7939-428d-b483-121f36c235cc">
    <w:name w:val="石墨文档引用"/>
    <w:qFormat/>
    <w:pPr>
      <w:pBdr>
        <w:left w:val="single" w:sz="30" w:space="10" w:color="F0F0F0"/>
      </w:pBdr>
    </w:pPr>
    <w:rPr>
      <w:color w:val="ADADAD"/>
    </w:rPr>
  </w:style>
  <w:style w:type="paragraph" w:default="1" w:styleId="24bf3bb9-1cac-43cc-afec-61eb53d5527f">
    <w:name w:val="Normal"/>
    <w:qFormat/>
    <w:pPr>
      <w:widowControl w:val="0"/>
      <w:jc w:val="both"/>
    </w:pPr>
  </w:style>
  <w:style w:type="character" w:default="1" w:styleId="52f914df-4d82-4549-82e3-3b52464fb76e">
    <w:name w:val="Default Paragraph Font"/>
    <w:uiPriority w:val="1"/>
    <w:semiHidden/>
    <w:unhideWhenUsed/>
  </w:style>
  <w:style w:type="table" w:default="1" w:styleId="1672fe3c-8e05-47ee-b43c-82b96692f695">
    <w:name w:val="Normal Table"/>
    <w:uiPriority w:val="99"/>
    <w:semiHidden/>
    <w:unhideWhenUsed/>
    <w:tblPr>
      <w:tblInd w:w="0" w:type="dxa"/>
      <w:tblCellMar>
        <w:top w:w="0" w:type="dxa"/>
        <w:left w:w="108" w:type="dxa"/>
        <w:bottom w:w="0" w:type="dxa"/>
        <w:right w:w="108" w:type="dxa"/>
      </w:tblCellMar>
    </w:tblPr>
  </w:style>
  <w:style w:type="numbering" w:default="1" w:styleId="2c013101-22fd-447d-9355-de18cff7aaf8">
    <w:name w:val="No List"/>
    <w:uiPriority w:val="99"/>
    <w:semiHidden/>
    <w:unhideWhenUsed/>
  </w:style>
  <w:style w:type="paragraph" w:customStyle="1" w:styleId="c76bb01d-90e1-43b7-b0f9-68c77c9b19a1">
    <w:name w:val="石墨文档正文"/>
    <w:qFormat/>
    <w:rPr>
      <w:szCs w:val="22"/>
    </w:rPr>
  </w:style>
  <w:style w:type="paragraph" w:customStyle="1" w:styleId="34c2ff5c-4aec-44c2-94a1-104adedd5a00">
    <w:name w:val="石墨文档副标题"/>
    <w:qFormat/>
    <w:rPr>
      <w:color w:val="888888"/>
      <w:sz w:val="48"/>
      <w:szCs w:val="48"/>
    </w:rPr>
  </w:style>
  <w:style w:type="paragraph" w:customStyle="1" w:styleId="e3853664-95f4-4e20-91d3-229cd17e78c6">
    <w:name w:val="石墨文档大标题"/>
    <w:next w:val="a3"/>
    <w:uiPriority w:val="9"/>
    <w:unhideWhenUsed/>
    <w:qFormat/>
    <w:pPr>
      <w:spacing w:before="260" w:after="260"/>
      <w:outlineLvl w:val="0"/>
    </w:pPr>
    <w:rPr>
      <w:b/>
      <w:bCs/>
      <w:sz w:val="40"/>
      <w:szCs w:val="40"/>
    </w:rPr>
  </w:style>
  <w:style w:type="paragraph" w:customStyle="1" w:styleId="8c65c35f-03cf-4466-b2b1-c889d9ee8284">
    <w:name w:val="石墨文档中标题"/>
    <w:next w:val="a3"/>
    <w:uiPriority w:val="9"/>
    <w:unhideWhenUsed/>
    <w:qFormat/>
    <w:pPr>
      <w:spacing w:before="260" w:after="260"/>
      <w:outlineLvl w:val="1"/>
    </w:pPr>
    <w:rPr>
      <w:b/>
      <w:bCs/>
      <w:sz w:val="36"/>
      <w:szCs w:val="36"/>
    </w:rPr>
  </w:style>
  <w:style w:type="paragraph" w:customStyle="1" w:styleId="73bbc6bd-f7b0-4c2f-a260-00d6f76956a9">
    <w:name w:val="石墨文档小标题"/>
    <w:next w:val="a3"/>
    <w:uiPriority w:val="9"/>
    <w:unhideWhenUsed/>
    <w:qFormat/>
    <w:pPr>
      <w:spacing w:before="260" w:after="260"/>
      <w:outlineLvl w:val="2"/>
    </w:pPr>
    <w:rPr>
      <w:b/>
      <w:bCs/>
      <w:sz w:val="32"/>
      <w:szCs w:val="32"/>
    </w:rPr>
  </w:style>
  <w:style w:type="paragraph" w:customStyle="1" w:styleId="04eff9d5-18d5-437a-a9ca-b5322641dd34">
    <w:name w:val="石墨文档标题"/>
    <w:next w:val="a3"/>
    <w:uiPriority w:val="9"/>
    <w:unhideWhenUsed/>
    <w:qFormat/>
    <w:pPr>
      <w:spacing w:before="260" w:after="260"/>
      <w:outlineLvl w:val="3"/>
    </w:pPr>
    <w:rPr>
      <w:b/>
      <w:bCs/>
      <w:sz w:val="56"/>
      <w:szCs w:val="56"/>
    </w:rPr>
  </w:style>
  <w:style w:type="paragraph" w:customStyle="1" w:styleId="ae200534-f341-41c5-98ca-ff9a68884aa2">
    <w:name w:val="石墨文档引用"/>
    <w:qFormat/>
    <w:pPr>
      <w:pBdr>
        <w:left w:val="single" w:sz="30" w:space="10" w:color="F0F0F0"/>
      </w:pBdr>
    </w:pPr>
    <w:rPr>
      <w:color w:val="ADADAD"/>
    </w:rPr>
  </w:style>
  <w:style w:type="paragraph" w:default="1" w:styleId="c96add43-1e91-496b-b41c-7d60c9863925">
    <w:name w:val="Normal"/>
    <w:qFormat/>
    <w:pPr>
      <w:widowControl w:val="0"/>
      <w:jc w:val="both"/>
    </w:pPr>
  </w:style>
  <w:style w:type="character" w:default="1" w:styleId="96122908-835f-422f-a2f4-0ba7def37aab">
    <w:name w:val="Default Paragraph Font"/>
    <w:uiPriority w:val="1"/>
    <w:semiHidden/>
    <w:unhideWhenUsed/>
  </w:style>
  <w:style w:type="table" w:default="1" w:styleId="a7514368-a7af-4803-8308-7ccc2532bce4">
    <w:name w:val="Normal Table"/>
    <w:uiPriority w:val="99"/>
    <w:semiHidden/>
    <w:unhideWhenUsed/>
    <w:tblPr>
      <w:tblInd w:w="0" w:type="dxa"/>
      <w:tblCellMar>
        <w:top w:w="0" w:type="dxa"/>
        <w:left w:w="108" w:type="dxa"/>
        <w:bottom w:w="0" w:type="dxa"/>
        <w:right w:w="108" w:type="dxa"/>
      </w:tblCellMar>
    </w:tblPr>
  </w:style>
  <w:style w:type="numbering" w:default="1" w:styleId="6488621c-767f-4b73-92b0-894db35fc94b">
    <w:name w:val="No List"/>
    <w:uiPriority w:val="99"/>
    <w:semiHidden/>
    <w:unhideWhenUsed/>
  </w:style>
  <w:style w:type="paragraph" w:customStyle="1" w:styleId="dd5604d1-79e0-42a5-b36b-8962f3eccfc5">
    <w:name w:val="石墨文档正文"/>
    <w:qFormat/>
    <w:rPr>
      <w:szCs w:val="22"/>
    </w:rPr>
  </w:style>
  <w:style w:type="paragraph" w:customStyle="1" w:styleId="9010410e-ff87-4eab-bea8-1d35d5a529b9">
    <w:name w:val="石墨文档副标题"/>
    <w:qFormat/>
    <w:rPr>
      <w:color w:val="888888"/>
      <w:sz w:val="48"/>
      <w:szCs w:val="48"/>
    </w:rPr>
  </w:style>
  <w:style w:type="paragraph" w:customStyle="1" w:styleId="de91034b-eea5-432f-b5fc-8b5d10f0c4ad">
    <w:name w:val="石墨文档大标题"/>
    <w:next w:val="a3"/>
    <w:uiPriority w:val="9"/>
    <w:unhideWhenUsed/>
    <w:qFormat/>
    <w:pPr>
      <w:spacing w:before="260" w:after="260"/>
      <w:outlineLvl w:val="0"/>
    </w:pPr>
    <w:rPr>
      <w:b/>
      <w:bCs/>
      <w:sz w:val="40"/>
      <w:szCs w:val="40"/>
    </w:rPr>
  </w:style>
  <w:style w:type="paragraph" w:customStyle="1" w:styleId="1eba8c08-250d-4586-bc18-84fbd56e9939">
    <w:name w:val="石墨文档中标题"/>
    <w:next w:val="a3"/>
    <w:uiPriority w:val="9"/>
    <w:unhideWhenUsed/>
    <w:qFormat/>
    <w:pPr>
      <w:spacing w:before="260" w:after="260"/>
      <w:outlineLvl w:val="1"/>
    </w:pPr>
    <w:rPr>
      <w:b/>
      <w:bCs/>
      <w:sz w:val="36"/>
      <w:szCs w:val="36"/>
    </w:rPr>
  </w:style>
  <w:style w:type="paragraph" w:customStyle="1" w:styleId="f4e1f34f-10a6-435f-9a0d-a31b7e4c206a">
    <w:name w:val="石墨文档小标题"/>
    <w:next w:val="a3"/>
    <w:uiPriority w:val="9"/>
    <w:unhideWhenUsed/>
    <w:qFormat/>
    <w:pPr>
      <w:spacing w:before="260" w:after="260"/>
      <w:outlineLvl w:val="2"/>
    </w:pPr>
    <w:rPr>
      <w:b/>
      <w:bCs/>
      <w:sz w:val="32"/>
      <w:szCs w:val="32"/>
    </w:rPr>
  </w:style>
  <w:style w:type="paragraph" w:customStyle="1" w:styleId="31d09b26-1628-4548-b37a-ea088d64a081">
    <w:name w:val="石墨文档标题"/>
    <w:next w:val="a3"/>
    <w:uiPriority w:val="9"/>
    <w:unhideWhenUsed/>
    <w:qFormat/>
    <w:pPr>
      <w:spacing w:before="260" w:after="260"/>
      <w:outlineLvl w:val="3"/>
    </w:pPr>
    <w:rPr>
      <w:b/>
      <w:bCs/>
      <w:sz w:val="56"/>
      <w:szCs w:val="56"/>
    </w:rPr>
  </w:style>
  <w:style w:type="paragraph" w:customStyle="1" w:styleId="811b67fe-1862-4697-aa5f-daf1b8341598">
    <w:name w:val="石墨文档引用"/>
    <w:qFormat/>
    <w:pPr>
      <w:pBdr>
        <w:left w:val="single" w:sz="30" w:space="10" w:color="F0F0F0"/>
      </w:pBdr>
    </w:pPr>
    <w:rPr>
      <w:color w:val="ADADAD"/>
    </w:rPr>
  </w:style>
  <w:style w:type="paragraph" w:default="1" w:styleId="12c5b581-0d97-47c0-8c9b-963a6bbc4e7b">
    <w:name w:val="Normal"/>
    <w:qFormat/>
    <w:pPr>
      <w:widowControl w:val="0"/>
      <w:jc w:val="both"/>
    </w:pPr>
  </w:style>
  <w:style w:type="character" w:default="1" w:styleId="71d71ca7-60c6-4b00-9a62-2c59f2671e54">
    <w:name w:val="Default Paragraph Font"/>
    <w:uiPriority w:val="1"/>
    <w:semiHidden/>
    <w:unhideWhenUsed/>
  </w:style>
  <w:style w:type="table" w:default="1" w:styleId="477c48ab-5837-4bfd-9968-42553f364aba">
    <w:name w:val="Normal Table"/>
    <w:uiPriority w:val="99"/>
    <w:semiHidden/>
    <w:unhideWhenUsed/>
    <w:tblPr>
      <w:tblInd w:w="0" w:type="dxa"/>
      <w:tblCellMar>
        <w:top w:w="0" w:type="dxa"/>
        <w:left w:w="108" w:type="dxa"/>
        <w:bottom w:w="0" w:type="dxa"/>
        <w:right w:w="108" w:type="dxa"/>
      </w:tblCellMar>
    </w:tblPr>
  </w:style>
  <w:style w:type="numbering" w:default="1" w:styleId="4d8814df-12c7-4fb7-a89a-ea5a0dc83376">
    <w:name w:val="No List"/>
    <w:uiPriority w:val="99"/>
    <w:semiHidden/>
    <w:unhideWhenUsed/>
  </w:style>
  <w:style w:type="paragraph" w:customStyle="1" w:styleId="9bb8a323-f029-401a-b0c1-726b6df7a3af">
    <w:name w:val="石墨文档正文"/>
    <w:qFormat/>
    <w:rPr>
      <w:szCs w:val="22"/>
    </w:rPr>
  </w:style>
  <w:style w:type="paragraph" w:customStyle="1" w:styleId="a01985b6-f322-4327-9129-f09e5f8a6aeb">
    <w:name w:val="石墨文档副标题"/>
    <w:qFormat/>
    <w:rPr>
      <w:color w:val="888888"/>
      <w:sz w:val="48"/>
      <w:szCs w:val="48"/>
    </w:rPr>
  </w:style>
  <w:style w:type="paragraph" w:customStyle="1" w:styleId="80059cda-bcb0-4fee-8874-bc585d32f019">
    <w:name w:val="石墨文档大标题"/>
    <w:next w:val="a3"/>
    <w:uiPriority w:val="9"/>
    <w:unhideWhenUsed/>
    <w:qFormat/>
    <w:pPr>
      <w:spacing w:before="260" w:after="260"/>
      <w:outlineLvl w:val="0"/>
    </w:pPr>
    <w:rPr>
      <w:b/>
      <w:bCs/>
      <w:sz w:val="40"/>
      <w:szCs w:val="40"/>
    </w:rPr>
  </w:style>
  <w:style w:type="paragraph" w:customStyle="1" w:styleId="84085e48-e933-4a55-8b82-00ee2978c1ae">
    <w:name w:val="石墨文档中标题"/>
    <w:next w:val="a3"/>
    <w:uiPriority w:val="9"/>
    <w:unhideWhenUsed/>
    <w:qFormat/>
    <w:pPr>
      <w:spacing w:before="260" w:after="260"/>
      <w:outlineLvl w:val="1"/>
    </w:pPr>
    <w:rPr>
      <w:b/>
      <w:bCs/>
      <w:sz w:val="36"/>
      <w:szCs w:val="36"/>
    </w:rPr>
  </w:style>
  <w:style w:type="paragraph" w:customStyle="1" w:styleId="820f1218-15d5-472d-8b3f-6797b37ecaa2">
    <w:name w:val="石墨文档小标题"/>
    <w:next w:val="a3"/>
    <w:uiPriority w:val="9"/>
    <w:unhideWhenUsed/>
    <w:qFormat/>
    <w:pPr>
      <w:spacing w:before="260" w:after="260"/>
      <w:outlineLvl w:val="2"/>
    </w:pPr>
    <w:rPr>
      <w:b/>
      <w:bCs/>
      <w:sz w:val="32"/>
      <w:szCs w:val="32"/>
    </w:rPr>
  </w:style>
  <w:style w:type="paragraph" w:customStyle="1" w:styleId="c39198cd-f72a-43ea-b9b7-57785b5c51ed">
    <w:name w:val="石墨文档标题"/>
    <w:next w:val="a3"/>
    <w:uiPriority w:val="9"/>
    <w:unhideWhenUsed/>
    <w:qFormat/>
    <w:pPr>
      <w:spacing w:before="260" w:after="260"/>
      <w:outlineLvl w:val="3"/>
    </w:pPr>
    <w:rPr>
      <w:b/>
      <w:bCs/>
      <w:sz w:val="56"/>
      <w:szCs w:val="56"/>
    </w:rPr>
  </w:style>
  <w:style w:type="paragraph" w:customStyle="1" w:styleId="7473981c-3df0-4c93-8c86-86e7cea4e346">
    <w:name w:val="石墨文档引用"/>
    <w:qFormat/>
    <w:pPr>
      <w:pBdr>
        <w:left w:val="single" w:sz="30" w:space="10" w:color="F0F0F0"/>
      </w:pBdr>
    </w:pPr>
    <w:rPr>
      <w:color w:val="ADADAD"/>
    </w:rPr>
  </w:style>
  <w:style w:type="paragraph" w:default="1" w:styleId="88838523-fa54-4ad1-9142-e5af74be7e39">
    <w:name w:val="Normal"/>
    <w:qFormat/>
    <w:pPr>
      <w:widowControl w:val="0"/>
      <w:jc w:val="both"/>
    </w:pPr>
  </w:style>
  <w:style w:type="character" w:default="1" w:styleId="749434b1-a294-4d18-892f-e226ff38e858">
    <w:name w:val="Default Paragraph Font"/>
    <w:uiPriority w:val="1"/>
    <w:semiHidden/>
    <w:unhideWhenUsed/>
  </w:style>
  <w:style w:type="table" w:default="1" w:styleId="3b1bb35a-d144-4483-ae9c-cd677f93fff7">
    <w:name w:val="Normal Table"/>
    <w:uiPriority w:val="99"/>
    <w:semiHidden/>
    <w:unhideWhenUsed/>
    <w:tblPr>
      <w:tblInd w:w="0" w:type="dxa"/>
      <w:tblCellMar>
        <w:top w:w="0" w:type="dxa"/>
        <w:left w:w="108" w:type="dxa"/>
        <w:bottom w:w="0" w:type="dxa"/>
        <w:right w:w="108" w:type="dxa"/>
      </w:tblCellMar>
    </w:tblPr>
  </w:style>
  <w:style w:type="numbering" w:default="1" w:styleId="733cc038-a95e-4b0a-97da-1ea482e70fcc">
    <w:name w:val="No List"/>
    <w:uiPriority w:val="99"/>
    <w:semiHidden/>
    <w:unhideWhenUsed/>
  </w:style>
  <w:style w:type="paragraph" w:customStyle="1" w:styleId="bed03c76-b243-44c7-aabb-1558d020de6c">
    <w:name w:val="石墨文档正文"/>
    <w:qFormat/>
    <w:rPr>
      <w:szCs w:val="22"/>
    </w:rPr>
  </w:style>
  <w:style w:type="paragraph" w:customStyle="1" w:styleId="b2ce01a7-a0e8-4218-ad5d-07c023670dd7">
    <w:name w:val="石墨文档副标题"/>
    <w:qFormat/>
    <w:rPr>
      <w:color w:val="888888"/>
      <w:sz w:val="48"/>
      <w:szCs w:val="48"/>
    </w:rPr>
  </w:style>
  <w:style w:type="paragraph" w:customStyle="1" w:styleId="400cbbae-fcf2-4ef1-b27a-865c2ea6031d">
    <w:name w:val="石墨文档大标题"/>
    <w:next w:val="a3"/>
    <w:uiPriority w:val="9"/>
    <w:unhideWhenUsed/>
    <w:qFormat/>
    <w:pPr>
      <w:spacing w:before="260" w:after="260"/>
      <w:outlineLvl w:val="0"/>
    </w:pPr>
    <w:rPr>
      <w:b/>
      <w:bCs/>
      <w:sz w:val="40"/>
      <w:szCs w:val="40"/>
    </w:rPr>
  </w:style>
  <w:style w:type="paragraph" w:customStyle="1" w:styleId="e4e2bffe-1910-4e95-89fa-d43d4e20b40a">
    <w:name w:val="石墨文档中标题"/>
    <w:next w:val="a3"/>
    <w:uiPriority w:val="9"/>
    <w:unhideWhenUsed/>
    <w:qFormat/>
    <w:pPr>
      <w:spacing w:before="260" w:after="260"/>
      <w:outlineLvl w:val="1"/>
    </w:pPr>
    <w:rPr>
      <w:b/>
      <w:bCs/>
      <w:sz w:val="36"/>
      <w:szCs w:val="36"/>
    </w:rPr>
  </w:style>
  <w:style w:type="paragraph" w:customStyle="1" w:styleId="6f789eda-d054-4faf-8b6e-a57b9979f124">
    <w:name w:val="石墨文档小标题"/>
    <w:next w:val="a3"/>
    <w:uiPriority w:val="9"/>
    <w:unhideWhenUsed/>
    <w:qFormat/>
    <w:pPr>
      <w:spacing w:before="260" w:after="260"/>
      <w:outlineLvl w:val="2"/>
    </w:pPr>
    <w:rPr>
      <w:b/>
      <w:bCs/>
      <w:sz w:val="32"/>
      <w:szCs w:val="32"/>
    </w:rPr>
  </w:style>
  <w:style w:type="paragraph" w:customStyle="1" w:styleId="5ad87c27-3415-4c0d-a3b0-fafcd9bd3409">
    <w:name w:val="石墨文档标题"/>
    <w:next w:val="a3"/>
    <w:uiPriority w:val="9"/>
    <w:unhideWhenUsed/>
    <w:qFormat/>
    <w:pPr>
      <w:spacing w:before="260" w:after="260"/>
      <w:outlineLvl w:val="3"/>
    </w:pPr>
    <w:rPr>
      <w:b/>
      <w:bCs/>
      <w:sz w:val="56"/>
      <w:szCs w:val="56"/>
    </w:rPr>
  </w:style>
  <w:style w:type="paragraph" w:customStyle="1" w:styleId="3c82892a-71f4-4d4f-a9c8-b429271afec0">
    <w:name w:val="石墨文档引用"/>
    <w:qFormat/>
    <w:pPr>
      <w:pBdr>
        <w:left w:val="single" w:sz="30" w:space="10" w:color="F0F0F0"/>
      </w:pBdr>
    </w:pPr>
    <w:rPr>
      <w:color w:val="ADADAD"/>
    </w:rPr>
  </w:style>
  <w:style w:type="paragraph" w:default="1" w:styleId="e19cb191-9b3d-49d1-9bc6-2e5be42c67a1">
    <w:name w:val="Normal"/>
    <w:qFormat/>
    <w:pPr>
      <w:widowControl w:val="0"/>
      <w:jc w:val="both"/>
    </w:pPr>
  </w:style>
  <w:style w:type="character" w:default="1" w:styleId="a676fd60-acd7-4f57-8729-6ab9bd1a02f4">
    <w:name w:val="Default Paragraph Font"/>
    <w:uiPriority w:val="1"/>
    <w:semiHidden/>
    <w:unhideWhenUsed/>
  </w:style>
  <w:style w:type="table" w:default="1" w:styleId="9a0bbfbe-73a3-4331-9fa4-6818c77556f4">
    <w:name w:val="Normal Table"/>
    <w:uiPriority w:val="99"/>
    <w:semiHidden/>
    <w:unhideWhenUsed/>
    <w:tblPr>
      <w:tblInd w:w="0" w:type="dxa"/>
      <w:tblCellMar>
        <w:top w:w="0" w:type="dxa"/>
        <w:left w:w="108" w:type="dxa"/>
        <w:bottom w:w="0" w:type="dxa"/>
        <w:right w:w="108" w:type="dxa"/>
      </w:tblCellMar>
    </w:tblPr>
  </w:style>
  <w:style w:type="numbering" w:default="1" w:styleId="ff3a0249-4e02-4717-9383-04f193c006c2">
    <w:name w:val="No List"/>
    <w:uiPriority w:val="99"/>
    <w:semiHidden/>
    <w:unhideWhenUsed/>
  </w:style>
  <w:style w:type="paragraph" w:customStyle="1" w:styleId="69f71dd3-9eb4-4e44-9e98-10fba986b06b">
    <w:name w:val="石墨文档正文"/>
    <w:qFormat/>
    <w:rPr>
      <w:szCs w:val="22"/>
    </w:rPr>
  </w:style>
  <w:style w:type="paragraph" w:customStyle="1" w:styleId="e8d53a2d-15b6-4c13-b679-ed14dfdda173">
    <w:name w:val="石墨文档副标题"/>
    <w:qFormat/>
    <w:rPr>
      <w:color w:val="888888"/>
      <w:sz w:val="48"/>
      <w:szCs w:val="48"/>
    </w:rPr>
  </w:style>
  <w:style w:type="paragraph" w:customStyle="1" w:styleId="a5e76acd-103d-4635-86f9-6656e093e800">
    <w:name w:val="石墨文档大标题"/>
    <w:next w:val="a3"/>
    <w:uiPriority w:val="9"/>
    <w:unhideWhenUsed/>
    <w:qFormat/>
    <w:pPr>
      <w:spacing w:before="260" w:after="260"/>
      <w:outlineLvl w:val="0"/>
    </w:pPr>
    <w:rPr>
      <w:b/>
      <w:bCs/>
      <w:sz w:val="40"/>
      <w:szCs w:val="40"/>
    </w:rPr>
  </w:style>
  <w:style w:type="paragraph" w:customStyle="1" w:styleId="2c3a0262-b7de-41ad-80d9-90dd8104ccbd">
    <w:name w:val="石墨文档中标题"/>
    <w:next w:val="a3"/>
    <w:uiPriority w:val="9"/>
    <w:unhideWhenUsed/>
    <w:qFormat/>
    <w:pPr>
      <w:spacing w:before="260" w:after="260"/>
      <w:outlineLvl w:val="1"/>
    </w:pPr>
    <w:rPr>
      <w:b/>
      <w:bCs/>
      <w:sz w:val="36"/>
      <w:szCs w:val="36"/>
    </w:rPr>
  </w:style>
  <w:style w:type="paragraph" w:customStyle="1" w:styleId="2232dc94-4291-4e74-84eb-20f8a484559a">
    <w:name w:val="石墨文档小标题"/>
    <w:next w:val="a3"/>
    <w:uiPriority w:val="9"/>
    <w:unhideWhenUsed/>
    <w:qFormat/>
    <w:pPr>
      <w:spacing w:before="260" w:after="260"/>
      <w:outlineLvl w:val="2"/>
    </w:pPr>
    <w:rPr>
      <w:b/>
      <w:bCs/>
      <w:sz w:val="32"/>
      <w:szCs w:val="32"/>
    </w:rPr>
  </w:style>
  <w:style w:type="paragraph" w:customStyle="1" w:styleId="a06ba444-3bd3-467a-9cfd-0226a045eb3e">
    <w:name w:val="石墨文档标题"/>
    <w:next w:val="a3"/>
    <w:uiPriority w:val="9"/>
    <w:unhideWhenUsed/>
    <w:qFormat/>
    <w:pPr>
      <w:spacing w:before="260" w:after="260"/>
      <w:outlineLvl w:val="3"/>
    </w:pPr>
    <w:rPr>
      <w:b/>
      <w:bCs/>
      <w:sz w:val="56"/>
      <w:szCs w:val="56"/>
    </w:rPr>
  </w:style>
  <w:style w:type="paragraph" w:customStyle="1" w:styleId="6d937306-97cc-4a24-969c-f230e13feb38">
    <w:name w:val="石墨文档引用"/>
    <w:qFormat/>
    <w:pPr>
      <w:pBdr>
        <w:left w:val="single" w:sz="30" w:space="10" w:color="F0F0F0"/>
      </w:pBdr>
    </w:pPr>
    <w:rPr>
      <w:color w:val="ADADAD"/>
    </w:rPr>
  </w:style>
  <w:style w:type="paragraph" w:default="1" w:styleId="699c2f53-e2aa-4d03-9fa6-108ccce88ed1">
    <w:name w:val="Normal"/>
    <w:qFormat/>
    <w:pPr>
      <w:widowControl w:val="0"/>
      <w:jc w:val="both"/>
    </w:pPr>
  </w:style>
  <w:style w:type="character" w:default="1" w:styleId="0044c5a9-24bd-4268-85d0-935fa0d331d2">
    <w:name w:val="Default Paragraph Font"/>
    <w:uiPriority w:val="1"/>
    <w:semiHidden/>
    <w:unhideWhenUsed/>
  </w:style>
  <w:style w:type="table" w:default="1" w:styleId="6433ead7-c9b3-4a45-9e29-d4aade89793e">
    <w:name w:val="Normal Table"/>
    <w:uiPriority w:val="99"/>
    <w:semiHidden/>
    <w:unhideWhenUsed/>
    <w:tblPr>
      <w:tblInd w:w="0" w:type="dxa"/>
      <w:tblCellMar>
        <w:top w:w="0" w:type="dxa"/>
        <w:left w:w="108" w:type="dxa"/>
        <w:bottom w:w="0" w:type="dxa"/>
        <w:right w:w="108" w:type="dxa"/>
      </w:tblCellMar>
    </w:tblPr>
  </w:style>
  <w:style w:type="numbering" w:default="1" w:styleId="0cf88a6a-2c51-4ca7-bebc-37e057e3c395">
    <w:name w:val="No List"/>
    <w:uiPriority w:val="99"/>
    <w:semiHidden/>
    <w:unhideWhenUsed/>
  </w:style>
  <w:style w:type="paragraph" w:customStyle="1" w:styleId="5dbbdede-f893-4133-aa09-157bbe676e57">
    <w:name w:val="石墨文档正文"/>
    <w:qFormat/>
    <w:rPr>
      <w:szCs w:val="22"/>
    </w:rPr>
  </w:style>
  <w:style w:type="paragraph" w:customStyle="1" w:styleId="4ee4bebe-488a-4fe4-8664-45b1f396a27b">
    <w:name w:val="石墨文档副标题"/>
    <w:qFormat/>
    <w:rPr>
      <w:color w:val="888888"/>
      <w:sz w:val="48"/>
      <w:szCs w:val="48"/>
    </w:rPr>
  </w:style>
  <w:style w:type="paragraph" w:customStyle="1" w:styleId="1cf1d98c-989c-4ef8-a82e-ea28f70af910">
    <w:name w:val="石墨文档大标题"/>
    <w:next w:val="a3"/>
    <w:uiPriority w:val="9"/>
    <w:unhideWhenUsed/>
    <w:qFormat/>
    <w:pPr>
      <w:spacing w:before="260" w:after="260"/>
      <w:outlineLvl w:val="0"/>
    </w:pPr>
    <w:rPr>
      <w:b/>
      <w:bCs/>
      <w:sz w:val="40"/>
      <w:szCs w:val="40"/>
    </w:rPr>
  </w:style>
  <w:style w:type="paragraph" w:customStyle="1" w:styleId="da344ac8-347d-4c94-840a-35637af517c1">
    <w:name w:val="石墨文档中标题"/>
    <w:next w:val="a3"/>
    <w:uiPriority w:val="9"/>
    <w:unhideWhenUsed/>
    <w:qFormat/>
    <w:pPr>
      <w:spacing w:before="260" w:after="260"/>
      <w:outlineLvl w:val="1"/>
    </w:pPr>
    <w:rPr>
      <w:b/>
      <w:bCs/>
      <w:sz w:val="36"/>
      <w:szCs w:val="36"/>
    </w:rPr>
  </w:style>
  <w:style w:type="paragraph" w:customStyle="1" w:styleId="adb43ac1-c82c-4c87-ba2c-d2453f4cfbe9">
    <w:name w:val="石墨文档小标题"/>
    <w:next w:val="a3"/>
    <w:uiPriority w:val="9"/>
    <w:unhideWhenUsed/>
    <w:qFormat/>
    <w:pPr>
      <w:spacing w:before="260" w:after="260"/>
      <w:outlineLvl w:val="2"/>
    </w:pPr>
    <w:rPr>
      <w:b/>
      <w:bCs/>
      <w:sz w:val="32"/>
      <w:szCs w:val="32"/>
    </w:rPr>
  </w:style>
  <w:style w:type="paragraph" w:customStyle="1" w:styleId="96dbc860-d494-4208-a2f7-13aeb6f90a73">
    <w:name w:val="石墨文档标题"/>
    <w:next w:val="a3"/>
    <w:uiPriority w:val="9"/>
    <w:unhideWhenUsed/>
    <w:qFormat/>
    <w:pPr>
      <w:spacing w:before="260" w:after="260"/>
      <w:outlineLvl w:val="3"/>
    </w:pPr>
    <w:rPr>
      <w:b/>
      <w:bCs/>
      <w:sz w:val="56"/>
      <w:szCs w:val="56"/>
    </w:rPr>
  </w:style>
  <w:style w:type="paragraph" w:customStyle="1" w:styleId="2c6c01ce-a564-431b-8f4a-22bc8ef4f8db">
    <w:name w:val="石墨文档引用"/>
    <w:qFormat/>
    <w:pPr>
      <w:pBdr>
        <w:left w:val="single" w:sz="30" w:space="10" w:color="F0F0F0"/>
      </w:pBdr>
    </w:pPr>
    <w:rPr>
      <w:color w:val="ADADAD"/>
    </w:rPr>
  </w:style>
  <w:style w:type="paragraph" w:default="1" w:styleId="864042df-497c-45e1-84e7-9d6f1ce82db1">
    <w:name w:val="Normal"/>
    <w:qFormat/>
    <w:pPr>
      <w:widowControl w:val="0"/>
      <w:jc w:val="both"/>
    </w:pPr>
  </w:style>
  <w:style w:type="character" w:default="1" w:styleId="8dc06e90-ee90-4607-b070-afe5e72ffe3a">
    <w:name w:val="Default Paragraph Font"/>
    <w:uiPriority w:val="1"/>
    <w:semiHidden/>
    <w:unhideWhenUsed/>
  </w:style>
  <w:style w:type="table" w:default="1" w:styleId="d393f772-52fe-4c43-ab14-c1ca8d6efbc6">
    <w:name w:val="Normal Table"/>
    <w:uiPriority w:val="99"/>
    <w:semiHidden/>
    <w:unhideWhenUsed/>
    <w:tblPr>
      <w:tblInd w:w="0" w:type="dxa"/>
      <w:tblCellMar>
        <w:top w:w="0" w:type="dxa"/>
        <w:left w:w="108" w:type="dxa"/>
        <w:bottom w:w="0" w:type="dxa"/>
        <w:right w:w="108" w:type="dxa"/>
      </w:tblCellMar>
    </w:tblPr>
  </w:style>
  <w:style w:type="numbering" w:default="1" w:styleId="3ba59ffd-9601-4308-9a7c-c0f4129f0710">
    <w:name w:val="No List"/>
    <w:uiPriority w:val="99"/>
    <w:semiHidden/>
    <w:unhideWhenUsed/>
  </w:style>
  <w:style w:type="paragraph" w:customStyle="1" w:styleId="4d15661f-389a-41f0-a58c-3b8258225f4a">
    <w:name w:val="石墨文档正文"/>
    <w:qFormat/>
    <w:rPr>
      <w:szCs w:val="22"/>
    </w:rPr>
  </w:style>
  <w:style w:type="paragraph" w:customStyle="1" w:styleId="fd5bb1b2-6a5e-4854-96c8-9f178faf9fcc">
    <w:name w:val="石墨文档副标题"/>
    <w:qFormat/>
    <w:rPr>
      <w:color w:val="888888"/>
      <w:sz w:val="48"/>
      <w:szCs w:val="48"/>
    </w:rPr>
  </w:style>
  <w:style w:type="paragraph" w:customStyle="1" w:styleId="c8e4a420-d8cc-491f-aa86-3e6c2fbd6cc0">
    <w:name w:val="石墨文档大标题"/>
    <w:next w:val="a3"/>
    <w:uiPriority w:val="9"/>
    <w:unhideWhenUsed/>
    <w:qFormat/>
    <w:pPr>
      <w:spacing w:before="260" w:after="260"/>
      <w:outlineLvl w:val="0"/>
    </w:pPr>
    <w:rPr>
      <w:b/>
      <w:bCs/>
      <w:sz w:val="40"/>
      <w:szCs w:val="40"/>
    </w:rPr>
  </w:style>
  <w:style w:type="paragraph" w:customStyle="1" w:styleId="c3dbc1b8-bfb1-49f2-acb2-b8738720c0ca">
    <w:name w:val="石墨文档中标题"/>
    <w:next w:val="a3"/>
    <w:uiPriority w:val="9"/>
    <w:unhideWhenUsed/>
    <w:qFormat/>
    <w:pPr>
      <w:spacing w:before="260" w:after="260"/>
      <w:outlineLvl w:val="1"/>
    </w:pPr>
    <w:rPr>
      <w:b/>
      <w:bCs/>
      <w:sz w:val="36"/>
      <w:szCs w:val="36"/>
    </w:rPr>
  </w:style>
  <w:style w:type="paragraph" w:customStyle="1" w:styleId="bb3c5377-6fe5-4ba1-808b-9b859c9b8233">
    <w:name w:val="石墨文档小标题"/>
    <w:next w:val="a3"/>
    <w:uiPriority w:val="9"/>
    <w:unhideWhenUsed/>
    <w:qFormat/>
    <w:pPr>
      <w:spacing w:before="260" w:after="260"/>
      <w:outlineLvl w:val="2"/>
    </w:pPr>
    <w:rPr>
      <w:b/>
      <w:bCs/>
      <w:sz w:val="32"/>
      <w:szCs w:val="32"/>
    </w:rPr>
  </w:style>
  <w:style w:type="paragraph" w:customStyle="1" w:styleId="6eebff79-10cb-465b-8e54-15f42f1f00e7">
    <w:name w:val="石墨文档标题"/>
    <w:next w:val="a3"/>
    <w:uiPriority w:val="9"/>
    <w:unhideWhenUsed/>
    <w:qFormat/>
    <w:pPr>
      <w:spacing w:before="260" w:after="260"/>
      <w:outlineLvl w:val="3"/>
    </w:pPr>
    <w:rPr>
      <w:b/>
      <w:bCs/>
      <w:sz w:val="56"/>
      <w:szCs w:val="56"/>
    </w:rPr>
  </w:style>
  <w:style w:type="paragraph" w:customStyle="1" w:styleId="8ed5a036-9a47-4a38-8a2b-692e0f57d5bf">
    <w:name w:val="石墨文档引用"/>
    <w:qFormat/>
    <w:pPr>
      <w:pBdr>
        <w:left w:val="single" w:sz="30" w:space="10" w:color="F0F0F0"/>
      </w:pBdr>
    </w:pPr>
    <w:rPr>
      <w:color w:val="ADADAD"/>
    </w:rPr>
  </w:style>
  <w:style w:type="paragraph" w:default="1" w:styleId="270d65a2-e6d0-4063-b0fb-4c2e850c417c">
    <w:name w:val="Normal"/>
    <w:qFormat/>
    <w:pPr>
      <w:widowControl w:val="0"/>
      <w:jc w:val="both"/>
    </w:pPr>
  </w:style>
  <w:style w:type="character" w:default="1" w:styleId="6a802114-8fba-4b90-954b-ebe790f7aab3">
    <w:name w:val="Default Paragraph Font"/>
    <w:uiPriority w:val="1"/>
    <w:semiHidden/>
    <w:unhideWhenUsed/>
  </w:style>
  <w:style w:type="table" w:default="1" w:styleId="04453d03-d324-4c03-aac1-6e8e52832503">
    <w:name w:val="Normal Table"/>
    <w:uiPriority w:val="99"/>
    <w:semiHidden/>
    <w:unhideWhenUsed/>
    <w:tblPr>
      <w:tblInd w:w="0" w:type="dxa"/>
      <w:tblCellMar>
        <w:top w:w="0" w:type="dxa"/>
        <w:left w:w="108" w:type="dxa"/>
        <w:bottom w:w="0" w:type="dxa"/>
        <w:right w:w="108" w:type="dxa"/>
      </w:tblCellMar>
    </w:tblPr>
  </w:style>
  <w:style w:type="numbering" w:default="1" w:styleId="08f08c53-854d-42b4-855a-dd9e16301e25">
    <w:name w:val="No List"/>
    <w:uiPriority w:val="99"/>
    <w:semiHidden/>
    <w:unhideWhenUsed/>
  </w:style>
  <w:style w:type="paragraph" w:customStyle="1" w:styleId="83d3427d-4aee-4878-aca8-0e7824e1a273">
    <w:name w:val="石墨文档正文"/>
    <w:qFormat/>
    <w:rPr>
      <w:szCs w:val="22"/>
    </w:rPr>
  </w:style>
  <w:style w:type="paragraph" w:customStyle="1" w:styleId="fd50799f-dac4-4da0-bee8-44f1ac83a210">
    <w:name w:val="石墨文档副标题"/>
    <w:qFormat/>
    <w:rPr>
      <w:color w:val="888888"/>
      <w:sz w:val="48"/>
      <w:szCs w:val="48"/>
    </w:rPr>
  </w:style>
  <w:style w:type="paragraph" w:customStyle="1" w:styleId="4fefabbc-2e14-4559-bda7-e177a2346bf9">
    <w:name w:val="石墨文档大标题"/>
    <w:next w:val="a3"/>
    <w:uiPriority w:val="9"/>
    <w:unhideWhenUsed/>
    <w:qFormat/>
    <w:pPr>
      <w:spacing w:before="260" w:after="260"/>
      <w:outlineLvl w:val="0"/>
    </w:pPr>
    <w:rPr>
      <w:b/>
      <w:bCs/>
      <w:sz w:val="40"/>
      <w:szCs w:val="40"/>
    </w:rPr>
  </w:style>
  <w:style w:type="paragraph" w:customStyle="1" w:styleId="a81313f6-ea60-46a1-a652-bcbaf7b91952">
    <w:name w:val="石墨文档中标题"/>
    <w:next w:val="a3"/>
    <w:uiPriority w:val="9"/>
    <w:unhideWhenUsed/>
    <w:qFormat/>
    <w:pPr>
      <w:spacing w:before="260" w:after="260"/>
      <w:outlineLvl w:val="1"/>
    </w:pPr>
    <w:rPr>
      <w:b/>
      <w:bCs/>
      <w:sz w:val="36"/>
      <w:szCs w:val="36"/>
    </w:rPr>
  </w:style>
  <w:style w:type="paragraph" w:customStyle="1" w:styleId="39226433-282d-4787-9b5b-5803d7c3a242">
    <w:name w:val="石墨文档小标题"/>
    <w:next w:val="a3"/>
    <w:uiPriority w:val="9"/>
    <w:unhideWhenUsed/>
    <w:qFormat/>
    <w:pPr>
      <w:spacing w:before="260" w:after="260"/>
      <w:outlineLvl w:val="2"/>
    </w:pPr>
    <w:rPr>
      <w:b/>
      <w:bCs/>
      <w:sz w:val="32"/>
      <w:szCs w:val="32"/>
    </w:rPr>
  </w:style>
  <w:style w:type="paragraph" w:customStyle="1" w:styleId="d73b9de1-f0f7-4305-b3d4-881b5674c107">
    <w:name w:val="石墨文档标题"/>
    <w:next w:val="a3"/>
    <w:uiPriority w:val="9"/>
    <w:unhideWhenUsed/>
    <w:qFormat/>
    <w:pPr>
      <w:spacing w:before="260" w:after="260"/>
      <w:outlineLvl w:val="3"/>
    </w:pPr>
    <w:rPr>
      <w:b/>
      <w:bCs/>
      <w:sz w:val="56"/>
      <w:szCs w:val="56"/>
    </w:rPr>
  </w:style>
  <w:style w:type="paragraph" w:customStyle="1" w:styleId="29e87b5a-c6ec-477c-b542-8d5b5fe81d64">
    <w:name w:val="石墨文档引用"/>
    <w:qFormat/>
    <w:pPr>
      <w:pBdr>
        <w:left w:val="single" w:sz="30" w:space="10" w:color="F0F0F0"/>
      </w:pBdr>
    </w:pPr>
    <w:rPr>
      <w:color w:val="ADADAD"/>
    </w:rPr>
  </w:style>
  <w:style w:type="paragraph" w:default="1" w:styleId="1f78852c-cc9b-4aed-adc1-d9a6474955b1">
    <w:name w:val="Normal"/>
    <w:qFormat/>
    <w:pPr>
      <w:widowControl w:val="0"/>
      <w:jc w:val="both"/>
    </w:pPr>
  </w:style>
  <w:style w:type="character" w:default="1" w:styleId="0ce28c1b-3364-4cde-afd4-b22debe4f84f">
    <w:name w:val="Default Paragraph Font"/>
    <w:uiPriority w:val="1"/>
    <w:semiHidden/>
    <w:unhideWhenUsed/>
  </w:style>
  <w:style w:type="table" w:default="1" w:styleId="94f56791-86e8-4c05-83a9-7514f180e108">
    <w:name w:val="Normal Table"/>
    <w:uiPriority w:val="99"/>
    <w:semiHidden/>
    <w:unhideWhenUsed/>
    <w:tblPr>
      <w:tblInd w:w="0" w:type="dxa"/>
      <w:tblCellMar>
        <w:top w:w="0" w:type="dxa"/>
        <w:left w:w="108" w:type="dxa"/>
        <w:bottom w:w="0" w:type="dxa"/>
        <w:right w:w="108" w:type="dxa"/>
      </w:tblCellMar>
    </w:tblPr>
  </w:style>
  <w:style w:type="numbering" w:default="1" w:styleId="c7ba689e-b5cc-40c7-8e58-b1e9afcfe418">
    <w:name w:val="No List"/>
    <w:uiPriority w:val="99"/>
    <w:semiHidden/>
    <w:unhideWhenUsed/>
  </w:style>
  <w:style w:type="paragraph" w:customStyle="1" w:styleId="b5e82934-7809-41ed-8466-f084e746a803">
    <w:name w:val="石墨文档正文"/>
    <w:qFormat/>
    <w:rPr>
      <w:szCs w:val="22"/>
    </w:rPr>
  </w:style>
  <w:style w:type="paragraph" w:customStyle="1" w:styleId="232ac290-9608-4b63-a7e7-3a67df4b3079">
    <w:name w:val="石墨文档副标题"/>
    <w:qFormat/>
    <w:rPr>
      <w:color w:val="888888"/>
      <w:sz w:val="48"/>
      <w:szCs w:val="48"/>
    </w:rPr>
  </w:style>
  <w:style w:type="paragraph" w:customStyle="1" w:styleId="c14a2080-1661-4ef0-840a-3b6f8536cc26">
    <w:name w:val="石墨文档大标题"/>
    <w:next w:val="a3"/>
    <w:uiPriority w:val="9"/>
    <w:unhideWhenUsed/>
    <w:qFormat/>
    <w:pPr>
      <w:spacing w:before="260" w:after="260"/>
      <w:outlineLvl w:val="0"/>
    </w:pPr>
    <w:rPr>
      <w:b/>
      <w:bCs/>
      <w:sz w:val="40"/>
      <w:szCs w:val="40"/>
    </w:rPr>
  </w:style>
  <w:style w:type="paragraph" w:customStyle="1" w:styleId="32c30927-0132-4cd4-8572-1166e2a4e81f">
    <w:name w:val="石墨文档中标题"/>
    <w:next w:val="a3"/>
    <w:uiPriority w:val="9"/>
    <w:unhideWhenUsed/>
    <w:qFormat/>
    <w:pPr>
      <w:spacing w:before="260" w:after="260"/>
      <w:outlineLvl w:val="1"/>
    </w:pPr>
    <w:rPr>
      <w:b/>
      <w:bCs/>
      <w:sz w:val="36"/>
      <w:szCs w:val="36"/>
    </w:rPr>
  </w:style>
  <w:style w:type="paragraph" w:customStyle="1" w:styleId="eaa85d7f-3c8b-4df0-ab98-5ec00f838545">
    <w:name w:val="石墨文档小标题"/>
    <w:next w:val="a3"/>
    <w:uiPriority w:val="9"/>
    <w:unhideWhenUsed/>
    <w:qFormat/>
    <w:pPr>
      <w:spacing w:before="260" w:after="260"/>
      <w:outlineLvl w:val="2"/>
    </w:pPr>
    <w:rPr>
      <w:b/>
      <w:bCs/>
      <w:sz w:val="32"/>
      <w:szCs w:val="32"/>
    </w:rPr>
  </w:style>
  <w:style w:type="paragraph" w:customStyle="1" w:styleId="e8751fe0-fed9-4703-b429-ab48f9b958eb">
    <w:name w:val="石墨文档标题"/>
    <w:next w:val="a3"/>
    <w:uiPriority w:val="9"/>
    <w:unhideWhenUsed/>
    <w:qFormat/>
    <w:pPr>
      <w:spacing w:before="260" w:after="260"/>
      <w:outlineLvl w:val="3"/>
    </w:pPr>
    <w:rPr>
      <w:b/>
      <w:bCs/>
      <w:sz w:val="56"/>
      <w:szCs w:val="56"/>
    </w:rPr>
  </w:style>
  <w:style w:type="paragraph" w:customStyle="1" w:styleId="b3e1f5ac-eb28-4860-b5b7-5ad4896927c4">
    <w:name w:val="石墨文档引用"/>
    <w:qFormat/>
    <w:pPr>
      <w:pBdr>
        <w:left w:val="single" w:sz="30" w:space="10" w:color="F0F0F0"/>
      </w:pBdr>
    </w:pPr>
    <w:rPr>
      <w:color w:val="ADADAD"/>
    </w:rPr>
  </w:style>
  <w:style w:type="paragraph" w:default="1" w:styleId="5223e720-1426-464d-988e-48e963b6493c">
    <w:name w:val="Normal"/>
    <w:qFormat/>
    <w:pPr>
      <w:widowControl w:val="0"/>
      <w:jc w:val="both"/>
    </w:pPr>
  </w:style>
  <w:style w:type="character" w:default="1" w:styleId="671ca442-e610-42e9-a20e-fe0e0761c1f6">
    <w:name w:val="Default Paragraph Font"/>
    <w:uiPriority w:val="1"/>
    <w:semiHidden/>
    <w:unhideWhenUsed/>
  </w:style>
  <w:style w:type="table" w:default="1" w:styleId="548a5280-18e9-47d9-846b-2e42b988dd63">
    <w:name w:val="Normal Table"/>
    <w:uiPriority w:val="99"/>
    <w:semiHidden/>
    <w:unhideWhenUsed/>
    <w:tblPr>
      <w:tblInd w:w="0" w:type="dxa"/>
      <w:tblCellMar>
        <w:top w:w="0" w:type="dxa"/>
        <w:left w:w="108" w:type="dxa"/>
        <w:bottom w:w="0" w:type="dxa"/>
        <w:right w:w="108" w:type="dxa"/>
      </w:tblCellMar>
    </w:tblPr>
  </w:style>
  <w:style w:type="numbering" w:default="1" w:styleId="d1726d90-b853-4be0-8064-1e0d603ba40e">
    <w:name w:val="No List"/>
    <w:uiPriority w:val="99"/>
    <w:semiHidden/>
    <w:unhideWhenUsed/>
  </w:style>
  <w:style w:type="paragraph" w:customStyle="1" w:styleId="83377541-6b7b-406e-99a0-dd561873d289">
    <w:name w:val="石墨文档正文"/>
    <w:qFormat/>
    <w:rPr>
      <w:szCs w:val="22"/>
    </w:rPr>
  </w:style>
  <w:style w:type="paragraph" w:customStyle="1" w:styleId="dbd60b63-dedc-4d80-881b-1c16ffc37b48">
    <w:name w:val="石墨文档副标题"/>
    <w:qFormat/>
    <w:rPr>
      <w:color w:val="888888"/>
      <w:sz w:val="48"/>
      <w:szCs w:val="48"/>
    </w:rPr>
  </w:style>
  <w:style w:type="paragraph" w:customStyle="1" w:styleId="f7a51675-dfde-49d6-b4f5-7f018a3fda8b">
    <w:name w:val="石墨文档大标题"/>
    <w:next w:val="a3"/>
    <w:uiPriority w:val="9"/>
    <w:unhideWhenUsed/>
    <w:qFormat/>
    <w:pPr>
      <w:spacing w:before="260" w:after="260"/>
      <w:outlineLvl w:val="0"/>
    </w:pPr>
    <w:rPr>
      <w:b/>
      <w:bCs/>
      <w:sz w:val="40"/>
      <w:szCs w:val="40"/>
    </w:rPr>
  </w:style>
  <w:style w:type="paragraph" w:customStyle="1" w:styleId="23eb4f9a-f8ec-4e37-b650-1e4b48cfcd39">
    <w:name w:val="石墨文档中标题"/>
    <w:next w:val="a3"/>
    <w:uiPriority w:val="9"/>
    <w:unhideWhenUsed/>
    <w:qFormat/>
    <w:pPr>
      <w:spacing w:before="260" w:after="260"/>
      <w:outlineLvl w:val="1"/>
    </w:pPr>
    <w:rPr>
      <w:b/>
      <w:bCs/>
      <w:sz w:val="36"/>
      <w:szCs w:val="36"/>
    </w:rPr>
  </w:style>
  <w:style w:type="paragraph" w:customStyle="1" w:styleId="47ec72cc-683a-45d9-968e-c74a3e1a4b4b">
    <w:name w:val="石墨文档小标题"/>
    <w:next w:val="a3"/>
    <w:uiPriority w:val="9"/>
    <w:unhideWhenUsed/>
    <w:qFormat/>
    <w:pPr>
      <w:spacing w:before="260" w:after="260"/>
      <w:outlineLvl w:val="2"/>
    </w:pPr>
    <w:rPr>
      <w:b/>
      <w:bCs/>
      <w:sz w:val="32"/>
      <w:szCs w:val="32"/>
    </w:rPr>
  </w:style>
  <w:style w:type="paragraph" w:customStyle="1" w:styleId="4348055f-13e5-4d2d-9749-154260860408">
    <w:name w:val="石墨文档标题"/>
    <w:next w:val="a3"/>
    <w:uiPriority w:val="9"/>
    <w:unhideWhenUsed/>
    <w:qFormat/>
    <w:pPr>
      <w:spacing w:before="260" w:after="260"/>
      <w:outlineLvl w:val="3"/>
    </w:pPr>
    <w:rPr>
      <w:b/>
      <w:bCs/>
      <w:sz w:val="56"/>
      <w:szCs w:val="56"/>
    </w:rPr>
  </w:style>
  <w:style w:type="paragraph" w:customStyle="1" w:styleId="11b5c170-fb9c-4f82-b7dd-646eb113576a">
    <w:name w:val="石墨文档引用"/>
    <w:qFormat/>
    <w:pPr>
      <w:pBdr>
        <w:left w:val="single" w:sz="30" w:space="10" w:color="F0F0F0"/>
      </w:pBdr>
    </w:pPr>
    <w:rPr>
      <w:color w:val="ADADAD"/>
    </w:rPr>
  </w:style>
  <w:style w:type="paragraph" w:default="1" w:styleId="447acda7-fe35-4ecc-9b8e-37c9b55e475a">
    <w:name w:val="Normal"/>
    <w:qFormat/>
    <w:pPr>
      <w:widowControl w:val="0"/>
      <w:jc w:val="both"/>
    </w:pPr>
  </w:style>
  <w:style w:type="character" w:default="1" w:styleId="39a82273-c399-4a43-bbe4-7991d7397c7d">
    <w:name w:val="Default Paragraph Font"/>
    <w:uiPriority w:val="1"/>
    <w:semiHidden/>
    <w:unhideWhenUsed/>
  </w:style>
  <w:style w:type="table" w:default="1" w:styleId="9453eecd-f64a-448b-8b8f-50112f524da1">
    <w:name w:val="Normal Table"/>
    <w:uiPriority w:val="99"/>
    <w:semiHidden/>
    <w:unhideWhenUsed/>
    <w:tblPr>
      <w:tblInd w:w="0" w:type="dxa"/>
      <w:tblCellMar>
        <w:top w:w="0" w:type="dxa"/>
        <w:left w:w="108" w:type="dxa"/>
        <w:bottom w:w="0" w:type="dxa"/>
        <w:right w:w="108" w:type="dxa"/>
      </w:tblCellMar>
    </w:tblPr>
  </w:style>
  <w:style w:type="numbering" w:default="1" w:styleId="006023a7-12fc-46ab-b975-2159a53fb943">
    <w:name w:val="No List"/>
    <w:uiPriority w:val="99"/>
    <w:semiHidden/>
    <w:unhideWhenUsed/>
  </w:style>
  <w:style w:type="paragraph" w:customStyle="1" w:styleId="fba1aa42-8df9-45b8-9e75-e6c5cf864f7e">
    <w:name w:val="石墨文档正文"/>
    <w:qFormat/>
    <w:rPr>
      <w:szCs w:val="22"/>
    </w:rPr>
  </w:style>
  <w:style w:type="paragraph" w:customStyle="1" w:styleId="50e9dfeb-bf68-4891-88a8-b1975ff04847">
    <w:name w:val="石墨文档副标题"/>
    <w:qFormat/>
    <w:rPr>
      <w:color w:val="888888"/>
      <w:sz w:val="48"/>
      <w:szCs w:val="48"/>
    </w:rPr>
  </w:style>
  <w:style w:type="paragraph" w:customStyle="1" w:styleId="525cbd5a-c574-4efe-ac81-805e31aa86d2">
    <w:name w:val="石墨文档大标题"/>
    <w:next w:val="a3"/>
    <w:uiPriority w:val="9"/>
    <w:unhideWhenUsed/>
    <w:qFormat/>
    <w:pPr>
      <w:spacing w:before="260" w:after="260"/>
      <w:outlineLvl w:val="0"/>
    </w:pPr>
    <w:rPr>
      <w:b/>
      <w:bCs/>
      <w:sz w:val="40"/>
      <w:szCs w:val="40"/>
    </w:rPr>
  </w:style>
  <w:style w:type="paragraph" w:customStyle="1" w:styleId="801944f1-76a4-40c9-becb-f52a6f9d6c05">
    <w:name w:val="石墨文档中标题"/>
    <w:next w:val="a3"/>
    <w:uiPriority w:val="9"/>
    <w:unhideWhenUsed/>
    <w:qFormat/>
    <w:pPr>
      <w:spacing w:before="260" w:after="260"/>
      <w:outlineLvl w:val="1"/>
    </w:pPr>
    <w:rPr>
      <w:b/>
      <w:bCs/>
      <w:sz w:val="36"/>
      <w:szCs w:val="36"/>
    </w:rPr>
  </w:style>
  <w:style w:type="paragraph" w:customStyle="1" w:styleId="ffd036a2-7512-40f6-982d-920fa552e84a">
    <w:name w:val="石墨文档小标题"/>
    <w:next w:val="a3"/>
    <w:uiPriority w:val="9"/>
    <w:unhideWhenUsed/>
    <w:qFormat/>
    <w:pPr>
      <w:spacing w:before="260" w:after="260"/>
      <w:outlineLvl w:val="2"/>
    </w:pPr>
    <w:rPr>
      <w:b/>
      <w:bCs/>
      <w:sz w:val="32"/>
      <w:szCs w:val="32"/>
    </w:rPr>
  </w:style>
  <w:style w:type="paragraph" w:customStyle="1" w:styleId="38a1855a-dba3-458f-89ff-252be21ac32f">
    <w:name w:val="石墨文档标题"/>
    <w:next w:val="a3"/>
    <w:uiPriority w:val="9"/>
    <w:unhideWhenUsed/>
    <w:qFormat/>
    <w:pPr>
      <w:spacing w:before="260" w:after="260"/>
      <w:outlineLvl w:val="3"/>
    </w:pPr>
    <w:rPr>
      <w:b/>
      <w:bCs/>
      <w:sz w:val="56"/>
      <w:szCs w:val="56"/>
    </w:rPr>
  </w:style>
  <w:style w:type="paragraph" w:customStyle="1" w:styleId="4b60b634-9ae8-4e76-94b4-65e56b1cbf43">
    <w:name w:val="石墨文档引用"/>
    <w:qFormat/>
    <w:pPr>
      <w:pBdr>
        <w:left w:val="single" w:sz="30" w:space="10" w:color="F0F0F0"/>
      </w:pBdr>
    </w:pPr>
    <w:rPr>
      <w:color w:val="ADADAD"/>
    </w:rPr>
  </w:style>
  <w:style w:type="paragraph" w:default="1" w:styleId="8864dde5-bf8e-4bf6-b3b2-b8d64c66ec25">
    <w:name w:val="Normal"/>
    <w:qFormat/>
    <w:pPr>
      <w:widowControl w:val="0"/>
      <w:jc w:val="both"/>
    </w:pPr>
  </w:style>
  <w:style w:type="character" w:default="1" w:styleId="33c17a31-4948-4477-9577-b95ebb2616cd">
    <w:name w:val="Default Paragraph Font"/>
    <w:uiPriority w:val="1"/>
    <w:semiHidden/>
    <w:unhideWhenUsed/>
  </w:style>
  <w:style w:type="table" w:default="1" w:styleId="1c57518b-7a2b-469a-afec-92f10d270ad5">
    <w:name w:val="Normal Table"/>
    <w:uiPriority w:val="99"/>
    <w:semiHidden/>
    <w:unhideWhenUsed/>
    <w:tblPr>
      <w:tblInd w:w="0" w:type="dxa"/>
      <w:tblCellMar>
        <w:top w:w="0" w:type="dxa"/>
        <w:left w:w="108" w:type="dxa"/>
        <w:bottom w:w="0" w:type="dxa"/>
        <w:right w:w="108" w:type="dxa"/>
      </w:tblCellMar>
    </w:tblPr>
  </w:style>
  <w:style w:type="numbering" w:default="1" w:styleId="6a026ee1-8080-4dbe-afc8-e3154fb2602f">
    <w:name w:val="No List"/>
    <w:uiPriority w:val="99"/>
    <w:semiHidden/>
    <w:unhideWhenUsed/>
  </w:style>
  <w:style w:type="paragraph" w:customStyle="1" w:styleId="8dc460d9-a94f-4b1d-aee8-0d32c5f6a4cb">
    <w:name w:val="石墨文档正文"/>
    <w:qFormat/>
    <w:rPr>
      <w:szCs w:val="22"/>
    </w:rPr>
  </w:style>
  <w:style w:type="paragraph" w:customStyle="1" w:styleId="c936a79b-88ba-4291-912d-fef0a0fae2b9">
    <w:name w:val="石墨文档副标题"/>
    <w:qFormat/>
    <w:rPr>
      <w:color w:val="888888"/>
      <w:sz w:val="48"/>
      <w:szCs w:val="48"/>
    </w:rPr>
  </w:style>
  <w:style w:type="paragraph" w:customStyle="1" w:styleId="a0b4f3d0-26a2-492e-854e-ab6d7d884e8f">
    <w:name w:val="石墨文档大标题"/>
    <w:next w:val="a3"/>
    <w:uiPriority w:val="9"/>
    <w:unhideWhenUsed/>
    <w:qFormat/>
    <w:pPr>
      <w:spacing w:before="260" w:after="260"/>
      <w:outlineLvl w:val="0"/>
    </w:pPr>
    <w:rPr>
      <w:b/>
      <w:bCs/>
      <w:sz w:val="40"/>
      <w:szCs w:val="40"/>
    </w:rPr>
  </w:style>
  <w:style w:type="paragraph" w:customStyle="1" w:styleId="2e02926b-dff6-4282-95ea-87ecfb7f7505">
    <w:name w:val="石墨文档中标题"/>
    <w:next w:val="a3"/>
    <w:uiPriority w:val="9"/>
    <w:unhideWhenUsed/>
    <w:qFormat/>
    <w:pPr>
      <w:spacing w:before="260" w:after="260"/>
      <w:outlineLvl w:val="1"/>
    </w:pPr>
    <w:rPr>
      <w:b/>
      <w:bCs/>
      <w:sz w:val="36"/>
      <w:szCs w:val="36"/>
    </w:rPr>
  </w:style>
  <w:style w:type="paragraph" w:customStyle="1" w:styleId="8e9d3fd0-a514-4f58-8fee-239165e1f53d">
    <w:name w:val="石墨文档小标题"/>
    <w:next w:val="a3"/>
    <w:uiPriority w:val="9"/>
    <w:unhideWhenUsed/>
    <w:qFormat/>
    <w:pPr>
      <w:spacing w:before="260" w:after="260"/>
      <w:outlineLvl w:val="2"/>
    </w:pPr>
    <w:rPr>
      <w:b/>
      <w:bCs/>
      <w:sz w:val="32"/>
      <w:szCs w:val="32"/>
    </w:rPr>
  </w:style>
  <w:style w:type="paragraph" w:customStyle="1" w:styleId="1a648182-23b8-4726-ba26-249e642ad4e8">
    <w:name w:val="石墨文档标题"/>
    <w:next w:val="a3"/>
    <w:uiPriority w:val="9"/>
    <w:unhideWhenUsed/>
    <w:qFormat/>
    <w:pPr>
      <w:spacing w:before="260" w:after="260"/>
      <w:outlineLvl w:val="3"/>
    </w:pPr>
    <w:rPr>
      <w:b/>
      <w:bCs/>
      <w:sz w:val="56"/>
      <w:szCs w:val="56"/>
    </w:rPr>
  </w:style>
  <w:style w:type="paragraph" w:customStyle="1" w:styleId="f4962a57-bed3-416d-b930-a8d4f741d8e8">
    <w:name w:val="石墨文档引用"/>
    <w:qFormat/>
    <w:pPr>
      <w:pBdr>
        <w:left w:val="single" w:sz="30" w:space="10" w:color="F0F0F0"/>
      </w:pBdr>
    </w:pPr>
    <w:rPr>
      <w:color w:val="ADADAD"/>
    </w:rPr>
  </w:style>
  <w:style w:type="paragraph" w:default="1" w:styleId="3dfb0695-c48f-4e4a-909e-053e0e6ac4da">
    <w:name w:val="Normal"/>
    <w:qFormat/>
    <w:pPr>
      <w:widowControl w:val="0"/>
      <w:jc w:val="both"/>
    </w:pPr>
  </w:style>
  <w:style w:type="character" w:default="1" w:styleId="54569164-b200-4052-82bf-65c7c63c9291">
    <w:name w:val="Default Paragraph Font"/>
    <w:uiPriority w:val="1"/>
    <w:semiHidden/>
    <w:unhideWhenUsed/>
  </w:style>
  <w:style w:type="table" w:default="1" w:styleId="e792a7de-e23e-4a98-a0bf-de9c536aa5e2">
    <w:name w:val="Normal Table"/>
    <w:uiPriority w:val="99"/>
    <w:semiHidden/>
    <w:unhideWhenUsed/>
    <w:tblPr>
      <w:tblInd w:w="0" w:type="dxa"/>
      <w:tblCellMar>
        <w:top w:w="0" w:type="dxa"/>
        <w:left w:w="108" w:type="dxa"/>
        <w:bottom w:w="0" w:type="dxa"/>
        <w:right w:w="108" w:type="dxa"/>
      </w:tblCellMar>
    </w:tblPr>
  </w:style>
  <w:style w:type="numbering" w:default="1" w:styleId="257b9b96-52d8-4b97-aab2-897ef919b529">
    <w:name w:val="No List"/>
    <w:uiPriority w:val="99"/>
    <w:semiHidden/>
    <w:unhideWhenUsed/>
  </w:style>
  <w:style w:type="paragraph" w:customStyle="1" w:styleId="3f2fb0f6-bb28-4468-b580-bbbe1444e4f9">
    <w:name w:val="石墨文档正文"/>
    <w:qFormat/>
    <w:rPr>
      <w:szCs w:val="22"/>
    </w:rPr>
  </w:style>
  <w:style w:type="paragraph" w:customStyle="1" w:styleId="b44dbefc-11fa-4d5d-81d6-24d2d80784f1">
    <w:name w:val="石墨文档副标题"/>
    <w:qFormat/>
    <w:rPr>
      <w:color w:val="888888"/>
      <w:sz w:val="48"/>
      <w:szCs w:val="48"/>
    </w:rPr>
  </w:style>
  <w:style w:type="paragraph" w:customStyle="1" w:styleId="e671d0ad-f5a3-45ad-9f58-54b4d5d4fb9f">
    <w:name w:val="石墨文档大标题"/>
    <w:next w:val="a3"/>
    <w:uiPriority w:val="9"/>
    <w:unhideWhenUsed/>
    <w:qFormat/>
    <w:pPr>
      <w:spacing w:before="260" w:after="260"/>
      <w:outlineLvl w:val="0"/>
    </w:pPr>
    <w:rPr>
      <w:b/>
      <w:bCs/>
      <w:sz w:val="40"/>
      <w:szCs w:val="40"/>
    </w:rPr>
  </w:style>
  <w:style w:type="paragraph" w:customStyle="1" w:styleId="efbc824f-9352-49aa-969c-e3a510e6b66e">
    <w:name w:val="石墨文档中标题"/>
    <w:next w:val="a3"/>
    <w:uiPriority w:val="9"/>
    <w:unhideWhenUsed/>
    <w:qFormat/>
    <w:pPr>
      <w:spacing w:before="260" w:after="260"/>
      <w:outlineLvl w:val="1"/>
    </w:pPr>
    <w:rPr>
      <w:b/>
      <w:bCs/>
      <w:sz w:val="36"/>
      <w:szCs w:val="36"/>
    </w:rPr>
  </w:style>
  <w:style w:type="paragraph" w:customStyle="1" w:styleId="98554e6b-2f45-4c75-9b31-3a3bd961c314">
    <w:name w:val="石墨文档小标题"/>
    <w:next w:val="a3"/>
    <w:uiPriority w:val="9"/>
    <w:unhideWhenUsed/>
    <w:qFormat/>
    <w:pPr>
      <w:spacing w:before="260" w:after="260"/>
      <w:outlineLvl w:val="2"/>
    </w:pPr>
    <w:rPr>
      <w:b/>
      <w:bCs/>
      <w:sz w:val="32"/>
      <w:szCs w:val="32"/>
    </w:rPr>
  </w:style>
  <w:style w:type="paragraph" w:customStyle="1" w:styleId="1594d235-6dc9-4982-adbb-149923e4e97e">
    <w:name w:val="石墨文档标题"/>
    <w:next w:val="a3"/>
    <w:uiPriority w:val="9"/>
    <w:unhideWhenUsed/>
    <w:qFormat/>
    <w:pPr>
      <w:spacing w:before="260" w:after="260"/>
      <w:outlineLvl w:val="3"/>
    </w:pPr>
    <w:rPr>
      <w:b/>
      <w:bCs/>
      <w:sz w:val="56"/>
      <w:szCs w:val="56"/>
    </w:rPr>
  </w:style>
  <w:style w:type="paragraph" w:customStyle="1" w:styleId="d1ec8e51-3296-4364-9f53-b2c8d2b28ba1">
    <w:name w:val="石墨文档引用"/>
    <w:qFormat/>
    <w:pPr>
      <w:pBdr>
        <w:left w:val="single" w:sz="30" w:space="10" w:color="F0F0F0"/>
      </w:pBdr>
    </w:pPr>
    <w:rPr>
      <w:color w:val="ADADAD"/>
    </w:rPr>
  </w:style>
  <w:style w:type="paragraph" w:default="1" w:styleId="2e04d76e-410f-4615-8ad0-46943cb8c3e6">
    <w:name w:val="Normal"/>
    <w:qFormat/>
    <w:pPr>
      <w:widowControl w:val="0"/>
      <w:jc w:val="both"/>
    </w:pPr>
  </w:style>
  <w:style w:type="character" w:default="1" w:styleId="ac8454d3-711d-4b2f-96ac-9298cf6b526b">
    <w:name w:val="Default Paragraph Font"/>
    <w:uiPriority w:val="1"/>
    <w:semiHidden/>
    <w:unhideWhenUsed/>
  </w:style>
  <w:style w:type="table" w:default="1" w:styleId="a028f8db-2754-48c8-9897-d141c91aa9df">
    <w:name w:val="Normal Table"/>
    <w:uiPriority w:val="99"/>
    <w:semiHidden/>
    <w:unhideWhenUsed/>
    <w:tblPr>
      <w:tblInd w:w="0" w:type="dxa"/>
      <w:tblCellMar>
        <w:top w:w="0" w:type="dxa"/>
        <w:left w:w="108" w:type="dxa"/>
        <w:bottom w:w="0" w:type="dxa"/>
        <w:right w:w="108" w:type="dxa"/>
      </w:tblCellMar>
    </w:tblPr>
  </w:style>
  <w:style w:type="numbering" w:default="1" w:styleId="61d090e4-60d7-4535-8a1e-ccf7b55e5dfe">
    <w:name w:val="No List"/>
    <w:uiPriority w:val="99"/>
    <w:semiHidden/>
    <w:unhideWhenUsed/>
  </w:style>
  <w:style w:type="paragraph" w:customStyle="1" w:styleId="39773ca3-7c81-4ed9-a0c3-777bf89e7734">
    <w:name w:val="石墨文档正文"/>
    <w:qFormat/>
    <w:rPr>
      <w:szCs w:val="22"/>
    </w:rPr>
  </w:style>
  <w:style w:type="paragraph" w:customStyle="1" w:styleId="1060fd0f-e7f0-43f6-9822-29fc1ef1236f">
    <w:name w:val="石墨文档副标题"/>
    <w:qFormat/>
    <w:rPr>
      <w:color w:val="888888"/>
      <w:sz w:val="48"/>
      <w:szCs w:val="48"/>
    </w:rPr>
  </w:style>
  <w:style w:type="paragraph" w:customStyle="1" w:styleId="477929ca-c9bb-4ea3-a217-25d92fa3be0b">
    <w:name w:val="石墨文档大标题"/>
    <w:next w:val="a3"/>
    <w:uiPriority w:val="9"/>
    <w:unhideWhenUsed/>
    <w:qFormat/>
    <w:pPr>
      <w:spacing w:before="260" w:after="260"/>
      <w:outlineLvl w:val="0"/>
    </w:pPr>
    <w:rPr>
      <w:b/>
      <w:bCs/>
      <w:sz w:val="40"/>
      <w:szCs w:val="40"/>
    </w:rPr>
  </w:style>
  <w:style w:type="paragraph" w:customStyle="1" w:styleId="ea21631d-84cd-419b-97d9-179615202d7a">
    <w:name w:val="石墨文档中标题"/>
    <w:next w:val="a3"/>
    <w:uiPriority w:val="9"/>
    <w:unhideWhenUsed/>
    <w:qFormat/>
    <w:pPr>
      <w:spacing w:before="260" w:after="260"/>
      <w:outlineLvl w:val="1"/>
    </w:pPr>
    <w:rPr>
      <w:b/>
      <w:bCs/>
      <w:sz w:val="36"/>
      <w:szCs w:val="36"/>
    </w:rPr>
  </w:style>
  <w:style w:type="paragraph" w:customStyle="1" w:styleId="1e6599cf-0e70-4b1d-b7c8-a5a18c33b1be">
    <w:name w:val="石墨文档小标题"/>
    <w:next w:val="a3"/>
    <w:uiPriority w:val="9"/>
    <w:unhideWhenUsed/>
    <w:qFormat/>
    <w:pPr>
      <w:spacing w:before="260" w:after="260"/>
      <w:outlineLvl w:val="2"/>
    </w:pPr>
    <w:rPr>
      <w:b/>
      <w:bCs/>
      <w:sz w:val="32"/>
      <w:szCs w:val="32"/>
    </w:rPr>
  </w:style>
  <w:style w:type="paragraph" w:customStyle="1" w:styleId="ccd71551-074a-4bc9-82d7-a469d5d99239">
    <w:name w:val="石墨文档标题"/>
    <w:next w:val="a3"/>
    <w:uiPriority w:val="9"/>
    <w:unhideWhenUsed/>
    <w:qFormat/>
    <w:pPr>
      <w:spacing w:before="260" w:after="260"/>
      <w:outlineLvl w:val="3"/>
    </w:pPr>
    <w:rPr>
      <w:b/>
      <w:bCs/>
      <w:sz w:val="56"/>
      <w:szCs w:val="56"/>
    </w:rPr>
  </w:style>
  <w:style w:type="paragraph" w:customStyle="1" w:styleId="5d5c1156-e099-47f6-9ed7-cb9b1f3b52ac">
    <w:name w:val="石墨文档引用"/>
    <w:qFormat/>
    <w:pPr>
      <w:pBdr>
        <w:left w:val="single" w:sz="30" w:space="10" w:color="F0F0F0"/>
      </w:pBdr>
    </w:pPr>
    <w:rPr>
      <w:color w:val="ADADAD"/>
    </w:rPr>
  </w:style>
  <w:style w:type="paragraph" w:default="1" w:styleId="103156f1-4464-41b8-8e3d-139781c5293a">
    <w:name w:val="Normal"/>
    <w:qFormat/>
    <w:pPr>
      <w:widowControl w:val="0"/>
      <w:jc w:val="both"/>
    </w:pPr>
  </w:style>
  <w:style w:type="character" w:default="1" w:styleId="b2f25d72-3b94-4e27-9935-eec68f481c31">
    <w:name w:val="Default Paragraph Font"/>
    <w:uiPriority w:val="1"/>
    <w:semiHidden/>
    <w:unhideWhenUsed/>
  </w:style>
  <w:style w:type="table" w:default="1" w:styleId="3aed8733-dbac-49f9-b6c0-224d0e903f33">
    <w:name w:val="Normal Table"/>
    <w:uiPriority w:val="99"/>
    <w:semiHidden/>
    <w:unhideWhenUsed/>
    <w:tblPr>
      <w:tblInd w:w="0" w:type="dxa"/>
      <w:tblCellMar>
        <w:top w:w="0" w:type="dxa"/>
        <w:left w:w="108" w:type="dxa"/>
        <w:bottom w:w="0" w:type="dxa"/>
        <w:right w:w="108" w:type="dxa"/>
      </w:tblCellMar>
    </w:tblPr>
  </w:style>
  <w:style w:type="numbering" w:default="1" w:styleId="230ebe5f-9e3f-42fa-8697-bc3403727bcb">
    <w:name w:val="No List"/>
    <w:uiPriority w:val="99"/>
    <w:semiHidden/>
    <w:unhideWhenUsed/>
  </w:style>
  <w:style w:type="paragraph" w:customStyle="1" w:styleId="f2e8f80b-3dbc-4533-be23-b3497c00addc">
    <w:name w:val="石墨文档正文"/>
    <w:qFormat/>
    <w:rPr>
      <w:szCs w:val="22"/>
    </w:rPr>
  </w:style>
  <w:style w:type="paragraph" w:customStyle="1" w:styleId="b0952214-0db7-4acc-ac20-c845d4e38b6e">
    <w:name w:val="石墨文档副标题"/>
    <w:qFormat/>
    <w:rPr>
      <w:color w:val="888888"/>
      <w:sz w:val="48"/>
      <w:szCs w:val="48"/>
    </w:rPr>
  </w:style>
  <w:style w:type="paragraph" w:customStyle="1" w:styleId="d907c5df-376f-4f29-9f42-60182b0c5a9c">
    <w:name w:val="石墨文档大标题"/>
    <w:next w:val="a3"/>
    <w:uiPriority w:val="9"/>
    <w:unhideWhenUsed/>
    <w:qFormat/>
    <w:pPr>
      <w:spacing w:before="260" w:after="260"/>
      <w:outlineLvl w:val="0"/>
    </w:pPr>
    <w:rPr>
      <w:b/>
      <w:bCs/>
      <w:sz w:val="40"/>
      <w:szCs w:val="40"/>
    </w:rPr>
  </w:style>
  <w:style w:type="paragraph" w:customStyle="1" w:styleId="97dbd5b8-68b5-4792-b6f0-b350fda3b173">
    <w:name w:val="石墨文档中标题"/>
    <w:next w:val="a3"/>
    <w:uiPriority w:val="9"/>
    <w:unhideWhenUsed/>
    <w:qFormat/>
    <w:pPr>
      <w:spacing w:before="260" w:after="260"/>
      <w:outlineLvl w:val="1"/>
    </w:pPr>
    <w:rPr>
      <w:b/>
      <w:bCs/>
      <w:sz w:val="36"/>
      <w:szCs w:val="36"/>
    </w:rPr>
  </w:style>
  <w:style w:type="paragraph" w:customStyle="1" w:styleId="5c4fa0a4-614a-4299-92f7-4407d7411f0c">
    <w:name w:val="石墨文档小标题"/>
    <w:next w:val="a3"/>
    <w:uiPriority w:val="9"/>
    <w:unhideWhenUsed/>
    <w:qFormat/>
    <w:pPr>
      <w:spacing w:before="260" w:after="260"/>
      <w:outlineLvl w:val="2"/>
    </w:pPr>
    <w:rPr>
      <w:b/>
      <w:bCs/>
      <w:sz w:val="32"/>
      <w:szCs w:val="32"/>
    </w:rPr>
  </w:style>
  <w:style w:type="paragraph" w:customStyle="1" w:styleId="40a5b04f-e95c-4bd6-8bfa-139d381a1d6a">
    <w:name w:val="石墨文档标题"/>
    <w:next w:val="a3"/>
    <w:uiPriority w:val="9"/>
    <w:unhideWhenUsed/>
    <w:qFormat/>
    <w:pPr>
      <w:spacing w:before="260" w:after="260"/>
      <w:outlineLvl w:val="3"/>
    </w:pPr>
    <w:rPr>
      <w:b/>
      <w:bCs/>
      <w:sz w:val="56"/>
      <w:szCs w:val="56"/>
    </w:rPr>
  </w:style>
  <w:style w:type="paragraph" w:customStyle="1" w:styleId="19092d50-fb2c-46a9-9f87-617cd1d3303b">
    <w:name w:val="石墨文档引用"/>
    <w:qFormat/>
    <w:pPr>
      <w:pBdr>
        <w:left w:val="single" w:sz="30" w:space="10" w:color="F0F0F0"/>
      </w:pBdr>
    </w:pPr>
    <w:rPr>
      <w:color w:val="ADADAD"/>
    </w:rPr>
  </w:style>
  <w:style w:type="paragraph" w:default="1" w:styleId="8e5642b9-1c75-4ab0-8f39-f3e2aefd56ce">
    <w:name w:val="Normal"/>
    <w:qFormat/>
    <w:pPr>
      <w:widowControl w:val="0"/>
      <w:jc w:val="both"/>
    </w:pPr>
  </w:style>
  <w:style w:type="character" w:default="1" w:styleId="66526649-284e-4ea1-b050-e7eec5dfc568">
    <w:name w:val="Default Paragraph Font"/>
    <w:uiPriority w:val="1"/>
    <w:semiHidden/>
    <w:unhideWhenUsed/>
  </w:style>
  <w:style w:type="table" w:default="1" w:styleId="b168de2d-d999-4649-b938-e09cd05c70b1">
    <w:name w:val="Normal Table"/>
    <w:uiPriority w:val="99"/>
    <w:semiHidden/>
    <w:unhideWhenUsed/>
    <w:tblPr>
      <w:tblInd w:w="0" w:type="dxa"/>
      <w:tblCellMar>
        <w:top w:w="0" w:type="dxa"/>
        <w:left w:w="108" w:type="dxa"/>
        <w:bottom w:w="0" w:type="dxa"/>
        <w:right w:w="108" w:type="dxa"/>
      </w:tblCellMar>
    </w:tblPr>
  </w:style>
  <w:style w:type="numbering" w:default="1" w:styleId="81f51c25-ddb3-4a18-94ae-4a3b0c87622b">
    <w:name w:val="No List"/>
    <w:uiPriority w:val="99"/>
    <w:semiHidden/>
    <w:unhideWhenUsed/>
  </w:style>
  <w:style w:type="paragraph" w:customStyle="1" w:styleId="b8732550-e0ca-47e7-8e31-0b911dd07bd7">
    <w:name w:val="石墨文档正文"/>
    <w:qFormat/>
    <w:rPr>
      <w:szCs w:val="22"/>
    </w:rPr>
  </w:style>
  <w:style w:type="paragraph" w:customStyle="1" w:styleId="249cc7bd-4991-4be0-87a7-fd134eb7efac">
    <w:name w:val="石墨文档副标题"/>
    <w:qFormat/>
    <w:rPr>
      <w:color w:val="888888"/>
      <w:sz w:val="48"/>
      <w:szCs w:val="48"/>
    </w:rPr>
  </w:style>
  <w:style w:type="paragraph" w:customStyle="1" w:styleId="239ea9b7-6d16-41a5-a499-674dd41a882e">
    <w:name w:val="石墨文档大标题"/>
    <w:next w:val="a3"/>
    <w:uiPriority w:val="9"/>
    <w:unhideWhenUsed/>
    <w:qFormat/>
    <w:pPr>
      <w:spacing w:before="260" w:after="260"/>
      <w:outlineLvl w:val="0"/>
    </w:pPr>
    <w:rPr>
      <w:b/>
      <w:bCs/>
      <w:sz w:val="40"/>
      <w:szCs w:val="40"/>
    </w:rPr>
  </w:style>
  <w:style w:type="paragraph" w:customStyle="1" w:styleId="642853f1-3f5a-4ddc-8900-13e7865eb5cd">
    <w:name w:val="石墨文档中标题"/>
    <w:next w:val="a3"/>
    <w:uiPriority w:val="9"/>
    <w:unhideWhenUsed/>
    <w:qFormat/>
    <w:pPr>
      <w:spacing w:before="260" w:after="260"/>
      <w:outlineLvl w:val="1"/>
    </w:pPr>
    <w:rPr>
      <w:b/>
      <w:bCs/>
      <w:sz w:val="36"/>
      <w:szCs w:val="36"/>
    </w:rPr>
  </w:style>
  <w:style w:type="paragraph" w:customStyle="1" w:styleId="e505d146-2b48-42c3-a8c1-5942deee9757">
    <w:name w:val="石墨文档小标题"/>
    <w:next w:val="a3"/>
    <w:uiPriority w:val="9"/>
    <w:unhideWhenUsed/>
    <w:qFormat/>
    <w:pPr>
      <w:spacing w:before="260" w:after="260"/>
      <w:outlineLvl w:val="2"/>
    </w:pPr>
    <w:rPr>
      <w:b/>
      <w:bCs/>
      <w:sz w:val="32"/>
      <w:szCs w:val="32"/>
    </w:rPr>
  </w:style>
  <w:style w:type="paragraph" w:customStyle="1" w:styleId="86215774-a1d8-40ff-8d1f-839b932b59cd">
    <w:name w:val="石墨文档标题"/>
    <w:next w:val="a3"/>
    <w:uiPriority w:val="9"/>
    <w:unhideWhenUsed/>
    <w:qFormat/>
    <w:pPr>
      <w:spacing w:before="260" w:after="260"/>
      <w:outlineLvl w:val="3"/>
    </w:pPr>
    <w:rPr>
      <w:b/>
      <w:bCs/>
      <w:sz w:val="56"/>
      <w:szCs w:val="56"/>
    </w:rPr>
  </w:style>
  <w:style w:type="paragraph" w:customStyle="1" w:styleId="7d1c355c-2db7-43c4-b9d5-a5e45244f7bd">
    <w:name w:val="石墨文档引用"/>
    <w:qFormat/>
    <w:pPr>
      <w:pBdr>
        <w:left w:val="single" w:sz="30" w:space="10" w:color="F0F0F0"/>
      </w:pBdr>
    </w:pPr>
    <w:rPr>
      <w:color w:val="ADADAD"/>
    </w:rPr>
  </w:style>
  <w:style w:type="paragraph" w:default="1" w:styleId="ad09de56-7b75-445d-9aa6-08304811b67a">
    <w:name w:val="Normal"/>
    <w:qFormat/>
    <w:pPr>
      <w:widowControl w:val="0"/>
      <w:jc w:val="both"/>
    </w:pPr>
  </w:style>
  <w:style w:type="character" w:default="1" w:styleId="87591669-9fc9-4f4f-baf4-852e2da8d8b1">
    <w:name w:val="Default Paragraph Font"/>
    <w:uiPriority w:val="1"/>
    <w:semiHidden/>
    <w:unhideWhenUsed/>
  </w:style>
  <w:style w:type="table" w:default="1" w:styleId="a85c422c-644c-490e-930f-2032344c3f0d">
    <w:name w:val="Normal Table"/>
    <w:uiPriority w:val="99"/>
    <w:semiHidden/>
    <w:unhideWhenUsed/>
    <w:tblPr>
      <w:tblInd w:w="0" w:type="dxa"/>
      <w:tblCellMar>
        <w:top w:w="0" w:type="dxa"/>
        <w:left w:w="108" w:type="dxa"/>
        <w:bottom w:w="0" w:type="dxa"/>
        <w:right w:w="108" w:type="dxa"/>
      </w:tblCellMar>
    </w:tblPr>
  </w:style>
  <w:style w:type="numbering" w:default="1" w:styleId="551b9866-38d9-4692-bccc-05c864246931">
    <w:name w:val="No List"/>
    <w:uiPriority w:val="99"/>
    <w:semiHidden/>
    <w:unhideWhenUsed/>
  </w:style>
  <w:style w:type="paragraph" w:customStyle="1" w:styleId="078b1bb6-1631-4ae3-852b-e27a0608219b">
    <w:name w:val="石墨文档正文"/>
    <w:qFormat/>
    <w:rPr>
      <w:szCs w:val="22"/>
    </w:rPr>
  </w:style>
  <w:style w:type="paragraph" w:customStyle="1" w:styleId="d2cf1ce4-85d7-4953-b539-da61d589d655">
    <w:name w:val="石墨文档副标题"/>
    <w:qFormat/>
    <w:rPr>
      <w:color w:val="888888"/>
      <w:sz w:val="48"/>
      <w:szCs w:val="48"/>
    </w:rPr>
  </w:style>
  <w:style w:type="paragraph" w:customStyle="1" w:styleId="17ab55b6-8e69-4abd-944b-194852944fdb">
    <w:name w:val="石墨文档大标题"/>
    <w:next w:val="a3"/>
    <w:uiPriority w:val="9"/>
    <w:unhideWhenUsed/>
    <w:qFormat/>
    <w:pPr>
      <w:spacing w:before="260" w:after="260"/>
      <w:outlineLvl w:val="0"/>
    </w:pPr>
    <w:rPr>
      <w:b/>
      <w:bCs/>
      <w:sz w:val="40"/>
      <w:szCs w:val="40"/>
    </w:rPr>
  </w:style>
  <w:style w:type="paragraph" w:customStyle="1" w:styleId="93e15c12-a0dc-417b-a2a6-91118dd59f8b">
    <w:name w:val="石墨文档中标题"/>
    <w:next w:val="a3"/>
    <w:uiPriority w:val="9"/>
    <w:unhideWhenUsed/>
    <w:qFormat/>
    <w:pPr>
      <w:spacing w:before="260" w:after="260"/>
      <w:outlineLvl w:val="1"/>
    </w:pPr>
    <w:rPr>
      <w:b/>
      <w:bCs/>
      <w:sz w:val="36"/>
      <w:szCs w:val="36"/>
    </w:rPr>
  </w:style>
  <w:style w:type="paragraph" w:customStyle="1" w:styleId="7f13f7a9-30ce-4015-92b0-17613b184262">
    <w:name w:val="石墨文档小标题"/>
    <w:next w:val="a3"/>
    <w:uiPriority w:val="9"/>
    <w:unhideWhenUsed/>
    <w:qFormat/>
    <w:pPr>
      <w:spacing w:before="260" w:after="260"/>
      <w:outlineLvl w:val="2"/>
    </w:pPr>
    <w:rPr>
      <w:b/>
      <w:bCs/>
      <w:sz w:val="32"/>
      <w:szCs w:val="32"/>
    </w:rPr>
  </w:style>
  <w:style w:type="paragraph" w:customStyle="1" w:styleId="d41d7e05-0c69-469f-933d-8ccf9c9b93aa">
    <w:name w:val="石墨文档标题"/>
    <w:next w:val="a3"/>
    <w:uiPriority w:val="9"/>
    <w:unhideWhenUsed/>
    <w:qFormat/>
    <w:pPr>
      <w:spacing w:before="260" w:after="260"/>
      <w:outlineLvl w:val="3"/>
    </w:pPr>
    <w:rPr>
      <w:b/>
      <w:bCs/>
      <w:sz w:val="56"/>
      <w:szCs w:val="56"/>
    </w:rPr>
  </w:style>
  <w:style w:type="paragraph" w:customStyle="1" w:styleId="159a4a4b-ea4d-4825-b6c4-558b6af9601f">
    <w:name w:val="石墨文档引用"/>
    <w:qFormat/>
    <w:pPr>
      <w:pBdr>
        <w:left w:val="single" w:sz="30" w:space="10" w:color="F0F0F0"/>
      </w:pBdr>
    </w:pPr>
    <w:rPr>
      <w:color w:val="ADADAD"/>
    </w:rPr>
  </w:style>
  <w:style w:type="paragraph" w:default="1" w:styleId="4834b6e0-98af-4915-b218-35231699a2e4">
    <w:name w:val="Normal"/>
    <w:qFormat/>
    <w:pPr>
      <w:widowControl w:val="0"/>
      <w:jc w:val="both"/>
    </w:pPr>
  </w:style>
  <w:style w:type="character" w:default="1" w:styleId="34f661bc-e0f9-4eca-a1eb-55a0c1440d7e">
    <w:name w:val="Default Paragraph Font"/>
    <w:uiPriority w:val="1"/>
    <w:semiHidden/>
    <w:unhideWhenUsed/>
  </w:style>
  <w:style w:type="table" w:default="1" w:styleId="b2f18038-bf5c-4960-9883-2d3d95570c1c">
    <w:name w:val="Normal Table"/>
    <w:uiPriority w:val="99"/>
    <w:semiHidden/>
    <w:unhideWhenUsed/>
    <w:tblPr>
      <w:tblInd w:w="0" w:type="dxa"/>
      <w:tblCellMar>
        <w:top w:w="0" w:type="dxa"/>
        <w:left w:w="108" w:type="dxa"/>
        <w:bottom w:w="0" w:type="dxa"/>
        <w:right w:w="108" w:type="dxa"/>
      </w:tblCellMar>
    </w:tblPr>
  </w:style>
  <w:style w:type="numbering" w:default="1" w:styleId="98fc19d1-b0d0-4ec3-980a-dfc1eddcf2c9">
    <w:name w:val="No List"/>
    <w:uiPriority w:val="99"/>
    <w:semiHidden/>
    <w:unhideWhenUsed/>
  </w:style>
  <w:style w:type="paragraph" w:customStyle="1" w:styleId="fe78a732-ae4f-4b84-bd04-3b029a41452f">
    <w:name w:val="石墨文档正文"/>
    <w:qFormat/>
    <w:rPr>
      <w:szCs w:val="22"/>
    </w:rPr>
  </w:style>
  <w:style w:type="paragraph" w:customStyle="1" w:styleId="2a0d96ec-88d6-4cfe-ab87-cd042fe2770e">
    <w:name w:val="石墨文档副标题"/>
    <w:qFormat/>
    <w:rPr>
      <w:color w:val="888888"/>
      <w:sz w:val="48"/>
      <w:szCs w:val="48"/>
    </w:rPr>
  </w:style>
  <w:style w:type="paragraph" w:customStyle="1" w:styleId="6d5c15d0-38db-47dc-ad91-592eda2fc8e2">
    <w:name w:val="石墨文档大标题"/>
    <w:next w:val="a3"/>
    <w:uiPriority w:val="9"/>
    <w:unhideWhenUsed/>
    <w:qFormat/>
    <w:pPr>
      <w:spacing w:before="260" w:after="260"/>
      <w:outlineLvl w:val="0"/>
    </w:pPr>
    <w:rPr>
      <w:b/>
      <w:bCs/>
      <w:sz w:val="40"/>
      <w:szCs w:val="40"/>
    </w:rPr>
  </w:style>
  <w:style w:type="paragraph" w:customStyle="1" w:styleId="c2d6ee75-540b-47de-bf35-efd8d869a704">
    <w:name w:val="石墨文档中标题"/>
    <w:next w:val="a3"/>
    <w:uiPriority w:val="9"/>
    <w:unhideWhenUsed/>
    <w:qFormat/>
    <w:pPr>
      <w:spacing w:before="260" w:after="260"/>
      <w:outlineLvl w:val="1"/>
    </w:pPr>
    <w:rPr>
      <w:b/>
      <w:bCs/>
      <w:sz w:val="36"/>
      <w:szCs w:val="36"/>
    </w:rPr>
  </w:style>
  <w:style w:type="paragraph" w:customStyle="1" w:styleId="4ebf3549-9d6f-40d1-8dee-bb82ca289339">
    <w:name w:val="石墨文档小标题"/>
    <w:next w:val="a3"/>
    <w:uiPriority w:val="9"/>
    <w:unhideWhenUsed/>
    <w:qFormat/>
    <w:pPr>
      <w:spacing w:before="260" w:after="260"/>
      <w:outlineLvl w:val="2"/>
    </w:pPr>
    <w:rPr>
      <w:b/>
      <w:bCs/>
      <w:sz w:val="32"/>
      <w:szCs w:val="32"/>
    </w:rPr>
  </w:style>
  <w:style w:type="paragraph" w:customStyle="1" w:styleId="921a899f-7ebe-43b8-b92b-bf92cfbfc4f1">
    <w:name w:val="石墨文档标题"/>
    <w:next w:val="a3"/>
    <w:uiPriority w:val="9"/>
    <w:unhideWhenUsed/>
    <w:qFormat/>
    <w:pPr>
      <w:spacing w:before="260" w:after="260"/>
      <w:outlineLvl w:val="3"/>
    </w:pPr>
    <w:rPr>
      <w:b/>
      <w:bCs/>
      <w:sz w:val="56"/>
      <w:szCs w:val="56"/>
    </w:rPr>
  </w:style>
  <w:style w:type="paragraph" w:customStyle="1" w:styleId="e5ea051c-c58d-4b37-8d15-82fb285e5207">
    <w:name w:val="石墨文档引用"/>
    <w:qFormat/>
    <w:pPr>
      <w:pBdr>
        <w:left w:val="single" w:sz="30" w:space="10" w:color="F0F0F0"/>
      </w:pBdr>
    </w:pPr>
    <w:rPr>
      <w:color w:val="ADADAD"/>
    </w:rPr>
  </w:style>
  <w:style w:type="paragraph" w:default="1" w:styleId="0271901c-5f92-4390-81b6-51f898d411c4">
    <w:name w:val="Normal"/>
    <w:qFormat/>
    <w:pPr>
      <w:widowControl w:val="0"/>
      <w:jc w:val="both"/>
    </w:pPr>
  </w:style>
  <w:style w:type="character" w:default="1" w:styleId="d848ffd6-0ab1-4204-9a41-e0368e73ce5f">
    <w:name w:val="Default Paragraph Font"/>
    <w:uiPriority w:val="1"/>
    <w:semiHidden/>
    <w:unhideWhenUsed/>
  </w:style>
  <w:style w:type="table" w:default="1" w:styleId="3029c308-f404-4520-88d4-a2067dc9ebc4">
    <w:name w:val="Normal Table"/>
    <w:uiPriority w:val="99"/>
    <w:semiHidden/>
    <w:unhideWhenUsed/>
    <w:tblPr>
      <w:tblInd w:w="0" w:type="dxa"/>
      <w:tblCellMar>
        <w:top w:w="0" w:type="dxa"/>
        <w:left w:w="108" w:type="dxa"/>
        <w:bottom w:w="0" w:type="dxa"/>
        <w:right w:w="108" w:type="dxa"/>
      </w:tblCellMar>
    </w:tblPr>
  </w:style>
  <w:style w:type="numbering" w:default="1" w:styleId="8a68a1eb-d968-4cf2-bd39-40136de9fce5">
    <w:name w:val="No List"/>
    <w:uiPriority w:val="99"/>
    <w:semiHidden/>
    <w:unhideWhenUsed/>
  </w:style>
  <w:style w:type="paragraph" w:customStyle="1" w:styleId="a559f041-6954-496c-ac70-2e9b230935c8">
    <w:name w:val="石墨文档正文"/>
    <w:qFormat/>
    <w:rPr>
      <w:szCs w:val="22"/>
    </w:rPr>
  </w:style>
  <w:style w:type="paragraph" w:customStyle="1" w:styleId="cc609256-b7e3-42b6-9d9d-c4214cdcf868">
    <w:name w:val="石墨文档副标题"/>
    <w:qFormat/>
    <w:rPr>
      <w:color w:val="888888"/>
      <w:sz w:val="48"/>
      <w:szCs w:val="48"/>
    </w:rPr>
  </w:style>
  <w:style w:type="paragraph" w:customStyle="1" w:styleId="9fb6bd7d-7a2b-4c92-894f-e2ab29d73ad6">
    <w:name w:val="石墨文档大标题"/>
    <w:next w:val="a3"/>
    <w:uiPriority w:val="9"/>
    <w:unhideWhenUsed/>
    <w:qFormat/>
    <w:pPr>
      <w:spacing w:before="260" w:after="260"/>
      <w:outlineLvl w:val="0"/>
    </w:pPr>
    <w:rPr>
      <w:b/>
      <w:bCs/>
      <w:sz w:val="40"/>
      <w:szCs w:val="40"/>
    </w:rPr>
  </w:style>
  <w:style w:type="paragraph" w:customStyle="1" w:styleId="e7b31234-9fd5-40a6-a498-abd06d97e2a5">
    <w:name w:val="石墨文档中标题"/>
    <w:next w:val="a3"/>
    <w:uiPriority w:val="9"/>
    <w:unhideWhenUsed/>
    <w:qFormat/>
    <w:pPr>
      <w:spacing w:before="260" w:after="260"/>
      <w:outlineLvl w:val="1"/>
    </w:pPr>
    <w:rPr>
      <w:b/>
      <w:bCs/>
      <w:sz w:val="36"/>
      <w:szCs w:val="36"/>
    </w:rPr>
  </w:style>
  <w:style w:type="paragraph" w:customStyle="1" w:styleId="56082e61-1595-42c7-8083-c3cc880d5c66">
    <w:name w:val="石墨文档小标题"/>
    <w:next w:val="a3"/>
    <w:uiPriority w:val="9"/>
    <w:unhideWhenUsed/>
    <w:qFormat/>
    <w:pPr>
      <w:spacing w:before="260" w:after="260"/>
      <w:outlineLvl w:val="2"/>
    </w:pPr>
    <w:rPr>
      <w:b/>
      <w:bCs/>
      <w:sz w:val="32"/>
      <w:szCs w:val="32"/>
    </w:rPr>
  </w:style>
  <w:style w:type="paragraph" w:customStyle="1" w:styleId="406fccf7-3df9-4063-a118-f13314a8307c">
    <w:name w:val="石墨文档标题"/>
    <w:next w:val="a3"/>
    <w:uiPriority w:val="9"/>
    <w:unhideWhenUsed/>
    <w:qFormat/>
    <w:pPr>
      <w:spacing w:before="260" w:after="260"/>
      <w:outlineLvl w:val="3"/>
    </w:pPr>
    <w:rPr>
      <w:b/>
      <w:bCs/>
      <w:sz w:val="56"/>
      <w:szCs w:val="56"/>
    </w:rPr>
  </w:style>
  <w:style w:type="paragraph" w:customStyle="1" w:styleId="7ff6adb0-2006-451a-8bcf-50c33d13ab28">
    <w:name w:val="石墨文档引用"/>
    <w:qFormat/>
    <w:pPr>
      <w:pBdr>
        <w:left w:val="single" w:sz="30" w:space="10" w:color="F0F0F0"/>
      </w:pBdr>
    </w:pPr>
    <w:rPr>
      <w:color w:val="ADADAD"/>
    </w:rPr>
  </w:style>
  <w:style w:type="paragraph" w:default="1" w:styleId="544c03a4-88ec-494e-a6d1-474c33c6ed22">
    <w:name w:val="Normal"/>
    <w:qFormat/>
    <w:pPr>
      <w:widowControl w:val="0"/>
      <w:jc w:val="both"/>
    </w:pPr>
  </w:style>
  <w:style w:type="character" w:default="1" w:styleId="3a7c8cd2-4aeb-43dd-a281-93a06363b8b2">
    <w:name w:val="Default Paragraph Font"/>
    <w:uiPriority w:val="1"/>
    <w:semiHidden/>
    <w:unhideWhenUsed/>
  </w:style>
  <w:style w:type="table" w:default="1" w:styleId="65846dfe-7dac-4b8f-a5b3-a583a0b7aa6c">
    <w:name w:val="Normal Table"/>
    <w:uiPriority w:val="99"/>
    <w:semiHidden/>
    <w:unhideWhenUsed/>
    <w:tblPr>
      <w:tblInd w:w="0" w:type="dxa"/>
      <w:tblCellMar>
        <w:top w:w="0" w:type="dxa"/>
        <w:left w:w="108" w:type="dxa"/>
        <w:bottom w:w="0" w:type="dxa"/>
        <w:right w:w="108" w:type="dxa"/>
      </w:tblCellMar>
    </w:tblPr>
  </w:style>
  <w:style w:type="numbering" w:default="1" w:styleId="2b3d1685-830e-4f65-bf10-bd8512b2bcd2">
    <w:name w:val="No List"/>
    <w:uiPriority w:val="99"/>
    <w:semiHidden/>
    <w:unhideWhenUsed/>
  </w:style>
  <w:style w:type="paragraph" w:customStyle="1" w:styleId="26cc001a-a609-4238-9714-5126ef5941d6">
    <w:name w:val="石墨文档正文"/>
    <w:qFormat/>
    <w:rPr>
      <w:szCs w:val="22"/>
    </w:rPr>
  </w:style>
  <w:style w:type="paragraph" w:customStyle="1" w:styleId="30a88525-9e80-4f0e-97e2-62987325bcb6">
    <w:name w:val="石墨文档副标题"/>
    <w:qFormat/>
    <w:rPr>
      <w:color w:val="888888"/>
      <w:sz w:val="48"/>
      <w:szCs w:val="48"/>
    </w:rPr>
  </w:style>
  <w:style w:type="paragraph" w:customStyle="1" w:styleId="a02cf4e9-d17d-410d-894a-bbacbfa8fff2">
    <w:name w:val="石墨文档大标题"/>
    <w:next w:val="a3"/>
    <w:uiPriority w:val="9"/>
    <w:unhideWhenUsed/>
    <w:qFormat/>
    <w:pPr>
      <w:spacing w:before="260" w:after="260"/>
      <w:outlineLvl w:val="0"/>
    </w:pPr>
    <w:rPr>
      <w:b/>
      <w:bCs/>
      <w:sz w:val="40"/>
      <w:szCs w:val="40"/>
    </w:rPr>
  </w:style>
  <w:style w:type="paragraph" w:customStyle="1" w:styleId="6044328c-fa1a-4f44-892d-d753f1d25357">
    <w:name w:val="石墨文档中标题"/>
    <w:next w:val="a3"/>
    <w:uiPriority w:val="9"/>
    <w:unhideWhenUsed/>
    <w:qFormat/>
    <w:pPr>
      <w:spacing w:before="260" w:after="260"/>
      <w:outlineLvl w:val="1"/>
    </w:pPr>
    <w:rPr>
      <w:b/>
      <w:bCs/>
      <w:sz w:val="36"/>
      <w:szCs w:val="36"/>
    </w:rPr>
  </w:style>
  <w:style w:type="paragraph" w:customStyle="1" w:styleId="6e48bedc-7bd2-428a-98a7-6630e965446e">
    <w:name w:val="石墨文档小标题"/>
    <w:next w:val="a3"/>
    <w:uiPriority w:val="9"/>
    <w:unhideWhenUsed/>
    <w:qFormat/>
    <w:pPr>
      <w:spacing w:before="260" w:after="260"/>
      <w:outlineLvl w:val="2"/>
    </w:pPr>
    <w:rPr>
      <w:b/>
      <w:bCs/>
      <w:sz w:val="32"/>
      <w:szCs w:val="32"/>
    </w:rPr>
  </w:style>
  <w:style w:type="paragraph" w:customStyle="1" w:styleId="8b9fa747-db3f-4c34-b2ea-e8a49e248711">
    <w:name w:val="石墨文档标题"/>
    <w:next w:val="a3"/>
    <w:uiPriority w:val="9"/>
    <w:unhideWhenUsed/>
    <w:qFormat/>
    <w:pPr>
      <w:spacing w:before="260" w:after="260"/>
      <w:outlineLvl w:val="3"/>
    </w:pPr>
    <w:rPr>
      <w:b/>
      <w:bCs/>
      <w:sz w:val="56"/>
      <w:szCs w:val="56"/>
    </w:rPr>
  </w:style>
  <w:style w:type="paragraph" w:customStyle="1" w:styleId="1e51da7e-af78-43b3-a26d-0964e68c7a65">
    <w:name w:val="石墨文档引用"/>
    <w:qFormat/>
    <w:pPr>
      <w:pBdr>
        <w:left w:val="single" w:sz="30" w:space="10" w:color="F0F0F0"/>
      </w:pBdr>
    </w:pPr>
    <w:rPr>
      <w:color w:val="ADADAD"/>
    </w:rPr>
  </w:style>
  <w:style w:type="paragraph" w:default="1" w:styleId="91d11eef-cd36-4af1-a4bd-fcc91b230b3d">
    <w:name w:val="Normal"/>
    <w:qFormat/>
    <w:pPr>
      <w:widowControl w:val="0"/>
      <w:jc w:val="both"/>
    </w:pPr>
  </w:style>
  <w:style w:type="character" w:default="1" w:styleId="bc6815ec-f78e-44f1-92d6-60f46a9e728c">
    <w:name w:val="Default Paragraph Font"/>
    <w:uiPriority w:val="1"/>
    <w:semiHidden/>
    <w:unhideWhenUsed/>
  </w:style>
  <w:style w:type="table" w:default="1" w:styleId="678f7d51-80bc-4eac-9020-743babc678bd">
    <w:name w:val="Normal Table"/>
    <w:uiPriority w:val="99"/>
    <w:semiHidden/>
    <w:unhideWhenUsed/>
    <w:tblPr>
      <w:tblInd w:w="0" w:type="dxa"/>
      <w:tblCellMar>
        <w:top w:w="0" w:type="dxa"/>
        <w:left w:w="108" w:type="dxa"/>
        <w:bottom w:w="0" w:type="dxa"/>
        <w:right w:w="108" w:type="dxa"/>
      </w:tblCellMar>
    </w:tblPr>
  </w:style>
  <w:style w:type="numbering" w:default="1" w:styleId="b0053924-d58d-4f26-bbb4-0eb6961c36f8">
    <w:name w:val="No List"/>
    <w:uiPriority w:val="99"/>
    <w:semiHidden/>
    <w:unhideWhenUsed/>
  </w:style>
  <w:style w:type="paragraph" w:customStyle="1" w:styleId="fe5ba695-8d0f-4bad-8c0e-072344f33d83">
    <w:name w:val="石墨文档正文"/>
    <w:qFormat/>
    <w:rPr>
      <w:szCs w:val="22"/>
    </w:rPr>
  </w:style>
  <w:style w:type="paragraph" w:customStyle="1" w:styleId="4159860d-0b57-49f2-b176-b2cf070ad25e">
    <w:name w:val="石墨文档副标题"/>
    <w:qFormat/>
    <w:rPr>
      <w:color w:val="888888"/>
      <w:sz w:val="48"/>
      <w:szCs w:val="48"/>
    </w:rPr>
  </w:style>
  <w:style w:type="paragraph" w:customStyle="1" w:styleId="2e2d8304-cbfd-47be-8450-65b70dfcaf0c">
    <w:name w:val="石墨文档大标题"/>
    <w:next w:val="a3"/>
    <w:uiPriority w:val="9"/>
    <w:unhideWhenUsed/>
    <w:qFormat/>
    <w:pPr>
      <w:spacing w:before="260" w:after="260"/>
      <w:outlineLvl w:val="0"/>
    </w:pPr>
    <w:rPr>
      <w:b/>
      <w:bCs/>
      <w:sz w:val="40"/>
      <w:szCs w:val="40"/>
    </w:rPr>
  </w:style>
  <w:style w:type="paragraph" w:customStyle="1" w:styleId="6164a1d8-5138-4b5d-ae18-8fe7f6a9aa88">
    <w:name w:val="石墨文档中标题"/>
    <w:next w:val="a3"/>
    <w:uiPriority w:val="9"/>
    <w:unhideWhenUsed/>
    <w:qFormat/>
    <w:pPr>
      <w:spacing w:before="260" w:after="260"/>
      <w:outlineLvl w:val="1"/>
    </w:pPr>
    <w:rPr>
      <w:b/>
      <w:bCs/>
      <w:sz w:val="36"/>
      <w:szCs w:val="36"/>
    </w:rPr>
  </w:style>
  <w:style w:type="paragraph" w:customStyle="1" w:styleId="7ae205c5-73d9-42fd-b23c-dc55d03ccc3c">
    <w:name w:val="石墨文档小标题"/>
    <w:next w:val="a3"/>
    <w:uiPriority w:val="9"/>
    <w:unhideWhenUsed/>
    <w:qFormat/>
    <w:pPr>
      <w:spacing w:before="260" w:after="260"/>
      <w:outlineLvl w:val="2"/>
    </w:pPr>
    <w:rPr>
      <w:b/>
      <w:bCs/>
      <w:sz w:val="32"/>
      <w:szCs w:val="32"/>
    </w:rPr>
  </w:style>
  <w:style w:type="paragraph" w:customStyle="1" w:styleId="db7a860b-5589-4305-adce-9d98a23d3f4e">
    <w:name w:val="石墨文档标题"/>
    <w:next w:val="a3"/>
    <w:uiPriority w:val="9"/>
    <w:unhideWhenUsed/>
    <w:qFormat/>
    <w:pPr>
      <w:spacing w:before="260" w:after="260"/>
      <w:outlineLvl w:val="3"/>
    </w:pPr>
    <w:rPr>
      <w:b/>
      <w:bCs/>
      <w:sz w:val="56"/>
      <w:szCs w:val="56"/>
    </w:rPr>
  </w:style>
  <w:style w:type="paragraph" w:customStyle="1" w:styleId="69437f58-04f4-4683-8710-195c01567a35">
    <w:name w:val="石墨文档引用"/>
    <w:qFormat/>
    <w:pPr>
      <w:pBdr>
        <w:left w:val="single" w:sz="30" w:space="10" w:color="F0F0F0"/>
      </w:pBdr>
    </w:pPr>
    <w:rPr>
      <w:color w:val="ADADAD"/>
    </w:rPr>
  </w:style>
  <w:style w:type="paragraph" w:default="1" w:styleId="72ac1098-dee4-4dd7-874f-d1536dee2a1c">
    <w:name w:val="Normal"/>
    <w:qFormat/>
    <w:pPr>
      <w:widowControl w:val="0"/>
      <w:jc w:val="both"/>
    </w:pPr>
  </w:style>
  <w:style w:type="character" w:default="1" w:styleId="56357bfa-cae1-4e25-9e72-4f07bf2fb944">
    <w:name w:val="Default Paragraph Font"/>
    <w:uiPriority w:val="1"/>
    <w:semiHidden/>
    <w:unhideWhenUsed/>
  </w:style>
  <w:style w:type="table" w:default="1" w:styleId="b92c872b-a561-461d-80c3-e63e475322b9">
    <w:name w:val="Normal Table"/>
    <w:uiPriority w:val="99"/>
    <w:semiHidden/>
    <w:unhideWhenUsed/>
    <w:tblPr>
      <w:tblInd w:w="0" w:type="dxa"/>
      <w:tblCellMar>
        <w:top w:w="0" w:type="dxa"/>
        <w:left w:w="108" w:type="dxa"/>
        <w:bottom w:w="0" w:type="dxa"/>
        <w:right w:w="108" w:type="dxa"/>
      </w:tblCellMar>
    </w:tblPr>
  </w:style>
  <w:style w:type="numbering" w:default="1" w:styleId="79560cfa-e785-4fed-8089-4d329bb32614">
    <w:name w:val="No List"/>
    <w:uiPriority w:val="99"/>
    <w:semiHidden/>
    <w:unhideWhenUsed/>
  </w:style>
  <w:style w:type="paragraph" w:customStyle="1" w:styleId="4f24b83d-976b-40eb-9ae8-ec924757af30">
    <w:name w:val="石墨文档正文"/>
    <w:qFormat/>
    <w:rPr>
      <w:szCs w:val="22"/>
    </w:rPr>
  </w:style>
  <w:style w:type="paragraph" w:customStyle="1" w:styleId="cbe5f295-acc7-4438-827a-77bfd10a7614">
    <w:name w:val="石墨文档副标题"/>
    <w:qFormat/>
    <w:rPr>
      <w:color w:val="888888"/>
      <w:sz w:val="48"/>
      <w:szCs w:val="48"/>
    </w:rPr>
  </w:style>
  <w:style w:type="paragraph" w:customStyle="1" w:styleId="d6755d82-f129-444e-be16-5a43b0d69c60">
    <w:name w:val="石墨文档大标题"/>
    <w:next w:val="a3"/>
    <w:uiPriority w:val="9"/>
    <w:unhideWhenUsed/>
    <w:qFormat/>
    <w:pPr>
      <w:spacing w:before="260" w:after="260"/>
      <w:outlineLvl w:val="0"/>
    </w:pPr>
    <w:rPr>
      <w:b/>
      <w:bCs/>
      <w:sz w:val="40"/>
      <w:szCs w:val="40"/>
    </w:rPr>
  </w:style>
  <w:style w:type="paragraph" w:customStyle="1" w:styleId="4a6584be-70b2-4f4e-91b3-af5dfa5625b5">
    <w:name w:val="石墨文档中标题"/>
    <w:next w:val="a3"/>
    <w:uiPriority w:val="9"/>
    <w:unhideWhenUsed/>
    <w:qFormat/>
    <w:pPr>
      <w:spacing w:before="260" w:after="260"/>
      <w:outlineLvl w:val="1"/>
    </w:pPr>
    <w:rPr>
      <w:b/>
      <w:bCs/>
      <w:sz w:val="36"/>
      <w:szCs w:val="36"/>
    </w:rPr>
  </w:style>
  <w:style w:type="paragraph" w:customStyle="1" w:styleId="baf12682-6326-41d6-99a0-b66e4ba46627">
    <w:name w:val="石墨文档小标题"/>
    <w:next w:val="a3"/>
    <w:uiPriority w:val="9"/>
    <w:unhideWhenUsed/>
    <w:qFormat/>
    <w:pPr>
      <w:spacing w:before="260" w:after="260"/>
      <w:outlineLvl w:val="2"/>
    </w:pPr>
    <w:rPr>
      <w:b/>
      <w:bCs/>
      <w:sz w:val="32"/>
      <w:szCs w:val="32"/>
    </w:rPr>
  </w:style>
  <w:style w:type="paragraph" w:customStyle="1" w:styleId="0bbd8cd9-68b5-473e-b761-12f36d084de7">
    <w:name w:val="石墨文档标题"/>
    <w:next w:val="a3"/>
    <w:uiPriority w:val="9"/>
    <w:unhideWhenUsed/>
    <w:qFormat/>
    <w:pPr>
      <w:spacing w:before="260" w:after="260"/>
      <w:outlineLvl w:val="3"/>
    </w:pPr>
    <w:rPr>
      <w:b/>
      <w:bCs/>
      <w:sz w:val="56"/>
      <w:szCs w:val="56"/>
    </w:rPr>
  </w:style>
  <w:style w:type="paragraph" w:customStyle="1" w:styleId="a08669e2-02e4-4cba-8d24-08effc543023">
    <w:name w:val="石墨文档引用"/>
    <w:qFormat/>
    <w:pPr>
      <w:pBdr>
        <w:left w:val="single" w:sz="30" w:space="10" w:color="F0F0F0"/>
      </w:pBdr>
    </w:pPr>
    <w:rPr>
      <w:color w:val="ADADAD"/>
    </w:rPr>
  </w:style>
  <w:style w:type="paragraph" w:default="1" w:styleId="5ed8a957-cf26-4d7e-8351-f0fe83fb763f">
    <w:name w:val="Normal"/>
    <w:qFormat/>
    <w:pPr>
      <w:widowControl w:val="0"/>
      <w:jc w:val="both"/>
    </w:pPr>
  </w:style>
  <w:style w:type="character" w:default="1" w:styleId="6b2071ec-32f3-46dd-a7dd-fad6d3d4d1fc">
    <w:name w:val="Default Paragraph Font"/>
    <w:uiPriority w:val="1"/>
    <w:semiHidden/>
    <w:unhideWhenUsed/>
  </w:style>
  <w:style w:type="table" w:default="1" w:styleId="9f474e17-bf02-4d81-8aaf-37b93820a12d">
    <w:name w:val="Normal Table"/>
    <w:uiPriority w:val="99"/>
    <w:semiHidden/>
    <w:unhideWhenUsed/>
    <w:tblPr>
      <w:tblInd w:w="0" w:type="dxa"/>
      <w:tblCellMar>
        <w:top w:w="0" w:type="dxa"/>
        <w:left w:w="108" w:type="dxa"/>
        <w:bottom w:w="0" w:type="dxa"/>
        <w:right w:w="108" w:type="dxa"/>
      </w:tblCellMar>
    </w:tblPr>
  </w:style>
  <w:style w:type="numbering" w:default="1" w:styleId="cd7347c4-c531-4f6d-b778-5a1d92370586">
    <w:name w:val="No List"/>
    <w:uiPriority w:val="99"/>
    <w:semiHidden/>
    <w:unhideWhenUsed/>
  </w:style>
  <w:style w:type="paragraph" w:customStyle="1" w:styleId="2696b57e-108b-4fa7-94e3-7cce30386f22">
    <w:name w:val="石墨文档正文"/>
    <w:qFormat/>
    <w:rPr>
      <w:szCs w:val="22"/>
    </w:rPr>
  </w:style>
  <w:style w:type="paragraph" w:customStyle="1" w:styleId="e032146e-a39c-47a4-8d22-0f17220c69de">
    <w:name w:val="石墨文档副标题"/>
    <w:qFormat/>
    <w:rPr>
      <w:color w:val="888888"/>
      <w:sz w:val="48"/>
      <w:szCs w:val="48"/>
    </w:rPr>
  </w:style>
  <w:style w:type="paragraph" w:customStyle="1" w:styleId="82d38608-84a7-4632-be8d-85becc115bf9">
    <w:name w:val="石墨文档大标题"/>
    <w:next w:val="a3"/>
    <w:uiPriority w:val="9"/>
    <w:unhideWhenUsed/>
    <w:qFormat/>
    <w:pPr>
      <w:spacing w:before="260" w:after="260"/>
      <w:outlineLvl w:val="0"/>
    </w:pPr>
    <w:rPr>
      <w:b/>
      <w:bCs/>
      <w:sz w:val="40"/>
      <w:szCs w:val="40"/>
    </w:rPr>
  </w:style>
  <w:style w:type="paragraph" w:customStyle="1" w:styleId="82059867-83ad-4c4f-a0c4-b9ef7920b13b">
    <w:name w:val="石墨文档中标题"/>
    <w:next w:val="a3"/>
    <w:uiPriority w:val="9"/>
    <w:unhideWhenUsed/>
    <w:qFormat/>
    <w:pPr>
      <w:spacing w:before="260" w:after="260"/>
      <w:outlineLvl w:val="1"/>
    </w:pPr>
    <w:rPr>
      <w:b/>
      <w:bCs/>
      <w:sz w:val="36"/>
      <w:szCs w:val="36"/>
    </w:rPr>
  </w:style>
  <w:style w:type="paragraph" w:customStyle="1" w:styleId="830db7c6-56ff-4518-b2ff-db245c7d6a4d">
    <w:name w:val="石墨文档小标题"/>
    <w:next w:val="a3"/>
    <w:uiPriority w:val="9"/>
    <w:unhideWhenUsed/>
    <w:qFormat/>
    <w:pPr>
      <w:spacing w:before="260" w:after="260"/>
      <w:outlineLvl w:val="2"/>
    </w:pPr>
    <w:rPr>
      <w:b/>
      <w:bCs/>
      <w:sz w:val="32"/>
      <w:szCs w:val="32"/>
    </w:rPr>
  </w:style>
  <w:style w:type="paragraph" w:customStyle="1" w:styleId="8dd39d0a-2f10-4513-9d7a-c1361f899940">
    <w:name w:val="石墨文档标题"/>
    <w:next w:val="a3"/>
    <w:uiPriority w:val="9"/>
    <w:unhideWhenUsed/>
    <w:qFormat/>
    <w:pPr>
      <w:spacing w:before="260" w:after="260"/>
      <w:outlineLvl w:val="3"/>
    </w:pPr>
    <w:rPr>
      <w:b/>
      <w:bCs/>
      <w:sz w:val="56"/>
      <w:szCs w:val="56"/>
    </w:rPr>
  </w:style>
  <w:style w:type="paragraph" w:customStyle="1" w:styleId="e76b1852-9325-4e00-970c-b29dc99b647e">
    <w:name w:val="石墨文档引用"/>
    <w:qFormat/>
    <w:pPr>
      <w:pBdr>
        <w:left w:val="single" w:sz="30" w:space="10" w:color="F0F0F0"/>
      </w:pBdr>
    </w:pPr>
    <w:rPr>
      <w:color w:val="ADADAD"/>
    </w:rPr>
  </w:style>
  <w:style w:type="paragraph" w:default="1" w:styleId="deb2f851-c5ed-4ce4-98fd-8b01878bfb76">
    <w:name w:val="Normal"/>
    <w:qFormat/>
    <w:pPr>
      <w:widowControl w:val="0"/>
      <w:jc w:val="both"/>
    </w:pPr>
  </w:style>
  <w:style w:type="character" w:default="1" w:styleId="e6be2a83-4604-42d3-815e-9baac7296805">
    <w:name w:val="Default Paragraph Font"/>
    <w:uiPriority w:val="1"/>
    <w:semiHidden/>
    <w:unhideWhenUsed/>
  </w:style>
  <w:style w:type="table" w:default="1" w:styleId="551a8aa0-6019-4931-ae96-3df8db2379a7">
    <w:name w:val="Normal Table"/>
    <w:uiPriority w:val="99"/>
    <w:semiHidden/>
    <w:unhideWhenUsed/>
    <w:tblPr>
      <w:tblInd w:w="0" w:type="dxa"/>
      <w:tblCellMar>
        <w:top w:w="0" w:type="dxa"/>
        <w:left w:w="108" w:type="dxa"/>
        <w:bottom w:w="0" w:type="dxa"/>
        <w:right w:w="108" w:type="dxa"/>
      </w:tblCellMar>
    </w:tblPr>
  </w:style>
  <w:style w:type="numbering" w:default="1" w:styleId="9c72bd87-8693-48b7-8b9c-95c88a72fdc9">
    <w:name w:val="No List"/>
    <w:uiPriority w:val="99"/>
    <w:semiHidden/>
    <w:unhideWhenUsed/>
  </w:style>
  <w:style w:type="paragraph" w:customStyle="1" w:styleId="3acfc6e9-6ab7-4a10-ad3f-5646a9de49b5">
    <w:name w:val="石墨文档正文"/>
    <w:qFormat/>
    <w:rPr>
      <w:szCs w:val="22"/>
    </w:rPr>
  </w:style>
  <w:style w:type="paragraph" w:customStyle="1" w:styleId="0b259545-2a32-482d-8796-3c4eb1d54d02">
    <w:name w:val="石墨文档副标题"/>
    <w:qFormat/>
    <w:rPr>
      <w:color w:val="888888"/>
      <w:sz w:val="48"/>
      <w:szCs w:val="48"/>
    </w:rPr>
  </w:style>
  <w:style w:type="paragraph" w:customStyle="1" w:styleId="189b8c68-fe7c-4326-b947-877e1a5cf938">
    <w:name w:val="石墨文档大标题"/>
    <w:next w:val="a3"/>
    <w:uiPriority w:val="9"/>
    <w:unhideWhenUsed/>
    <w:qFormat/>
    <w:pPr>
      <w:spacing w:before="260" w:after="260"/>
      <w:outlineLvl w:val="0"/>
    </w:pPr>
    <w:rPr>
      <w:b/>
      <w:bCs/>
      <w:sz w:val="40"/>
      <w:szCs w:val="40"/>
    </w:rPr>
  </w:style>
  <w:style w:type="paragraph" w:customStyle="1" w:styleId="1d4b3f17-e278-44a2-8acb-b5d3a770c009">
    <w:name w:val="石墨文档中标题"/>
    <w:next w:val="a3"/>
    <w:uiPriority w:val="9"/>
    <w:unhideWhenUsed/>
    <w:qFormat/>
    <w:pPr>
      <w:spacing w:before="260" w:after="260"/>
      <w:outlineLvl w:val="1"/>
    </w:pPr>
    <w:rPr>
      <w:b/>
      <w:bCs/>
      <w:sz w:val="36"/>
      <w:szCs w:val="36"/>
    </w:rPr>
  </w:style>
  <w:style w:type="paragraph" w:customStyle="1" w:styleId="986c686a-f343-42f9-ba05-9772a206844a">
    <w:name w:val="石墨文档小标题"/>
    <w:next w:val="a3"/>
    <w:uiPriority w:val="9"/>
    <w:unhideWhenUsed/>
    <w:qFormat/>
    <w:pPr>
      <w:spacing w:before="260" w:after="260"/>
      <w:outlineLvl w:val="2"/>
    </w:pPr>
    <w:rPr>
      <w:b/>
      <w:bCs/>
      <w:sz w:val="32"/>
      <w:szCs w:val="32"/>
    </w:rPr>
  </w:style>
  <w:style w:type="paragraph" w:customStyle="1" w:styleId="4cba4212-3249-4589-bae9-d337ec1a8f07">
    <w:name w:val="石墨文档标题"/>
    <w:next w:val="a3"/>
    <w:uiPriority w:val="9"/>
    <w:unhideWhenUsed/>
    <w:qFormat/>
    <w:pPr>
      <w:spacing w:before="260" w:after="260"/>
      <w:outlineLvl w:val="3"/>
    </w:pPr>
    <w:rPr>
      <w:b/>
      <w:bCs/>
      <w:sz w:val="56"/>
      <w:szCs w:val="56"/>
    </w:rPr>
  </w:style>
  <w:style w:type="paragraph" w:customStyle="1" w:styleId="fdc8de74-8e49-47db-a077-aa6b65880a48">
    <w:name w:val="石墨文档引用"/>
    <w:qFormat/>
    <w:pPr>
      <w:pBdr>
        <w:left w:val="single" w:sz="30" w:space="10" w:color="F0F0F0"/>
      </w:pBdr>
    </w:pPr>
    <w:rPr>
      <w:color w:val="ADADAD"/>
    </w:rPr>
  </w:style>
  <w:style w:type="paragraph" w:default="1" w:styleId="b8b99641-98ab-4b72-81f9-fe336ea235a4">
    <w:name w:val="Normal"/>
    <w:qFormat/>
    <w:pPr>
      <w:widowControl w:val="0"/>
      <w:jc w:val="both"/>
    </w:pPr>
  </w:style>
  <w:style w:type="character" w:default="1" w:styleId="e9376c6f-b523-46b2-87f6-953bcde3f92c">
    <w:name w:val="Default Paragraph Font"/>
    <w:uiPriority w:val="1"/>
    <w:semiHidden/>
    <w:unhideWhenUsed/>
  </w:style>
  <w:style w:type="table" w:default="1" w:styleId="122d28e5-4b27-4708-9ebb-a432b0f50cde">
    <w:name w:val="Normal Table"/>
    <w:uiPriority w:val="99"/>
    <w:semiHidden/>
    <w:unhideWhenUsed/>
    <w:tblPr>
      <w:tblInd w:w="0" w:type="dxa"/>
      <w:tblCellMar>
        <w:top w:w="0" w:type="dxa"/>
        <w:left w:w="108" w:type="dxa"/>
        <w:bottom w:w="0" w:type="dxa"/>
        <w:right w:w="108" w:type="dxa"/>
      </w:tblCellMar>
    </w:tblPr>
  </w:style>
  <w:style w:type="numbering" w:default="1" w:styleId="894a7cd6-91b6-4469-b5e6-19661a823da8">
    <w:name w:val="No List"/>
    <w:uiPriority w:val="99"/>
    <w:semiHidden/>
    <w:unhideWhenUsed/>
  </w:style>
  <w:style w:type="paragraph" w:customStyle="1" w:styleId="5ecb97c8-b393-489b-b9ee-5ef3c80d7252">
    <w:name w:val="石墨文档正文"/>
    <w:qFormat/>
    <w:rPr>
      <w:szCs w:val="22"/>
    </w:rPr>
  </w:style>
  <w:style w:type="paragraph" w:customStyle="1" w:styleId="d2858d27-ff21-446c-ad72-f66180034b74">
    <w:name w:val="石墨文档副标题"/>
    <w:qFormat/>
    <w:rPr>
      <w:color w:val="888888"/>
      <w:sz w:val="48"/>
      <w:szCs w:val="48"/>
    </w:rPr>
  </w:style>
  <w:style w:type="paragraph" w:customStyle="1" w:styleId="409d2b0a-0497-43a9-9f8e-61c431a9326f">
    <w:name w:val="石墨文档大标题"/>
    <w:next w:val="a3"/>
    <w:uiPriority w:val="9"/>
    <w:unhideWhenUsed/>
    <w:qFormat/>
    <w:pPr>
      <w:spacing w:before="260" w:after="260"/>
      <w:outlineLvl w:val="0"/>
    </w:pPr>
    <w:rPr>
      <w:b/>
      <w:bCs/>
      <w:sz w:val="40"/>
      <w:szCs w:val="40"/>
    </w:rPr>
  </w:style>
  <w:style w:type="paragraph" w:customStyle="1" w:styleId="dd3a16b6-ed09-49d6-ab95-d40a36ff0fd1">
    <w:name w:val="石墨文档中标题"/>
    <w:next w:val="a3"/>
    <w:uiPriority w:val="9"/>
    <w:unhideWhenUsed/>
    <w:qFormat/>
    <w:pPr>
      <w:spacing w:before="260" w:after="260"/>
      <w:outlineLvl w:val="1"/>
    </w:pPr>
    <w:rPr>
      <w:b/>
      <w:bCs/>
      <w:sz w:val="36"/>
      <w:szCs w:val="36"/>
    </w:rPr>
  </w:style>
  <w:style w:type="paragraph" w:customStyle="1" w:styleId="c89142cf-528d-437b-84c8-9bfb31f39c3f">
    <w:name w:val="石墨文档小标题"/>
    <w:next w:val="a3"/>
    <w:uiPriority w:val="9"/>
    <w:unhideWhenUsed/>
    <w:qFormat/>
    <w:pPr>
      <w:spacing w:before="260" w:after="260"/>
      <w:outlineLvl w:val="2"/>
    </w:pPr>
    <w:rPr>
      <w:b/>
      <w:bCs/>
      <w:sz w:val="32"/>
      <w:szCs w:val="32"/>
    </w:rPr>
  </w:style>
  <w:style w:type="paragraph" w:customStyle="1" w:styleId="31dd6fd6-dfd3-4aa3-809b-40b5e543c60e">
    <w:name w:val="石墨文档标题"/>
    <w:next w:val="a3"/>
    <w:uiPriority w:val="9"/>
    <w:unhideWhenUsed/>
    <w:qFormat/>
    <w:pPr>
      <w:spacing w:before="260" w:after="260"/>
      <w:outlineLvl w:val="3"/>
    </w:pPr>
    <w:rPr>
      <w:b/>
      <w:bCs/>
      <w:sz w:val="56"/>
      <w:szCs w:val="56"/>
    </w:rPr>
  </w:style>
  <w:style w:type="paragraph" w:customStyle="1" w:styleId="4d41f00e-f5ad-4374-af74-76d2a09d78a0">
    <w:name w:val="石墨文档引用"/>
    <w:qFormat/>
    <w:pPr>
      <w:pBdr>
        <w:left w:val="single" w:sz="30" w:space="10" w:color="F0F0F0"/>
      </w:pBdr>
    </w:pPr>
    <w:rPr>
      <w:color w:val="ADADAD"/>
    </w:rPr>
  </w:style>
  <w:style w:type="paragraph" w:default="1" w:styleId="ddc1bb93-6a08-46d0-af09-dff6836c3a1c">
    <w:name w:val="Normal"/>
    <w:qFormat/>
    <w:pPr>
      <w:widowControl w:val="0"/>
      <w:jc w:val="both"/>
    </w:pPr>
  </w:style>
  <w:style w:type="character" w:default="1" w:styleId="f0a2b040-809e-451d-898e-0c2855f9cca8">
    <w:name w:val="Default Paragraph Font"/>
    <w:uiPriority w:val="1"/>
    <w:semiHidden/>
    <w:unhideWhenUsed/>
  </w:style>
  <w:style w:type="table" w:default="1" w:styleId="eded73d3-916b-4370-922b-e36408c0d059">
    <w:name w:val="Normal Table"/>
    <w:uiPriority w:val="99"/>
    <w:semiHidden/>
    <w:unhideWhenUsed/>
    <w:tblPr>
      <w:tblInd w:w="0" w:type="dxa"/>
      <w:tblCellMar>
        <w:top w:w="0" w:type="dxa"/>
        <w:left w:w="108" w:type="dxa"/>
        <w:bottom w:w="0" w:type="dxa"/>
        <w:right w:w="108" w:type="dxa"/>
      </w:tblCellMar>
    </w:tblPr>
  </w:style>
  <w:style w:type="numbering" w:default="1" w:styleId="7565562a-e526-4277-8aa3-754ed86bb376">
    <w:name w:val="No List"/>
    <w:uiPriority w:val="99"/>
    <w:semiHidden/>
    <w:unhideWhenUsed/>
  </w:style>
  <w:style w:type="paragraph" w:customStyle="1" w:styleId="5efac81d-0bd4-4f17-a80f-892c87e01c25">
    <w:name w:val="石墨文档正文"/>
    <w:qFormat/>
    <w:rPr>
      <w:szCs w:val="22"/>
    </w:rPr>
  </w:style>
  <w:style w:type="paragraph" w:customStyle="1" w:styleId="8f98c086-9688-4743-aa5a-14d3a7cb7669">
    <w:name w:val="石墨文档副标题"/>
    <w:qFormat/>
    <w:rPr>
      <w:color w:val="888888"/>
      <w:sz w:val="48"/>
      <w:szCs w:val="48"/>
    </w:rPr>
  </w:style>
  <w:style w:type="paragraph" w:customStyle="1" w:styleId="718fab5a-a228-4cc5-b8bc-fad47807a448">
    <w:name w:val="石墨文档大标题"/>
    <w:next w:val="a3"/>
    <w:uiPriority w:val="9"/>
    <w:unhideWhenUsed/>
    <w:qFormat/>
    <w:pPr>
      <w:spacing w:before="260" w:after="260"/>
      <w:outlineLvl w:val="0"/>
    </w:pPr>
    <w:rPr>
      <w:b/>
      <w:bCs/>
      <w:sz w:val="40"/>
      <w:szCs w:val="40"/>
    </w:rPr>
  </w:style>
  <w:style w:type="paragraph" w:customStyle="1" w:styleId="d25cf4e8-d618-4596-a94c-fb9fdbc61301">
    <w:name w:val="石墨文档中标题"/>
    <w:next w:val="a3"/>
    <w:uiPriority w:val="9"/>
    <w:unhideWhenUsed/>
    <w:qFormat/>
    <w:pPr>
      <w:spacing w:before="260" w:after="260"/>
      <w:outlineLvl w:val="1"/>
    </w:pPr>
    <w:rPr>
      <w:b/>
      <w:bCs/>
      <w:sz w:val="36"/>
      <w:szCs w:val="36"/>
    </w:rPr>
  </w:style>
  <w:style w:type="paragraph" w:customStyle="1" w:styleId="ec53fed8-e95c-4d72-a638-06b14dbe2910">
    <w:name w:val="石墨文档小标题"/>
    <w:next w:val="a3"/>
    <w:uiPriority w:val="9"/>
    <w:unhideWhenUsed/>
    <w:qFormat/>
    <w:pPr>
      <w:spacing w:before="260" w:after="260"/>
      <w:outlineLvl w:val="2"/>
    </w:pPr>
    <w:rPr>
      <w:b/>
      <w:bCs/>
      <w:sz w:val="32"/>
      <w:szCs w:val="32"/>
    </w:rPr>
  </w:style>
  <w:style w:type="paragraph" w:customStyle="1" w:styleId="e0eca6fb-3e2d-4fb0-830f-56a4db97d58a">
    <w:name w:val="石墨文档标题"/>
    <w:next w:val="a3"/>
    <w:uiPriority w:val="9"/>
    <w:unhideWhenUsed/>
    <w:qFormat/>
    <w:pPr>
      <w:spacing w:before="260" w:after="260"/>
      <w:outlineLvl w:val="3"/>
    </w:pPr>
    <w:rPr>
      <w:b/>
      <w:bCs/>
      <w:sz w:val="56"/>
      <w:szCs w:val="56"/>
    </w:rPr>
  </w:style>
  <w:style w:type="paragraph" w:customStyle="1" w:styleId="e9b966c9-ff57-4d8d-9f64-20146c83a912">
    <w:name w:val="石墨文档引用"/>
    <w:qFormat/>
    <w:pPr>
      <w:pBdr>
        <w:left w:val="single" w:sz="30" w:space="10" w:color="F0F0F0"/>
      </w:pBdr>
    </w:pPr>
    <w:rPr>
      <w:color w:val="ADADAD"/>
    </w:rPr>
  </w:style>
  <w:style w:type="paragraph" w:default="1" w:styleId="ef239c2e-11b7-4255-b2bd-009a03f003ee">
    <w:name w:val="Normal"/>
    <w:qFormat/>
    <w:pPr>
      <w:widowControl w:val="0"/>
      <w:jc w:val="both"/>
    </w:pPr>
  </w:style>
  <w:style w:type="character" w:default="1" w:styleId="3a44cd1b-4790-4d87-a7e4-60d7bb444651">
    <w:name w:val="Default Paragraph Font"/>
    <w:uiPriority w:val="1"/>
    <w:semiHidden/>
    <w:unhideWhenUsed/>
  </w:style>
  <w:style w:type="table" w:default="1" w:styleId="599f9ed0-b8de-4c16-8515-4a9396486553">
    <w:name w:val="Normal Table"/>
    <w:uiPriority w:val="99"/>
    <w:semiHidden/>
    <w:unhideWhenUsed/>
    <w:tblPr>
      <w:tblInd w:w="0" w:type="dxa"/>
      <w:tblCellMar>
        <w:top w:w="0" w:type="dxa"/>
        <w:left w:w="108" w:type="dxa"/>
        <w:bottom w:w="0" w:type="dxa"/>
        <w:right w:w="108" w:type="dxa"/>
      </w:tblCellMar>
    </w:tblPr>
  </w:style>
  <w:style w:type="numbering" w:default="1" w:styleId="077f6cdd-77ce-4d4f-a7e7-49488a6ed896">
    <w:name w:val="No List"/>
    <w:uiPriority w:val="99"/>
    <w:semiHidden/>
    <w:unhideWhenUsed/>
  </w:style>
  <w:style w:type="paragraph" w:customStyle="1" w:styleId="99df9dd0-4bba-494a-848d-448b0dbbeca0">
    <w:name w:val="石墨文档正文"/>
    <w:qFormat/>
    <w:rPr>
      <w:szCs w:val="22"/>
    </w:rPr>
  </w:style>
  <w:style w:type="paragraph" w:customStyle="1" w:styleId="747b808c-09d2-464d-ad51-54a415b6475c">
    <w:name w:val="石墨文档副标题"/>
    <w:qFormat/>
    <w:rPr>
      <w:color w:val="888888"/>
      <w:sz w:val="48"/>
      <w:szCs w:val="48"/>
    </w:rPr>
  </w:style>
  <w:style w:type="paragraph" w:customStyle="1" w:styleId="80354b3b-812a-48e3-86e9-9fbd89c8f05e">
    <w:name w:val="石墨文档大标题"/>
    <w:next w:val="a3"/>
    <w:uiPriority w:val="9"/>
    <w:unhideWhenUsed/>
    <w:qFormat/>
    <w:pPr>
      <w:spacing w:before="260" w:after="260"/>
      <w:outlineLvl w:val="0"/>
    </w:pPr>
    <w:rPr>
      <w:b/>
      <w:bCs/>
      <w:sz w:val="40"/>
      <w:szCs w:val="40"/>
    </w:rPr>
  </w:style>
  <w:style w:type="paragraph" w:customStyle="1" w:styleId="0224261a-0ccc-4704-a46e-7bd0aa95229d">
    <w:name w:val="石墨文档中标题"/>
    <w:next w:val="a3"/>
    <w:uiPriority w:val="9"/>
    <w:unhideWhenUsed/>
    <w:qFormat/>
    <w:pPr>
      <w:spacing w:before="260" w:after="260"/>
      <w:outlineLvl w:val="1"/>
    </w:pPr>
    <w:rPr>
      <w:b/>
      <w:bCs/>
      <w:sz w:val="36"/>
      <w:szCs w:val="36"/>
    </w:rPr>
  </w:style>
  <w:style w:type="paragraph" w:customStyle="1" w:styleId="34186278-b6ca-4501-a7f3-9a82c30d348d">
    <w:name w:val="石墨文档小标题"/>
    <w:next w:val="a3"/>
    <w:uiPriority w:val="9"/>
    <w:unhideWhenUsed/>
    <w:qFormat/>
    <w:pPr>
      <w:spacing w:before="260" w:after="260"/>
      <w:outlineLvl w:val="2"/>
    </w:pPr>
    <w:rPr>
      <w:b/>
      <w:bCs/>
      <w:sz w:val="32"/>
      <w:szCs w:val="32"/>
    </w:rPr>
  </w:style>
  <w:style w:type="paragraph" w:customStyle="1" w:styleId="deb4a41e-42ad-4f5a-aa65-cc711817b199">
    <w:name w:val="石墨文档标题"/>
    <w:next w:val="a3"/>
    <w:uiPriority w:val="9"/>
    <w:unhideWhenUsed/>
    <w:qFormat/>
    <w:pPr>
      <w:spacing w:before="260" w:after="260"/>
      <w:outlineLvl w:val="3"/>
    </w:pPr>
    <w:rPr>
      <w:b/>
      <w:bCs/>
      <w:sz w:val="56"/>
      <w:szCs w:val="56"/>
    </w:rPr>
  </w:style>
  <w:style w:type="paragraph" w:customStyle="1" w:styleId="72b7591b-5c7c-4aab-9aff-07dedcd42acd">
    <w:name w:val="石墨文档引用"/>
    <w:qFormat/>
    <w:pPr>
      <w:pBdr>
        <w:left w:val="single" w:sz="30" w:space="10" w:color="F0F0F0"/>
      </w:pBdr>
    </w:pPr>
    <w:rPr>
      <w:color w:val="ADADAD"/>
    </w:rPr>
  </w:style>
  <w:style w:type="paragraph" w:default="1" w:styleId="66e0d38f-34b4-44d9-9f1c-494d03aff612">
    <w:name w:val="Normal"/>
    <w:qFormat/>
    <w:pPr>
      <w:widowControl w:val="0"/>
      <w:jc w:val="both"/>
    </w:pPr>
  </w:style>
  <w:style w:type="character" w:default="1" w:styleId="74fe6559-a96d-4d71-8c6b-79ef046d90dc">
    <w:name w:val="Default Paragraph Font"/>
    <w:uiPriority w:val="1"/>
    <w:semiHidden/>
    <w:unhideWhenUsed/>
  </w:style>
  <w:style w:type="table" w:default="1" w:styleId="3fe1cef8-9499-4267-acf7-c38d2c7cbfb7">
    <w:name w:val="Normal Table"/>
    <w:uiPriority w:val="99"/>
    <w:semiHidden/>
    <w:unhideWhenUsed/>
    <w:tblPr>
      <w:tblInd w:w="0" w:type="dxa"/>
      <w:tblCellMar>
        <w:top w:w="0" w:type="dxa"/>
        <w:left w:w="108" w:type="dxa"/>
        <w:bottom w:w="0" w:type="dxa"/>
        <w:right w:w="108" w:type="dxa"/>
      </w:tblCellMar>
    </w:tblPr>
  </w:style>
  <w:style w:type="numbering" w:default="1" w:styleId="2fc7fc30-04a7-4322-9766-be53c29423f5">
    <w:name w:val="No List"/>
    <w:uiPriority w:val="99"/>
    <w:semiHidden/>
    <w:unhideWhenUsed/>
  </w:style>
  <w:style w:type="paragraph" w:customStyle="1" w:styleId="fbf20091-5c5e-4bb7-9a7d-6aa461402c91">
    <w:name w:val="石墨文档正文"/>
    <w:qFormat/>
    <w:rPr>
      <w:szCs w:val="22"/>
    </w:rPr>
  </w:style>
  <w:style w:type="paragraph" w:customStyle="1" w:styleId="bedeab8e-3111-4640-916e-5fe030c2d4cf">
    <w:name w:val="石墨文档副标题"/>
    <w:qFormat/>
    <w:rPr>
      <w:color w:val="888888"/>
      <w:sz w:val="48"/>
      <w:szCs w:val="48"/>
    </w:rPr>
  </w:style>
  <w:style w:type="paragraph" w:customStyle="1" w:styleId="c7454003-cc30-41f3-89a7-3c9de2d4caae">
    <w:name w:val="石墨文档大标题"/>
    <w:next w:val="a3"/>
    <w:uiPriority w:val="9"/>
    <w:unhideWhenUsed/>
    <w:qFormat/>
    <w:pPr>
      <w:spacing w:before="260" w:after="260"/>
      <w:outlineLvl w:val="0"/>
    </w:pPr>
    <w:rPr>
      <w:b/>
      <w:bCs/>
      <w:sz w:val="40"/>
      <w:szCs w:val="40"/>
    </w:rPr>
  </w:style>
  <w:style w:type="paragraph" w:customStyle="1" w:styleId="4ac9c5a7-0a5b-410a-ad31-54a975687a0e">
    <w:name w:val="石墨文档中标题"/>
    <w:next w:val="a3"/>
    <w:uiPriority w:val="9"/>
    <w:unhideWhenUsed/>
    <w:qFormat/>
    <w:pPr>
      <w:spacing w:before="260" w:after="260"/>
      <w:outlineLvl w:val="1"/>
    </w:pPr>
    <w:rPr>
      <w:b/>
      <w:bCs/>
      <w:sz w:val="36"/>
      <w:szCs w:val="36"/>
    </w:rPr>
  </w:style>
  <w:style w:type="paragraph" w:customStyle="1" w:styleId="500b188d-f831-4fdf-987c-023e84f31e79">
    <w:name w:val="石墨文档小标题"/>
    <w:next w:val="a3"/>
    <w:uiPriority w:val="9"/>
    <w:unhideWhenUsed/>
    <w:qFormat/>
    <w:pPr>
      <w:spacing w:before="260" w:after="260"/>
      <w:outlineLvl w:val="2"/>
    </w:pPr>
    <w:rPr>
      <w:b/>
      <w:bCs/>
      <w:sz w:val="32"/>
      <w:szCs w:val="32"/>
    </w:rPr>
  </w:style>
  <w:style w:type="paragraph" w:customStyle="1" w:styleId="2df16aeb-5053-4c23-a8c8-b72606fd679c">
    <w:name w:val="石墨文档标题"/>
    <w:next w:val="a3"/>
    <w:uiPriority w:val="9"/>
    <w:unhideWhenUsed/>
    <w:qFormat/>
    <w:pPr>
      <w:spacing w:before="260" w:after="260"/>
      <w:outlineLvl w:val="3"/>
    </w:pPr>
    <w:rPr>
      <w:b/>
      <w:bCs/>
      <w:sz w:val="56"/>
      <w:szCs w:val="56"/>
    </w:rPr>
  </w:style>
  <w:style w:type="paragraph" w:customStyle="1" w:styleId="dd717251-f20d-4356-b2b5-dfbda845a0b5">
    <w:name w:val="石墨文档引用"/>
    <w:qFormat/>
    <w:pPr>
      <w:pBdr>
        <w:left w:val="single" w:sz="30" w:space="10" w:color="F0F0F0"/>
      </w:pBdr>
    </w:pPr>
    <w:rPr>
      <w:color w:val="ADADAD"/>
    </w:rPr>
  </w:style>
  <w:style w:type="paragraph" w:default="1" w:styleId="c259c5f5-5214-405e-acbb-b54429e4e299">
    <w:name w:val="Normal"/>
    <w:qFormat/>
    <w:pPr>
      <w:widowControl w:val="0"/>
      <w:jc w:val="both"/>
    </w:pPr>
  </w:style>
  <w:style w:type="character" w:default="1" w:styleId="4d98dc22-4052-4a49-abbc-d97d687984ae">
    <w:name w:val="Default Paragraph Font"/>
    <w:uiPriority w:val="1"/>
    <w:semiHidden/>
    <w:unhideWhenUsed/>
  </w:style>
  <w:style w:type="table" w:default="1" w:styleId="ab4928fe-98e5-4e29-afa3-5920889494fb">
    <w:name w:val="Normal Table"/>
    <w:uiPriority w:val="99"/>
    <w:semiHidden/>
    <w:unhideWhenUsed/>
    <w:tblPr>
      <w:tblInd w:w="0" w:type="dxa"/>
      <w:tblCellMar>
        <w:top w:w="0" w:type="dxa"/>
        <w:left w:w="108" w:type="dxa"/>
        <w:bottom w:w="0" w:type="dxa"/>
        <w:right w:w="108" w:type="dxa"/>
      </w:tblCellMar>
    </w:tblPr>
  </w:style>
  <w:style w:type="numbering" w:default="1" w:styleId="edf40711-00c2-4301-9013-5ab87be551fe">
    <w:name w:val="No List"/>
    <w:uiPriority w:val="99"/>
    <w:semiHidden/>
    <w:unhideWhenUsed/>
  </w:style>
  <w:style w:type="paragraph" w:customStyle="1" w:styleId="9c419f59-b34f-4e5f-8dfa-12431af9f1eb">
    <w:name w:val="石墨文档正文"/>
    <w:qFormat/>
    <w:rPr>
      <w:szCs w:val="22"/>
    </w:rPr>
  </w:style>
  <w:style w:type="paragraph" w:customStyle="1" w:styleId="a9c1c2a5-a834-4fc2-9ca8-064767eabf26">
    <w:name w:val="石墨文档副标题"/>
    <w:qFormat/>
    <w:rPr>
      <w:color w:val="888888"/>
      <w:sz w:val="48"/>
      <w:szCs w:val="48"/>
    </w:rPr>
  </w:style>
  <w:style w:type="paragraph" w:customStyle="1" w:styleId="fb39ec7e-73ee-4ef5-9bd0-ab9bff0ad99f">
    <w:name w:val="石墨文档大标题"/>
    <w:next w:val="a3"/>
    <w:uiPriority w:val="9"/>
    <w:unhideWhenUsed/>
    <w:qFormat/>
    <w:pPr>
      <w:spacing w:before="260" w:after="260"/>
      <w:outlineLvl w:val="0"/>
    </w:pPr>
    <w:rPr>
      <w:b/>
      <w:bCs/>
      <w:sz w:val="40"/>
      <w:szCs w:val="40"/>
    </w:rPr>
  </w:style>
  <w:style w:type="paragraph" w:customStyle="1" w:styleId="001886a9-c4d4-484d-a7f6-1357a242e98e">
    <w:name w:val="石墨文档中标题"/>
    <w:next w:val="a3"/>
    <w:uiPriority w:val="9"/>
    <w:unhideWhenUsed/>
    <w:qFormat/>
    <w:pPr>
      <w:spacing w:before="260" w:after="260"/>
      <w:outlineLvl w:val="1"/>
    </w:pPr>
    <w:rPr>
      <w:b/>
      <w:bCs/>
      <w:sz w:val="36"/>
      <w:szCs w:val="36"/>
    </w:rPr>
  </w:style>
  <w:style w:type="paragraph" w:customStyle="1" w:styleId="1814472d-f4f9-4411-b3dd-c6d49d8c1447">
    <w:name w:val="石墨文档小标题"/>
    <w:next w:val="a3"/>
    <w:uiPriority w:val="9"/>
    <w:unhideWhenUsed/>
    <w:qFormat/>
    <w:pPr>
      <w:spacing w:before="260" w:after="260"/>
      <w:outlineLvl w:val="2"/>
    </w:pPr>
    <w:rPr>
      <w:b/>
      <w:bCs/>
      <w:sz w:val="32"/>
      <w:szCs w:val="32"/>
    </w:rPr>
  </w:style>
  <w:style w:type="paragraph" w:customStyle="1" w:styleId="54755329-6eed-494c-bec9-4d03a4ff927e">
    <w:name w:val="石墨文档标题"/>
    <w:next w:val="a3"/>
    <w:uiPriority w:val="9"/>
    <w:unhideWhenUsed/>
    <w:qFormat/>
    <w:pPr>
      <w:spacing w:before="260" w:after="260"/>
      <w:outlineLvl w:val="3"/>
    </w:pPr>
    <w:rPr>
      <w:b/>
      <w:bCs/>
      <w:sz w:val="56"/>
      <w:szCs w:val="56"/>
    </w:rPr>
  </w:style>
  <w:style w:type="paragraph" w:customStyle="1" w:styleId="68b111ef-66df-4749-ba6d-ce9d70c3f481">
    <w:name w:val="石墨文档引用"/>
    <w:qFormat/>
    <w:pPr>
      <w:pBdr>
        <w:left w:val="single" w:sz="30" w:space="10" w:color="F0F0F0"/>
      </w:pBdr>
    </w:pPr>
    <w:rPr>
      <w:color w:val="ADADAD"/>
    </w:rPr>
  </w:style>
  <w:style w:type="paragraph" w:default="1" w:styleId="2e5e5970-3f00-4875-8986-f6585458c111">
    <w:name w:val="Normal"/>
    <w:qFormat/>
    <w:pPr>
      <w:widowControl w:val="0"/>
      <w:jc w:val="both"/>
    </w:pPr>
  </w:style>
  <w:style w:type="character" w:default="1" w:styleId="10c06032-f218-4533-9244-83d34d999d5c">
    <w:name w:val="Default Paragraph Font"/>
    <w:uiPriority w:val="1"/>
    <w:semiHidden/>
    <w:unhideWhenUsed/>
  </w:style>
  <w:style w:type="table" w:default="1" w:styleId="023cfbb8-d41f-4854-b420-52afc4ab261d">
    <w:name w:val="Normal Table"/>
    <w:uiPriority w:val="99"/>
    <w:semiHidden/>
    <w:unhideWhenUsed/>
    <w:tblPr>
      <w:tblInd w:w="0" w:type="dxa"/>
      <w:tblCellMar>
        <w:top w:w="0" w:type="dxa"/>
        <w:left w:w="108" w:type="dxa"/>
        <w:bottom w:w="0" w:type="dxa"/>
        <w:right w:w="108" w:type="dxa"/>
      </w:tblCellMar>
    </w:tblPr>
  </w:style>
  <w:style w:type="numbering" w:default="1" w:styleId="b4e9f6e9-d37d-451e-9abb-b78697c0ac93">
    <w:name w:val="No List"/>
    <w:uiPriority w:val="99"/>
    <w:semiHidden/>
    <w:unhideWhenUsed/>
  </w:style>
  <w:style w:type="paragraph" w:customStyle="1" w:styleId="1f92e95f-c585-4a20-a0a4-8ce18afe266e">
    <w:name w:val="石墨文档正文"/>
    <w:qFormat/>
    <w:rPr>
      <w:szCs w:val="22"/>
    </w:rPr>
  </w:style>
  <w:style w:type="paragraph" w:customStyle="1" w:styleId="a6421e17-1774-484c-9eaa-1232974e8cb3">
    <w:name w:val="石墨文档副标题"/>
    <w:qFormat/>
    <w:rPr>
      <w:color w:val="888888"/>
      <w:sz w:val="48"/>
      <w:szCs w:val="48"/>
    </w:rPr>
  </w:style>
  <w:style w:type="paragraph" w:customStyle="1" w:styleId="682dafe4-3cea-4a8a-9c60-6d39501a8aa2">
    <w:name w:val="石墨文档大标题"/>
    <w:next w:val="a3"/>
    <w:uiPriority w:val="9"/>
    <w:unhideWhenUsed/>
    <w:qFormat/>
    <w:pPr>
      <w:spacing w:before="260" w:after="260"/>
      <w:outlineLvl w:val="0"/>
    </w:pPr>
    <w:rPr>
      <w:b/>
      <w:bCs/>
      <w:sz w:val="40"/>
      <w:szCs w:val="40"/>
    </w:rPr>
  </w:style>
  <w:style w:type="paragraph" w:customStyle="1" w:styleId="14b63b38-2006-4eca-95af-da70d2f9ac33">
    <w:name w:val="石墨文档中标题"/>
    <w:next w:val="a3"/>
    <w:uiPriority w:val="9"/>
    <w:unhideWhenUsed/>
    <w:qFormat/>
    <w:pPr>
      <w:spacing w:before="260" w:after="260"/>
      <w:outlineLvl w:val="1"/>
    </w:pPr>
    <w:rPr>
      <w:b/>
      <w:bCs/>
      <w:sz w:val="36"/>
      <w:szCs w:val="36"/>
    </w:rPr>
  </w:style>
  <w:style w:type="paragraph" w:customStyle="1" w:styleId="9add52b3-33cc-4a5e-aed9-ed9c30a5c667">
    <w:name w:val="石墨文档小标题"/>
    <w:next w:val="a3"/>
    <w:uiPriority w:val="9"/>
    <w:unhideWhenUsed/>
    <w:qFormat/>
    <w:pPr>
      <w:spacing w:before="260" w:after="260"/>
      <w:outlineLvl w:val="2"/>
    </w:pPr>
    <w:rPr>
      <w:b/>
      <w:bCs/>
      <w:sz w:val="32"/>
      <w:szCs w:val="32"/>
    </w:rPr>
  </w:style>
  <w:style w:type="paragraph" w:customStyle="1" w:styleId="ccbf5a23-eae1-4d3b-8226-bb746271e92e">
    <w:name w:val="石墨文档标题"/>
    <w:next w:val="a3"/>
    <w:uiPriority w:val="9"/>
    <w:unhideWhenUsed/>
    <w:qFormat/>
    <w:pPr>
      <w:spacing w:before="260" w:after="260"/>
      <w:outlineLvl w:val="3"/>
    </w:pPr>
    <w:rPr>
      <w:b/>
      <w:bCs/>
      <w:sz w:val="56"/>
      <w:szCs w:val="56"/>
    </w:rPr>
  </w:style>
  <w:style w:type="paragraph" w:customStyle="1" w:styleId="3fdf9bab-198e-4cca-8744-2a84e8e1622c">
    <w:name w:val="石墨文档引用"/>
    <w:qFormat/>
    <w:pPr>
      <w:pBdr>
        <w:left w:val="single" w:sz="30" w:space="10" w:color="F0F0F0"/>
      </w:pBdr>
    </w:pPr>
    <w:rPr>
      <w:color w:val="ADADAD"/>
    </w:rPr>
  </w:style>
  <w:style w:type="paragraph" w:default="1" w:styleId="d1629a80-b5f5-4c54-aa08-37e7b332db6b">
    <w:name w:val="Normal"/>
    <w:qFormat/>
    <w:pPr>
      <w:widowControl w:val="0"/>
      <w:jc w:val="both"/>
    </w:pPr>
  </w:style>
  <w:style w:type="character" w:default="1" w:styleId="3cf97997-e934-4d34-950a-75aa941d0a95">
    <w:name w:val="Default Paragraph Font"/>
    <w:uiPriority w:val="1"/>
    <w:semiHidden/>
    <w:unhideWhenUsed/>
  </w:style>
  <w:style w:type="table" w:default="1" w:styleId="82b88894-6bc3-4614-a7dc-49c94816ed62">
    <w:name w:val="Normal Table"/>
    <w:uiPriority w:val="99"/>
    <w:semiHidden/>
    <w:unhideWhenUsed/>
    <w:tblPr>
      <w:tblInd w:w="0" w:type="dxa"/>
      <w:tblCellMar>
        <w:top w:w="0" w:type="dxa"/>
        <w:left w:w="108" w:type="dxa"/>
        <w:bottom w:w="0" w:type="dxa"/>
        <w:right w:w="108" w:type="dxa"/>
      </w:tblCellMar>
    </w:tblPr>
  </w:style>
  <w:style w:type="numbering" w:default="1" w:styleId="772c8b47-e742-467d-9bbc-e7d62e920ce4">
    <w:name w:val="No List"/>
    <w:uiPriority w:val="99"/>
    <w:semiHidden/>
    <w:unhideWhenUsed/>
  </w:style>
  <w:style w:type="paragraph" w:customStyle="1" w:styleId="e94da90a-f661-485d-bcb0-c423142e6e66">
    <w:name w:val="石墨文档正文"/>
    <w:qFormat/>
    <w:rPr>
      <w:szCs w:val="22"/>
    </w:rPr>
  </w:style>
  <w:style w:type="paragraph" w:customStyle="1" w:styleId="83ea7819-4776-4b5b-ac63-c7b17ebe8cca">
    <w:name w:val="石墨文档副标题"/>
    <w:qFormat/>
    <w:rPr>
      <w:color w:val="888888"/>
      <w:sz w:val="48"/>
      <w:szCs w:val="48"/>
    </w:rPr>
  </w:style>
  <w:style w:type="paragraph" w:customStyle="1" w:styleId="be1c654d-c4e5-446d-a04b-8a5f844d7f5a">
    <w:name w:val="石墨文档大标题"/>
    <w:next w:val="a3"/>
    <w:uiPriority w:val="9"/>
    <w:unhideWhenUsed/>
    <w:qFormat/>
    <w:pPr>
      <w:spacing w:before="260" w:after="260"/>
      <w:outlineLvl w:val="0"/>
    </w:pPr>
    <w:rPr>
      <w:b/>
      <w:bCs/>
      <w:sz w:val="40"/>
      <w:szCs w:val="40"/>
    </w:rPr>
  </w:style>
  <w:style w:type="paragraph" w:customStyle="1" w:styleId="b896f405-dc89-45a2-9d5e-9aaa8dc7c58d">
    <w:name w:val="石墨文档中标题"/>
    <w:next w:val="a3"/>
    <w:uiPriority w:val="9"/>
    <w:unhideWhenUsed/>
    <w:qFormat/>
    <w:pPr>
      <w:spacing w:before="260" w:after="260"/>
      <w:outlineLvl w:val="1"/>
    </w:pPr>
    <w:rPr>
      <w:b/>
      <w:bCs/>
      <w:sz w:val="36"/>
      <w:szCs w:val="36"/>
    </w:rPr>
  </w:style>
  <w:style w:type="paragraph" w:customStyle="1" w:styleId="e0e7b209-6656-4f95-8cf0-ee2860a75db1">
    <w:name w:val="石墨文档小标题"/>
    <w:next w:val="a3"/>
    <w:uiPriority w:val="9"/>
    <w:unhideWhenUsed/>
    <w:qFormat/>
    <w:pPr>
      <w:spacing w:before="260" w:after="260"/>
      <w:outlineLvl w:val="2"/>
    </w:pPr>
    <w:rPr>
      <w:b/>
      <w:bCs/>
      <w:sz w:val="32"/>
      <w:szCs w:val="32"/>
    </w:rPr>
  </w:style>
  <w:style w:type="paragraph" w:customStyle="1" w:styleId="3f6aea65-0f31-4941-8182-44b600b71f4d">
    <w:name w:val="石墨文档标题"/>
    <w:next w:val="a3"/>
    <w:uiPriority w:val="9"/>
    <w:unhideWhenUsed/>
    <w:qFormat/>
    <w:pPr>
      <w:spacing w:before="260" w:after="260"/>
      <w:outlineLvl w:val="3"/>
    </w:pPr>
    <w:rPr>
      <w:b/>
      <w:bCs/>
      <w:sz w:val="56"/>
      <w:szCs w:val="56"/>
    </w:rPr>
  </w:style>
  <w:style w:type="paragraph" w:customStyle="1" w:styleId="1d606b1d-8375-42fc-926e-7896d8355d6b">
    <w:name w:val="石墨文档引用"/>
    <w:qFormat/>
    <w:pPr>
      <w:pBdr>
        <w:left w:val="single" w:sz="30" w:space="10" w:color="F0F0F0"/>
      </w:pBdr>
    </w:pPr>
    <w:rPr>
      <w:color w:val="ADADAD"/>
    </w:rPr>
  </w:style>
  <w:style w:type="paragraph" w:default="1" w:styleId="78d427c2-1732-4dc2-8e40-de6362a4a2d2">
    <w:name w:val="Normal"/>
    <w:qFormat/>
    <w:pPr>
      <w:widowControl w:val="0"/>
      <w:jc w:val="both"/>
    </w:pPr>
  </w:style>
  <w:style w:type="character" w:default="1" w:styleId="4efe976e-1c59-4268-be64-4cb11e6419c2">
    <w:name w:val="Default Paragraph Font"/>
    <w:uiPriority w:val="1"/>
    <w:semiHidden/>
    <w:unhideWhenUsed/>
  </w:style>
  <w:style w:type="table" w:default="1" w:styleId="b9fbd71a-7b3c-4c47-8bf6-390701c5c854">
    <w:name w:val="Normal Table"/>
    <w:uiPriority w:val="99"/>
    <w:semiHidden/>
    <w:unhideWhenUsed/>
    <w:tblPr>
      <w:tblInd w:w="0" w:type="dxa"/>
      <w:tblCellMar>
        <w:top w:w="0" w:type="dxa"/>
        <w:left w:w="108" w:type="dxa"/>
        <w:bottom w:w="0" w:type="dxa"/>
        <w:right w:w="108" w:type="dxa"/>
      </w:tblCellMar>
    </w:tblPr>
  </w:style>
  <w:style w:type="numbering" w:default="1" w:styleId="ff63e6a0-4b98-4356-8449-383f812cc713">
    <w:name w:val="No List"/>
    <w:uiPriority w:val="99"/>
    <w:semiHidden/>
    <w:unhideWhenUsed/>
  </w:style>
  <w:style w:type="paragraph" w:customStyle="1" w:styleId="18587643-c374-4986-bd60-624ef11c14b6">
    <w:name w:val="石墨文档正文"/>
    <w:qFormat/>
    <w:rPr>
      <w:szCs w:val="22"/>
    </w:rPr>
  </w:style>
  <w:style w:type="paragraph" w:customStyle="1" w:styleId="2952986d-fd27-4c2d-a61f-45af11cb76f4">
    <w:name w:val="石墨文档副标题"/>
    <w:qFormat/>
    <w:rPr>
      <w:color w:val="888888"/>
      <w:sz w:val="48"/>
      <w:szCs w:val="48"/>
    </w:rPr>
  </w:style>
  <w:style w:type="paragraph" w:customStyle="1" w:styleId="a71b4f5c-f89e-49ca-b18f-1d0987444e5d">
    <w:name w:val="石墨文档大标题"/>
    <w:next w:val="a3"/>
    <w:uiPriority w:val="9"/>
    <w:unhideWhenUsed/>
    <w:qFormat/>
    <w:pPr>
      <w:spacing w:before="260" w:after="260"/>
      <w:outlineLvl w:val="0"/>
    </w:pPr>
    <w:rPr>
      <w:b/>
      <w:bCs/>
      <w:sz w:val="40"/>
      <w:szCs w:val="40"/>
    </w:rPr>
  </w:style>
  <w:style w:type="paragraph" w:customStyle="1" w:styleId="d8b39759-82e5-4892-994a-732593d60551">
    <w:name w:val="石墨文档中标题"/>
    <w:next w:val="a3"/>
    <w:uiPriority w:val="9"/>
    <w:unhideWhenUsed/>
    <w:qFormat/>
    <w:pPr>
      <w:spacing w:before="260" w:after="260"/>
      <w:outlineLvl w:val="1"/>
    </w:pPr>
    <w:rPr>
      <w:b/>
      <w:bCs/>
      <w:sz w:val="36"/>
      <w:szCs w:val="36"/>
    </w:rPr>
  </w:style>
  <w:style w:type="paragraph" w:customStyle="1" w:styleId="828705a2-adde-401f-9cc5-911ed899f23a">
    <w:name w:val="石墨文档小标题"/>
    <w:next w:val="a3"/>
    <w:uiPriority w:val="9"/>
    <w:unhideWhenUsed/>
    <w:qFormat/>
    <w:pPr>
      <w:spacing w:before="260" w:after="260"/>
      <w:outlineLvl w:val="2"/>
    </w:pPr>
    <w:rPr>
      <w:b/>
      <w:bCs/>
      <w:sz w:val="32"/>
      <w:szCs w:val="32"/>
    </w:rPr>
  </w:style>
  <w:style w:type="paragraph" w:customStyle="1" w:styleId="0d71418f-c176-49f8-b9f0-695cc8c27760">
    <w:name w:val="石墨文档标题"/>
    <w:next w:val="a3"/>
    <w:uiPriority w:val="9"/>
    <w:unhideWhenUsed/>
    <w:qFormat/>
    <w:pPr>
      <w:spacing w:before="260" w:after="260"/>
      <w:outlineLvl w:val="3"/>
    </w:pPr>
    <w:rPr>
      <w:b/>
      <w:bCs/>
      <w:sz w:val="56"/>
      <w:szCs w:val="56"/>
    </w:rPr>
  </w:style>
  <w:style w:type="paragraph" w:customStyle="1" w:styleId="0cbc5507-f44f-4677-ac10-deb8edd1f080">
    <w:name w:val="石墨文档引用"/>
    <w:qFormat/>
    <w:pPr>
      <w:pBdr>
        <w:left w:val="single" w:sz="30" w:space="10" w:color="F0F0F0"/>
      </w:pBdr>
    </w:pPr>
    <w:rPr>
      <w:color w:val="ADADAD"/>
    </w:rPr>
  </w:style>
  <w:style w:type="paragraph" w:default="1" w:styleId="b2c32073-395a-4ff3-beac-58b9a19632af">
    <w:name w:val="Normal"/>
    <w:qFormat/>
    <w:pPr>
      <w:widowControl w:val="0"/>
      <w:jc w:val="both"/>
    </w:pPr>
  </w:style>
  <w:style w:type="character" w:default="1" w:styleId="a4007349-6791-443a-84bb-13c8d3b36d30">
    <w:name w:val="Default Paragraph Font"/>
    <w:uiPriority w:val="1"/>
    <w:semiHidden/>
    <w:unhideWhenUsed/>
  </w:style>
  <w:style w:type="table" w:default="1" w:styleId="1abee780-cd75-46a1-91a1-1eaeda16f2fb">
    <w:name w:val="Normal Table"/>
    <w:uiPriority w:val="99"/>
    <w:semiHidden/>
    <w:unhideWhenUsed/>
    <w:tblPr>
      <w:tblInd w:w="0" w:type="dxa"/>
      <w:tblCellMar>
        <w:top w:w="0" w:type="dxa"/>
        <w:left w:w="108" w:type="dxa"/>
        <w:bottom w:w="0" w:type="dxa"/>
        <w:right w:w="108" w:type="dxa"/>
      </w:tblCellMar>
    </w:tblPr>
  </w:style>
  <w:style w:type="numbering" w:default="1" w:styleId="4369c831-d1d2-4718-9551-87ad2d9a2451">
    <w:name w:val="No List"/>
    <w:uiPriority w:val="99"/>
    <w:semiHidden/>
    <w:unhideWhenUsed/>
  </w:style>
  <w:style w:type="paragraph" w:customStyle="1" w:styleId="57db81ef-475a-49f5-83e1-d2821850a0d2">
    <w:name w:val="石墨文档正文"/>
    <w:qFormat/>
    <w:rPr>
      <w:szCs w:val="22"/>
    </w:rPr>
  </w:style>
  <w:style w:type="paragraph" w:customStyle="1" w:styleId="4f4acb5b-c05d-4d6a-b4ff-921c30ea3f86">
    <w:name w:val="石墨文档副标题"/>
    <w:qFormat/>
    <w:rPr>
      <w:color w:val="888888"/>
      <w:sz w:val="48"/>
      <w:szCs w:val="48"/>
    </w:rPr>
  </w:style>
  <w:style w:type="paragraph" w:customStyle="1" w:styleId="0f46871b-9227-4d0f-be10-aed59a7b34b3">
    <w:name w:val="石墨文档大标题"/>
    <w:next w:val="a3"/>
    <w:uiPriority w:val="9"/>
    <w:unhideWhenUsed/>
    <w:qFormat/>
    <w:pPr>
      <w:spacing w:before="260" w:after="260"/>
      <w:outlineLvl w:val="0"/>
    </w:pPr>
    <w:rPr>
      <w:b/>
      <w:bCs/>
      <w:sz w:val="40"/>
      <w:szCs w:val="40"/>
    </w:rPr>
  </w:style>
  <w:style w:type="paragraph" w:customStyle="1" w:styleId="dfc522cb-6336-4a48-bf2c-c1459b481285">
    <w:name w:val="石墨文档中标题"/>
    <w:next w:val="a3"/>
    <w:uiPriority w:val="9"/>
    <w:unhideWhenUsed/>
    <w:qFormat/>
    <w:pPr>
      <w:spacing w:before="260" w:after="260"/>
      <w:outlineLvl w:val="1"/>
    </w:pPr>
    <w:rPr>
      <w:b/>
      <w:bCs/>
      <w:sz w:val="36"/>
      <w:szCs w:val="36"/>
    </w:rPr>
  </w:style>
  <w:style w:type="paragraph" w:customStyle="1" w:styleId="4beb8612-4fa0-4deb-80c3-19aa344ba7aa">
    <w:name w:val="石墨文档小标题"/>
    <w:next w:val="a3"/>
    <w:uiPriority w:val="9"/>
    <w:unhideWhenUsed/>
    <w:qFormat/>
    <w:pPr>
      <w:spacing w:before="260" w:after="260"/>
      <w:outlineLvl w:val="2"/>
    </w:pPr>
    <w:rPr>
      <w:b/>
      <w:bCs/>
      <w:sz w:val="32"/>
      <w:szCs w:val="32"/>
    </w:rPr>
  </w:style>
  <w:style w:type="paragraph" w:customStyle="1" w:styleId="f58e091f-a15a-4500-9d64-e8caad58a712">
    <w:name w:val="石墨文档标题"/>
    <w:next w:val="a3"/>
    <w:uiPriority w:val="9"/>
    <w:unhideWhenUsed/>
    <w:qFormat/>
    <w:pPr>
      <w:spacing w:before="260" w:after="260"/>
      <w:outlineLvl w:val="3"/>
    </w:pPr>
    <w:rPr>
      <w:b/>
      <w:bCs/>
      <w:sz w:val="56"/>
      <w:szCs w:val="56"/>
    </w:rPr>
  </w:style>
  <w:style w:type="paragraph" w:customStyle="1" w:styleId="180db468-0149-401c-81ea-f1bddf6d3684">
    <w:name w:val="石墨文档引用"/>
    <w:qFormat/>
    <w:pPr>
      <w:pBdr>
        <w:left w:val="single" w:sz="30" w:space="10" w:color="F0F0F0"/>
      </w:pBdr>
    </w:pPr>
    <w:rPr>
      <w:color w:val="ADADAD"/>
    </w:rPr>
  </w:style>
  <w:style w:type="paragraph" w:default="1" w:styleId="faf8de25-5f55-447c-b94d-255b0e207824">
    <w:name w:val="Normal"/>
    <w:qFormat/>
    <w:pPr>
      <w:widowControl w:val="0"/>
      <w:jc w:val="both"/>
    </w:pPr>
  </w:style>
  <w:style w:type="character" w:default="1" w:styleId="1630d6c2-15a5-4072-989e-586696231c14">
    <w:name w:val="Default Paragraph Font"/>
    <w:uiPriority w:val="1"/>
    <w:semiHidden/>
    <w:unhideWhenUsed/>
  </w:style>
  <w:style w:type="table" w:default="1" w:styleId="772ec511-fc83-45c2-af79-4dfb0a456f7d">
    <w:name w:val="Normal Table"/>
    <w:uiPriority w:val="99"/>
    <w:semiHidden/>
    <w:unhideWhenUsed/>
    <w:tblPr>
      <w:tblInd w:w="0" w:type="dxa"/>
      <w:tblCellMar>
        <w:top w:w="0" w:type="dxa"/>
        <w:left w:w="108" w:type="dxa"/>
        <w:bottom w:w="0" w:type="dxa"/>
        <w:right w:w="108" w:type="dxa"/>
      </w:tblCellMar>
    </w:tblPr>
  </w:style>
  <w:style w:type="numbering" w:default="1" w:styleId="a6aa0264-c68f-4c34-8b2c-7f070e286af2">
    <w:name w:val="No List"/>
    <w:uiPriority w:val="99"/>
    <w:semiHidden/>
    <w:unhideWhenUsed/>
  </w:style>
  <w:style w:type="paragraph" w:customStyle="1" w:styleId="e36cd1f7-03c0-42e9-bbd4-b7e8d6616408">
    <w:name w:val="石墨文档正文"/>
    <w:qFormat/>
    <w:rPr>
      <w:szCs w:val="22"/>
    </w:rPr>
  </w:style>
  <w:style w:type="paragraph" w:customStyle="1" w:styleId="a06a1608-9ea1-44db-a664-6164826f57bd">
    <w:name w:val="石墨文档副标题"/>
    <w:qFormat/>
    <w:rPr>
      <w:color w:val="888888"/>
      <w:sz w:val="48"/>
      <w:szCs w:val="48"/>
    </w:rPr>
  </w:style>
  <w:style w:type="paragraph" w:customStyle="1" w:styleId="b643784d-d79e-491a-ad5b-8af43dc510df">
    <w:name w:val="石墨文档大标题"/>
    <w:next w:val="a3"/>
    <w:uiPriority w:val="9"/>
    <w:unhideWhenUsed/>
    <w:qFormat/>
    <w:pPr>
      <w:spacing w:before="260" w:after="260"/>
      <w:outlineLvl w:val="0"/>
    </w:pPr>
    <w:rPr>
      <w:b/>
      <w:bCs/>
      <w:sz w:val="40"/>
      <w:szCs w:val="40"/>
    </w:rPr>
  </w:style>
  <w:style w:type="paragraph" w:customStyle="1" w:styleId="93ef3fa4-fe16-43ce-b504-26d8a00faf4c">
    <w:name w:val="石墨文档中标题"/>
    <w:next w:val="a3"/>
    <w:uiPriority w:val="9"/>
    <w:unhideWhenUsed/>
    <w:qFormat/>
    <w:pPr>
      <w:spacing w:before="260" w:after="260"/>
      <w:outlineLvl w:val="1"/>
    </w:pPr>
    <w:rPr>
      <w:b/>
      <w:bCs/>
      <w:sz w:val="36"/>
      <w:szCs w:val="36"/>
    </w:rPr>
  </w:style>
  <w:style w:type="paragraph" w:customStyle="1" w:styleId="79c325da-f687-4d6d-a741-189c9ca023a7">
    <w:name w:val="石墨文档小标题"/>
    <w:next w:val="a3"/>
    <w:uiPriority w:val="9"/>
    <w:unhideWhenUsed/>
    <w:qFormat/>
    <w:pPr>
      <w:spacing w:before="260" w:after="260"/>
      <w:outlineLvl w:val="2"/>
    </w:pPr>
    <w:rPr>
      <w:b/>
      <w:bCs/>
      <w:sz w:val="32"/>
      <w:szCs w:val="32"/>
    </w:rPr>
  </w:style>
  <w:style w:type="paragraph" w:customStyle="1" w:styleId="71102646-3063-4f2e-8338-4ce68cf30885">
    <w:name w:val="石墨文档标题"/>
    <w:next w:val="a3"/>
    <w:uiPriority w:val="9"/>
    <w:unhideWhenUsed/>
    <w:qFormat/>
    <w:pPr>
      <w:spacing w:before="260" w:after="260"/>
      <w:outlineLvl w:val="3"/>
    </w:pPr>
    <w:rPr>
      <w:b/>
      <w:bCs/>
      <w:sz w:val="56"/>
      <w:szCs w:val="56"/>
    </w:rPr>
  </w:style>
  <w:style w:type="paragraph" w:customStyle="1" w:styleId="ca5e9792-6c84-4513-857b-3badaef297a3">
    <w:name w:val="石墨文档引用"/>
    <w:qFormat/>
    <w:pPr>
      <w:pBdr>
        <w:left w:val="single" w:sz="30" w:space="10" w:color="F0F0F0"/>
      </w:pBdr>
    </w:pPr>
    <w:rPr>
      <w:color w:val="ADADAD"/>
    </w:rPr>
  </w:style>
  <w:style w:type="paragraph" w:default="1" w:styleId="0fab3c12-eaff-47cc-b1d9-8572b3dbae0c">
    <w:name w:val="Normal"/>
    <w:qFormat/>
    <w:pPr>
      <w:widowControl w:val="0"/>
      <w:jc w:val="both"/>
    </w:pPr>
  </w:style>
  <w:style w:type="character" w:default="1" w:styleId="57bf5e91-8cde-4750-993c-fa065d0beaf5">
    <w:name w:val="Default Paragraph Font"/>
    <w:uiPriority w:val="1"/>
    <w:semiHidden/>
    <w:unhideWhenUsed/>
  </w:style>
  <w:style w:type="table" w:default="1" w:styleId="007b2737-68d8-4de8-a3d1-fe6d8fb48dc2">
    <w:name w:val="Normal Table"/>
    <w:uiPriority w:val="99"/>
    <w:semiHidden/>
    <w:unhideWhenUsed/>
    <w:tblPr>
      <w:tblInd w:w="0" w:type="dxa"/>
      <w:tblCellMar>
        <w:top w:w="0" w:type="dxa"/>
        <w:left w:w="108" w:type="dxa"/>
        <w:bottom w:w="0" w:type="dxa"/>
        <w:right w:w="108" w:type="dxa"/>
      </w:tblCellMar>
    </w:tblPr>
  </w:style>
  <w:style w:type="numbering" w:default="1" w:styleId="897e6477-8342-4cc1-a532-364522c70084">
    <w:name w:val="No List"/>
    <w:uiPriority w:val="99"/>
    <w:semiHidden/>
    <w:unhideWhenUsed/>
  </w:style>
  <w:style w:type="paragraph" w:customStyle="1" w:styleId="56416ecd-4c48-42ab-a763-411984316028">
    <w:name w:val="石墨文档正文"/>
    <w:qFormat/>
    <w:rPr>
      <w:szCs w:val="22"/>
    </w:rPr>
  </w:style>
  <w:style w:type="paragraph" w:customStyle="1" w:styleId="392a35f9-e0ca-4352-b8f6-47f7efa96d40">
    <w:name w:val="石墨文档副标题"/>
    <w:qFormat/>
    <w:rPr>
      <w:color w:val="888888"/>
      <w:sz w:val="48"/>
      <w:szCs w:val="48"/>
    </w:rPr>
  </w:style>
  <w:style w:type="paragraph" w:customStyle="1" w:styleId="2000e75f-fdf3-469b-ad37-b0ca3665c5dd">
    <w:name w:val="石墨文档大标题"/>
    <w:next w:val="a3"/>
    <w:uiPriority w:val="9"/>
    <w:unhideWhenUsed/>
    <w:qFormat/>
    <w:pPr>
      <w:spacing w:before="260" w:after="260"/>
      <w:outlineLvl w:val="0"/>
    </w:pPr>
    <w:rPr>
      <w:b/>
      <w:bCs/>
      <w:sz w:val="40"/>
      <w:szCs w:val="40"/>
    </w:rPr>
  </w:style>
  <w:style w:type="paragraph" w:customStyle="1" w:styleId="26ad6d73-f878-4e19-9995-3196af6a7aea">
    <w:name w:val="石墨文档中标题"/>
    <w:next w:val="a3"/>
    <w:uiPriority w:val="9"/>
    <w:unhideWhenUsed/>
    <w:qFormat/>
    <w:pPr>
      <w:spacing w:before="260" w:after="260"/>
      <w:outlineLvl w:val="1"/>
    </w:pPr>
    <w:rPr>
      <w:b/>
      <w:bCs/>
      <w:sz w:val="36"/>
      <w:szCs w:val="36"/>
    </w:rPr>
  </w:style>
  <w:style w:type="paragraph" w:customStyle="1" w:styleId="9f906cee-18e1-46be-8505-662057d93379">
    <w:name w:val="石墨文档小标题"/>
    <w:next w:val="a3"/>
    <w:uiPriority w:val="9"/>
    <w:unhideWhenUsed/>
    <w:qFormat/>
    <w:pPr>
      <w:spacing w:before="260" w:after="260"/>
      <w:outlineLvl w:val="2"/>
    </w:pPr>
    <w:rPr>
      <w:b/>
      <w:bCs/>
      <w:sz w:val="32"/>
      <w:szCs w:val="32"/>
    </w:rPr>
  </w:style>
  <w:style w:type="paragraph" w:customStyle="1" w:styleId="72e1a7ce-ee6a-4948-afd4-b8d9c166b7be">
    <w:name w:val="石墨文档标题"/>
    <w:next w:val="a3"/>
    <w:uiPriority w:val="9"/>
    <w:unhideWhenUsed/>
    <w:qFormat/>
    <w:pPr>
      <w:spacing w:before="260" w:after="260"/>
      <w:outlineLvl w:val="3"/>
    </w:pPr>
    <w:rPr>
      <w:b/>
      <w:bCs/>
      <w:sz w:val="56"/>
      <w:szCs w:val="56"/>
    </w:rPr>
  </w:style>
  <w:style w:type="paragraph" w:customStyle="1" w:styleId="6f4b64be-dffa-4e0a-8e4c-6845bc555709">
    <w:name w:val="石墨文档引用"/>
    <w:qFormat/>
    <w:pPr>
      <w:pBdr>
        <w:left w:val="single" w:sz="30" w:space="10" w:color="F0F0F0"/>
      </w:pBdr>
    </w:pPr>
    <w:rPr>
      <w:color w:val="ADADAD"/>
    </w:rPr>
  </w:style>
  <w:style w:type="paragraph" w:default="1" w:styleId="128f6193-f95e-4ace-97c7-0c7787d4543b">
    <w:name w:val="Normal"/>
    <w:qFormat/>
    <w:pPr>
      <w:widowControl w:val="0"/>
      <w:jc w:val="both"/>
    </w:pPr>
  </w:style>
  <w:style w:type="character" w:default="1" w:styleId="d53f86b8-628b-43fc-afe4-16af3ce3175d">
    <w:name w:val="Default Paragraph Font"/>
    <w:uiPriority w:val="1"/>
    <w:semiHidden/>
    <w:unhideWhenUsed/>
  </w:style>
  <w:style w:type="table" w:default="1" w:styleId="015f476f-cb8c-460d-aea3-59104e12ac05">
    <w:name w:val="Normal Table"/>
    <w:uiPriority w:val="99"/>
    <w:semiHidden/>
    <w:unhideWhenUsed/>
    <w:tblPr>
      <w:tblInd w:w="0" w:type="dxa"/>
      <w:tblCellMar>
        <w:top w:w="0" w:type="dxa"/>
        <w:left w:w="108" w:type="dxa"/>
        <w:bottom w:w="0" w:type="dxa"/>
        <w:right w:w="108" w:type="dxa"/>
      </w:tblCellMar>
    </w:tblPr>
  </w:style>
  <w:style w:type="numbering" w:default="1" w:styleId="9cd5b50a-aafc-46ba-8afc-d8dc23480d6a">
    <w:name w:val="No List"/>
    <w:uiPriority w:val="99"/>
    <w:semiHidden/>
    <w:unhideWhenUsed/>
  </w:style>
  <w:style w:type="paragraph" w:customStyle="1" w:styleId="34eb51f6-3a6b-464c-a6e6-c7187dbdc1aa">
    <w:name w:val="石墨文档正文"/>
    <w:qFormat/>
    <w:rPr>
      <w:szCs w:val="22"/>
    </w:rPr>
  </w:style>
  <w:style w:type="paragraph" w:customStyle="1" w:styleId="350b6e1b-a21f-4dde-9fb2-9f4859c825bf">
    <w:name w:val="石墨文档副标题"/>
    <w:qFormat/>
    <w:rPr>
      <w:color w:val="888888"/>
      <w:sz w:val="48"/>
      <w:szCs w:val="48"/>
    </w:rPr>
  </w:style>
  <w:style w:type="paragraph" w:customStyle="1" w:styleId="b229df9a-fed6-48ab-b6fb-6dd7c0b66f69">
    <w:name w:val="石墨文档大标题"/>
    <w:next w:val="a3"/>
    <w:uiPriority w:val="9"/>
    <w:unhideWhenUsed/>
    <w:qFormat/>
    <w:pPr>
      <w:spacing w:before="260" w:after="260"/>
      <w:outlineLvl w:val="0"/>
    </w:pPr>
    <w:rPr>
      <w:b/>
      <w:bCs/>
      <w:sz w:val="40"/>
      <w:szCs w:val="40"/>
    </w:rPr>
  </w:style>
  <w:style w:type="paragraph" w:customStyle="1" w:styleId="d269cc00-bab4-4cab-96e2-c2e537f3949f">
    <w:name w:val="石墨文档中标题"/>
    <w:next w:val="a3"/>
    <w:uiPriority w:val="9"/>
    <w:unhideWhenUsed/>
    <w:qFormat/>
    <w:pPr>
      <w:spacing w:before="260" w:after="260"/>
      <w:outlineLvl w:val="1"/>
    </w:pPr>
    <w:rPr>
      <w:b/>
      <w:bCs/>
      <w:sz w:val="36"/>
      <w:szCs w:val="36"/>
    </w:rPr>
  </w:style>
  <w:style w:type="paragraph" w:customStyle="1" w:styleId="f45f22ea-8f63-49c6-b1b5-80c1463e29a3">
    <w:name w:val="石墨文档小标题"/>
    <w:next w:val="a3"/>
    <w:uiPriority w:val="9"/>
    <w:unhideWhenUsed/>
    <w:qFormat/>
    <w:pPr>
      <w:spacing w:before="260" w:after="260"/>
      <w:outlineLvl w:val="2"/>
    </w:pPr>
    <w:rPr>
      <w:b/>
      <w:bCs/>
      <w:sz w:val="32"/>
      <w:szCs w:val="32"/>
    </w:rPr>
  </w:style>
  <w:style w:type="paragraph" w:customStyle="1" w:styleId="2276413d-6fb2-4fb4-8240-c69164c63d04">
    <w:name w:val="石墨文档标题"/>
    <w:next w:val="a3"/>
    <w:uiPriority w:val="9"/>
    <w:unhideWhenUsed/>
    <w:qFormat/>
    <w:pPr>
      <w:spacing w:before="260" w:after="260"/>
      <w:outlineLvl w:val="3"/>
    </w:pPr>
    <w:rPr>
      <w:b/>
      <w:bCs/>
      <w:sz w:val="56"/>
      <w:szCs w:val="56"/>
    </w:rPr>
  </w:style>
  <w:style w:type="paragraph" w:customStyle="1" w:styleId="ca20aa99-521f-4499-940d-ea740d34c524">
    <w:name w:val="石墨文档引用"/>
    <w:qFormat/>
    <w:pPr>
      <w:pBdr>
        <w:left w:val="single" w:sz="30" w:space="10" w:color="F0F0F0"/>
      </w:pBdr>
    </w:pPr>
    <w:rPr>
      <w:color w:val="ADADAD"/>
    </w:rPr>
  </w:style>
  <w:style w:type="paragraph" w:default="1" w:styleId="eef9c989-8e0f-49ba-850c-c56cf7800ab8">
    <w:name w:val="Normal"/>
    <w:qFormat/>
    <w:pPr>
      <w:widowControl w:val="0"/>
      <w:jc w:val="both"/>
    </w:pPr>
  </w:style>
  <w:style w:type="character" w:default="1" w:styleId="0d47df24-654d-4f09-838f-9f50f10864f9">
    <w:name w:val="Default Paragraph Font"/>
    <w:uiPriority w:val="1"/>
    <w:semiHidden/>
    <w:unhideWhenUsed/>
  </w:style>
  <w:style w:type="table" w:default="1" w:styleId="30164342-982f-4ec3-af07-4be960c5998e">
    <w:name w:val="Normal Table"/>
    <w:uiPriority w:val="99"/>
    <w:semiHidden/>
    <w:unhideWhenUsed/>
    <w:tblPr>
      <w:tblInd w:w="0" w:type="dxa"/>
      <w:tblCellMar>
        <w:top w:w="0" w:type="dxa"/>
        <w:left w:w="108" w:type="dxa"/>
        <w:bottom w:w="0" w:type="dxa"/>
        <w:right w:w="108" w:type="dxa"/>
      </w:tblCellMar>
    </w:tblPr>
  </w:style>
  <w:style w:type="numbering" w:default="1" w:styleId="26ba5aa1-a210-4cd2-9861-fe067037af11">
    <w:name w:val="No List"/>
    <w:uiPriority w:val="99"/>
    <w:semiHidden/>
    <w:unhideWhenUsed/>
  </w:style>
  <w:style w:type="paragraph" w:customStyle="1" w:styleId="6c58e1e1-3e5f-4827-83f9-74a71334ef40">
    <w:name w:val="石墨文档正文"/>
    <w:qFormat/>
    <w:rPr>
      <w:szCs w:val="22"/>
    </w:rPr>
  </w:style>
  <w:style w:type="paragraph" w:customStyle="1" w:styleId="473cfd95-5d40-479c-bc2b-500915946106">
    <w:name w:val="石墨文档副标题"/>
    <w:qFormat/>
    <w:rPr>
      <w:color w:val="888888"/>
      <w:sz w:val="48"/>
      <w:szCs w:val="48"/>
    </w:rPr>
  </w:style>
  <w:style w:type="paragraph" w:customStyle="1" w:styleId="4a14bb9b-396a-4d52-8295-fc5d9913194a">
    <w:name w:val="石墨文档大标题"/>
    <w:next w:val="a3"/>
    <w:uiPriority w:val="9"/>
    <w:unhideWhenUsed/>
    <w:qFormat/>
    <w:pPr>
      <w:spacing w:before="260" w:after="260"/>
      <w:outlineLvl w:val="0"/>
    </w:pPr>
    <w:rPr>
      <w:b/>
      <w:bCs/>
      <w:sz w:val="40"/>
      <w:szCs w:val="40"/>
    </w:rPr>
  </w:style>
  <w:style w:type="paragraph" w:customStyle="1" w:styleId="ab374d81-dc08-429e-93c0-68414c195cfd">
    <w:name w:val="石墨文档中标题"/>
    <w:next w:val="a3"/>
    <w:uiPriority w:val="9"/>
    <w:unhideWhenUsed/>
    <w:qFormat/>
    <w:pPr>
      <w:spacing w:before="260" w:after="260"/>
      <w:outlineLvl w:val="1"/>
    </w:pPr>
    <w:rPr>
      <w:b/>
      <w:bCs/>
      <w:sz w:val="36"/>
      <w:szCs w:val="36"/>
    </w:rPr>
  </w:style>
  <w:style w:type="paragraph" w:customStyle="1" w:styleId="17ff2454-439e-4f83-a20a-90ed65909956">
    <w:name w:val="石墨文档小标题"/>
    <w:next w:val="a3"/>
    <w:uiPriority w:val="9"/>
    <w:unhideWhenUsed/>
    <w:qFormat/>
    <w:pPr>
      <w:spacing w:before="260" w:after="260"/>
      <w:outlineLvl w:val="2"/>
    </w:pPr>
    <w:rPr>
      <w:b/>
      <w:bCs/>
      <w:sz w:val="32"/>
      <w:szCs w:val="32"/>
    </w:rPr>
  </w:style>
  <w:style w:type="paragraph" w:customStyle="1" w:styleId="881ca987-1222-4a80-b4aa-e6d50e3078ff">
    <w:name w:val="石墨文档标题"/>
    <w:next w:val="a3"/>
    <w:uiPriority w:val="9"/>
    <w:unhideWhenUsed/>
    <w:qFormat/>
    <w:pPr>
      <w:spacing w:before="260" w:after="260"/>
      <w:outlineLvl w:val="3"/>
    </w:pPr>
    <w:rPr>
      <w:b/>
      <w:bCs/>
      <w:sz w:val="56"/>
      <w:szCs w:val="56"/>
    </w:rPr>
  </w:style>
  <w:style w:type="paragraph" w:customStyle="1" w:styleId="e7fc38e6-b4d7-40b2-a545-1f794b5f43e4">
    <w:name w:val="石墨文档引用"/>
    <w:qFormat/>
    <w:pPr>
      <w:pBdr>
        <w:left w:val="single" w:sz="30" w:space="10" w:color="F0F0F0"/>
      </w:pBdr>
    </w:pPr>
    <w:rPr>
      <w:color w:val="ADADAD"/>
    </w:rPr>
  </w:style>
  <w:style w:type="paragraph" w:default="1" w:styleId="3d9313c7-1738-4b71-b1a1-2bc6df08720b">
    <w:name w:val="Normal"/>
    <w:qFormat/>
    <w:pPr>
      <w:widowControl w:val="0"/>
      <w:jc w:val="both"/>
    </w:pPr>
  </w:style>
  <w:style w:type="character" w:default="1" w:styleId="7b12f9a2-08c8-4d3e-823f-13ed0f0d2177">
    <w:name w:val="Default Paragraph Font"/>
    <w:uiPriority w:val="1"/>
    <w:semiHidden/>
    <w:unhideWhenUsed/>
  </w:style>
  <w:style w:type="table" w:default="1" w:styleId="56cb86a7-1851-41e7-a09d-f10469d9c89f">
    <w:name w:val="Normal Table"/>
    <w:uiPriority w:val="99"/>
    <w:semiHidden/>
    <w:unhideWhenUsed/>
    <w:tblPr>
      <w:tblInd w:w="0" w:type="dxa"/>
      <w:tblCellMar>
        <w:top w:w="0" w:type="dxa"/>
        <w:left w:w="108" w:type="dxa"/>
        <w:bottom w:w="0" w:type="dxa"/>
        <w:right w:w="108" w:type="dxa"/>
      </w:tblCellMar>
    </w:tblPr>
  </w:style>
  <w:style w:type="numbering" w:default="1" w:styleId="21559a59-9fc5-4d73-a5af-eef812f61431">
    <w:name w:val="No List"/>
    <w:uiPriority w:val="99"/>
    <w:semiHidden/>
    <w:unhideWhenUsed/>
  </w:style>
  <w:style w:type="paragraph" w:customStyle="1" w:styleId="dcff4ce0-493e-4c24-9f1f-dd99b4ff18cb">
    <w:name w:val="石墨文档正文"/>
    <w:qFormat/>
    <w:rPr>
      <w:szCs w:val="22"/>
    </w:rPr>
  </w:style>
  <w:style w:type="paragraph" w:customStyle="1" w:styleId="95d98f1d-babe-42da-abb3-f5c8ec2cd146">
    <w:name w:val="石墨文档副标题"/>
    <w:qFormat/>
    <w:rPr>
      <w:color w:val="888888"/>
      <w:sz w:val="48"/>
      <w:szCs w:val="48"/>
    </w:rPr>
  </w:style>
  <w:style w:type="paragraph" w:customStyle="1" w:styleId="b9dfea15-1a69-4e46-8109-321461dfb702">
    <w:name w:val="石墨文档大标题"/>
    <w:next w:val="a3"/>
    <w:uiPriority w:val="9"/>
    <w:unhideWhenUsed/>
    <w:qFormat/>
    <w:pPr>
      <w:spacing w:before="260" w:after="260"/>
      <w:outlineLvl w:val="0"/>
    </w:pPr>
    <w:rPr>
      <w:b/>
      <w:bCs/>
      <w:sz w:val="40"/>
      <w:szCs w:val="40"/>
    </w:rPr>
  </w:style>
  <w:style w:type="paragraph" w:customStyle="1" w:styleId="db4304c6-5f9c-42b9-8ff3-0a1b92b4fbf3">
    <w:name w:val="石墨文档中标题"/>
    <w:next w:val="a3"/>
    <w:uiPriority w:val="9"/>
    <w:unhideWhenUsed/>
    <w:qFormat/>
    <w:pPr>
      <w:spacing w:before="260" w:after="260"/>
      <w:outlineLvl w:val="1"/>
    </w:pPr>
    <w:rPr>
      <w:b/>
      <w:bCs/>
      <w:sz w:val="36"/>
      <w:szCs w:val="36"/>
    </w:rPr>
  </w:style>
  <w:style w:type="paragraph" w:customStyle="1" w:styleId="b6b3235b-036a-4d68-b933-d99cc0948ac3">
    <w:name w:val="石墨文档小标题"/>
    <w:next w:val="a3"/>
    <w:uiPriority w:val="9"/>
    <w:unhideWhenUsed/>
    <w:qFormat/>
    <w:pPr>
      <w:spacing w:before="260" w:after="260"/>
      <w:outlineLvl w:val="2"/>
    </w:pPr>
    <w:rPr>
      <w:b/>
      <w:bCs/>
      <w:sz w:val="32"/>
      <w:szCs w:val="32"/>
    </w:rPr>
  </w:style>
  <w:style w:type="paragraph" w:customStyle="1" w:styleId="847c9faf-674f-41e8-a34c-560837b2299f">
    <w:name w:val="石墨文档标题"/>
    <w:next w:val="a3"/>
    <w:uiPriority w:val="9"/>
    <w:unhideWhenUsed/>
    <w:qFormat/>
    <w:pPr>
      <w:spacing w:before="260" w:after="260"/>
      <w:outlineLvl w:val="3"/>
    </w:pPr>
    <w:rPr>
      <w:b/>
      <w:bCs/>
      <w:sz w:val="56"/>
      <w:szCs w:val="56"/>
    </w:rPr>
  </w:style>
  <w:style w:type="paragraph" w:customStyle="1" w:styleId="5aa47a95-a0f2-44a0-b9c8-0d702c11c2da">
    <w:name w:val="石墨文档引用"/>
    <w:qFormat/>
    <w:pPr>
      <w:pBdr>
        <w:left w:val="single" w:sz="30" w:space="10" w:color="F0F0F0"/>
      </w:pBdr>
    </w:pPr>
    <w:rPr>
      <w:color w:val="ADADAD"/>
    </w:rPr>
  </w:style>
  <w:style w:type="paragraph" w:default="1" w:styleId="30d9e9e7-ace9-40fa-a406-f2b32c72a603">
    <w:name w:val="Normal"/>
    <w:qFormat/>
    <w:pPr>
      <w:widowControl w:val="0"/>
      <w:jc w:val="both"/>
    </w:pPr>
  </w:style>
  <w:style w:type="character" w:default="1" w:styleId="d2a0399e-af36-4ee1-ae10-c306f470c3d2">
    <w:name w:val="Default Paragraph Font"/>
    <w:uiPriority w:val="1"/>
    <w:semiHidden/>
    <w:unhideWhenUsed/>
  </w:style>
  <w:style w:type="table" w:default="1" w:styleId="9436657d-ad23-417a-a8c3-1cd6a760a618">
    <w:name w:val="Normal Table"/>
    <w:uiPriority w:val="99"/>
    <w:semiHidden/>
    <w:unhideWhenUsed/>
    <w:tblPr>
      <w:tblInd w:w="0" w:type="dxa"/>
      <w:tblCellMar>
        <w:top w:w="0" w:type="dxa"/>
        <w:left w:w="108" w:type="dxa"/>
        <w:bottom w:w="0" w:type="dxa"/>
        <w:right w:w="108" w:type="dxa"/>
      </w:tblCellMar>
    </w:tblPr>
  </w:style>
  <w:style w:type="numbering" w:default="1" w:styleId="becfd5be-985d-41a5-ad86-caacd95250fb">
    <w:name w:val="No List"/>
    <w:uiPriority w:val="99"/>
    <w:semiHidden/>
    <w:unhideWhenUsed/>
  </w:style>
  <w:style w:type="paragraph" w:customStyle="1" w:styleId="27116c96-6e72-4b39-a8b5-f25fbc593da9">
    <w:name w:val="石墨文档正文"/>
    <w:qFormat/>
    <w:rPr>
      <w:szCs w:val="22"/>
    </w:rPr>
  </w:style>
  <w:style w:type="paragraph" w:customStyle="1" w:styleId="57f7ee66-1a2f-4db1-b720-236a26f2434b">
    <w:name w:val="石墨文档副标题"/>
    <w:qFormat/>
    <w:rPr>
      <w:color w:val="888888"/>
      <w:sz w:val="48"/>
      <w:szCs w:val="48"/>
    </w:rPr>
  </w:style>
  <w:style w:type="paragraph" w:customStyle="1" w:styleId="0c9f0e53-63d7-4743-b8f5-e057bfc87db3">
    <w:name w:val="石墨文档大标题"/>
    <w:next w:val="a3"/>
    <w:uiPriority w:val="9"/>
    <w:unhideWhenUsed/>
    <w:qFormat/>
    <w:pPr>
      <w:spacing w:before="260" w:after="260"/>
      <w:outlineLvl w:val="0"/>
    </w:pPr>
    <w:rPr>
      <w:b/>
      <w:bCs/>
      <w:sz w:val="40"/>
      <w:szCs w:val="40"/>
    </w:rPr>
  </w:style>
  <w:style w:type="paragraph" w:customStyle="1" w:styleId="fffcfd4a-f1a2-4861-bfe5-5b1716ddfc35">
    <w:name w:val="石墨文档中标题"/>
    <w:next w:val="a3"/>
    <w:uiPriority w:val="9"/>
    <w:unhideWhenUsed/>
    <w:qFormat/>
    <w:pPr>
      <w:spacing w:before="260" w:after="260"/>
      <w:outlineLvl w:val="1"/>
    </w:pPr>
    <w:rPr>
      <w:b/>
      <w:bCs/>
      <w:sz w:val="36"/>
      <w:szCs w:val="36"/>
    </w:rPr>
  </w:style>
  <w:style w:type="paragraph" w:customStyle="1" w:styleId="c896eb7d-a7dc-44ab-bdf0-fbf32d242dc5">
    <w:name w:val="石墨文档小标题"/>
    <w:next w:val="a3"/>
    <w:uiPriority w:val="9"/>
    <w:unhideWhenUsed/>
    <w:qFormat/>
    <w:pPr>
      <w:spacing w:before="260" w:after="260"/>
      <w:outlineLvl w:val="2"/>
    </w:pPr>
    <w:rPr>
      <w:b/>
      <w:bCs/>
      <w:sz w:val="32"/>
      <w:szCs w:val="32"/>
    </w:rPr>
  </w:style>
  <w:style w:type="paragraph" w:customStyle="1" w:styleId="84bb2787-3c40-49fe-9087-bc31fc463776">
    <w:name w:val="石墨文档标题"/>
    <w:next w:val="a3"/>
    <w:uiPriority w:val="9"/>
    <w:unhideWhenUsed/>
    <w:qFormat/>
    <w:pPr>
      <w:spacing w:before="260" w:after="260"/>
      <w:outlineLvl w:val="3"/>
    </w:pPr>
    <w:rPr>
      <w:b/>
      <w:bCs/>
      <w:sz w:val="56"/>
      <w:szCs w:val="56"/>
    </w:rPr>
  </w:style>
  <w:style w:type="paragraph" w:customStyle="1" w:styleId="57382161-ad66-45b4-bc95-753b3c427e0e">
    <w:name w:val="石墨文档引用"/>
    <w:qFormat/>
    <w:pPr>
      <w:pBdr>
        <w:left w:val="single" w:sz="30" w:space="10" w:color="F0F0F0"/>
      </w:pBdr>
    </w:pPr>
    <w:rPr>
      <w:color w:val="ADADAD"/>
    </w:rPr>
  </w:style>
  <w:style w:type="paragraph" w:default="1" w:styleId="7ddfd80b-8e2d-4b7e-adcc-cc614094f7fd">
    <w:name w:val="Normal"/>
    <w:qFormat/>
    <w:pPr>
      <w:widowControl w:val="0"/>
      <w:jc w:val="both"/>
    </w:pPr>
  </w:style>
  <w:style w:type="character" w:default="1" w:styleId="fe954ee8-0cc6-43c1-a2c1-1285c77686ad">
    <w:name w:val="Default Paragraph Font"/>
    <w:uiPriority w:val="1"/>
    <w:semiHidden/>
    <w:unhideWhenUsed/>
  </w:style>
  <w:style w:type="table" w:default="1" w:styleId="8271c402-997d-49c8-a03e-bf4fd9c3f2fa">
    <w:name w:val="Normal Table"/>
    <w:uiPriority w:val="99"/>
    <w:semiHidden/>
    <w:unhideWhenUsed/>
    <w:tblPr>
      <w:tblInd w:w="0" w:type="dxa"/>
      <w:tblCellMar>
        <w:top w:w="0" w:type="dxa"/>
        <w:left w:w="108" w:type="dxa"/>
        <w:bottom w:w="0" w:type="dxa"/>
        <w:right w:w="108" w:type="dxa"/>
      </w:tblCellMar>
    </w:tblPr>
  </w:style>
  <w:style w:type="numbering" w:default="1" w:styleId="e14778b7-1a45-4c08-8651-de266b078e23">
    <w:name w:val="No List"/>
    <w:uiPriority w:val="99"/>
    <w:semiHidden/>
    <w:unhideWhenUsed/>
  </w:style>
  <w:style w:type="paragraph" w:customStyle="1" w:styleId="42a5bfe3-9f8e-46fb-a764-4bf1dc6c2f01">
    <w:name w:val="石墨文档正文"/>
    <w:qFormat/>
    <w:rPr>
      <w:szCs w:val="22"/>
    </w:rPr>
  </w:style>
  <w:style w:type="paragraph" w:customStyle="1" w:styleId="4187efd0-8683-4018-a0f2-7fc2c7e83fe6">
    <w:name w:val="石墨文档副标题"/>
    <w:qFormat/>
    <w:rPr>
      <w:color w:val="888888"/>
      <w:sz w:val="48"/>
      <w:szCs w:val="48"/>
    </w:rPr>
  </w:style>
  <w:style w:type="paragraph" w:customStyle="1" w:styleId="c6e41202-daae-409e-b611-ad2dc7f31b9a">
    <w:name w:val="石墨文档大标题"/>
    <w:next w:val="a3"/>
    <w:uiPriority w:val="9"/>
    <w:unhideWhenUsed/>
    <w:qFormat/>
    <w:pPr>
      <w:spacing w:before="260" w:after="260"/>
      <w:outlineLvl w:val="0"/>
    </w:pPr>
    <w:rPr>
      <w:b/>
      <w:bCs/>
      <w:sz w:val="40"/>
      <w:szCs w:val="40"/>
    </w:rPr>
  </w:style>
  <w:style w:type="paragraph" w:customStyle="1" w:styleId="b94179bc-1de1-4f04-895f-d74ee5cad22b">
    <w:name w:val="石墨文档中标题"/>
    <w:next w:val="a3"/>
    <w:uiPriority w:val="9"/>
    <w:unhideWhenUsed/>
    <w:qFormat/>
    <w:pPr>
      <w:spacing w:before="260" w:after="260"/>
      <w:outlineLvl w:val="1"/>
    </w:pPr>
    <w:rPr>
      <w:b/>
      <w:bCs/>
      <w:sz w:val="36"/>
      <w:szCs w:val="36"/>
    </w:rPr>
  </w:style>
  <w:style w:type="paragraph" w:customStyle="1" w:styleId="03f13cd5-4772-42ed-b110-2835a26606ab">
    <w:name w:val="石墨文档小标题"/>
    <w:next w:val="a3"/>
    <w:uiPriority w:val="9"/>
    <w:unhideWhenUsed/>
    <w:qFormat/>
    <w:pPr>
      <w:spacing w:before="260" w:after="260"/>
      <w:outlineLvl w:val="2"/>
    </w:pPr>
    <w:rPr>
      <w:b/>
      <w:bCs/>
      <w:sz w:val="32"/>
      <w:szCs w:val="32"/>
    </w:rPr>
  </w:style>
  <w:style w:type="paragraph" w:customStyle="1" w:styleId="29826829-d54f-48e9-8d06-4b0e6ad111ea">
    <w:name w:val="石墨文档标题"/>
    <w:next w:val="a3"/>
    <w:uiPriority w:val="9"/>
    <w:unhideWhenUsed/>
    <w:qFormat/>
    <w:pPr>
      <w:spacing w:before="260" w:after="260"/>
      <w:outlineLvl w:val="3"/>
    </w:pPr>
    <w:rPr>
      <w:b/>
      <w:bCs/>
      <w:sz w:val="56"/>
      <w:szCs w:val="56"/>
    </w:rPr>
  </w:style>
  <w:style w:type="paragraph" w:customStyle="1" w:styleId="501f0afe-e72d-4b9e-8a24-64db25429dee">
    <w:name w:val="石墨文档引用"/>
    <w:qFormat/>
    <w:pPr>
      <w:pBdr>
        <w:left w:val="single" w:sz="30" w:space="10" w:color="F0F0F0"/>
      </w:pBdr>
    </w:pPr>
    <w:rPr>
      <w:color w:val="ADADAD"/>
    </w:rPr>
  </w:style>
  <w:style w:type="paragraph" w:default="1" w:styleId="df77ef5d-de17-444b-8262-5296a5e8a4b2">
    <w:name w:val="Normal"/>
    <w:qFormat/>
    <w:pPr>
      <w:widowControl w:val="0"/>
      <w:jc w:val="both"/>
    </w:pPr>
  </w:style>
  <w:style w:type="character" w:default="1" w:styleId="a95e0e1f-d56d-449a-8bea-1cd0d47acbea">
    <w:name w:val="Default Paragraph Font"/>
    <w:uiPriority w:val="1"/>
    <w:semiHidden/>
    <w:unhideWhenUsed/>
  </w:style>
  <w:style w:type="table" w:default="1" w:styleId="ee34e907-d843-48d3-90e2-08b26568fc17">
    <w:name w:val="Normal Table"/>
    <w:uiPriority w:val="99"/>
    <w:semiHidden/>
    <w:unhideWhenUsed/>
    <w:tblPr>
      <w:tblInd w:w="0" w:type="dxa"/>
      <w:tblCellMar>
        <w:top w:w="0" w:type="dxa"/>
        <w:left w:w="108" w:type="dxa"/>
        <w:bottom w:w="0" w:type="dxa"/>
        <w:right w:w="108" w:type="dxa"/>
      </w:tblCellMar>
    </w:tblPr>
  </w:style>
  <w:style w:type="numbering" w:default="1" w:styleId="27e738b2-7076-48d5-9a10-003a0e721344">
    <w:name w:val="No List"/>
    <w:uiPriority w:val="99"/>
    <w:semiHidden/>
    <w:unhideWhenUsed/>
  </w:style>
  <w:style w:type="paragraph" w:customStyle="1" w:styleId="bae7cb48-5303-4ee1-be40-c183b711ab28">
    <w:name w:val="石墨文档正文"/>
    <w:qFormat/>
    <w:rPr>
      <w:szCs w:val="22"/>
    </w:rPr>
  </w:style>
  <w:style w:type="paragraph" w:customStyle="1" w:styleId="1ff6ce5a-4da8-4766-8e04-2e3b6f4eeb0d">
    <w:name w:val="石墨文档副标题"/>
    <w:qFormat/>
    <w:rPr>
      <w:color w:val="888888"/>
      <w:sz w:val="48"/>
      <w:szCs w:val="48"/>
    </w:rPr>
  </w:style>
  <w:style w:type="paragraph" w:customStyle="1" w:styleId="66cccacf-f6e4-4d5b-8162-cf7a2a8beafe">
    <w:name w:val="石墨文档大标题"/>
    <w:next w:val="a3"/>
    <w:uiPriority w:val="9"/>
    <w:unhideWhenUsed/>
    <w:qFormat/>
    <w:pPr>
      <w:spacing w:before="260" w:after="260"/>
      <w:outlineLvl w:val="0"/>
    </w:pPr>
    <w:rPr>
      <w:b/>
      <w:bCs/>
      <w:sz w:val="40"/>
      <w:szCs w:val="40"/>
    </w:rPr>
  </w:style>
  <w:style w:type="paragraph" w:customStyle="1" w:styleId="fb38616a-6628-4bfc-8ad0-c05e9dad3c5d">
    <w:name w:val="石墨文档中标题"/>
    <w:next w:val="a3"/>
    <w:uiPriority w:val="9"/>
    <w:unhideWhenUsed/>
    <w:qFormat/>
    <w:pPr>
      <w:spacing w:before="260" w:after="260"/>
      <w:outlineLvl w:val="1"/>
    </w:pPr>
    <w:rPr>
      <w:b/>
      <w:bCs/>
      <w:sz w:val="36"/>
      <w:szCs w:val="36"/>
    </w:rPr>
  </w:style>
  <w:style w:type="paragraph" w:customStyle="1" w:styleId="0e657319-a890-4951-98ee-01e986cc0569">
    <w:name w:val="石墨文档小标题"/>
    <w:next w:val="a3"/>
    <w:uiPriority w:val="9"/>
    <w:unhideWhenUsed/>
    <w:qFormat/>
    <w:pPr>
      <w:spacing w:before="260" w:after="260"/>
      <w:outlineLvl w:val="2"/>
    </w:pPr>
    <w:rPr>
      <w:b/>
      <w:bCs/>
      <w:sz w:val="32"/>
      <w:szCs w:val="32"/>
    </w:rPr>
  </w:style>
  <w:style w:type="paragraph" w:customStyle="1" w:styleId="a72be91e-2f9d-495f-8ff8-501f7a81f1b4">
    <w:name w:val="石墨文档标题"/>
    <w:next w:val="a3"/>
    <w:uiPriority w:val="9"/>
    <w:unhideWhenUsed/>
    <w:qFormat/>
    <w:pPr>
      <w:spacing w:before="260" w:after="260"/>
      <w:outlineLvl w:val="3"/>
    </w:pPr>
    <w:rPr>
      <w:b/>
      <w:bCs/>
      <w:sz w:val="56"/>
      <w:szCs w:val="56"/>
    </w:rPr>
  </w:style>
  <w:style w:type="paragraph" w:customStyle="1" w:styleId="80803416-b909-4ee9-aaef-e7bf408dcbfa">
    <w:name w:val="石墨文档引用"/>
    <w:qFormat/>
    <w:pPr>
      <w:pBdr>
        <w:left w:val="single" w:sz="30" w:space="10" w:color="F0F0F0"/>
      </w:pBdr>
    </w:pPr>
    <w:rPr>
      <w:color w:val="ADADAD"/>
    </w:rPr>
  </w:style>
  <w:style w:type="paragraph" w:default="1" w:styleId="4d59f4a9-2b18-4541-aef8-e105e39027d2">
    <w:name w:val="Normal"/>
    <w:qFormat/>
    <w:pPr>
      <w:widowControl w:val="0"/>
      <w:jc w:val="both"/>
    </w:pPr>
  </w:style>
  <w:style w:type="character" w:default="1" w:styleId="70023fd9-0661-4ae8-848d-698f9592b878">
    <w:name w:val="Default Paragraph Font"/>
    <w:uiPriority w:val="1"/>
    <w:semiHidden/>
    <w:unhideWhenUsed/>
  </w:style>
  <w:style w:type="table" w:default="1" w:styleId="fa94284f-a26b-4ef5-9fa0-c30a704ac953">
    <w:name w:val="Normal Table"/>
    <w:uiPriority w:val="99"/>
    <w:semiHidden/>
    <w:unhideWhenUsed/>
    <w:tblPr>
      <w:tblInd w:w="0" w:type="dxa"/>
      <w:tblCellMar>
        <w:top w:w="0" w:type="dxa"/>
        <w:left w:w="108" w:type="dxa"/>
        <w:bottom w:w="0" w:type="dxa"/>
        <w:right w:w="108" w:type="dxa"/>
      </w:tblCellMar>
    </w:tblPr>
  </w:style>
  <w:style w:type="numbering" w:default="1" w:styleId="5e2a33fe-6660-44a9-9584-f17be73b8541">
    <w:name w:val="No List"/>
    <w:uiPriority w:val="99"/>
    <w:semiHidden/>
    <w:unhideWhenUsed/>
  </w:style>
  <w:style w:type="paragraph" w:customStyle="1" w:styleId="f1e750f4-97ff-4c04-a58e-c65f5b49264d">
    <w:name w:val="石墨文档正文"/>
    <w:qFormat/>
    <w:rPr>
      <w:szCs w:val="22"/>
    </w:rPr>
  </w:style>
  <w:style w:type="paragraph" w:customStyle="1" w:styleId="947ed5ad-1175-4327-803a-ac2f87c9036e">
    <w:name w:val="石墨文档副标题"/>
    <w:qFormat/>
    <w:rPr>
      <w:color w:val="888888"/>
      <w:sz w:val="48"/>
      <w:szCs w:val="48"/>
    </w:rPr>
  </w:style>
  <w:style w:type="paragraph" w:customStyle="1" w:styleId="cbefc078-bdbe-4bb1-9b28-07bff9e57226">
    <w:name w:val="石墨文档大标题"/>
    <w:next w:val="a3"/>
    <w:uiPriority w:val="9"/>
    <w:unhideWhenUsed/>
    <w:qFormat/>
    <w:pPr>
      <w:spacing w:before="260" w:after="260"/>
      <w:outlineLvl w:val="0"/>
    </w:pPr>
    <w:rPr>
      <w:b/>
      <w:bCs/>
      <w:sz w:val="40"/>
      <w:szCs w:val="40"/>
    </w:rPr>
  </w:style>
  <w:style w:type="paragraph" w:customStyle="1" w:styleId="2ced8675-7996-4bfa-8ded-dcf20731e9bb">
    <w:name w:val="石墨文档中标题"/>
    <w:next w:val="a3"/>
    <w:uiPriority w:val="9"/>
    <w:unhideWhenUsed/>
    <w:qFormat/>
    <w:pPr>
      <w:spacing w:before="260" w:after="260"/>
      <w:outlineLvl w:val="1"/>
    </w:pPr>
    <w:rPr>
      <w:b/>
      <w:bCs/>
      <w:sz w:val="36"/>
      <w:szCs w:val="36"/>
    </w:rPr>
  </w:style>
  <w:style w:type="paragraph" w:customStyle="1" w:styleId="375481c3-e071-4d90-bba9-6d7799188b82">
    <w:name w:val="石墨文档小标题"/>
    <w:next w:val="a3"/>
    <w:uiPriority w:val="9"/>
    <w:unhideWhenUsed/>
    <w:qFormat/>
    <w:pPr>
      <w:spacing w:before="260" w:after="260"/>
      <w:outlineLvl w:val="2"/>
    </w:pPr>
    <w:rPr>
      <w:b/>
      <w:bCs/>
      <w:sz w:val="32"/>
      <w:szCs w:val="32"/>
    </w:rPr>
  </w:style>
  <w:style w:type="paragraph" w:customStyle="1" w:styleId="d630c943-5d5f-4a42-9a55-666fbe59a082">
    <w:name w:val="石墨文档标题"/>
    <w:next w:val="a3"/>
    <w:uiPriority w:val="9"/>
    <w:unhideWhenUsed/>
    <w:qFormat/>
    <w:pPr>
      <w:spacing w:before="260" w:after="260"/>
      <w:outlineLvl w:val="3"/>
    </w:pPr>
    <w:rPr>
      <w:b/>
      <w:bCs/>
      <w:sz w:val="56"/>
      <w:szCs w:val="56"/>
    </w:rPr>
  </w:style>
  <w:style w:type="paragraph" w:customStyle="1" w:styleId="26db5936-b40b-4d39-a673-7041f5a198e4">
    <w:name w:val="石墨文档引用"/>
    <w:qFormat/>
    <w:pPr>
      <w:pBdr>
        <w:left w:val="single" w:sz="30" w:space="10" w:color="F0F0F0"/>
      </w:pBdr>
    </w:pPr>
    <w:rPr>
      <w:color w:val="ADADAD"/>
    </w:rPr>
  </w:style>
  <w:style w:type="paragraph" w:default="1" w:styleId="d208b5f8-907f-40b4-a3b6-87e6ff453809">
    <w:name w:val="Normal"/>
    <w:qFormat/>
    <w:pPr>
      <w:widowControl w:val="0"/>
      <w:jc w:val="both"/>
    </w:pPr>
  </w:style>
  <w:style w:type="character" w:default="1" w:styleId="5393dfe9-309c-4123-8df3-ce38650bf07a">
    <w:name w:val="Default Paragraph Font"/>
    <w:uiPriority w:val="1"/>
    <w:semiHidden/>
    <w:unhideWhenUsed/>
  </w:style>
  <w:style w:type="table" w:default="1" w:styleId="6b6a6039-1894-48ec-ae52-b32a7f850734">
    <w:name w:val="Normal Table"/>
    <w:uiPriority w:val="99"/>
    <w:semiHidden/>
    <w:unhideWhenUsed/>
    <w:tblPr>
      <w:tblInd w:w="0" w:type="dxa"/>
      <w:tblCellMar>
        <w:top w:w="0" w:type="dxa"/>
        <w:left w:w="108" w:type="dxa"/>
        <w:bottom w:w="0" w:type="dxa"/>
        <w:right w:w="108" w:type="dxa"/>
      </w:tblCellMar>
    </w:tblPr>
  </w:style>
  <w:style w:type="numbering" w:default="1" w:styleId="621e88e5-a2e5-4116-ab36-a8eff6119955">
    <w:name w:val="No List"/>
    <w:uiPriority w:val="99"/>
    <w:semiHidden/>
    <w:unhideWhenUsed/>
  </w:style>
  <w:style w:type="paragraph" w:customStyle="1" w:styleId="88260585-5f46-4b41-88af-cf10a404b232">
    <w:name w:val="石墨文档正文"/>
    <w:qFormat/>
    <w:rPr>
      <w:szCs w:val="22"/>
    </w:rPr>
  </w:style>
  <w:style w:type="paragraph" w:customStyle="1" w:styleId="74e9153e-9f02-4bf1-8fe9-fb03cead64de">
    <w:name w:val="石墨文档副标题"/>
    <w:qFormat/>
    <w:rPr>
      <w:color w:val="888888"/>
      <w:sz w:val="48"/>
      <w:szCs w:val="48"/>
    </w:rPr>
  </w:style>
  <w:style w:type="paragraph" w:customStyle="1" w:styleId="e89f2b58-f177-4b22-8bc6-142c6a59821c">
    <w:name w:val="石墨文档大标题"/>
    <w:next w:val="a3"/>
    <w:uiPriority w:val="9"/>
    <w:unhideWhenUsed/>
    <w:qFormat/>
    <w:pPr>
      <w:spacing w:before="260" w:after="260"/>
      <w:outlineLvl w:val="0"/>
    </w:pPr>
    <w:rPr>
      <w:b/>
      <w:bCs/>
      <w:sz w:val="40"/>
      <w:szCs w:val="40"/>
    </w:rPr>
  </w:style>
  <w:style w:type="paragraph" w:customStyle="1" w:styleId="c2954f60-0a29-466c-a8a5-704ccb61fe6d">
    <w:name w:val="石墨文档中标题"/>
    <w:next w:val="a3"/>
    <w:uiPriority w:val="9"/>
    <w:unhideWhenUsed/>
    <w:qFormat/>
    <w:pPr>
      <w:spacing w:before="260" w:after="260"/>
      <w:outlineLvl w:val="1"/>
    </w:pPr>
    <w:rPr>
      <w:b/>
      <w:bCs/>
      <w:sz w:val="36"/>
      <w:szCs w:val="36"/>
    </w:rPr>
  </w:style>
  <w:style w:type="paragraph" w:customStyle="1" w:styleId="7a3c9599-e848-469f-a404-abee93bce6f1">
    <w:name w:val="石墨文档小标题"/>
    <w:next w:val="a3"/>
    <w:uiPriority w:val="9"/>
    <w:unhideWhenUsed/>
    <w:qFormat/>
    <w:pPr>
      <w:spacing w:before="260" w:after="260"/>
      <w:outlineLvl w:val="2"/>
    </w:pPr>
    <w:rPr>
      <w:b/>
      <w:bCs/>
      <w:sz w:val="32"/>
      <w:szCs w:val="32"/>
    </w:rPr>
  </w:style>
  <w:style w:type="paragraph" w:customStyle="1" w:styleId="fdac0326-f3af-453f-96f1-dd76ce78807e">
    <w:name w:val="石墨文档标题"/>
    <w:next w:val="a3"/>
    <w:uiPriority w:val="9"/>
    <w:unhideWhenUsed/>
    <w:qFormat/>
    <w:pPr>
      <w:spacing w:before="260" w:after="260"/>
      <w:outlineLvl w:val="3"/>
    </w:pPr>
    <w:rPr>
      <w:b/>
      <w:bCs/>
      <w:sz w:val="56"/>
      <w:szCs w:val="56"/>
    </w:rPr>
  </w:style>
  <w:style w:type="paragraph" w:customStyle="1" w:styleId="3c57b91e-f445-4f1c-86fe-dce7bc5c24a8">
    <w:name w:val="石墨文档引用"/>
    <w:qFormat/>
    <w:pPr>
      <w:pBdr>
        <w:left w:val="single" w:sz="30" w:space="10" w:color="F0F0F0"/>
      </w:pBdr>
    </w:pPr>
    <w:rPr>
      <w:color w:val="ADADAD"/>
    </w:rPr>
  </w:style>
  <w:style w:type="paragraph" w:default="1" w:styleId="7c02a02b-787c-45cd-93c3-609ad13c5cc1">
    <w:name w:val="Normal"/>
    <w:qFormat/>
    <w:pPr>
      <w:widowControl w:val="0"/>
      <w:jc w:val="both"/>
    </w:pPr>
  </w:style>
  <w:style w:type="character" w:default="1" w:styleId="be1aae63-f1d3-4a9d-bff1-ecade96e6090">
    <w:name w:val="Default Paragraph Font"/>
    <w:uiPriority w:val="1"/>
    <w:semiHidden/>
    <w:unhideWhenUsed/>
  </w:style>
  <w:style w:type="table" w:default="1" w:styleId="c5b5edd8-930f-44ff-83a5-6d4561d9817a">
    <w:name w:val="Normal Table"/>
    <w:uiPriority w:val="99"/>
    <w:semiHidden/>
    <w:unhideWhenUsed/>
    <w:tblPr>
      <w:tblInd w:w="0" w:type="dxa"/>
      <w:tblCellMar>
        <w:top w:w="0" w:type="dxa"/>
        <w:left w:w="108" w:type="dxa"/>
        <w:bottom w:w="0" w:type="dxa"/>
        <w:right w:w="108" w:type="dxa"/>
      </w:tblCellMar>
    </w:tblPr>
  </w:style>
  <w:style w:type="numbering" w:default="1" w:styleId="46a8c231-cf71-4315-bbcf-f6c67f712c82">
    <w:name w:val="No List"/>
    <w:uiPriority w:val="99"/>
    <w:semiHidden/>
    <w:unhideWhenUsed/>
  </w:style>
  <w:style w:type="paragraph" w:customStyle="1" w:styleId="fcdd20fb-ea41-46ed-8444-ce3694156d6f">
    <w:name w:val="石墨文档正文"/>
    <w:qFormat/>
    <w:rPr>
      <w:szCs w:val="22"/>
    </w:rPr>
  </w:style>
  <w:style w:type="paragraph" w:customStyle="1" w:styleId="d3a30a1e-c12b-420f-94d4-859cd8170595">
    <w:name w:val="石墨文档副标题"/>
    <w:qFormat/>
    <w:rPr>
      <w:color w:val="888888"/>
      <w:sz w:val="48"/>
      <w:szCs w:val="48"/>
    </w:rPr>
  </w:style>
  <w:style w:type="paragraph" w:customStyle="1" w:styleId="bd431ed3-d0e7-4bff-a7aa-db517cf12619">
    <w:name w:val="石墨文档大标题"/>
    <w:next w:val="a3"/>
    <w:uiPriority w:val="9"/>
    <w:unhideWhenUsed/>
    <w:qFormat/>
    <w:pPr>
      <w:spacing w:before="260" w:after="260"/>
      <w:outlineLvl w:val="0"/>
    </w:pPr>
    <w:rPr>
      <w:b/>
      <w:bCs/>
      <w:sz w:val="40"/>
      <w:szCs w:val="40"/>
    </w:rPr>
  </w:style>
  <w:style w:type="paragraph" w:customStyle="1" w:styleId="b983d1b9-f7ac-4c4d-b1de-fe8c2972060e">
    <w:name w:val="石墨文档中标题"/>
    <w:next w:val="a3"/>
    <w:uiPriority w:val="9"/>
    <w:unhideWhenUsed/>
    <w:qFormat/>
    <w:pPr>
      <w:spacing w:before="260" w:after="260"/>
      <w:outlineLvl w:val="1"/>
    </w:pPr>
    <w:rPr>
      <w:b/>
      <w:bCs/>
      <w:sz w:val="36"/>
      <w:szCs w:val="36"/>
    </w:rPr>
  </w:style>
  <w:style w:type="paragraph" w:customStyle="1" w:styleId="121a05dd-009e-4900-8bd8-9961e6449ed5">
    <w:name w:val="石墨文档小标题"/>
    <w:next w:val="a3"/>
    <w:uiPriority w:val="9"/>
    <w:unhideWhenUsed/>
    <w:qFormat/>
    <w:pPr>
      <w:spacing w:before="260" w:after="260"/>
      <w:outlineLvl w:val="2"/>
    </w:pPr>
    <w:rPr>
      <w:b/>
      <w:bCs/>
      <w:sz w:val="32"/>
      <w:szCs w:val="32"/>
    </w:rPr>
  </w:style>
  <w:style w:type="paragraph" w:customStyle="1" w:styleId="1ce36b00-ee5e-4e1a-9333-590880aac6d5">
    <w:name w:val="石墨文档标题"/>
    <w:next w:val="a3"/>
    <w:uiPriority w:val="9"/>
    <w:unhideWhenUsed/>
    <w:qFormat/>
    <w:pPr>
      <w:spacing w:before="260" w:after="260"/>
      <w:outlineLvl w:val="3"/>
    </w:pPr>
    <w:rPr>
      <w:b/>
      <w:bCs/>
      <w:sz w:val="56"/>
      <w:szCs w:val="56"/>
    </w:rPr>
  </w:style>
  <w:style w:type="paragraph" w:customStyle="1" w:styleId="002c95fe-f7d3-4356-a498-77ff0d0d7950">
    <w:name w:val="石墨文档引用"/>
    <w:qFormat/>
    <w:pPr>
      <w:pBdr>
        <w:left w:val="single" w:sz="30" w:space="10" w:color="F0F0F0"/>
      </w:pBdr>
    </w:pPr>
    <w:rPr>
      <w:color w:val="ADADAD"/>
    </w:rPr>
  </w:style>
  <w:style w:type="paragraph" w:default="1" w:styleId="29a1eda5-b220-4fa8-ad92-c466bf76e9fa">
    <w:name w:val="Normal"/>
    <w:qFormat/>
    <w:pPr>
      <w:widowControl w:val="0"/>
      <w:jc w:val="both"/>
    </w:pPr>
  </w:style>
  <w:style w:type="character" w:default="1" w:styleId="4070ac16-4482-4433-b632-76fc35eb8635">
    <w:name w:val="Default Paragraph Font"/>
    <w:uiPriority w:val="1"/>
    <w:semiHidden/>
    <w:unhideWhenUsed/>
  </w:style>
  <w:style w:type="table" w:default="1" w:styleId="7ea02309-d6c4-487b-9f19-1c1acd761085">
    <w:name w:val="Normal Table"/>
    <w:uiPriority w:val="99"/>
    <w:semiHidden/>
    <w:unhideWhenUsed/>
    <w:tblPr>
      <w:tblInd w:w="0" w:type="dxa"/>
      <w:tblCellMar>
        <w:top w:w="0" w:type="dxa"/>
        <w:left w:w="108" w:type="dxa"/>
        <w:bottom w:w="0" w:type="dxa"/>
        <w:right w:w="108" w:type="dxa"/>
      </w:tblCellMar>
    </w:tblPr>
  </w:style>
  <w:style w:type="numbering" w:default="1" w:styleId="56a13191-b097-41c7-9bfc-7b57ce0784aa">
    <w:name w:val="No List"/>
    <w:uiPriority w:val="99"/>
    <w:semiHidden/>
    <w:unhideWhenUsed/>
  </w:style>
  <w:style w:type="paragraph" w:customStyle="1" w:styleId="cb09ffb6-d0e0-42f8-8c94-a2fde5b7e2b3">
    <w:name w:val="石墨文档正文"/>
    <w:qFormat/>
    <w:rPr>
      <w:szCs w:val="22"/>
    </w:rPr>
  </w:style>
  <w:style w:type="paragraph" w:customStyle="1" w:styleId="c345243a-ec27-4ec4-a033-c255c385dc8b">
    <w:name w:val="石墨文档副标题"/>
    <w:qFormat/>
    <w:rPr>
      <w:color w:val="888888"/>
      <w:sz w:val="48"/>
      <w:szCs w:val="48"/>
    </w:rPr>
  </w:style>
  <w:style w:type="paragraph" w:customStyle="1" w:styleId="fec08322-cd23-4073-b8c2-bb131d2a61af">
    <w:name w:val="石墨文档大标题"/>
    <w:next w:val="a3"/>
    <w:uiPriority w:val="9"/>
    <w:unhideWhenUsed/>
    <w:qFormat/>
    <w:pPr>
      <w:spacing w:before="260" w:after="260"/>
      <w:outlineLvl w:val="0"/>
    </w:pPr>
    <w:rPr>
      <w:b/>
      <w:bCs/>
      <w:sz w:val="40"/>
      <w:szCs w:val="40"/>
    </w:rPr>
  </w:style>
  <w:style w:type="paragraph" w:customStyle="1" w:styleId="6813e523-8ddf-4950-a21f-cc1c62cb2756">
    <w:name w:val="石墨文档中标题"/>
    <w:next w:val="a3"/>
    <w:uiPriority w:val="9"/>
    <w:unhideWhenUsed/>
    <w:qFormat/>
    <w:pPr>
      <w:spacing w:before="260" w:after="260"/>
      <w:outlineLvl w:val="1"/>
    </w:pPr>
    <w:rPr>
      <w:b/>
      <w:bCs/>
      <w:sz w:val="36"/>
      <w:szCs w:val="36"/>
    </w:rPr>
  </w:style>
  <w:style w:type="paragraph" w:customStyle="1" w:styleId="3ece4675-1c42-4eba-a029-125e5292a52e">
    <w:name w:val="石墨文档小标题"/>
    <w:next w:val="a3"/>
    <w:uiPriority w:val="9"/>
    <w:unhideWhenUsed/>
    <w:qFormat/>
    <w:pPr>
      <w:spacing w:before="260" w:after="260"/>
      <w:outlineLvl w:val="2"/>
    </w:pPr>
    <w:rPr>
      <w:b/>
      <w:bCs/>
      <w:sz w:val="32"/>
      <w:szCs w:val="32"/>
    </w:rPr>
  </w:style>
  <w:style w:type="paragraph" w:customStyle="1" w:styleId="8e56facb-22ca-413a-912c-2a66a71a346d">
    <w:name w:val="石墨文档标题"/>
    <w:next w:val="a3"/>
    <w:uiPriority w:val="9"/>
    <w:unhideWhenUsed/>
    <w:qFormat/>
    <w:pPr>
      <w:spacing w:before="260" w:after="260"/>
      <w:outlineLvl w:val="3"/>
    </w:pPr>
    <w:rPr>
      <w:b/>
      <w:bCs/>
      <w:sz w:val="56"/>
      <w:szCs w:val="56"/>
    </w:rPr>
  </w:style>
  <w:style w:type="paragraph" w:customStyle="1" w:styleId="19e662af-6eda-4cda-8db6-acd0629b9aee">
    <w:name w:val="石墨文档引用"/>
    <w:qFormat/>
    <w:pPr>
      <w:pBdr>
        <w:left w:val="single" w:sz="30" w:space="10" w:color="F0F0F0"/>
      </w:pBdr>
    </w:pPr>
    <w:rPr>
      <w:color w:val="ADADAD"/>
    </w:rPr>
  </w:style>
  <w:style w:type="paragraph" w:default="1" w:styleId="72ecdf2c-30dd-42e2-b065-c82516ca7b35">
    <w:name w:val="Normal"/>
    <w:qFormat/>
    <w:pPr>
      <w:widowControl w:val="0"/>
      <w:jc w:val="both"/>
    </w:pPr>
  </w:style>
  <w:style w:type="character" w:default="1" w:styleId="fea4cb10-e676-4ebe-90ea-077bbb4b8a32">
    <w:name w:val="Default Paragraph Font"/>
    <w:uiPriority w:val="1"/>
    <w:semiHidden/>
    <w:unhideWhenUsed/>
  </w:style>
  <w:style w:type="table" w:default="1" w:styleId="25cbb7dd-832e-45ca-b85d-02002302277a">
    <w:name w:val="Normal Table"/>
    <w:uiPriority w:val="99"/>
    <w:semiHidden/>
    <w:unhideWhenUsed/>
    <w:tblPr>
      <w:tblInd w:w="0" w:type="dxa"/>
      <w:tblCellMar>
        <w:top w:w="0" w:type="dxa"/>
        <w:left w:w="108" w:type="dxa"/>
        <w:bottom w:w="0" w:type="dxa"/>
        <w:right w:w="108" w:type="dxa"/>
      </w:tblCellMar>
    </w:tblPr>
  </w:style>
  <w:style w:type="numbering" w:default="1" w:styleId="e000b34a-242a-451c-b278-3780fbc48944">
    <w:name w:val="No List"/>
    <w:uiPriority w:val="99"/>
    <w:semiHidden/>
    <w:unhideWhenUsed/>
  </w:style>
  <w:style w:type="paragraph" w:customStyle="1" w:styleId="4c59276a-7314-4df2-a7c6-ebbed76019af">
    <w:name w:val="石墨文档正文"/>
    <w:qFormat/>
    <w:rPr>
      <w:szCs w:val="22"/>
    </w:rPr>
  </w:style>
  <w:style w:type="paragraph" w:customStyle="1" w:styleId="a3556fe9-bc2b-4eae-a834-e7c70cc38619">
    <w:name w:val="石墨文档副标题"/>
    <w:qFormat/>
    <w:rPr>
      <w:color w:val="888888"/>
      <w:sz w:val="48"/>
      <w:szCs w:val="48"/>
    </w:rPr>
  </w:style>
  <w:style w:type="paragraph" w:customStyle="1" w:styleId="bd436623-021f-44b4-91f8-33b1f98a2feb">
    <w:name w:val="石墨文档大标题"/>
    <w:next w:val="a3"/>
    <w:uiPriority w:val="9"/>
    <w:unhideWhenUsed/>
    <w:qFormat/>
    <w:pPr>
      <w:spacing w:before="260" w:after="260"/>
      <w:outlineLvl w:val="0"/>
    </w:pPr>
    <w:rPr>
      <w:b/>
      <w:bCs/>
      <w:sz w:val="40"/>
      <w:szCs w:val="40"/>
    </w:rPr>
  </w:style>
  <w:style w:type="paragraph" w:customStyle="1" w:styleId="c39e14d7-cd40-45b3-85ff-cc7d862bc65f">
    <w:name w:val="石墨文档中标题"/>
    <w:next w:val="a3"/>
    <w:uiPriority w:val="9"/>
    <w:unhideWhenUsed/>
    <w:qFormat/>
    <w:pPr>
      <w:spacing w:before="260" w:after="260"/>
      <w:outlineLvl w:val="1"/>
    </w:pPr>
    <w:rPr>
      <w:b/>
      <w:bCs/>
      <w:sz w:val="36"/>
      <w:szCs w:val="36"/>
    </w:rPr>
  </w:style>
  <w:style w:type="paragraph" w:customStyle="1" w:styleId="4a348301-fd01-493c-89ef-4cdbc7205b1d">
    <w:name w:val="石墨文档小标题"/>
    <w:next w:val="a3"/>
    <w:uiPriority w:val="9"/>
    <w:unhideWhenUsed/>
    <w:qFormat/>
    <w:pPr>
      <w:spacing w:before="260" w:after="260"/>
      <w:outlineLvl w:val="2"/>
    </w:pPr>
    <w:rPr>
      <w:b/>
      <w:bCs/>
      <w:sz w:val="32"/>
      <w:szCs w:val="32"/>
    </w:rPr>
  </w:style>
  <w:style w:type="paragraph" w:customStyle="1" w:styleId="8e592687-033d-4693-993c-9b1b1b87143e">
    <w:name w:val="石墨文档标题"/>
    <w:next w:val="a3"/>
    <w:uiPriority w:val="9"/>
    <w:unhideWhenUsed/>
    <w:qFormat/>
    <w:pPr>
      <w:spacing w:before="260" w:after="260"/>
      <w:outlineLvl w:val="3"/>
    </w:pPr>
    <w:rPr>
      <w:b/>
      <w:bCs/>
      <w:sz w:val="56"/>
      <w:szCs w:val="56"/>
    </w:rPr>
  </w:style>
  <w:style w:type="paragraph" w:customStyle="1" w:styleId="5b6387e1-4cc8-4633-b4d4-85c69d2de486">
    <w:name w:val="石墨文档引用"/>
    <w:qFormat/>
    <w:pPr>
      <w:pBdr>
        <w:left w:val="single" w:sz="30" w:space="10" w:color="F0F0F0"/>
      </w:pBdr>
    </w:pPr>
    <w:rPr>
      <w:color w:val="ADADAD"/>
    </w:rPr>
  </w:style>
  <w:style w:type="paragraph" w:default="1" w:styleId="1b39b621-c995-4d22-a8cb-c824907bd68c">
    <w:name w:val="Normal"/>
    <w:qFormat/>
    <w:pPr>
      <w:widowControl w:val="0"/>
      <w:jc w:val="both"/>
    </w:pPr>
  </w:style>
  <w:style w:type="character" w:default="1" w:styleId="4e59c8c4-34bc-4392-94ef-e01275f4a232">
    <w:name w:val="Default Paragraph Font"/>
    <w:uiPriority w:val="1"/>
    <w:semiHidden/>
    <w:unhideWhenUsed/>
  </w:style>
  <w:style w:type="table" w:default="1" w:styleId="87daf4f7-47a9-4240-b76e-a99986b1cc8d">
    <w:name w:val="Normal Table"/>
    <w:uiPriority w:val="99"/>
    <w:semiHidden/>
    <w:unhideWhenUsed/>
    <w:tblPr>
      <w:tblInd w:w="0" w:type="dxa"/>
      <w:tblCellMar>
        <w:top w:w="0" w:type="dxa"/>
        <w:left w:w="108" w:type="dxa"/>
        <w:bottom w:w="0" w:type="dxa"/>
        <w:right w:w="108" w:type="dxa"/>
      </w:tblCellMar>
    </w:tblPr>
  </w:style>
  <w:style w:type="numbering" w:default="1" w:styleId="5df5ad1e-fff0-453d-8832-3f8e4989041d">
    <w:name w:val="No List"/>
    <w:uiPriority w:val="99"/>
    <w:semiHidden/>
    <w:unhideWhenUsed/>
  </w:style>
  <w:style w:type="paragraph" w:customStyle="1" w:styleId="f349b876-3a26-4749-91b7-f7359f6e716e">
    <w:name w:val="石墨文档正文"/>
    <w:qFormat/>
    <w:rPr>
      <w:szCs w:val="22"/>
    </w:rPr>
  </w:style>
  <w:style w:type="paragraph" w:customStyle="1" w:styleId="d168e3b5-86ff-43c5-9a4e-135ed1841bc5">
    <w:name w:val="石墨文档副标题"/>
    <w:qFormat/>
    <w:rPr>
      <w:color w:val="888888"/>
      <w:sz w:val="48"/>
      <w:szCs w:val="48"/>
    </w:rPr>
  </w:style>
  <w:style w:type="paragraph" w:customStyle="1" w:styleId="ab1275ec-a272-48c8-901a-57cf3db5f29c">
    <w:name w:val="石墨文档大标题"/>
    <w:next w:val="a3"/>
    <w:uiPriority w:val="9"/>
    <w:unhideWhenUsed/>
    <w:qFormat/>
    <w:pPr>
      <w:spacing w:before="260" w:after="260"/>
      <w:outlineLvl w:val="0"/>
    </w:pPr>
    <w:rPr>
      <w:b/>
      <w:bCs/>
      <w:sz w:val="40"/>
      <w:szCs w:val="40"/>
    </w:rPr>
  </w:style>
  <w:style w:type="paragraph" w:customStyle="1" w:styleId="cb1ef6e8-09f6-45ad-9187-8cdf6ee012af">
    <w:name w:val="石墨文档中标题"/>
    <w:next w:val="a3"/>
    <w:uiPriority w:val="9"/>
    <w:unhideWhenUsed/>
    <w:qFormat/>
    <w:pPr>
      <w:spacing w:before="260" w:after="260"/>
      <w:outlineLvl w:val="1"/>
    </w:pPr>
    <w:rPr>
      <w:b/>
      <w:bCs/>
      <w:sz w:val="36"/>
      <w:szCs w:val="36"/>
    </w:rPr>
  </w:style>
  <w:style w:type="paragraph" w:customStyle="1" w:styleId="d63ae360-4d24-472e-8f8c-6c1dfe2db7eb">
    <w:name w:val="石墨文档小标题"/>
    <w:next w:val="a3"/>
    <w:uiPriority w:val="9"/>
    <w:unhideWhenUsed/>
    <w:qFormat/>
    <w:pPr>
      <w:spacing w:before="260" w:after="260"/>
      <w:outlineLvl w:val="2"/>
    </w:pPr>
    <w:rPr>
      <w:b/>
      <w:bCs/>
      <w:sz w:val="32"/>
      <w:szCs w:val="32"/>
    </w:rPr>
  </w:style>
  <w:style w:type="paragraph" w:customStyle="1" w:styleId="d56091c8-4d95-4465-93d3-898e746d4451">
    <w:name w:val="石墨文档标题"/>
    <w:next w:val="a3"/>
    <w:uiPriority w:val="9"/>
    <w:unhideWhenUsed/>
    <w:qFormat/>
    <w:pPr>
      <w:spacing w:before="260" w:after="260"/>
      <w:outlineLvl w:val="3"/>
    </w:pPr>
    <w:rPr>
      <w:b/>
      <w:bCs/>
      <w:sz w:val="56"/>
      <w:szCs w:val="56"/>
    </w:rPr>
  </w:style>
  <w:style w:type="paragraph" w:customStyle="1" w:styleId="d66590d4-043f-4872-8109-7609ca000027">
    <w:name w:val="石墨文档引用"/>
    <w:qFormat/>
    <w:pPr>
      <w:pBdr>
        <w:left w:val="single" w:sz="30" w:space="10" w:color="F0F0F0"/>
      </w:pBdr>
    </w:pPr>
    <w:rPr>
      <w:color w:val="ADADAD"/>
    </w:rPr>
  </w:style>
  <w:style w:type="paragraph" w:default="1" w:styleId="ab75f7ef-42cc-45ad-b9fa-11a36b5a885c">
    <w:name w:val="Normal"/>
    <w:qFormat/>
    <w:pPr>
      <w:widowControl w:val="0"/>
      <w:jc w:val="both"/>
    </w:pPr>
  </w:style>
  <w:style w:type="character" w:default="1" w:styleId="a533bd18-42ad-4063-8590-14a77e7513d5">
    <w:name w:val="Default Paragraph Font"/>
    <w:uiPriority w:val="1"/>
    <w:semiHidden/>
    <w:unhideWhenUsed/>
  </w:style>
  <w:style w:type="table" w:default="1" w:styleId="6b81c480-47a8-4b2f-85e8-128ceda4d8a7">
    <w:name w:val="Normal Table"/>
    <w:uiPriority w:val="99"/>
    <w:semiHidden/>
    <w:unhideWhenUsed/>
    <w:tblPr>
      <w:tblInd w:w="0" w:type="dxa"/>
      <w:tblCellMar>
        <w:top w:w="0" w:type="dxa"/>
        <w:left w:w="108" w:type="dxa"/>
        <w:bottom w:w="0" w:type="dxa"/>
        <w:right w:w="108" w:type="dxa"/>
      </w:tblCellMar>
    </w:tblPr>
  </w:style>
  <w:style w:type="numbering" w:default="1" w:styleId="4dc29d4e-e9b8-480e-87c4-1576656d5de4">
    <w:name w:val="No List"/>
    <w:uiPriority w:val="99"/>
    <w:semiHidden/>
    <w:unhideWhenUsed/>
  </w:style>
  <w:style w:type="paragraph" w:customStyle="1" w:styleId="ed90799e-da2d-4e50-a65b-1b96ed1109bb">
    <w:name w:val="石墨文档正文"/>
    <w:qFormat/>
    <w:rPr>
      <w:szCs w:val="22"/>
    </w:rPr>
  </w:style>
  <w:style w:type="paragraph" w:customStyle="1" w:styleId="73efbe23-93a5-4605-b679-a67f65b1fa26">
    <w:name w:val="石墨文档副标题"/>
    <w:qFormat/>
    <w:rPr>
      <w:color w:val="888888"/>
      <w:sz w:val="48"/>
      <w:szCs w:val="48"/>
    </w:rPr>
  </w:style>
  <w:style w:type="paragraph" w:customStyle="1" w:styleId="8cda644e-9ee3-4bdc-8074-87384c65b146">
    <w:name w:val="石墨文档大标题"/>
    <w:next w:val="a3"/>
    <w:uiPriority w:val="9"/>
    <w:unhideWhenUsed/>
    <w:qFormat/>
    <w:pPr>
      <w:spacing w:before="260" w:after="260"/>
      <w:outlineLvl w:val="0"/>
    </w:pPr>
    <w:rPr>
      <w:b/>
      <w:bCs/>
      <w:sz w:val="40"/>
      <w:szCs w:val="40"/>
    </w:rPr>
  </w:style>
  <w:style w:type="paragraph" w:customStyle="1" w:styleId="f4e9259d-7b2c-44d8-a6b4-f991661c79d1">
    <w:name w:val="石墨文档中标题"/>
    <w:next w:val="a3"/>
    <w:uiPriority w:val="9"/>
    <w:unhideWhenUsed/>
    <w:qFormat/>
    <w:pPr>
      <w:spacing w:before="260" w:after="260"/>
      <w:outlineLvl w:val="1"/>
    </w:pPr>
    <w:rPr>
      <w:b/>
      <w:bCs/>
      <w:sz w:val="36"/>
      <w:szCs w:val="36"/>
    </w:rPr>
  </w:style>
  <w:style w:type="paragraph" w:customStyle="1" w:styleId="c7ce922d-34b3-4f40-a9f5-2ff14a6a099f">
    <w:name w:val="石墨文档小标题"/>
    <w:next w:val="a3"/>
    <w:uiPriority w:val="9"/>
    <w:unhideWhenUsed/>
    <w:qFormat/>
    <w:pPr>
      <w:spacing w:before="260" w:after="260"/>
      <w:outlineLvl w:val="2"/>
    </w:pPr>
    <w:rPr>
      <w:b/>
      <w:bCs/>
      <w:sz w:val="32"/>
      <w:szCs w:val="32"/>
    </w:rPr>
  </w:style>
  <w:style w:type="paragraph" w:customStyle="1" w:styleId="ff714b05-8648-49ce-8c70-9dfc5edce942">
    <w:name w:val="石墨文档标题"/>
    <w:next w:val="a3"/>
    <w:uiPriority w:val="9"/>
    <w:unhideWhenUsed/>
    <w:qFormat/>
    <w:pPr>
      <w:spacing w:before="260" w:after="260"/>
      <w:outlineLvl w:val="3"/>
    </w:pPr>
    <w:rPr>
      <w:b/>
      <w:bCs/>
      <w:sz w:val="56"/>
      <w:szCs w:val="56"/>
    </w:rPr>
  </w:style>
  <w:style w:type="paragraph" w:customStyle="1" w:styleId="0a5f3d62-3ae5-41ff-8e6e-97832d452c74">
    <w:name w:val="石墨文档引用"/>
    <w:qFormat/>
    <w:pPr>
      <w:pBdr>
        <w:left w:val="single" w:sz="30" w:space="10" w:color="F0F0F0"/>
      </w:pBdr>
    </w:pPr>
    <w:rPr>
      <w:color w:val="ADADAD"/>
    </w:rPr>
  </w:style>
  <w:style w:type="paragraph" w:default="1" w:styleId="d1f84c70-4eeb-4b7d-9a03-6c9eb0198735">
    <w:name w:val="Normal"/>
    <w:qFormat/>
    <w:pPr>
      <w:widowControl w:val="0"/>
      <w:jc w:val="both"/>
    </w:pPr>
  </w:style>
  <w:style w:type="character" w:default="1" w:styleId="3d5cacfb-ff62-4380-95ef-e45d5258440f">
    <w:name w:val="Default Paragraph Font"/>
    <w:uiPriority w:val="1"/>
    <w:semiHidden/>
    <w:unhideWhenUsed/>
  </w:style>
  <w:style w:type="table" w:default="1" w:styleId="bf2af116-2b74-45c3-b350-536607ba3931">
    <w:name w:val="Normal Table"/>
    <w:uiPriority w:val="99"/>
    <w:semiHidden/>
    <w:unhideWhenUsed/>
    <w:tblPr>
      <w:tblInd w:w="0" w:type="dxa"/>
      <w:tblCellMar>
        <w:top w:w="0" w:type="dxa"/>
        <w:left w:w="108" w:type="dxa"/>
        <w:bottom w:w="0" w:type="dxa"/>
        <w:right w:w="108" w:type="dxa"/>
      </w:tblCellMar>
    </w:tblPr>
  </w:style>
  <w:style w:type="numbering" w:default="1" w:styleId="5474a023-6313-4a8b-a7b3-0a987f1c1fdf">
    <w:name w:val="No List"/>
    <w:uiPriority w:val="99"/>
    <w:semiHidden/>
    <w:unhideWhenUsed/>
  </w:style>
  <w:style w:type="paragraph" w:customStyle="1" w:styleId="8934330a-17de-4e74-81d0-931df47620dc">
    <w:name w:val="石墨文档正文"/>
    <w:qFormat/>
    <w:rPr>
      <w:szCs w:val="22"/>
    </w:rPr>
  </w:style>
  <w:style w:type="paragraph" w:customStyle="1" w:styleId="6e69fdd6-5c51-4c1c-bbb9-daaeaa23e3e3">
    <w:name w:val="石墨文档副标题"/>
    <w:qFormat/>
    <w:rPr>
      <w:color w:val="888888"/>
      <w:sz w:val="48"/>
      <w:szCs w:val="48"/>
    </w:rPr>
  </w:style>
  <w:style w:type="paragraph" w:customStyle="1" w:styleId="683facc7-71ba-431b-903a-aae4cda1ed4d">
    <w:name w:val="石墨文档大标题"/>
    <w:next w:val="a3"/>
    <w:uiPriority w:val="9"/>
    <w:unhideWhenUsed/>
    <w:qFormat/>
    <w:pPr>
      <w:spacing w:before="260" w:after="260"/>
      <w:outlineLvl w:val="0"/>
    </w:pPr>
    <w:rPr>
      <w:b/>
      <w:bCs/>
      <w:sz w:val="40"/>
      <w:szCs w:val="40"/>
    </w:rPr>
  </w:style>
  <w:style w:type="paragraph" w:customStyle="1" w:styleId="281e6af8-c6ea-462f-bad6-30e05da8046c">
    <w:name w:val="石墨文档中标题"/>
    <w:next w:val="a3"/>
    <w:uiPriority w:val="9"/>
    <w:unhideWhenUsed/>
    <w:qFormat/>
    <w:pPr>
      <w:spacing w:before="260" w:after="260"/>
      <w:outlineLvl w:val="1"/>
    </w:pPr>
    <w:rPr>
      <w:b/>
      <w:bCs/>
      <w:sz w:val="36"/>
      <w:szCs w:val="36"/>
    </w:rPr>
  </w:style>
  <w:style w:type="paragraph" w:customStyle="1" w:styleId="3812afbc-a85c-438b-b15f-49e5a9cb0407">
    <w:name w:val="石墨文档小标题"/>
    <w:next w:val="a3"/>
    <w:uiPriority w:val="9"/>
    <w:unhideWhenUsed/>
    <w:qFormat/>
    <w:pPr>
      <w:spacing w:before="260" w:after="260"/>
      <w:outlineLvl w:val="2"/>
    </w:pPr>
    <w:rPr>
      <w:b/>
      <w:bCs/>
      <w:sz w:val="32"/>
      <w:szCs w:val="32"/>
    </w:rPr>
  </w:style>
  <w:style w:type="paragraph" w:customStyle="1" w:styleId="d7a99c73-fb61-49ba-b3ab-252610afac87">
    <w:name w:val="石墨文档标题"/>
    <w:next w:val="a3"/>
    <w:uiPriority w:val="9"/>
    <w:unhideWhenUsed/>
    <w:qFormat/>
    <w:pPr>
      <w:spacing w:before="260" w:after="260"/>
      <w:outlineLvl w:val="3"/>
    </w:pPr>
    <w:rPr>
      <w:b/>
      <w:bCs/>
      <w:sz w:val="56"/>
      <w:szCs w:val="56"/>
    </w:rPr>
  </w:style>
  <w:style w:type="paragraph" w:customStyle="1" w:styleId="d5098afe-a1da-49c7-9be2-585d6bba62ab">
    <w:name w:val="石墨文档引用"/>
    <w:qFormat/>
    <w:pPr>
      <w:pBdr>
        <w:left w:val="single" w:sz="30" w:space="10" w:color="F0F0F0"/>
      </w:pBdr>
    </w:pPr>
    <w:rPr>
      <w:color w:val="ADADAD"/>
    </w:rPr>
  </w:style>
  <w:style w:type="paragraph" w:default="1" w:styleId="eea2234c-9722-41bc-84ff-ff46621a49a5">
    <w:name w:val="Normal"/>
    <w:qFormat/>
    <w:pPr>
      <w:widowControl w:val="0"/>
      <w:jc w:val="both"/>
    </w:pPr>
  </w:style>
  <w:style w:type="character" w:default="1" w:styleId="9f9cc588-c5f2-4b38-9cce-f1da68c386a9">
    <w:name w:val="Default Paragraph Font"/>
    <w:uiPriority w:val="1"/>
    <w:semiHidden/>
    <w:unhideWhenUsed/>
  </w:style>
  <w:style w:type="table" w:default="1" w:styleId="b6a1ee20-d979-43e3-b072-2cb2f9f8c7e3">
    <w:name w:val="Normal Table"/>
    <w:uiPriority w:val="99"/>
    <w:semiHidden/>
    <w:unhideWhenUsed/>
    <w:tblPr>
      <w:tblInd w:w="0" w:type="dxa"/>
      <w:tblCellMar>
        <w:top w:w="0" w:type="dxa"/>
        <w:left w:w="108" w:type="dxa"/>
        <w:bottom w:w="0" w:type="dxa"/>
        <w:right w:w="108" w:type="dxa"/>
      </w:tblCellMar>
    </w:tblPr>
  </w:style>
  <w:style w:type="numbering" w:default="1" w:styleId="971a0280-5de6-4fd3-b7cb-e3b6d91bc626">
    <w:name w:val="No List"/>
    <w:uiPriority w:val="99"/>
    <w:semiHidden/>
    <w:unhideWhenUsed/>
  </w:style>
  <w:style w:type="paragraph" w:customStyle="1" w:styleId="c4b8acdb-fd48-4a7a-91bb-2a20ea73a035">
    <w:name w:val="石墨文档正文"/>
    <w:qFormat/>
    <w:rPr>
      <w:szCs w:val="22"/>
    </w:rPr>
  </w:style>
  <w:style w:type="paragraph" w:customStyle="1" w:styleId="e1a507e2-be7b-4605-8265-1bd058ac8def">
    <w:name w:val="石墨文档副标题"/>
    <w:qFormat/>
    <w:rPr>
      <w:color w:val="888888"/>
      <w:sz w:val="48"/>
      <w:szCs w:val="48"/>
    </w:rPr>
  </w:style>
  <w:style w:type="paragraph" w:customStyle="1" w:styleId="de1ab286-0a2a-43c6-8f28-60c395f4fb7d">
    <w:name w:val="石墨文档大标题"/>
    <w:next w:val="a3"/>
    <w:uiPriority w:val="9"/>
    <w:unhideWhenUsed/>
    <w:qFormat/>
    <w:pPr>
      <w:spacing w:before="260" w:after="260"/>
      <w:outlineLvl w:val="0"/>
    </w:pPr>
    <w:rPr>
      <w:b/>
      <w:bCs/>
      <w:sz w:val="40"/>
      <w:szCs w:val="40"/>
    </w:rPr>
  </w:style>
  <w:style w:type="paragraph" w:customStyle="1" w:styleId="1502171c-d9b4-489c-a2a1-e8c4ed3b9093">
    <w:name w:val="石墨文档中标题"/>
    <w:next w:val="a3"/>
    <w:uiPriority w:val="9"/>
    <w:unhideWhenUsed/>
    <w:qFormat/>
    <w:pPr>
      <w:spacing w:before="260" w:after="260"/>
      <w:outlineLvl w:val="1"/>
    </w:pPr>
    <w:rPr>
      <w:b/>
      <w:bCs/>
      <w:sz w:val="36"/>
      <w:szCs w:val="36"/>
    </w:rPr>
  </w:style>
  <w:style w:type="paragraph" w:customStyle="1" w:styleId="6f2fb901-8865-4570-a7bf-1ecda38466df">
    <w:name w:val="石墨文档小标题"/>
    <w:next w:val="a3"/>
    <w:uiPriority w:val="9"/>
    <w:unhideWhenUsed/>
    <w:qFormat/>
    <w:pPr>
      <w:spacing w:before="260" w:after="260"/>
      <w:outlineLvl w:val="2"/>
    </w:pPr>
    <w:rPr>
      <w:b/>
      <w:bCs/>
      <w:sz w:val="32"/>
      <w:szCs w:val="32"/>
    </w:rPr>
  </w:style>
  <w:style w:type="paragraph" w:customStyle="1" w:styleId="98fecb35-f1e8-4a59-893c-79d9de3ef3e2">
    <w:name w:val="石墨文档标题"/>
    <w:next w:val="a3"/>
    <w:uiPriority w:val="9"/>
    <w:unhideWhenUsed/>
    <w:qFormat/>
    <w:pPr>
      <w:spacing w:before="260" w:after="260"/>
      <w:outlineLvl w:val="3"/>
    </w:pPr>
    <w:rPr>
      <w:b/>
      <w:bCs/>
      <w:sz w:val="56"/>
      <w:szCs w:val="56"/>
    </w:rPr>
  </w:style>
  <w:style w:type="paragraph" w:customStyle="1" w:styleId="eb7cd592-a822-4403-b48f-0c6682b83778">
    <w:name w:val="石墨文档引用"/>
    <w:qFormat/>
    <w:pPr>
      <w:pBdr>
        <w:left w:val="single" w:sz="30" w:space="10" w:color="F0F0F0"/>
      </w:pBdr>
    </w:pPr>
    <w:rPr>
      <w:color w:val="ADADAD"/>
    </w:rPr>
  </w:style>
  <w:style w:type="paragraph" w:default="1" w:styleId="adeb9469-f480-43d1-88dc-9232fb012309">
    <w:name w:val="Normal"/>
    <w:qFormat/>
    <w:pPr>
      <w:widowControl w:val="0"/>
      <w:jc w:val="both"/>
    </w:pPr>
  </w:style>
  <w:style w:type="character" w:default="1" w:styleId="41ec23fd-f347-43c1-8538-f48be36736ec">
    <w:name w:val="Default Paragraph Font"/>
    <w:uiPriority w:val="1"/>
    <w:semiHidden/>
    <w:unhideWhenUsed/>
  </w:style>
  <w:style w:type="table" w:default="1" w:styleId="69524076-b21e-45de-a08d-e25090a6e052">
    <w:name w:val="Normal Table"/>
    <w:uiPriority w:val="99"/>
    <w:semiHidden/>
    <w:unhideWhenUsed/>
    <w:tblPr>
      <w:tblInd w:w="0" w:type="dxa"/>
      <w:tblCellMar>
        <w:top w:w="0" w:type="dxa"/>
        <w:left w:w="108" w:type="dxa"/>
        <w:bottom w:w="0" w:type="dxa"/>
        <w:right w:w="108" w:type="dxa"/>
      </w:tblCellMar>
    </w:tblPr>
  </w:style>
  <w:style w:type="numbering" w:default="1" w:styleId="e6a88374-3338-45d5-97c7-1b96666f9fa6">
    <w:name w:val="No List"/>
    <w:uiPriority w:val="99"/>
    <w:semiHidden/>
    <w:unhideWhenUsed/>
  </w:style>
  <w:style w:type="paragraph" w:customStyle="1" w:styleId="905def76-814a-4b18-a180-d0a87bcba1c6">
    <w:name w:val="石墨文档正文"/>
    <w:qFormat/>
    <w:rPr>
      <w:szCs w:val="22"/>
    </w:rPr>
  </w:style>
  <w:style w:type="paragraph" w:customStyle="1" w:styleId="b83d4823-2d2e-4cd7-a9a9-8076ab4bab49">
    <w:name w:val="石墨文档副标题"/>
    <w:qFormat/>
    <w:rPr>
      <w:color w:val="888888"/>
      <w:sz w:val="48"/>
      <w:szCs w:val="48"/>
    </w:rPr>
  </w:style>
  <w:style w:type="paragraph" w:customStyle="1" w:styleId="b8edefe2-0485-494a-b0bf-442493e2a1ce">
    <w:name w:val="石墨文档大标题"/>
    <w:next w:val="a3"/>
    <w:uiPriority w:val="9"/>
    <w:unhideWhenUsed/>
    <w:qFormat/>
    <w:pPr>
      <w:spacing w:before="260" w:after="260"/>
      <w:outlineLvl w:val="0"/>
    </w:pPr>
    <w:rPr>
      <w:b/>
      <w:bCs/>
      <w:sz w:val="40"/>
      <w:szCs w:val="40"/>
    </w:rPr>
  </w:style>
  <w:style w:type="paragraph" w:customStyle="1" w:styleId="b52fc4bf-4b2e-4d3d-bebe-068058ba9bb0">
    <w:name w:val="石墨文档中标题"/>
    <w:next w:val="a3"/>
    <w:uiPriority w:val="9"/>
    <w:unhideWhenUsed/>
    <w:qFormat/>
    <w:pPr>
      <w:spacing w:before="260" w:after="260"/>
      <w:outlineLvl w:val="1"/>
    </w:pPr>
    <w:rPr>
      <w:b/>
      <w:bCs/>
      <w:sz w:val="36"/>
      <w:szCs w:val="36"/>
    </w:rPr>
  </w:style>
  <w:style w:type="paragraph" w:customStyle="1" w:styleId="0cca2bbd-022b-48bc-833c-6d0924dcb3b1">
    <w:name w:val="石墨文档小标题"/>
    <w:next w:val="a3"/>
    <w:uiPriority w:val="9"/>
    <w:unhideWhenUsed/>
    <w:qFormat/>
    <w:pPr>
      <w:spacing w:before="260" w:after="260"/>
      <w:outlineLvl w:val="2"/>
    </w:pPr>
    <w:rPr>
      <w:b/>
      <w:bCs/>
      <w:sz w:val="32"/>
      <w:szCs w:val="32"/>
    </w:rPr>
  </w:style>
  <w:style w:type="paragraph" w:customStyle="1" w:styleId="66034f26-e008-4853-bfc4-598d52258592">
    <w:name w:val="石墨文档标题"/>
    <w:next w:val="a3"/>
    <w:uiPriority w:val="9"/>
    <w:unhideWhenUsed/>
    <w:qFormat/>
    <w:pPr>
      <w:spacing w:before="260" w:after="260"/>
      <w:outlineLvl w:val="3"/>
    </w:pPr>
    <w:rPr>
      <w:b/>
      <w:bCs/>
      <w:sz w:val="56"/>
      <w:szCs w:val="56"/>
    </w:rPr>
  </w:style>
  <w:style w:type="paragraph" w:customStyle="1" w:styleId="1c3c3b28-390c-4866-b1c6-b677f20253d6">
    <w:name w:val="石墨文档引用"/>
    <w:qFormat/>
    <w:pPr>
      <w:pBdr>
        <w:left w:val="single" w:sz="30" w:space="10" w:color="F0F0F0"/>
      </w:pBdr>
    </w:pPr>
    <w:rPr>
      <w:color w:val="ADADAD"/>
    </w:rPr>
  </w:style>
  <w:style w:type="paragraph" w:default="1" w:styleId="80afb81e-ed60-4a10-b821-5c257f24a18a">
    <w:name w:val="Normal"/>
    <w:qFormat/>
    <w:pPr>
      <w:widowControl w:val="0"/>
      <w:jc w:val="both"/>
    </w:pPr>
  </w:style>
  <w:style w:type="character" w:default="1" w:styleId="88a6da7b-a107-49b2-bae9-aa5dd4cfe3f3">
    <w:name w:val="Default Paragraph Font"/>
    <w:uiPriority w:val="1"/>
    <w:semiHidden/>
    <w:unhideWhenUsed/>
  </w:style>
  <w:style w:type="table" w:default="1" w:styleId="d533d2b5-cb56-4a3e-86e7-f9477d371330">
    <w:name w:val="Normal Table"/>
    <w:uiPriority w:val="99"/>
    <w:semiHidden/>
    <w:unhideWhenUsed/>
    <w:tblPr>
      <w:tblInd w:w="0" w:type="dxa"/>
      <w:tblCellMar>
        <w:top w:w="0" w:type="dxa"/>
        <w:left w:w="108" w:type="dxa"/>
        <w:bottom w:w="0" w:type="dxa"/>
        <w:right w:w="108" w:type="dxa"/>
      </w:tblCellMar>
    </w:tblPr>
  </w:style>
  <w:style w:type="numbering" w:default="1" w:styleId="ef7d27f2-aeed-4bad-9d4a-e12aab489a7c">
    <w:name w:val="No List"/>
    <w:uiPriority w:val="99"/>
    <w:semiHidden/>
    <w:unhideWhenUsed/>
  </w:style>
  <w:style w:type="paragraph" w:customStyle="1" w:styleId="91d06f0d-b386-4773-a734-131d08a2ff42">
    <w:name w:val="石墨文档正文"/>
    <w:qFormat/>
    <w:rPr>
      <w:szCs w:val="22"/>
    </w:rPr>
  </w:style>
  <w:style w:type="paragraph" w:customStyle="1" w:styleId="ac29fe31-2570-4536-ad18-29502f640607">
    <w:name w:val="石墨文档副标题"/>
    <w:qFormat/>
    <w:rPr>
      <w:color w:val="888888"/>
      <w:sz w:val="48"/>
      <w:szCs w:val="48"/>
    </w:rPr>
  </w:style>
  <w:style w:type="paragraph" w:customStyle="1" w:styleId="f58484d6-7ba1-4a79-abc4-bb6e577526c8">
    <w:name w:val="石墨文档大标题"/>
    <w:next w:val="a3"/>
    <w:uiPriority w:val="9"/>
    <w:unhideWhenUsed/>
    <w:qFormat/>
    <w:pPr>
      <w:spacing w:before="260" w:after="260"/>
      <w:outlineLvl w:val="0"/>
    </w:pPr>
    <w:rPr>
      <w:b/>
      <w:bCs/>
      <w:sz w:val="40"/>
      <w:szCs w:val="40"/>
    </w:rPr>
  </w:style>
  <w:style w:type="paragraph" w:customStyle="1" w:styleId="916c2ec1-af80-46c9-9ed8-1dd84e7a6281">
    <w:name w:val="石墨文档中标题"/>
    <w:next w:val="a3"/>
    <w:uiPriority w:val="9"/>
    <w:unhideWhenUsed/>
    <w:qFormat/>
    <w:pPr>
      <w:spacing w:before="260" w:after="260"/>
      <w:outlineLvl w:val="1"/>
    </w:pPr>
    <w:rPr>
      <w:b/>
      <w:bCs/>
      <w:sz w:val="36"/>
      <w:szCs w:val="36"/>
    </w:rPr>
  </w:style>
  <w:style w:type="paragraph" w:customStyle="1" w:styleId="a60b304c-502e-49e2-9e2c-65ea65c70d8c">
    <w:name w:val="石墨文档小标题"/>
    <w:next w:val="a3"/>
    <w:uiPriority w:val="9"/>
    <w:unhideWhenUsed/>
    <w:qFormat/>
    <w:pPr>
      <w:spacing w:before="260" w:after="260"/>
      <w:outlineLvl w:val="2"/>
    </w:pPr>
    <w:rPr>
      <w:b/>
      <w:bCs/>
      <w:sz w:val="32"/>
      <w:szCs w:val="32"/>
    </w:rPr>
  </w:style>
  <w:style w:type="paragraph" w:customStyle="1" w:styleId="6c1310a8-6362-4954-92e9-5896082a54d7">
    <w:name w:val="石墨文档标题"/>
    <w:next w:val="a3"/>
    <w:uiPriority w:val="9"/>
    <w:unhideWhenUsed/>
    <w:qFormat/>
    <w:pPr>
      <w:spacing w:before="260" w:after="260"/>
      <w:outlineLvl w:val="3"/>
    </w:pPr>
    <w:rPr>
      <w:b/>
      <w:bCs/>
      <w:sz w:val="56"/>
      <w:szCs w:val="56"/>
    </w:rPr>
  </w:style>
  <w:style w:type="paragraph" w:customStyle="1" w:styleId="5c8023ba-3ce2-4c85-9ef5-20cbe69878df">
    <w:name w:val="石墨文档引用"/>
    <w:qFormat/>
    <w:pPr>
      <w:pBdr>
        <w:left w:val="single" w:sz="30" w:space="10" w:color="F0F0F0"/>
      </w:pBdr>
    </w:pPr>
    <w:rPr>
      <w:color w:val="ADADAD"/>
    </w:rPr>
  </w:style>
  <w:style w:type="paragraph" w:default="1" w:styleId="4b16f602-9f87-4a12-8564-ce41f0ddbfb9">
    <w:name w:val="Normal"/>
    <w:qFormat/>
    <w:pPr>
      <w:widowControl w:val="0"/>
      <w:jc w:val="both"/>
    </w:pPr>
  </w:style>
  <w:style w:type="character" w:default="1" w:styleId="7a609ae2-df80-4b26-8c27-b355d94e88a0">
    <w:name w:val="Default Paragraph Font"/>
    <w:uiPriority w:val="1"/>
    <w:semiHidden/>
    <w:unhideWhenUsed/>
  </w:style>
  <w:style w:type="table" w:default="1" w:styleId="2988a2dd-7703-4c7d-a718-737308da4c64">
    <w:name w:val="Normal Table"/>
    <w:uiPriority w:val="99"/>
    <w:semiHidden/>
    <w:unhideWhenUsed/>
    <w:tblPr>
      <w:tblInd w:w="0" w:type="dxa"/>
      <w:tblCellMar>
        <w:top w:w="0" w:type="dxa"/>
        <w:left w:w="108" w:type="dxa"/>
        <w:bottom w:w="0" w:type="dxa"/>
        <w:right w:w="108" w:type="dxa"/>
      </w:tblCellMar>
    </w:tblPr>
  </w:style>
  <w:style w:type="numbering" w:default="1" w:styleId="1dbe2b87-946b-4430-841b-f2f8de2c48d3">
    <w:name w:val="No List"/>
    <w:uiPriority w:val="99"/>
    <w:semiHidden/>
    <w:unhideWhenUsed/>
  </w:style>
  <w:style w:type="paragraph" w:customStyle="1" w:styleId="c8f2ff4d-a673-4f35-8fe3-773bbcb58f72">
    <w:name w:val="石墨文档正文"/>
    <w:qFormat/>
    <w:rPr>
      <w:szCs w:val="22"/>
    </w:rPr>
  </w:style>
  <w:style w:type="paragraph" w:customStyle="1" w:styleId="7db9cd27-4aaa-428f-858f-a555debd3ed4">
    <w:name w:val="石墨文档副标题"/>
    <w:qFormat/>
    <w:rPr>
      <w:color w:val="888888"/>
      <w:sz w:val="48"/>
      <w:szCs w:val="48"/>
    </w:rPr>
  </w:style>
  <w:style w:type="paragraph" w:customStyle="1" w:styleId="c97f4f65-dc02-4e22-a151-653ef92c0985">
    <w:name w:val="石墨文档大标题"/>
    <w:next w:val="a3"/>
    <w:uiPriority w:val="9"/>
    <w:unhideWhenUsed/>
    <w:qFormat/>
    <w:pPr>
      <w:spacing w:before="260" w:after="260"/>
      <w:outlineLvl w:val="0"/>
    </w:pPr>
    <w:rPr>
      <w:b/>
      <w:bCs/>
      <w:sz w:val="40"/>
      <w:szCs w:val="40"/>
    </w:rPr>
  </w:style>
  <w:style w:type="paragraph" w:customStyle="1" w:styleId="1b7e6082-9ff0-470e-b810-454578af55c4">
    <w:name w:val="石墨文档中标题"/>
    <w:next w:val="a3"/>
    <w:uiPriority w:val="9"/>
    <w:unhideWhenUsed/>
    <w:qFormat/>
    <w:pPr>
      <w:spacing w:before="260" w:after="260"/>
      <w:outlineLvl w:val="1"/>
    </w:pPr>
    <w:rPr>
      <w:b/>
      <w:bCs/>
      <w:sz w:val="36"/>
      <w:szCs w:val="36"/>
    </w:rPr>
  </w:style>
  <w:style w:type="paragraph" w:customStyle="1" w:styleId="3c38677f-15ef-4cad-8640-eca6015d8640">
    <w:name w:val="石墨文档小标题"/>
    <w:next w:val="a3"/>
    <w:uiPriority w:val="9"/>
    <w:unhideWhenUsed/>
    <w:qFormat/>
    <w:pPr>
      <w:spacing w:before="260" w:after="260"/>
      <w:outlineLvl w:val="2"/>
    </w:pPr>
    <w:rPr>
      <w:b/>
      <w:bCs/>
      <w:sz w:val="32"/>
      <w:szCs w:val="32"/>
    </w:rPr>
  </w:style>
  <w:style w:type="paragraph" w:customStyle="1" w:styleId="7dbada78-16b1-4bb3-b0f2-f0838ab047da">
    <w:name w:val="石墨文档标题"/>
    <w:next w:val="a3"/>
    <w:uiPriority w:val="9"/>
    <w:unhideWhenUsed/>
    <w:qFormat/>
    <w:pPr>
      <w:spacing w:before="260" w:after="260"/>
      <w:outlineLvl w:val="3"/>
    </w:pPr>
    <w:rPr>
      <w:b/>
      <w:bCs/>
      <w:sz w:val="56"/>
      <w:szCs w:val="56"/>
    </w:rPr>
  </w:style>
  <w:style w:type="paragraph" w:customStyle="1" w:styleId="1dc81013-2d3e-4904-b849-17e1f938fdfb">
    <w:name w:val="石墨文档引用"/>
    <w:qFormat/>
    <w:pPr>
      <w:pBdr>
        <w:left w:val="single" w:sz="30" w:space="10" w:color="F0F0F0"/>
      </w:pBdr>
    </w:pPr>
    <w:rPr>
      <w:color w:val="ADADAD"/>
    </w:rPr>
  </w:style>
  <w:style w:type="paragraph" w:default="1" w:styleId="5e20bab1-8677-4004-9ea5-697c9289b36f">
    <w:name w:val="Normal"/>
    <w:qFormat/>
    <w:pPr>
      <w:widowControl w:val="0"/>
      <w:jc w:val="both"/>
    </w:pPr>
  </w:style>
  <w:style w:type="character" w:default="1" w:styleId="a25c24e7-3542-47b7-a56f-9877e8e0c2f5">
    <w:name w:val="Default Paragraph Font"/>
    <w:uiPriority w:val="1"/>
    <w:semiHidden/>
    <w:unhideWhenUsed/>
  </w:style>
  <w:style w:type="table" w:default="1" w:styleId="99b6a0d7-df49-4b7e-ad31-457e23a13fcb">
    <w:name w:val="Normal Table"/>
    <w:uiPriority w:val="99"/>
    <w:semiHidden/>
    <w:unhideWhenUsed/>
    <w:tblPr>
      <w:tblInd w:w="0" w:type="dxa"/>
      <w:tblCellMar>
        <w:top w:w="0" w:type="dxa"/>
        <w:left w:w="108" w:type="dxa"/>
        <w:bottom w:w="0" w:type="dxa"/>
        <w:right w:w="108" w:type="dxa"/>
      </w:tblCellMar>
    </w:tblPr>
  </w:style>
  <w:style w:type="numbering" w:default="1" w:styleId="ec834840-4d11-4678-8d81-9f09889238c3">
    <w:name w:val="No List"/>
    <w:uiPriority w:val="99"/>
    <w:semiHidden/>
    <w:unhideWhenUsed/>
  </w:style>
  <w:style w:type="paragraph" w:customStyle="1" w:styleId="2e88ce30-784b-40ac-9549-4b2c4ecd6a95">
    <w:name w:val="石墨文档正文"/>
    <w:qFormat/>
    <w:rPr>
      <w:szCs w:val="22"/>
    </w:rPr>
  </w:style>
  <w:style w:type="paragraph" w:customStyle="1" w:styleId="aa30a347-58ec-49c0-9e2c-298bad1acffc">
    <w:name w:val="石墨文档副标题"/>
    <w:qFormat/>
    <w:rPr>
      <w:color w:val="888888"/>
      <w:sz w:val="48"/>
      <w:szCs w:val="48"/>
    </w:rPr>
  </w:style>
  <w:style w:type="paragraph" w:customStyle="1" w:styleId="4b7e063b-93b9-4582-a90a-73bef9b169db">
    <w:name w:val="石墨文档大标题"/>
    <w:next w:val="a3"/>
    <w:uiPriority w:val="9"/>
    <w:unhideWhenUsed/>
    <w:qFormat/>
    <w:pPr>
      <w:spacing w:before="260" w:after="260"/>
      <w:outlineLvl w:val="0"/>
    </w:pPr>
    <w:rPr>
      <w:b/>
      <w:bCs/>
      <w:sz w:val="40"/>
      <w:szCs w:val="40"/>
    </w:rPr>
  </w:style>
  <w:style w:type="paragraph" w:customStyle="1" w:styleId="e83f29c0-5193-4c00-a129-c572d6d92e09">
    <w:name w:val="石墨文档中标题"/>
    <w:next w:val="a3"/>
    <w:uiPriority w:val="9"/>
    <w:unhideWhenUsed/>
    <w:qFormat/>
    <w:pPr>
      <w:spacing w:before="260" w:after="260"/>
      <w:outlineLvl w:val="1"/>
    </w:pPr>
    <w:rPr>
      <w:b/>
      <w:bCs/>
      <w:sz w:val="36"/>
      <w:szCs w:val="36"/>
    </w:rPr>
  </w:style>
  <w:style w:type="paragraph" w:customStyle="1" w:styleId="15b1ac78-e674-4d14-85ee-7050ed130463">
    <w:name w:val="石墨文档小标题"/>
    <w:next w:val="a3"/>
    <w:uiPriority w:val="9"/>
    <w:unhideWhenUsed/>
    <w:qFormat/>
    <w:pPr>
      <w:spacing w:before="260" w:after="260"/>
      <w:outlineLvl w:val="2"/>
    </w:pPr>
    <w:rPr>
      <w:b/>
      <w:bCs/>
      <w:sz w:val="32"/>
      <w:szCs w:val="32"/>
    </w:rPr>
  </w:style>
  <w:style w:type="paragraph" w:customStyle="1" w:styleId="ef1dfd53-43fd-4629-838c-797adc0090c0">
    <w:name w:val="石墨文档标题"/>
    <w:next w:val="a3"/>
    <w:uiPriority w:val="9"/>
    <w:unhideWhenUsed/>
    <w:qFormat/>
    <w:pPr>
      <w:spacing w:before="260" w:after="260"/>
      <w:outlineLvl w:val="3"/>
    </w:pPr>
    <w:rPr>
      <w:b/>
      <w:bCs/>
      <w:sz w:val="56"/>
      <w:szCs w:val="56"/>
    </w:rPr>
  </w:style>
  <w:style w:type="paragraph" w:customStyle="1" w:styleId="c172b9ba-a7d2-4470-ac1d-fbf762d45c81">
    <w:name w:val="石墨文档引用"/>
    <w:qFormat/>
    <w:pPr>
      <w:pBdr>
        <w:left w:val="single" w:sz="30" w:space="10" w:color="F0F0F0"/>
      </w:pBdr>
    </w:pPr>
    <w:rPr>
      <w:color w:val="ADADAD"/>
    </w:rPr>
  </w:style>
  <w:style w:type="paragraph" w:default="1" w:styleId="e87c7cf1-fd69-4cf7-b577-ce03139bdd9c">
    <w:name w:val="Normal"/>
    <w:qFormat/>
    <w:pPr>
      <w:widowControl w:val="0"/>
      <w:jc w:val="both"/>
    </w:pPr>
  </w:style>
  <w:style w:type="character" w:default="1" w:styleId="6942a6d8-1c42-4eee-944d-1948dca47b70">
    <w:name w:val="Default Paragraph Font"/>
    <w:uiPriority w:val="1"/>
    <w:semiHidden/>
    <w:unhideWhenUsed/>
  </w:style>
  <w:style w:type="table" w:default="1" w:styleId="2a7e6487-499c-4511-8a9f-1a4675e8fc14">
    <w:name w:val="Normal Table"/>
    <w:uiPriority w:val="99"/>
    <w:semiHidden/>
    <w:unhideWhenUsed/>
    <w:tblPr>
      <w:tblInd w:w="0" w:type="dxa"/>
      <w:tblCellMar>
        <w:top w:w="0" w:type="dxa"/>
        <w:left w:w="108" w:type="dxa"/>
        <w:bottom w:w="0" w:type="dxa"/>
        <w:right w:w="108" w:type="dxa"/>
      </w:tblCellMar>
    </w:tblPr>
  </w:style>
  <w:style w:type="numbering" w:default="1" w:styleId="7081c518-269c-4f52-8040-5dfa2c1ffa46">
    <w:name w:val="No List"/>
    <w:uiPriority w:val="99"/>
    <w:semiHidden/>
    <w:unhideWhenUsed/>
  </w:style>
  <w:style w:type="paragraph" w:customStyle="1" w:styleId="86de82d0-b701-4449-9bc1-f2e31877e16e">
    <w:name w:val="石墨文档正文"/>
    <w:qFormat/>
    <w:rPr>
      <w:szCs w:val="22"/>
    </w:rPr>
  </w:style>
  <w:style w:type="paragraph" w:customStyle="1" w:styleId="4f2f2673-696a-4b69-bd65-c87804b1f66c">
    <w:name w:val="石墨文档副标题"/>
    <w:qFormat/>
    <w:rPr>
      <w:color w:val="888888"/>
      <w:sz w:val="48"/>
      <w:szCs w:val="48"/>
    </w:rPr>
  </w:style>
  <w:style w:type="paragraph" w:customStyle="1" w:styleId="383f9f35-8657-46a2-a27a-554974b68c07">
    <w:name w:val="石墨文档大标题"/>
    <w:next w:val="a3"/>
    <w:uiPriority w:val="9"/>
    <w:unhideWhenUsed/>
    <w:qFormat/>
    <w:pPr>
      <w:spacing w:before="260" w:after="260"/>
      <w:outlineLvl w:val="0"/>
    </w:pPr>
    <w:rPr>
      <w:b/>
      <w:bCs/>
      <w:sz w:val="40"/>
      <w:szCs w:val="40"/>
    </w:rPr>
  </w:style>
  <w:style w:type="paragraph" w:customStyle="1" w:styleId="afce85dd-7aa9-450c-afd4-8d57d8162dfa">
    <w:name w:val="石墨文档中标题"/>
    <w:next w:val="a3"/>
    <w:uiPriority w:val="9"/>
    <w:unhideWhenUsed/>
    <w:qFormat/>
    <w:pPr>
      <w:spacing w:before="260" w:after="260"/>
      <w:outlineLvl w:val="1"/>
    </w:pPr>
    <w:rPr>
      <w:b/>
      <w:bCs/>
      <w:sz w:val="36"/>
      <w:szCs w:val="36"/>
    </w:rPr>
  </w:style>
  <w:style w:type="paragraph" w:customStyle="1" w:styleId="52d9111b-93c9-443a-969f-27527bbc876f">
    <w:name w:val="石墨文档小标题"/>
    <w:next w:val="a3"/>
    <w:uiPriority w:val="9"/>
    <w:unhideWhenUsed/>
    <w:qFormat/>
    <w:pPr>
      <w:spacing w:before="260" w:after="260"/>
      <w:outlineLvl w:val="2"/>
    </w:pPr>
    <w:rPr>
      <w:b/>
      <w:bCs/>
      <w:sz w:val="32"/>
      <w:szCs w:val="32"/>
    </w:rPr>
  </w:style>
  <w:style w:type="paragraph" w:customStyle="1" w:styleId="6a1f48e7-bf9b-4501-b8a6-150e72c9b3fd">
    <w:name w:val="石墨文档标题"/>
    <w:next w:val="a3"/>
    <w:uiPriority w:val="9"/>
    <w:unhideWhenUsed/>
    <w:qFormat/>
    <w:pPr>
      <w:spacing w:before="260" w:after="260"/>
      <w:outlineLvl w:val="3"/>
    </w:pPr>
    <w:rPr>
      <w:b/>
      <w:bCs/>
      <w:sz w:val="56"/>
      <w:szCs w:val="56"/>
    </w:rPr>
  </w:style>
  <w:style w:type="paragraph" w:customStyle="1" w:styleId="9cc9f162-b5b9-44fc-8d5d-dd1d9978170a">
    <w:name w:val="石墨文档引用"/>
    <w:qFormat/>
    <w:pPr>
      <w:pBdr>
        <w:left w:val="single" w:sz="30" w:space="10" w:color="F0F0F0"/>
      </w:pBdr>
    </w:pPr>
    <w:rPr>
      <w:color w:val="ADADAD"/>
    </w:rPr>
  </w:style>
  <w:style w:type="paragraph" w:default="1" w:styleId="d55a3809-e29b-4019-8a3d-780ce35a3b3f">
    <w:name w:val="Normal"/>
    <w:qFormat/>
    <w:pPr>
      <w:widowControl w:val="0"/>
      <w:jc w:val="both"/>
    </w:pPr>
  </w:style>
  <w:style w:type="character" w:default="1" w:styleId="6fc06f0e-908e-4763-93aa-1feaf76a3baf">
    <w:name w:val="Default Paragraph Font"/>
    <w:uiPriority w:val="1"/>
    <w:semiHidden/>
    <w:unhideWhenUsed/>
  </w:style>
  <w:style w:type="table" w:default="1" w:styleId="3a088a6c-7173-4640-b706-1667b218272a">
    <w:name w:val="Normal Table"/>
    <w:uiPriority w:val="99"/>
    <w:semiHidden/>
    <w:unhideWhenUsed/>
    <w:tblPr>
      <w:tblInd w:w="0" w:type="dxa"/>
      <w:tblCellMar>
        <w:top w:w="0" w:type="dxa"/>
        <w:left w:w="108" w:type="dxa"/>
        <w:bottom w:w="0" w:type="dxa"/>
        <w:right w:w="108" w:type="dxa"/>
      </w:tblCellMar>
    </w:tblPr>
  </w:style>
  <w:style w:type="numbering" w:default="1" w:styleId="7c20fc85-ca02-46ed-a723-f2ff5c44e744">
    <w:name w:val="No List"/>
    <w:uiPriority w:val="99"/>
    <w:semiHidden/>
    <w:unhideWhenUsed/>
  </w:style>
  <w:style w:type="paragraph" w:customStyle="1" w:styleId="db986160-5699-4504-aa20-760acf920dd3">
    <w:name w:val="石墨文档正文"/>
    <w:qFormat/>
    <w:rPr>
      <w:szCs w:val="22"/>
    </w:rPr>
  </w:style>
  <w:style w:type="paragraph" w:customStyle="1" w:styleId="16412665-0aaa-4d81-bbcc-68dafedef1a4">
    <w:name w:val="石墨文档副标题"/>
    <w:qFormat/>
    <w:rPr>
      <w:color w:val="888888"/>
      <w:sz w:val="48"/>
      <w:szCs w:val="48"/>
    </w:rPr>
  </w:style>
  <w:style w:type="paragraph" w:customStyle="1" w:styleId="1d304891-e379-4bd5-818b-d1da4702333a">
    <w:name w:val="石墨文档大标题"/>
    <w:next w:val="a3"/>
    <w:uiPriority w:val="9"/>
    <w:unhideWhenUsed/>
    <w:qFormat/>
    <w:pPr>
      <w:spacing w:before="260" w:after="260"/>
      <w:outlineLvl w:val="0"/>
    </w:pPr>
    <w:rPr>
      <w:b/>
      <w:bCs/>
      <w:sz w:val="40"/>
      <w:szCs w:val="40"/>
    </w:rPr>
  </w:style>
  <w:style w:type="paragraph" w:customStyle="1" w:styleId="6f6f3958-40aa-48db-8b97-5fcf619b9c95">
    <w:name w:val="石墨文档中标题"/>
    <w:next w:val="a3"/>
    <w:uiPriority w:val="9"/>
    <w:unhideWhenUsed/>
    <w:qFormat/>
    <w:pPr>
      <w:spacing w:before="260" w:after="260"/>
      <w:outlineLvl w:val="1"/>
    </w:pPr>
    <w:rPr>
      <w:b/>
      <w:bCs/>
      <w:sz w:val="36"/>
      <w:szCs w:val="36"/>
    </w:rPr>
  </w:style>
  <w:style w:type="paragraph" w:customStyle="1" w:styleId="44976f26-ba49-4e55-ab26-2d5cbbb42bf0">
    <w:name w:val="石墨文档小标题"/>
    <w:next w:val="a3"/>
    <w:uiPriority w:val="9"/>
    <w:unhideWhenUsed/>
    <w:qFormat/>
    <w:pPr>
      <w:spacing w:before="260" w:after="260"/>
      <w:outlineLvl w:val="2"/>
    </w:pPr>
    <w:rPr>
      <w:b/>
      <w:bCs/>
      <w:sz w:val="32"/>
      <w:szCs w:val="32"/>
    </w:rPr>
  </w:style>
  <w:style w:type="paragraph" w:customStyle="1" w:styleId="5559ec6a-0630-4c1b-a869-01f1f69f21a1">
    <w:name w:val="石墨文档标题"/>
    <w:next w:val="a3"/>
    <w:uiPriority w:val="9"/>
    <w:unhideWhenUsed/>
    <w:qFormat/>
    <w:pPr>
      <w:spacing w:before="260" w:after="260"/>
      <w:outlineLvl w:val="3"/>
    </w:pPr>
    <w:rPr>
      <w:b/>
      <w:bCs/>
      <w:sz w:val="56"/>
      <w:szCs w:val="56"/>
    </w:rPr>
  </w:style>
  <w:style w:type="paragraph" w:customStyle="1" w:styleId="af0d1413-ef5a-4e14-adc0-6bd027eb1d0b">
    <w:name w:val="石墨文档引用"/>
    <w:qFormat/>
    <w:pPr>
      <w:pBdr>
        <w:left w:val="single" w:sz="30" w:space="10" w:color="F0F0F0"/>
      </w:pBdr>
    </w:pPr>
    <w:rPr>
      <w:color w:val="ADADAD"/>
    </w:rPr>
  </w:style>
  <w:style w:type="paragraph" w:default="1" w:styleId="a880e7bd-88ee-4818-ac69-dadc317183e3">
    <w:name w:val="Normal"/>
    <w:qFormat/>
    <w:pPr>
      <w:widowControl w:val="0"/>
      <w:jc w:val="both"/>
    </w:pPr>
  </w:style>
  <w:style w:type="character" w:default="1" w:styleId="a60593a8-d08d-4a97-ad13-681580a15283">
    <w:name w:val="Default Paragraph Font"/>
    <w:uiPriority w:val="1"/>
    <w:semiHidden/>
    <w:unhideWhenUsed/>
  </w:style>
  <w:style w:type="table" w:default="1" w:styleId="624bd10d-7a03-4070-95fe-cf5948caeba7">
    <w:name w:val="Normal Table"/>
    <w:uiPriority w:val="99"/>
    <w:semiHidden/>
    <w:unhideWhenUsed/>
    <w:tblPr>
      <w:tblInd w:w="0" w:type="dxa"/>
      <w:tblCellMar>
        <w:top w:w="0" w:type="dxa"/>
        <w:left w:w="108" w:type="dxa"/>
        <w:bottom w:w="0" w:type="dxa"/>
        <w:right w:w="108" w:type="dxa"/>
      </w:tblCellMar>
    </w:tblPr>
  </w:style>
  <w:style w:type="numbering" w:default="1" w:styleId="9f6a5656-fc00-492c-b75c-0c2fb7497cb8">
    <w:name w:val="No List"/>
    <w:uiPriority w:val="99"/>
    <w:semiHidden/>
    <w:unhideWhenUsed/>
  </w:style>
  <w:style w:type="paragraph" w:customStyle="1" w:styleId="ba5bf3cc-292e-472e-881c-2361cc47e6f8">
    <w:name w:val="石墨文档正文"/>
    <w:qFormat/>
    <w:rPr>
      <w:szCs w:val="22"/>
    </w:rPr>
  </w:style>
  <w:style w:type="paragraph" w:customStyle="1" w:styleId="c625eff6-fdf4-4516-98b7-8967e0c04e83">
    <w:name w:val="石墨文档副标题"/>
    <w:qFormat/>
    <w:rPr>
      <w:color w:val="888888"/>
      <w:sz w:val="48"/>
      <w:szCs w:val="48"/>
    </w:rPr>
  </w:style>
  <w:style w:type="paragraph" w:customStyle="1" w:styleId="639f84f4-6cda-4d04-910c-4665a89788e6">
    <w:name w:val="石墨文档大标题"/>
    <w:next w:val="a3"/>
    <w:uiPriority w:val="9"/>
    <w:unhideWhenUsed/>
    <w:qFormat/>
    <w:pPr>
      <w:spacing w:before="260" w:after="260"/>
      <w:outlineLvl w:val="0"/>
    </w:pPr>
    <w:rPr>
      <w:b/>
      <w:bCs/>
      <w:sz w:val="40"/>
      <w:szCs w:val="40"/>
    </w:rPr>
  </w:style>
  <w:style w:type="paragraph" w:customStyle="1" w:styleId="e4435024-d057-45b2-b7df-0a1015763ab6">
    <w:name w:val="石墨文档中标题"/>
    <w:next w:val="a3"/>
    <w:uiPriority w:val="9"/>
    <w:unhideWhenUsed/>
    <w:qFormat/>
    <w:pPr>
      <w:spacing w:before="260" w:after="260"/>
      <w:outlineLvl w:val="1"/>
    </w:pPr>
    <w:rPr>
      <w:b/>
      <w:bCs/>
      <w:sz w:val="36"/>
      <w:szCs w:val="36"/>
    </w:rPr>
  </w:style>
  <w:style w:type="paragraph" w:customStyle="1" w:styleId="23d22888-10fb-44af-8e91-aaee3886df5d">
    <w:name w:val="石墨文档小标题"/>
    <w:next w:val="a3"/>
    <w:uiPriority w:val="9"/>
    <w:unhideWhenUsed/>
    <w:qFormat/>
    <w:pPr>
      <w:spacing w:before="260" w:after="260"/>
      <w:outlineLvl w:val="2"/>
    </w:pPr>
    <w:rPr>
      <w:b/>
      <w:bCs/>
      <w:sz w:val="32"/>
      <w:szCs w:val="32"/>
    </w:rPr>
  </w:style>
  <w:style w:type="paragraph" w:customStyle="1" w:styleId="de7eefc6-f6f1-4e8f-bd58-4e3ea0515c43">
    <w:name w:val="石墨文档标题"/>
    <w:next w:val="a3"/>
    <w:uiPriority w:val="9"/>
    <w:unhideWhenUsed/>
    <w:qFormat/>
    <w:pPr>
      <w:spacing w:before="260" w:after="260"/>
      <w:outlineLvl w:val="3"/>
    </w:pPr>
    <w:rPr>
      <w:b/>
      <w:bCs/>
      <w:sz w:val="56"/>
      <w:szCs w:val="56"/>
    </w:rPr>
  </w:style>
  <w:style w:type="paragraph" w:customStyle="1" w:styleId="98b7e170-0986-42c1-ad28-16092d58d506">
    <w:name w:val="石墨文档引用"/>
    <w:qFormat/>
    <w:pPr>
      <w:pBdr>
        <w:left w:val="single" w:sz="30" w:space="10" w:color="F0F0F0"/>
      </w:pBdr>
    </w:pPr>
    <w:rPr>
      <w:color w:val="ADADAD"/>
    </w:rPr>
  </w:style>
  <w:style w:type="paragraph" w:default="1" w:styleId="1f116b94-6725-41b9-b2df-bad3ef2da327">
    <w:name w:val="Normal"/>
    <w:qFormat/>
    <w:pPr>
      <w:widowControl w:val="0"/>
      <w:jc w:val="both"/>
    </w:pPr>
  </w:style>
  <w:style w:type="character" w:default="1" w:styleId="16c1842a-4755-45f5-8718-569c6d34e011">
    <w:name w:val="Default Paragraph Font"/>
    <w:uiPriority w:val="1"/>
    <w:semiHidden/>
    <w:unhideWhenUsed/>
  </w:style>
  <w:style w:type="table" w:default="1" w:styleId="d7382b48-fff9-44b4-93ed-982ead97ed04">
    <w:name w:val="Normal Table"/>
    <w:uiPriority w:val="99"/>
    <w:semiHidden/>
    <w:unhideWhenUsed/>
    <w:tblPr>
      <w:tblInd w:w="0" w:type="dxa"/>
      <w:tblCellMar>
        <w:top w:w="0" w:type="dxa"/>
        <w:left w:w="108" w:type="dxa"/>
        <w:bottom w:w="0" w:type="dxa"/>
        <w:right w:w="108" w:type="dxa"/>
      </w:tblCellMar>
    </w:tblPr>
  </w:style>
  <w:style w:type="numbering" w:default="1" w:styleId="655e106b-cb51-498b-912a-754f4580ccfa">
    <w:name w:val="No List"/>
    <w:uiPriority w:val="99"/>
    <w:semiHidden/>
    <w:unhideWhenUsed/>
  </w:style>
  <w:style w:type="paragraph" w:customStyle="1" w:styleId="63ffb66c-1a26-45fd-9bf0-ae7c33bd6a43">
    <w:name w:val="石墨文档正文"/>
    <w:qFormat/>
    <w:rPr>
      <w:szCs w:val="22"/>
    </w:rPr>
  </w:style>
  <w:style w:type="paragraph" w:customStyle="1" w:styleId="9e6953fd-7040-45db-97e1-f957df838d12">
    <w:name w:val="石墨文档副标题"/>
    <w:qFormat/>
    <w:rPr>
      <w:color w:val="888888"/>
      <w:sz w:val="48"/>
      <w:szCs w:val="48"/>
    </w:rPr>
  </w:style>
  <w:style w:type="paragraph" w:customStyle="1" w:styleId="50d4dc6a-ed2a-4a7f-b9cc-fcc390725612">
    <w:name w:val="石墨文档大标题"/>
    <w:next w:val="a3"/>
    <w:uiPriority w:val="9"/>
    <w:unhideWhenUsed/>
    <w:qFormat/>
    <w:pPr>
      <w:spacing w:before="260" w:after="260"/>
      <w:outlineLvl w:val="0"/>
    </w:pPr>
    <w:rPr>
      <w:b/>
      <w:bCs/>
      <w:sz w:val="40"/>
      <w:szCs w:val="40"/>
    </w:rPr>
  </w:style>
  <w:style w:type="paragraph" w:customStyle="1" w:styleId="f41a022f-99d3-417d-bd4d-7c55d20bd8d9">
    <w:name w:val="石墨文档中标题"/>
    <w:next w:val="a3"/>
    <w:uiPriority w:val="9"/>
    <w:unhideWhenUsed/>
    <w:qFormat/>
    <w:pPr>
      <w:spacing w:before="260" w:after="260"/>
      <w:outlineLvl w:val="1"/>
    </w:pPr>
    <w:rPr>
      <w:b/>
      <w:bCs/>
      <w:sz w:val="36"/>
      <w:szCs w:val="36"/>
    </w:rPr>
  </w:style>
  <w:style w:type="paragraph" w:customStyle="1" w:styleId="8613e7d4-0b2a-4630-8de9-f1d895d350b5">
    <w:name w:val="石墨文档小标题"/>
    <w:next w:val="a3"/>
    <w:uiPriority w:val="9"/>
    <w:unhideWhenUsed/>
    <w:qFormat/>
    <w:pPr>
      <w:spacing w:before="260" w:after="260"/>
      <w:outlineLvl w:val="2"/>
    </w:pPr>
    <w:rPr>
      <w:b/>
      <w:bCs/>
      <w:sz w:val="32"/>
      <w:szCs w:val="32"/>
    </w:rPr>
  </w:style>
  <w:style w:type="paragraph" w:customStyle="1" w:styleId="697e56b3-2229-41c9-8c6a-8a36cf09c69b">
    <w:name w:val="石墨文档标题"/>
    <w:next w:val="a3"/>
    <w:uiPriority w:val="9"/>
    <w:unhideWhenUsed/>
    <w:qFormat/>
    <w:pPr>
      <w:spacing w:before="260" w:after="260"/>
      <w:outlineLvl w:val="3"/>
    </w:pPr>
    <w:rPr>
      <w:b/>
      <w:bCs/>
      <w:sz w:val="56"/>
      <w:szCs w:val="56"/>
    </w:rPr>
  </w:style>
  <w:style w:type="paragraph" w:customStyle="1" w:styleId="fa44cea6-266d-41c8-9db4-98febb5edea1">
    <w:name w:val="石墨文档引用"/>
    <w:qFormat/>
    <w:pPr>
      <w:pBdr>
        <w:left w:val="single" w:sz="30" w:space="10" w:color="F0F0F0"/>
      </w:pBdr>
    </w:pPr>
    <w:rPr>
      <w:color w:val="ADADAD"/>
    </w:rPr>
  </w:style>
  <w:style w:type="paragraph" w:default="1" w:styleId="bfd84ff6-c7f2-4391-922d-dabec767ae8d">
    <w:name w:val="Normal"/>
    <w:qFormat/>
    <w:pPr>
      <w:widowControl w:val="0"/>
      <w:jc w:val="both"/>
    </w:pPr>
  </w:style>
  <w:style w:type="character" w:default="1" w:styleId="0caa0bf4-24d2-4c32-8a2b-9bd7d0c85462">
    <w:name w:val="Default Paragraph Font"/>
    <w:uiPriority w:val="1"/>
    <w:semiHidden/>
    <w:unhideWhenUsed/>
  </w:style>
  <w:style w:type="table" w:default="1" w:styleId="b2ace4b4-c101-4bfb-93d7-c7d1834888ad">
    <w:name w:val="Normal Table"/>
    <w:uiPriority w:val="99"/>
    <w:semiHidden/>
    <w:unhideWhenUsed/>
    <w:tblPr>
      <w:tblInd w:w="0" w:type="dxa"/>
      <w:tblCellMar>
        <w:top w:w="0" w:type="dxa"/>
        <w:left w:w="108" w:type="dxa"/>
        <w:bottom w:w="0" w:type="dxa"/>
        <w:right w:w="108" w:type="dxa"/>
      </w:tblCellMar>
    </w:tblPr>
  </w:style>
  <w:style w:type="numbering" w:default="1" w:styleId="2fd2f742-2f1e-4420-9452-a4e4114cb46f">
    <w:name w:val="No List"/>
    <w:uiPriority w:val="99"/>
    <w:semiHidden/>
    <w:unhideWhenUsed/>
  </w:style>
  <w:style w:type="paragraph" w:customStyle="1" w:styleId="f829f05a-686e-44ad-861b-ed2648347f5b">
    <w:name w:val="石墨文档正文"/>
    <w:qFormat/>
    <w:rPr>
      <w:szCs w:val="22"/>
    </w:rPr>
  </w:style>
  <w:style w:type="paragraph" w:customStyle="1" w:styleId="f843e08a-c3b5-485a-99ed-e31a2b53dfbd">
    <w:name w:val="石墨文档副标题"/>
    <w:qFormat/>
    <w:rPr>
      <w:color w:val="888888"/>
      <w:sz w:val="48"/>
      <w:szCs w:val="48"/>
    </w:rPr>
  </w:style>
  <w:style w:type="paragraph" w:customStyle="1" w:styleId="f6993f48-888d-4256-9fa2-3fe418f4b543">
    <w:name w:val="石墨文档大标题"/>
    <w:next w:val="a3"/>
    <w:uiPriority w:val="9"/>
    <w:unhideWhenUsed/>
    <w:qFormat/>
    <w:pPr>
      <w:spacing w:before="260" w:after="260"/>
      <w:outlineLvl w:val="0"/>
    </w:pPr>
    <w:rPr>
      <w:b/>
      <w:bCs/>
      <w:sz w:val="40"/>
      <w:szCs w:val="40"/>
    </w:rPr>
  </w:style>
  <w:style w:type="paragraph" w:customStyle="1" w:styleId="da8bf583-ec05-4c80-9ae8-f836c3362a6c">
    <w:name w:val="石墨文档中标题"/>
    <w:next w:val="a3"/>
    <w:uiPriority w:val="9"/>
    <w:unhideWhenUsed/>
    <w:qFormat/>
    <w:pPr>
      <w:spacing w:before="260" w:after="260"/>
      <w:outlineLvl w:val="1"/>
    </w:pPr>
    <w:rPr>
      <w:b/>
      <w:bCs/>
      <w:sz w:val="36"/>
      <w:szCs w:val="36"/>
    </w:rPr>
  </w:style>
  <w:style w:type="paragraph" w:customStyle="1" w:styleId="87addfe7-075a-4a05-ac10-5ccac8b9a278">
    <w:name w:val="石墨文档小标题"/>
    <w:next w:val="a3"/>
    <w:uiPriority w:val="9"/>
    <w:unhideWhenUsed/>
    <w:qFormat/>
    <w:pPr>
      <w:spacing w:before="260" w:after="260"/>
      <w:outlineLvl w:val="2"/>
    </w:pPr>
    <w:rPr>
      <w:b/>
      <w:bCs/>
      <w:sz w:val="32"/>
      <w:szCs w:val="32"/>
    </w:rPr>
  </w:style>
  <w:style w:type="paragraph" w:customStyle="1" w:styleId="7b490728-4986-4fdf-8415-236c854c49a4">
    <w:name w:val="石墨文档标题"/>
    <w:next w:val="a3"/>
    <w:uiPriority w:val="9"/>
    <w:unhideWhenUsed/>
    <w:qFormat/>
    <w:pPr>
      <w:spacing w:before="260" w:after="260"/>
      <w:outlineLvl w:val="3"/>
    </w:pPr>
    <w:rPr>
      <w:b/>
      <w:bCs/>
      <w:sz w:val="56"/>
      <w:szCs w:val="56"/>
    </w:rPr>
  </w:style>
  <w:style w:type="paragraph" w:customStyle="1" w:styleId="6036a978-c91f-44a5-afc2-29dcb5cbaf2b">
    <w:name w:val="石墨文档引用"/>
    <w:qFormat/>
    <w:pPr>
      <w:pBdr>
        <w:left w:val="single" w:sz="30" w:space="10" w:color="F0F0F0"/>
      </w:pBdr>
    </w:pPr>
    <w:rPr>
      <w:color w:val="ADADAD"/>
    </w:rPr>
  </w:style>
  <w:style w:type="paragraph" w:default="1" w:styleId="77f14adc-52dd-4f97-971e-5eafef98354d">
    <w:name w:val="Normal"/>
    <w:qFormat/>
    <w:pPr>
      <w:widowControl w:val="0"/>
      <w:jc w:val="both"/>
    </w:pPr>
  </w:style>
  <w:style w:type="character" w:default="1" w:styleId="6c64b48a-9b91-4026-93ca-820a1874f947">
    <w:name w:val="Default Paragraph Font"/>
    <w:uiPriority w:val="1"/>
    <w:semiHidden/>
    <w:unhideWhenUsed/>
  </w:style>
  <w:style w:type="table" w:default="1" w:styleId="a03e83c7-1a3d-439f-a755-5bf227cf2d6d">
    <w:name w:val="Normal Table"/>
    <w:uiPriority w:val="99"/>
    <w:semiHidden/>
    <w:unhideWhenUsed/>
    <w:tblPr>
      <w:tblInd w:w="0" w:type="dxa"/>
      <w:tblCellMar>
        <w:top w:w="0" w:type="dxa"/>
        <w:left w:w="108" w:type="dxa"/>
        <w:bottom w:w="0" w:type="dxa"/>
        <w:right w:w="108" w:type="dxa"/>
      </w:tblCellMar>
    </w:tblPr>
  </w:style>
  <w:style w:type="numbering" w:default="1" w:styleId="38c3e0f4-04c9-4af7-a685-4c430092ea3d">
    <w:name w:val="No List"/>
    <w:uiPriority w:val="99"/>
    <w:semiHidden/>
    <w:unhideWhenUsed/>
  </w:style>
  <w:style w:type="paragraph" w:customStyle="1" w:styleId="9059e75d-92b5-4a4f-aa7d-eda22c7c5743">
    <w:name w:val="石墨文档正文"/>
    <w:qFormat/>
    <w:rPr>
      <w:szCs w:val="22"/>
    </w:rPr>
  </w:style>
  <w:style w:type="paragraph" w:customStyle="1" w:styleId="3f5daf11-b7b6-447f-92af-6e98cd04d527">
    <w:name w:val="石墨文档副标题"/>
    <w:qFormat/>
    <w:rPr>
      <w:color w:val="888888"/>
      <w:sz w:val="48"/>
      <w:szCs w:val="48"/>
    </w:rPr>
  </w:style>
  <w:style w:type="paragraph" w:customStyle="1" w:styleId="30b6a2ea-0709-4cf5-96aa-9eecf55f2942">
    <w:name w:val="石墨文档大标题"/>
    <w:next w:val="a3"/>
    <w:uiPriority w:val="9"/>
    <w:unhideWhenUsed/>
    <w:qFormat/>
    <w:pPr>
      <w:spacing w:before="260" w:after="260"/>
      <w:outlineLvl w:val="0"/>
    </w:pPr>
    <w:rPr>
      <w:b/>
      <w:bCs/>
      <w:sz w:val="40"/>
      <w:szCs w:val="40"/>
    </w:rPr>
  </w:style>
  <w:style w:type="paragraph" w:customStyle="1" w:styleId="0b3a8d3a-108c-452f-b822-e1d254de5ab0">
    <w:name w:val="石墨文档中标题"/>
    <w:next w:val="a3"/>
    <w:uiPriority w:val="9"/>
    <w:unhideWhenUsed/>
    <w:qFormat/>
    <w:pPr>
      <w:spacing w:before="260" w:after="260"/>
      <w:outlineLvl w:val="1"/>
    </w:pPr>
    <w:rPr>
      <w:b/>
      <w:bCs/>
      <w:sz w:val="36"/>
      <w:szCs w:val="36"/>
    </w:rPr>
  </w:style>
  <w:style w:type="paragraph" w:customStyle="1" w:styleId="6a135221-2ede-4396-95b2-9d010bfbbcb9">
    <w:name w:val="石墨文档小标题"/>
    <w:next w:val="a3"/>
    <w:uiPriority w:val="9"/>
    <w:unhideWhenUsed/>
    <w:qFormat/>
    <w:pPr>
      <w:spacing w:before="260" w:after="260"/>
      <w:outlineLvl w:val="2"/>
    </w:pPr>
    <w:rPr>
      <w:b/>
      <w:bCs/>
      <w:sz w:val="32"/>
      <w:szCs w:val="32"/>
    </w:rPr>
  </w:style>
  <w:style w:type="paragraph" w:customStyle="1" w:styleId="570c7e15-e4d0-4c2e-aadd-3bd2ee105430">
    <w:name w:val="石墨文档标题"/>
    <w:next w:val="a3"/>
    <w:uiPriority w:val="9"/>
    <w:unhideWhenUsed/>
    <w:qFormat/>
    <w:pPr>
      <w:spacing w:before="260" w:after="260"/>
      <w:outlineLvl w:val="3"/>
    </w:pPr>
    <w:rPr>
      <w:b/>
      <w:bCs/>
      <w:sz w:val="56"/>
      <w:szCs w:val="56"/>
    </w:rPr>
  </w:style>
  <w:style w:type="paragraph" w:customStyle="1" w:styleId="5e009204-10fd-4cc2-b38a-f51d9d09e6ef">
    <w:name w:val="石墨文档引用"/>
    <w:qFormat/>
    <w:pPr>
      <w:pBdr>
        <w:left w:val="single" w:sz="30" w:space="10" w:color="F0F0F0"/>
      </w:pBdr>
    </w:pPr>
    <w:rPr>
      <w:color w:val="ADADAD"/>
    </w:rPr>
  </w:style>
  <w:style w:type="paragraph" w:default="1" w:styleId="8ba6cec7-a057-4e4e-89c4-6f7caa32fa8a">
    <w:name w:val="Normal"/>
    <w:qFormat/>
    <w:pPr>
      <w:widowControl w:val="0"/>
      <w:jc w:val="both"/>
    </w:pPr>
  </w:style>
  <w:style w:type="character" w:default="1" w:styleId="a2c0af18-06f8-4dcb-aec1-ba3fee47a3f1">
    <w:name w:val="Default Paragraph Font"/>
    <w:uiPriority w:val="1"/>
    <w:semiHidden/>
    <w:unhideWhenUsed/>
  </w:style>
  <w:style w:type="table" w:default="1" w:styleId="1434846c-4e2f-450d-92da-a075ada6bd42">
    <w:name w:val="Normal Table"/>
    <w:uiPriority w:val="99"/>
    <w:semiHidden/>
    <w:unhideWhenUsed/>
    <w:tblPr>
      <w:tblInd w:w="0" w:type="dxa"/>
      <w:tblCellMar>
        <w:top w:w="0" w:type="dxa"/>
        <w:left w:w="108" w:type="dxa"/>
        <w:bottom w:w="0" w:type="dxa"/>
        <w:right w:w="108" w:type="dxa"/>
      </w:tblCellMar>
    </w:tblPr>
  </w:style>
  <w:style w:type="numbering" w:default="1" w:styleId="41dd2c60-2028-4f46-a2b1-848b66a541b4">
    <w:name w:val="No List"/>
    <w:uiPriority w:val="99"/>
    <w:semiHidden/>
    <w:unhideWhenUsed/>
  </w:style>
  <w:style w:type="paragraph" w:customStyle="1" w:styleId="2f0956c6-3aeb-40a3-b699-8605bc08f4e6">
    <w:name w:val="石墨文档正文"/>
    <w:qFormat/>
    <w:rPr>
      <w:szCs w:val="22"/>
    </w:rPr>
  </w:style>
  <w:style w:type="paragraph" w:customStyle="1" w:styleId="b1d8f1c6-d450-4d8d-b515-82d1067261df">
    <w:name w:val="石墨文档副标题"/>
    <w:qFormat/>
    <w:rPr>
      <w:color w:val="888888"/>
      <w:sz w:val="48"/>
      <w:szCs w:val="48"/>
    </w:rPr>
  </w:style>
  <w:style w:type="paragraph" w:customStyle="1" w:styleId="c88c2803-81bc-41fb-b747-ec9841c9a2f5">
    <w:name w:val="石墨文档大标题"/>
    <w:next w:val="a3"/>
    <w:uiPriority w:val="9"/>
    <w:unhideWhenUsed/>
    <w:qFormat/>
    <w:pPr>
      <w:spacing w:before="260" w:after="260"/>
      <w:outlineLvl w:val="0"/>
    </w:pPr>
    <w:rPr>
      <w:b/>
      <w:bCs/>
      <w:sz w:val="40"/>
      <w:szCs w:val="40"/>
    </w:rPr>
  </w:style>
  <w:style w:type="paragraph" w:customStyle="1" w:styleId="4f8e07b0-faf1-4d58-8aaa-55d0577141b1">
    <w:name w:val="石墨文档中标题"/>
    <w:next w:val="a3"/>
    <w:uiPriority w:val="9"/>
    <w:unhideWhenUsed/>
    <w:qFormat/>
    <w:pPr>
      <w:spacing w:before="260" w:after="260"/>
      <w:outlineLvl w:val="1"/>
    </w:pPr>
    <w:rPr>
      <w:b/>
      <w:bCs/>
      <w:sz w:val="36"/>
      <w:szCs w:val="36"/>
    </w:rPr>
  </w:style>
  <w:style w:type="paragraph" w:customStyle="1" w:styleId="69512621-977d-434f-a8dc-b482ff72ddf3">
    <w:name w:val="石墨文档小标题"/>
    <w:next w:val="a3"/>
    <w:uiPriority w:val="9"/>
    <w:unhideWhenUsed/>
    <w:qFormat/>
    <w:pPr>
      <w:spacing w:before="260" w:after="260"/>
      <w:outlineLvl w:val="2"/>
    </w:pPr>
    <w:rPr>
      <w:b/>
      <w:bCs/>
      <w:sz w:val="32"/>
      <w:szCs w:val="32"/>
    </w:rPr>
  </w:style>
  <w:style w:type="paragraph" w:customStyle="1" w:styleId="155062f7-7c47-43c3-a627-54d14eed880d">
    <w:name w:val="石墨文档标题"/>
    <w:next w:val="a3"/>
    <w:uiPriority w:val="9"/>
    <w:unhideWhenUsed/>
    <w:qFormat/>
    <w:pPr>
      <w:spacing w:before="260" w:after="260"/>
      <w:outlineLvl w:val="3"/>
    </w:pPr>
    <w:rPr>
      <w:b/>
      <w:bCs/>
      <w:sz w:val="56"/>
      <w:szCs w:val="56"/>
    </w:rPr>
  </w:style>
  <w:style w:type="paragraph" w:customStyle="1" w:styleId="2f8d8bf7-8658-4c7c-9dc9-61b1c7c36afc">
    <w:name w:val="石墨文档引用"/>
    <w:qFormat/>
    <w:pPr>
      <w:pBdr>
        <w:left w:val="single" w:sz="30" w:space="10" w:color="F0F0F0"/>
      </w:pBdr>
    </w:pPr>
    <w:rPr>
      <w:color w:val="ADADAD"/>
    </w:rPr>
  </w:style>
  <w:style w:type="paragraph" w:default="1" w:styleId="f6924c9c-f5f1-4808-83bb-d31af9525745">
    <w:name w:val="Normal"/>
    <w:qFormat/>
    <w:pPr>
      <w:widowControl w:val="0"/>
      <w:jc w:val="both"/>
    </w:pPr>
  </w:style>
  <w:style w:type="character" w:default="1" w:styleId="f72c8726-beba-4bed-af5e-9687be33f3d0">
    <w:name w:val="Default Paragraph Font"/>
    <w:uiPriority w:val="1"/>
    <w:semiHidden/>
    <w:unhideWhenUsed/>
  </w:style>
  <w:style w:type="table" w:default="1" w:styleId="ba2f5d48-844c-4f88-a201-3a78cd54549e">
    <w:name w:val="Normal Table"/>
    <w:uiPriority w:val="99"/>
    <w:semiHidden/>
    <w:unhideWhenUsed/>
    <w:tblPr>
      <w:tblInd w:w="0" w:type="dxa"/>
      <w:tblCellMar>
        <w:top w:w="0" w:type="dxa"/>
        <w:left w:w="108" w:type="dxa"/>
        <w:bottom w:w="0" w:type="dxa"/>
        <w:right w:w="108" w:type="dxa"/>
      </w:tblCellMar>
    </w:tblPr>
  </w:style>
  <w:style w:type="numbering" w:default="1" w:styleId="114e1b6a-37db-447a-aa45-915967574bd7">
    <w:name w:val="No List"/>
    <w:uiPriority w:val="99"/>
    <w:semiHidden/>
    <w:unhideWhenUsed/>
  </w:style>
  <w:style w:type="paragraph" w:customStyle="1" w:styleId="4582fafd-ef65-423a-b719-496ca5d3093d">
    <w:name w:val="石墨文档正文"/>
    <w:qFormat/>
    <w:rPr>
      <w:szCs w:val="22"/>
    </w:rPr>
  </w:style>
  <w:style w:type="paragraph" w:customStyle="1" w:styleId="bd42404b-5b4b-48c8-ba18-59c91f1d8c7d">
    <w:name w:val="石墨文档副标题"/>
    <w:qFormat/>
    <w:rPr>
      <w:color w:val="888888"/>
      <w:sz w:val="48"/>
      <w:szCs w:val="48"/>
    </w:rPr>
  </w:style>
  <w:style w:type="paragraph" w:customStyle="1" w:styleId="1ede1e27-bdda-445b-9986-6f6c5b0e1b17">
    <w:name w:val="石墨文档大标题"/>
    <w:next w:val="a3"/>
    <w:uiPriority w:val="9"/>
    <w:unhideWhenUsed/>
    <w:qFormat/>
    <w:pPr>
      <w:spacing w:before="260" w:after="260"/>
      <w:outlineLvl w:val="0"/>
    </w:pPr>
    <w:rPr>
      <w:b/>
      <w:bCs/>
      <w:sz w:val="40"/>
      <w:szCs w:val="40"/>
    </w:rPr>
  </w:style>
  <w:style w:type="paragraph" w:customStyle="1" w:styleId="e3ec9052-f01c-40b9-a97d-f5198d3ac911">
    <w:name w:val="石墨文档中标题"/>
    <w:next w:val="a3"/>
    <w:uiPriority w:val="9"/>
    <w:unhideWhenUsed/>
    <w:qFormat/>
    <w:pPr>
      <w:spacing w:before="260" w:after="260"/>
      <w:outlineLvl w:val="1"/>
    </w:pPr>
    <w:rPr>
      <w:b/>
      <w:bCs/>
      <w:sz w:val="36"/>
      <w:szCs w:val="36"/>
    </w:rPr>
  </w:style>
  <w:style w:type="paragraph" w:customStyle="1" w:styleId="e450dd12-4ca0-44aa-bc37-54c32bdcec6e">
    <w:name w:val="石墨文档小标题"/>
    <w:next w:val="a3"/>
    <w:uiPriority w:val="9"/>
    <w:unhideWhenUsed/>
    <w:qFormat/>
    <w:pPr>
      <w:spacing w:before="260" w:after="260"/>
      <w:outlineLvl w:val="2"/>
    </w:pPr>
    <w:rPr>
      <w:b/>
      <w:bCs/>
      <w:sz w:val="32"/>
      <w:szCs w:val="32"/>
    </w:rPr>
  </w:style>
  <w:style w:type="paragraph" w:customStyle="1" w:styleId="d1f0167d-f616-4916-b1ef-fe12892b7f01">
    <w:name w:val="石墨文档标题"/>
    <w:next w:val="a3"/>
    <w:uiPriority w:val="9"/>
    <w:unhideWhenUsed/>
    <w:qFormat/>
    <w:pPr>
      <w:spacing w:before="260" w:after="260"/>
      <w:outlineLvl w:val="3"/>
    </w:pPr>
    <w:rPr>
      <w:b/>
      <w:bCs/>
      <w:sz w:val="56"/>
      <w:szCs w:val="56"/>
    </w:rPr>
  </w:style>
  <w:style w:type="paragraph" w:customStyle="1" w:styleId="8eae31eb-5da6-466f-a866-053245e49427">
    <w:name w:val="石墨文档引用"/>
    <w:qFormat/>
    <w:pPr>
      <w:pBdr>
        <w:left w:val="single" w:sz="30" w:space="10" w:color="F0F0F0"/>
      </w:pBdr>
    </w:pPr>
    <w:rPr>
      <w:color w:val="ADADAD"/>
    </w:rPr>
  </w:style>
  <w:style w:type="paragraph" w:default="1" w:styleId="119d8d51-1d0f-4fdc-97c4-5b4a3c16aeab">
    <w:name w:val="Normal"/>
    <w:qFormat/>
    <w:pPr>
      <w:widowControl w:val="0"/>
      <w:jc w:val="both"/>
    </w:pPr>
  </w:style>
  <w:style w:type="character" w:default="1" w:styleId="17f68b71-c9d2-48bb-916b-d3ca88f7af72">
    <w:name w:val="Default Paragraph Font"/>
    <w:uiPriority w:val="1"/>
    <w:semiHidden/>
    <w:unhideWhenUsed/>
  </w:style>
  <w:style w:type="table" w:default="1" w:styleId="d0ed3cea-bb9e-4730-a5bc-5013b8fcb582">
    <w:name w:val="Normal Table"/>
    <w:uiPriority w:val="99"/>
    <w:semiHidden/>
    <w:unhideWhenUsed/>
    <w:tblPr>
      <w:tblInd w:w="0" w:type="dxa"/>
      <w:tblCellMar>
        <w:top w:w="0" w:type="dxa"/>
        <w:left w:w="108" w:type="dxa"/>
        <w:bottom w:w="0" w:type="dxa"/>
        <w:right w:w="108" w:type="dxa"/>
      </w:tblCellMar>
    </w:tblPr>
  </w:style>
  <w:style w:type="numbering" w:default="1" w:styleId="e9c94fa6-f64f-4fa7-8b44-289bc8d070b7">
    <w:name w:val="No List"/>
    <w:uiPriority w:val="99"/>
    <w:semiHidden/>
    <w:unhideWhenUsed/>
  </w:style>
  <w:style w:type="paragraph" w:customStyle="1" w:styleId="148bb416-cb92-497c-9d59-7e1ce828fb7b">
    <w:name w:val="石墨文档正文"/>
    <w:qFormat/>
    <w:rPr>
      <w:szCs w:val="22"/>
    </w:rPr>
  </w:style>
  <w:style w:type="paragraph" w:customStyle="1" w:styleId="63d9b052-2f3b-43a2-98e2-ddc713e84228">
    <w:name w:val="石墨文档副标题"/>
    <w:qFormat/>
    <w:rPr>
      <w:color w:val="888888"/>
      <w:sz w:val="48"/>
      <w:szCs w:val="48"/>
    </w:rPr>
  </w:style>
  <w:style w:type="paragraph" w:customStyle="1" w:styleId="dfee602f-f002-456f-b12f-8cdb636c5253">
    <w:name w:val="石墨文档大标题"/>
    <w:next w:val="a3"/>
    <w:uiPriority w:val="9"/>
    <w:unhideWhenUsed/>
    <w:qFormat/>
    <w:pPr>
      <w:spacing w:before="260" w:after="260"/>
      <w:outlineLvl w:val="0"/>
    </w:pPr>
    <w:rPr>
      <w:b/>
      <w:bCs/>
      <w:sz w:val="40"/>
      <w:szCs w:val="40"/>
    </w:rPr>
  </w:style>
  <w:style w:type="paragraph" w:customStyle="1" w:styleId="cabddbe3-6008-4f93-8c4e-7c9d24ab2487">
    <w:name w:val="石墨文档中标题"/>
    <w:next w:val="a3"/>
    <w:uiPriority w:val="9"/>
    <w:unhideWhenUsed/>
    <w:qFormat/>
    <w:pPr>
      <w:spacing w:before="260" w:after="260"/>
      <w:outlineLvl w:val="1"/>
    </w:pPr>
    <w:rPr>
      <w:b/>
      <w:bCs/>
      <w:sz w:val="36"/>
      <w:szCs w:val="36"/>
    </w:rPr>
  </w:style>
  <w:style w:type="paragraph" w:customStyle="1" w:styleId="02ebb4d3-5b64-43b5-b152-7482ee17eeba">
    <w:name w:val="石墨文档小标题"/>
    <w:next w:val="a3"/>
    <w:uiPriority w:val="9"/>
    <w:unhideWhenUsed/>
    <w:qFormat/>
    <w:pPr>
      <w:spacing w:before="260" w:after="260"/>
      <w:outlineLvl w:val="2"/>
    </w:pPr>
    <w:rPr>
      <w:b/>
      <w:bCs/>
      <w:sz w:val="32"/>
      <w:szCs w:val="32"/>
    </w:rPr>
  </w:style>
  <w:style w:type="paragraph" w:customStyle="1" w:styleId="e02b89a0-cb27-4247-85bb-a2bf4e5c8a3f">
    <w:name w:val="石墨文档标题"/>
    <w:next w:val="a3"/>
    <w:uiPriority w:val="9"/>
    <w:unhideWhenUsed/>
    <w:qFormat/>
    <w:pPr>
      <w:spacing w:before="260" w:after="260"/>
      <w:outlineLvl w:val="3"/>
    </w:pPr>
    <w:rPr>
      <w:b/>
      <w:bCs/>
      <w:sz w:val="56"/>
      <w:szCs w:val="56"/>
    </w:rPr>
  </w:style>
  <w:style w:type="paragraph" w:customStyle="1" w:styleId="5c4d8f24-6544-4c29-8418-4ac386bbefdb">
    <w:name w:val="石墨文档引用"/>
    <w:qFormat/>
    <w:pPr>
      <w:pBdr>
        <w:left w:val="single" w:sz="30" w:space="10" w:color="F0F0F0"/>
      </w:pBdr>
    </w:pPr>
    <w:rPr>
      <w:color w:val="ADADAD"/>
    </w:rPr>
  </w:style>
  <w:style w:type="paragraph" w:default="1" w:styleId="c047ccf6-675c-4897-9036-8d38b55ab128">
    <w:name w:val="Normal"/>
    <w:qFormat/>
    <w:pPr>
      <w:widowControl w:val="0"/>
      <w:jc w:val="both"/>
    </w:pPr>
  </w:style>
  <w:style w:type="character" w:default="1" w:styleId="5cce583d-4584-4a65-b533-f3c341e163b6">
    <w:name w:val="Default Paragraph Font"/>
    <w:uiPriority w:val="1"/>
    <w:semiHidden/>
    <w:unhideWhenUsed/>
  </w:style>
  <w:style w:type="table" w:default="1" w:styleId="6bfd2859-f5e6-45e3-8a72-90cd2a926e17">
    <w:name w:val="Normal Table"/>
    <w:uiPriority w:val="99"/>
    <w:semiHidden/>
    <w:unhideWhenUsed/>
    <w:tblPr>
      <w:tblInd w:w="0" w:type="dxa"/>
      <w:tblCellMar>
        <w:top w:w="0" w:type="dxa"/>
        <w:left w:w="108" w:type="dxa"/>
        <w:bottom w:w="0" w:type="dxa"/>
        <w:right w:w="108" w:type="dxa"/>
      </w:tblCellMar>
    </w:tblPr>
  </w:style>
  <w:style w:type="numbering" w:default="1" w:styleId="60f79134-4675-4c87-ba38-cd70813298dd">
    <w:name w:val="No List"/>
    <w:uiPriority w:val="99"/>
    <w:semiHidden/>
    <w:unhideWhenUsed/>
  </w:style>
  <w:style w:type="paragraph" w:customStyle="1" w:styleId="8ae78705-1653-40d8-9d14-ebc8ce6968e8">
    <w:name w:val="石墨文档正文"/>
    <w:qFormat/>
    <w:rPr>
      <w:szCs w:val="22"/>
    </w:rPr>
  </w:style>
  <w:style w:type="paragraph" w:customStyle="1" w:styleId="7d405a41-5596-443c-9e6b-543d23ad7201">
    <w:name w:val="石墨文档副标题"/>
    <w:qFormat/>
    <w:rPr>
      <w:color w:val="888888"/>
      <w:sz w:val="48"/>
      <w:szCs w:val="48"/>
    </w:rPr>
  </w:style>
  <w:style w:type="paragraph" w:customStyle="1" w:styleId="97cc5db1-1861-4032-bed8-e8983dba00a2">
    <w:name w:val="石墨文档大标题"/>
    <w:next w:val="a3"/>
    <w:uiPriority w:val="9"/>
    <w:unhideWhenUsed/>
    <w:qFormat/>
    <w:pPr>
      <w:spacing w:before="260" w:after="260"/>
      <w:outlineLvl w:val="0"/>
    </w:pPr>
    <w:rPr>
      <w:b/>
      <w:bCs/>
      <w:sz w:val="40"/>
      <w:szCs w:val="40"/>
    </w:rPr>
  </w:style>
  <w:style w:type="paragraph" w:customStyle="1" w:styleId="b80d139e-e615-468e-90eb-0b73b025d71e">
    <w:name w:val="石墨文档中标题"/>
    <w:next w:val="a3"/>
    <w:uiPriority w:val="9"/>
    <w:unhideWhenUsed/>
    <w:qFormat/>
    <w:pPr>
      <w:spacing w:before="260" w:after="260"/>
      <w:outlineLvl w:val="1"/>
    </w:pPr>
    <w:rPr>
      <w:b/>
      <w:bCs/>
      <w:sz w:val="36"/>
      <w:szCs w:val="36"/>
    </w:rPr>
  </w:style>
  <w:style w:type="paragraph" w:customStyle="1" w:styleId="b1d3429e-6efc-4a2c-9fc3-663d0bae69a6">
    <w:name w:val="石墨文档小标题"/>
    <w:next w:val="a3"/>
    <w:uiPriority w:val="9"/>
    <w:unhideWhenUsed/>
    <w:qFormat/>
    <w:pPr>
      <w:spacing w:before="260" w:after="260"/>
      <w:outlineLvl w:val="2"/>
    </w:pPr>
    <w:rPr>
      <w:b/>
      <w:bCs/>
      <w:sz w:val="32"/>
      <w:szCs w:val="32"/>
    </w:rPr>
  </w:style>
  <w:style w:type="paragraph" w:customStyle="1" w:styleId="bb06dc3e-474c-4bce-a3ad-08127ff7e473">
    <w:name w:val="石墨文档标题"/>
    <w:next w:val="a3"/>
    <w:uiPriority w:val="9"/>
    <w:unhideWhenUsed/>
    <w:qFormat/>
    <w:pPr>
      <w:spacing w:before="260" w:after="260"/>
      <w:outlineLvl w:val="3"/>
    </w:pPr>
    <w:rPr>
      <w:b/>
      <w:bCs/>
      <w:sz w:val="56"/>
      <w:szCs w:val="56"/>
    </w:rPr>
  </w:style>
  <w:style w:type="paragraph" w:customStyle="1" w:styleId="98300e39-9c19-4b68-b8d6-83cc29f59af0">
    <w:name w:val="石墨文档引用"/>
    <w:qFormat/>
    <w:pPr>
      <w:pBdr>
        <w:left w:val="single" w:sz="30" w:space="10" w:color="F0F0F0"/>
      </w:pBdr>
    </w:pPr>
    <w:rPr>
      <w:color w:val="ADADAD"/>
    </w:rPr>
  </w:style>
  <w:style w:type="paragraph" w:default="1" w:styleId="72b45af4-e6a0-46a1-adf1-7494877ff349">
    <w:name w:val="Normal"/>
    <w:qFormat/>
    <w:pPr>
      <w:widowControl w:val="0"/>
      <w:jc w:val="both"/>
    </w:pPr>
  </w:style>
  <w:style w:type="character" w:default="1" w:styleId="b9d6aae0-780b-41aa-bebd-3a131f4bde13">
    <w:name w:val="Default Paragraph Font"/>
    <w:uiPriority w:val="1"/>
    <w:semiHidden/>
    <w:unhideWhenUsed/>
  </w:style>
  <w:style w:type="table" w:default="1" w:styleId="e3a37a29-1515-41db-b6e0-f03531a05bb3">
    <w:name w:val="Normal Table"/>
    <w:uiPriority w:val="99"/>
    <w:semiHidden/>
    <w:unhideWhenUsed/>
    <w:tblPr>
      <w:tblInd w:w="0" w:type="dxa"/>
      <w:tblCellMar>
        <w:top w:w="0" w:type="dxa"/>
        <w:left w:w="108" w:type="dxa"/>
        <w:bottom w:w="0" w:type="dxa"/>
        <w:right w:w="108" w:type="dxa"/>
      </w:tblCellMar>
    </w:tblPr>
  </w:style>
  <w:style w:type="numbering" w:default="1" w:styleId="d8e8b588-9412-430f-8772-e9064244ffb3">
    <w:name w:val="No List"/>
    <w:uiPriority w:val="99"/>
    <w:semiHidden/>
    <w:unhideWhenUsed/>
  </w:style>
  <w:style w:type="paragraph" w:customStyle="1" w:styleId="c0bf21ff-6ca3-4ccd-b9e6-b97d89aa335e">
    <w:name w:val="石墨文档正文"/>
    <w:qFormat/>
    <w:rPr>
      <w:szCs w:val="22"/>
    </w:rPr>
  </w:style>
  <w:style w:type="paragraph" w:customStyle="1" w:styleId="4a904da3-7418-4f7d-8682-2b7eb0e960e1">
    <w:name w:val="石墨文档副标题"/>
    <w:qFormat/>
    <w:rPr>
      <w:color w:val="888888"/>
      <w:sz w:val="48"/>
      <w:szCs w:val="48"/>
    </w:rPr>
  </w:style>
  <w:style w:type="paragraph" w:customStyle="1" w:styleId="99a7a556-71be-4880-bc23-a361102d73ec">
    <w:name w:val="石墨文档大标题"/>
    <w:next w:val="a3"/>
    <w:uiPriority w:val="9"/>
    <w:unhideWhenUsed/>
    <w:qFormat/>
    <w:pPr>
      <w:spacing w:before="260" w:after="260"/>
      <w:outlineLvl w:val="0"/>
    </w:pPr>
    <w:rPr>
      <w:b/>
      <w:bCs/>
      <w:sz w:val="40"/>
      <w:szCs w:val="40"/>
    </w:rPr>
  </w:style>
  <w:style w:type="paragraph" w:customStyle="1" w:styleId="6905a676-a3b8-4989-979a-897872f22023">
    <w:name w:val="石墨文档中标题"/>
    <w:next w:val="a3"/>
    <w:uiPriority w:val="9"/>
    <w:unhideWhenUsed/>
    <w:qFormat/>
    <w:pPr>
      <w:spacing w:before="260" w:after="260"/>
      <w:outlineLvl w:val="1"/>
    </w:pPr>
    <w:rPr>
      <w:b/>
      <w:bCs/>
      <w:sz w:val="36"/>
      <w:szCs w:val="36"/>
    </w:rPr>
  </w:style>
  <w:style w:type="paragraph" w:customStyle="1" w:styleId="4ca486c6-7d54-4ae3-a7df-fd9cd68de31e">
    <w:name w:val="石墨文档小标题"/>
    <w:next w:val="a3"/>
    <w:uiPriority w:val="9"/>
    <w:unhideWhenUsed/>
    <w:qFormat/>
    <w:pPr>
      <w:spacing w:before="260" w:after="260"/>
      <w:outlineLvl w:val="2"/>
    </w:pPr>
    <w:rPr>
      <w:b/>
      <w:bCs/>
      <w:sz w:val="32"/>
      <w:szCs w:val="32"/>
    </w:rPr>
  </w:style>
  <w:style w:type="paragraph" w:customStyle="1" w:styleId="6ac44469-928d-4e2a-916a-0354e0d04699">
    <w:name w:val="石墨文档标题"/>
    <w:next w:val="a3"/>
    <w:uiPriority w:val="9"/>
    <w:unhideWhenUsed/>
    <w:qFormat/>
    <w:pPr>
      <w:spacing w:before="260" w:after="260"/>
      <w:outlineLvl w:val="3"/>
    </w:pPr>
    <w:rPr>
      <w:b/>
      <w:bCs/>
      <w:sz w:val="56"/>
      <w:szCs w:val="56"/>
    </w:rPr>
  </w:style>
  <w:style w:type="paragraph" w:customStyle="1" w:styleId="14619eb6-7979-4f29-9c70-97e803a5dc99">
    <w:name w:val="石墨文档引用"/>
    <w:qFormat/>
    <w:pPr>
      <w:pBdr>
        <w:left w:val="single" w:sz="30" w:space="10" w:color="F0F0F0"/>
      </w:pBdr>
    </w:pPr>
    <w:rPr>
      <w:color w:val="ADADAD"/>
    </w:rPr>
  </w:style>
  <w:style w:type="paragraph" w:default="1" w:styleId="8143a26b-62b3-404d-85d8-80ad29893760">
    <w:name w:val="Normal"/>
    <w:qFormat/>
    <w:pPr>
      <w:widowControl w:val="0"/>
      <w:jc w:val="both"/>
    </w:pPr>
  </w:style>
  <w:style w:type="character" w:default="1" w:styleId="bf932c94-4f55-45fc-8a93-f38aeb0766d5">
    <w:name w:val="Default Paragraph Font"/>
    <w:uiPriority w:val="1"/>
    <w:semiHidden/>
    <w:unhideWhenUsed/>
  </w:style>
  <w:style w:type="table" w:default="1" w:styleId="51e7a734-ad5e-4053-bd9c-2d15ba536a6b">
    <w:name w:val="Normal Table"/>
    <w:uiPriority w:val="99"/>
    <w:semiHidden/>
    <w:unhideWhenUsed/>
    <w:tblPr>
      <w:tblInd w:w="0" w:type="dxa"/>
      <w:tblCellMar>
        <w:top w:w="0" w:type="dxa"/>
        <w:left w:w="108" w:type="dxa"/>
        <w:bottom w:w="0" w:type="dxa"/>
        <w:right w:w="108" w:type="dxa"/>
      </w:tblCellMar>
    </w:tblPr>
  </w:style>
  <w:style w:type="numbering" w:default="1" w:styleId="1e6251ac-c302-4fc8-80d3-6f544b6f930c">
    <w:name w:val="No List"/>
    <w:uiPriority w:val="99"/>
    <w:semiHidden/>
    <w:unhideWhenUsed/>
  </w:style>
  <w:style w:type="paragraph" w:customStyle="1" w:styleId="defd1f4e-6aa5-4c14-b4dd-809ba5f85b31">
    <w:name w:val="石墨文档正文"/>
    <w:qFormat/>
    <w:rPr>
      <w:szCs w:val="22"/>
    </w:rPr>
  </w:style>
  <w:style w:type="paragraph" w:customStyle="1" w:styleId="853fe056-dd95-4db8-be04-9826844ff74e">
    <w:name w:val="石墨文档副标题"/>
    <w:qFormat/>
    <w:rPr>
      <w:color w:val="888888"/>
      <w:sz w:val="48"/>
      <w:szCs w:val="48"/>
    </w:rPr>
  </w:style>
  <w:style w:type="paragraph" w:customStyle="1" w:styleId="763ae72f-2ca7-46eb-a60c-dc585102ecdc">
    <w:name w:val="石墨文档大标题"/>
    <w:next w:val="a3"/>
    <w:uiPriority w:val="9"/>
    <w:unhideWhenUsed/>
    <w:qFormat/>
    <w:pPr>
      <w:spacing w:before="260" w:after="260"/>
      <w:outlineLvl w:val="0"/>
    </w:pPr>
    <w:rPr>
      <w:b/>
      <w:bCs/>
      <w:sz w:val="40"/>
      <w:szCs w:val="40"/>
    </w:rPr>
  </w:style>
  <w:style w:type="paragraph" w:customStyle="1" w:styleId="87af215f-d443-4fdf-94fa-c2e88eef1316">
    <w:name w:val="石墨文档中标题"/>
    <w:next w:val="a3"/>
    <w:uiPriority w:val="9"/>
    <w:unhideWhenUsed/>
    <w:qFormat/>
    <w:pPr>
      <w:spacing w:before="260" w:after="260"/>
      <w:outlineLvl w:val="1"/>
    </w:pPr>
    <w:rPr>
      <w:b/>
      <w:bCs/>
      <w:sz w:val="36"/>
      <w:szCs w:val="36"/>
    </w:rPr>
  </w:style>
  <w:style w:type="paragraph" w:customStyle="1" w:styleId="025857d7-9733-47f2-89f5-b3d0be7c66c4">
    <w:name w:val="石墨文档小标题"/>
    <w:next w:val="a3"/>
    <w:uiPriority w:val="9"/>
    <w:unhideWhenUsed/>
    <w:qFormat/>
    <w:pPr>
      <w:spacing w:before="260" w:after="260"/>
      <w:outlineLvl w:val="2"/>
    </w:pPr>
    <w:rPr>
      <w:b/>
      <w:bCs/>
      <w:sz w:val="32"/>
      <w:szCs w:val="32"/>
    </w:rPr>
  </w:style>
  <w:style w:type="paragraph" w:customStyle="1" w:styleId="24b6911c-3022-4d65-9a69-effa6c1fb7dd">
    <w:name w:val="石墨文档标题"/>
    <w:next w:val="a3"/>
    <w:uiPriority w:val="9"/>
    <w:unhideWhenUsed/>
    <w:qFormat/>
    <w:pPr>
      <w:spacing w:before="260" w:after="260"/>
      <w:outlineLvl w:val="3"/>
    </w:pPr>
    <w:rPr>
      <w:b/>
      <w:bCs/>
      <w:sz w:val="56"/>
      <w:szCs w:val="56"/>
    </w:rPr>
  </w:style>
  <w:style w:type="paragraph" w:customStyle="1" w:styleId="24887953-2500-476f-b2b8-58e465cc9740">
    <w:name w:val="石墨文档引用"/>
    <w:qFormat/>
    <w:pPr>
      <w:pBdr>
        <w:left w:val="single" w:sz="30" w:space="10" w:color="F0F0F0"/>
      </w:pBdr>
    </w:pPr>
    <w:rPr>
      <w:color w:val="ADADAD"/>
    </w:rPr>
  </w:style>
  <w:style w:type="paragraph" w:default="1" w:styleId="67943d9b-d157-4c3a-907f-0ee9ba8657ed">
    <w:name w:val="Normal"/>
    <w:qFormat/>
    <w:pPr>
      <w:widowControl w:val="0"/>
      <w:jc w:val="both"/>
    </w:pPr>
  </w:style>
  <w:style w:type="character" w:default="1" w:styleId="18b3e8c2-91a8-457d-a622-cba58b16ea90">
    <w:name w:val="Default Paragraph Font"/>
    <w:uiPriority w:val="1"/>
    <w:semiHidden/>
    <w:unhideWhenUsed/>
  </w:style>
  <w:style w:type="table" w:default="1" w:styleId="40c2081f-5179-4b2d-974d-f36826af6d8c">
    <w:name w:val="Normal Table"/>
    <w:uiPriority w:val="99"/>
    <w:semiHidden/>
    <w:unhideWhenUsed/>
    <w:tblPr>
      <w:tblInd w:w="0" w:type="dxa"/>
      <w:tblCellMar>
        <w:top w:w="0" w:type="dxa"/>
        <w:left w:w="108" w:type="dxa"/>
        <w:bottom w:w="0" w:type="dxa"/>
        <w:right w:w="108" w:type="dxa"/>
      </w:tblCellMar>
    </w:tblPr>
  </w:style>
  <w:style w:type="numbering" w:default="1" w:styleId="ccc619ba-2ce4-460a-a469-33a832cc59d6">
    <w:name w:val="No List"/>
    <w:uiPriority w:val="99"/>
    <w:semiHidden/>
    <w:unhideWhenUsed/>
  </w:style>
  <w:style w:type="paragraph" w:customStyle="1" w:styleId="8fa42237-0b4b-4c68-9f57-8d1f0d0dd0a3">
    <w:name w:val="石墨文档正文"/>
    <w:qFormat/>
    <w:rPr>
      <w:szCs w:val="22"/>
    </w:rPr>
  </w:style>
  <w:style w:type="paragraph" w:customStyle="1" w:styleId="25ac6ef3-2ba0-457c-bd2c-1cc7b442e6a5">
    <w:name w:val="石墨文档副标题"/>
    <w:qFormat/>
    <w:rPr>
      <w:color w:val="888888"/>
      <w:sz w:val="48"/>
      <w:szCs w:val="48"/>
    </w:rPr>
  </w:style>
  <w:style w:type="paragraph" w:customStyle="1" w:styleId="1a32bb0c-88c5-4018-a04c-6f2364293f41">
    <w:name w:val="石墨文档大标题"/>
    <w:next w:val="a3"/>
    <w:uiPriority w:val="9"/>
    <w:unhideWhenUsed/>
    <w:qFormat/>
    <w:pPr>
      <w:spacing w:before="260" w:after="260"/>
      <w:outlineLvl w:val="0"/>
    </w:pPr>
    <w:rPr>
      <w:b/>
      <w:bCs/>
      <w:sz w:val="40"/>
      <w:szCs w:val="40"/>
    </w:rPr>
  </w:style>
  <w:style w:type="paragraph" w:customStyle="1" w:styleId="b9868b83-fa8e-4a4f-92c5-19230636313f">
    <w:name w:val="石墨文档中标题"/>
    <w:next w:val="a3"/>
    <w:uiPriority w:val="9"/>
    <w:unhideWhenUsed/>
    <w:qFormat/>
    <w:pPr>
      <w:spacing w:before="260" w:after="260"/>
      <w:outlineLvl w:val="1"/>
    </w:pPr>
    <w:rPr>
      <w:b/>
      <w:bCs/>
      <w:sz w:val="36"/>
      <w:szCs w:val="36"/>
    </w:rPr>
  </w:style>
  <w:style w:type="paragraph" w:customStyle="1" w:styleId="169ab1e5-53db-4ebf-b9c7-c0906cd8f669">
    <w:name w:val="石墨文档小标题"/>
    <w:next w:val="a3"/>
    <w:uiPriority w:val="9"/>
    <w:unhideWhenUsed/>
    <w:qFormat/>
    <w:pPr>
      <w:spacing w:before="260" w:after="260"/>
      <w:outlineLvl w:val="2"/>
    </w:pPr>
    <w:rPr>
      <w:b/>
      <w:bCs/>
      <w:sz w:val="32"/>
      <w:szCs w:val="32"/>
    </w:rPr>
  </w:style>
  <w:style w:type="paragraph" w:customStyle="1" w:styleId="3a4544de-54b4-4196-a782-1caf241f0614">
    <w:name w:val="石墨文档标题"/>
    <w:next w:val="a3"/>
    <w:uiPriority w:val="9"/>
    <w:unhideWhenUsed/>
    <w:qFormat/>
    <w:pPr>
      <w:spacing w:before="260" w:after="260"/>
      <w:outlineLvl w:val="3"/>
    </w:pPr>
    <w:rPr>
      <w:b/>
      <w:bCs/>
      <w:sz w:val="56"/>
      <w:szCs w:val="56"/>
    </w:rPr>
  </w:style>
  <w:style w:type="paragraph" w:customStyle="1" w:styleId="1e11544a-e275-47b0-8ec9-5f794c3c7957">
    <w:name w:val="石墨文档引用"/>
    <w:qFormat/>
    <w:pPr>
      <w:pBdr>
        <w:left w:val="single" w:sz="30" w:space="10" w:color="F0F0F0"/>
      </w:pBdr>
    </w:pPr>
    <w:rPr>
      <w:color w:val="ADADAD"/>
    </w:rPr>
  </w:style>
  <w:style w:type="paragraph" w:default="1" w:styleId="6702fd8c-d1bf-4809-9813-98012154e5ca">
    <w:name w:val="Normal"/>
    <w:qFormat/>
    <w:pPr>
      <w:widowControl w:val="0"/>
      <w:jc w:val="both"/>
    </w:pPr>
  </w:style>
  <w:style w:type="character" w:default="1" w:styleId="8c619d1e-ea55-4fbc-8b15-5d7aa288cee4">
    <w:name w:val="Default Paragraph Font"/>
    <w:uiPriority w:val="1"/>
    <w:semiHidden/>
    <w:unhideWhenUsed/>
  </w:style>
  <w:style w:type="table" w:default="1" w:styleId="6aad4cae-b742-4894-9968-56dae81aaa45">
    <w:name w:val="Normal Table"/>
    <w:uiPriority w:val="99"/>
    <w:semiHidden/>
    <w:unhideWhenUsed/>
    <w:tblPr>
      <w:tblInd w:w="0" w:type="dxa"/>
      <w:tblCellMar>
        <w:top w:w="0" w:type="dxa"/>
        <w:left w:w="108" w:type="dxa"/>
        <w:bottom w:w="0" w:type="dxa"/>
        <w:right w:w="108" w:type="dxa"/>
      </w:tblCellMar>
    </w:tblPr>
  </w:style>
  <w:style w:type="numbering" w:default="1" w:styleId="3c10906d-09ed-49c8-bf5d-01750e89b8df">
    <w:name w:val="No List"/>
    <w:uiPriority w:val="99"/>
    <w:semiHidden/>
    <w:unhideWhenUsed/>
  </w:style>
  <w:style w:type="paragraph" w:customStyle="1" w:styleId="8b9ed1cf-377e-4903-8e8b-b221a4b416c0">
    <w:name w:val="石墨文档正文"/>
    <w:qFormat/>
    <w:rPr>
      <w:szCs w:val="22"/>
    </w:rPr>
  </w:style>
  <w:style w:type="paragraph" w:customStyle="1" w:styleId="ba7499c6-d3a0-42c0-b753-b67f7276b358">
    <w:name w:val="石墨文档副标题"/>
    <w:qFormat/>
    <w:rPr>
      <w:color w:val="888888"/>
      <w:sz w:val="48"/>
      <w:szCs w:val="48"/>
    </w:rPr>
  </w:style>
  <w:style w:type="paragraph" w:customStyle="1" w:styleId="3e964d0c-f51c-421c-804a-aa694d3dc9c3">
    <w:name w:val="石墨文档大标题"/>
    <w:next w:val="a3"/>
    <w:uiPriority w:val="9"/>
    <w:unhideWhenUsed/>
    <w:qFormat/>
    <w:pPr>
      <w:spacing w:before="260" w:after="260"/>
      <w:outlineLvl w:val="0"/>
    </w:pPr>
    <w:rPr>
      <w:b/>
      <w:bCs/>
      <w:sz w:val="40"/>
      <w:szCs w:val="40"/>
    </w:rPr>
  </w:style>
  <w:style w:type="paragraph" w:customStyle="1" w:styleId="cd1346b2-6205-4597-badd-e5ce17f25b9a">
    <w:name w:val="石墨文档中标题"/>
    <w:next w:val="a3"/>
    <w:uiPriority w:val="9"/>
    <w:unhideWhenUsed/>
    <w:qFormat/>
    <w:pPr>
      <w:spacing w:before="260" w:after="260"/>
      <w:outlineLvl w:val="1"/>
    </w:pPr>
    <w:rPr>
      <w:b/>
      <w:bCs/>
      <w:sz w:val="36"/>
      <w:szCs w:val="36"/>
    </w:rPr>
  </w:style>
  <w:style w:type="paragraph" w:customStyle="1" w:styleId="12880eff-c72a-4c3d-bd71-8a93456008b7">
    <w:name w:val="石墨文档小标题"/>
    <w:next w:val="a3"/>
    <w:uiPriority w:val="9"/>
    <w:unhideWhenUsed/>
    <w:qFormat/>
    <w:pPr>
      <w:spacing w:before="260" w:after="260"/>
      <w:outlineLvl w:val="2"/>
    </w:pPr>
    <w:rPr>
      <w:b/>
      <w:bCs/>
      <w:sz w:val="32"/>
      <w:szCs w:val="32"/>
    </w:rPr>
  </w:style>
  <w:style w:type="paragraph" w:customStyle="1" w:styleId="74198da5-dd64-4041-a7a4-fc58092e0875">
    <w:name w:val="石墨文档标题"/>
    <w:next w:val="a3"/>
    <w:uiPriority w:val="9"/>
    <w:unhideWhenUsed/>
    <w:qFormat/>
    <w:pPr>
      <w:spacing w:before="260" w:after="260"/>
      <w:outlineLvl w:val="3"/>
    </w:pPr>
    <w:rPr>
      <w:b/>
      <w:bCs/>
      <w:sz w:val="56"/>
      <w:szCs w:val="56"/>
    </w:rPr>
  </w:style>
  <w:style w:type="paragraph" w:customStyle="1" w:styleId="83133acc-a7e8-4324-beab-b90d528a866b">
    <w:name w:val="石墨文档引用"/>
    <w:qFormat/>
    <w:pPr>
      <w:pBdr>
        <w:left w:val="single" w:sz="30" w:space="10" w:color="F0F0F0"/>
      </w:pBdr>
    </w:pPr>
    <w:rPr>
      <w:color w:val="ADADAD"/>
    </w:rPr>
  </w:style>
  <w:style w:type="paragraph" w:default="1" w:styleId="67d82d6d-a557-43a3-9d40-70fefc0759ee">
    <w:name w:val="Normal"/>
    <w:qFormat/>
    <w:pPr>
      <w:widowControl w:val="0"/>
      <w:jc w:val="both"/>
    </w:pPr>
  </w:style>
  <w:style w:type="character" w:default="1" w:styleId="a02b2bfb-59e2-4f22-8590-a7ad96e0ce89">
    <w:name w:val="Default Paragraph Font"/>
    <w:uiPriority w:val="1"/>
    <w:semiHidden/>
    <w:unhideWhenUsed/>
  </w:style>
  <w:style w:type="table" w:default="1" w:styleId="0afba4e4-4853-4e74-ab2d-d065a772d650">
    <w:name w:val="Normal Table"/>
    <w:uiPriority w:val="99"/>
    <w:semiHidden/>
    <w:unhideWhenUsed/>
    <w:tblPr>
      <w:tblInd w:w="0" w:type="dxa"/>
      <w:tblCellMar>
        <w:top w:w="0" w:type="dxa"/>
        <w:left w:w="108" w:type="dxa"/>
        <w:bottom w:w="0" w:type="dxa"/>
        <w:right w:w="108" w:type="dxa"/>
      </w:tblCellMar>
    </w:tblPr>
  </w:style>
  <w:style w:type="numbering" w:default="1" w:styleId="d5e97fb0-ddcb-46da-913a-c29e3a0f3738">
    <w:name w:val="No List"/>
    <w:uiPriority w:val="99"/>
    <w:semiHidden/>
    <w:unhideWhenUsed/>
  </w:style>
  <w:style w:type="paragraph" w:customStyle="1" w:styleId="c6e2ae67-41d8-4984-b17e-4d2a9d27faa9">
    <w:name w:val="石墨文档正文"/>
    <w:qFormat/>
    <w:rPr>
      <w:szCs w:val="22"/>
    </w:rPr>
  </w:style>
  <w:style w:type="paragraph" w:customStyle="1" w:styleId="4912d5ce-c133-4281-abae-8a8821fa4246">
    <w:name w:val="石墨文档副标题"/>
    <w:qFormat/>
    <w:rPr>
      <w:color w:val="888888"/>
      <w:sz w:val="48"/>
      <w:szCs w:val="48"/>
    </w:rPr>
  </w:style>
  <w:style w:type="paragraph" w:customStyle="1" w:styleId="f42f5dbc-7dbd-4260-bce1-b138b04b5616">
    <w:name w:val="石墨文档大标题"/>
    <w:next w:val="a3"/>
    <w:uiPriority w:val="9"/>
    <w:unhideWhenUsed/>
    <w:qFormat/>
    <w:pPr>
      <w:spacing w:before="260" w:after="260"/>
      <w:outlineLvl w:val="0"/>
    </w:pPr>
    <w:rPr>
      <w:b/>
      <w:bCs/>
      <w:sz w:val="40"/>
      <w:szCs w:val="40"/>
    </w:rPr>
  </w:style>
  <w:style w:type="paragraph" w:customStyle="1" w:styleId="6c306e0d-dce4-49f4-8ddf-c422ce6f0511">
    <w:name w:val="石墨文档中标题"/>
    <w:next w:val="a3"/>
    <w:uiPriority w:val="9"/>
    <w:unhideWhenUsed/>
    <w:qFormat/>
    <w:pPr>
      <w:spacing w:before="260" w:after="260"/>
      <w:outlineLvl w:val="1"/>
    </w:pPr>
    <w:rPr>
      <w:b/>
      <w:bCs/>
      <w:sz w:val="36"/>
      <w:szCs w:val="36"/>
    </w:rPr>
  </w:style>
  <w:style w:type="paragraph" w:customStyle="1" w:styleId="5b46aa46-3ed8-41ea-88a0-53b6c785f2db">
    <w:name w:val="石墨文档小标题"/>
    <w:next w:val="a3"/>
    <w:uiPriority w:val="9"/>
    <w:unhideWhenUsed/>
    <w:qFormat/>
    <w:pPr>
      <w:spacing w:before="260" w:after="260"/>
      <w:outlineLvl w:val="2"/>
    </w:pPr>
    <w:rPr>
      <w:b/>
      <w:bCs/>
      <w:sz w:val="32"/>
      <w:szCs w:val="32"/>
    </w:rPr>
  </w:style>
  <w:style w:type="paragraph" w:customStyle="1" w:styleId="c4419afd-ab0d-4356-a234-c80930c44620">
    <w:name w:val="石墨文档标题"/>
    <w:next w:val="a3"/>
    <w:uiPriority w:val="9"/>
    <w:unhideWhenUsed/>
    <w:qFormat/>
    <w:pPr>
      <w:spacing w:before="260" w:after="260"/>
      <w:outlineLvl w:val="3"/>
    </w:pPr>
    <w:rPr>
      <w:b/>
      <w:bCs/>
      <w:sz w:val="56"/>
      <w:szCs w:val="56"/>
    </w:rPr>
  </w:style>
  <w:style w:type="paragraph" w:customStyle="1" w:styleId="801a332b-a93a-439d-bc68-a2917c8aec17">
    <w:name w:val="石墨文档引用"/>
    <w:qFormat/>
    <w:pPr>
      <w:pBdr>
        <w:left w:val="single" w:sz="30" w:space="10" w:color="F0F0F0"/>
      </w:pBdr>
    </w:pPr>
    <w:rPr>
      <w:color w:val="ADADAD"/>
    </w:rPr>
  </w:style>
  <w:style w:type="paragraph" w:default="1" w:styleId="f94c9c93-4403-4d8c-ba59-a0b2ba4e7368">
    <w:name w:val="Normal"/>
    <w:qFormat/>
    <w:pPr>
      <w:widowControl w:val="0"/>
      <w:jc w:val="both"/>
    </w:pPr>
  </w:style>
  <w:style w:type="character" w:default="1" w:styleId="ddb3c23f-5d07-49b4-8945-19367584d0bc">
    <w:name w:val="Default Paragraph Font"/>
    <w:uiPriority w:val="1"/>
    <w:semiHidden/>
    <w:unhideWhenUsed/>
  </w:style>
  <w:style w:type="table" w:default="1" w:styleId="05c9da17-6e63-4c25-81ce-57756b67f643">
    <w:name w:val="Normal Table"/>
    <w:uiPriority w:val="99"/>
    <w:semiHidden/>
    <w:unhideWhenUsed/>
    <w:tblPr>
      <w:tblInd w:w="0" w:type="dxa"/>
      <w:tblCellMar>
        <w:top w:w="0" w:type="dxa"/>
        <w:left w:w="108" w:type="dxa"/>
        <w:bottom w:w="0" w:type="dxa"/>
        <w:right w:w="108" w:type="dxa"/>
      </w:tblCellMar>
    </w:tblPr>
  </w:style>
  <w:style w:type="numbering" w:default="1" w:styleId="7bc4b1d3-2d85-42b5-b5d8-ea1ee509adf0">
    <w:name w:val="No List"/>
    <w:uiPriority w:val="99"/>
    <w:semiHidden/>
    <w:unhideWhenUsed/>
  </w:style>
  <w:style w:type="paragraph" w:customStyle="1" w:styleId="b6f00657-0fc3-4317-85ca-762c72587c56">
    <w:name w:val="石墨文档正文"/>
    <w:qFormat/>
    <w:rPr>
      <w:szCs w:val="22"/>
    </w:rPr>
  </w:style>
  <w:style w:type="paragraph" w:customStyle="1" w:styleId="abc8681a-a104-4f72-bec0-e22c9f9fc586">
    <w:name w:val="石墨文档副标题"/>
    <w:qFormat/>
    <w:rPr>
      <w:color w:val="888888"/>
      <w:sz w:val="48"/>
      <w:szCs w:val="48"/>
    </w:rPr>
  </w:style>
  <w:style w:type="paragraph" w:customStyle="1" w:styleId="aec3a4e1-923c-4e47-b34b-e13f87f529ab">
    <w:name w:val="石墨文档大标题"/>
    <w:next w:val="a3"/>
    <w:uiPriority w:val="9"/>
    <w:unhideWhenUsed/>
    <w:qFormat/>
    <w:pPr>
      <w:spacing w:before="260" w:after="260"/>
      <w:outlineLvl w:val="0"/>
    </w:pPr>
    <w:rPr>
      <w:b/>
      <w:bCs/>
      <w:sz w:val="40"/>
      <w:szCs w:val="40"/>
    </w:rPr>
  </w:style>
  <w:style w:type="paragraph" w:customStyle="1" w:styleId="67bc1d96-c62e-4a1f-84db-6b314cb6d861">
    <w:name w:val="石墨文档中标题"/>
    <w:next w:val="a3"/>
    <w:uiPriority w:val="9"/>
    <w:unhideWhenUsed/>
    <w:qFormat/>
    <w:pPr>
      <w:spacing w:before="260" w:after="260"/>
      <w:outlineLvl w:val="1"/>
    </w:pPr>
    <w:rPr>
      <w:b/>
      <w:bCs/>
      <w:sz w:val="36"/>
      <w:szCs w:val="36"/>
    </w:rPr>
  </w:style>
  <w:style w:type="paragraph" w:customStyle="1" w:styleId="9890ceb9-c3a2-4670-b066-e3931bf98c86">
    <w:name w:val="石墨文档小标题"/>
    <w:next w:val="a3"/>
    <w:uiPriority w:val="9"/>
    <w:unhideWhenUsed/>
    <w:qFormat/>
    <w:pPr>
      <w:spacing w:before="260" w:after="260"/>
      <w:outlineLvl w:val="2"/>
    </w:pPr>
    <w:rPr>
      <w:b/>
      <w:bCs/>
      <w:sz w:val="32"/>
      <w:szCs w:val="32"/>
    </w:rPr>
  </w:style>
  <w:style w:type="paragraph" w:customStyle="1" w:styleId="95fea492-0d8c-4601-ac09-064c9ea7c549">
    <w:name w:val="石墨文档标题"/>
    <w:next w:val="a3"/>
    <w:uiPriority w:val="9"/>
    <w:unhideWhenUsed/>
    <w:qFormat/>
    <w:pPr>
      <w:spacing w:before="260" w:after="260"/>
      <w:outlineLvl w:val="3"/>
    </w:pPr>
    <w:rPr>
      <w:b/>
      <w:bCs/>
      <w:sz w:val="56"/>
      <w:szCs w:val="56"/>
    </w:rPr>
  </w:style>
  <w:style w:type="paragraph" w:customStyle="1" w:styleId="cfea1eac-eb30-4193-9f4d-8685c9247dce">
    <w:name w:val="石墨文档引用"/>
    <w:qFormat/>
    <w:pPr>
      <w:pBdr>
        <w:left w:val="single" w:sz="30" w:space="10" w:color="F0F0F0"/>
      </w:pBdr>
    </w:pPr>
    <w:rPr>
      <w:color w:val="ADADAD"/>
    </w:rPr>
  </w:style>
  <w:style w:type="paragraph" w:default="1" w:styleId="86d8ca07-03f5-42bf-b063-3530d88db07a">
    <w:name w:val="Normal"/>
    <w:qFormat/>
    <w:pPr>
      <w:widowControl w:val="0"/>
      <w:jc w:val="both"/>
    </w:pPr>
  </w:style>
  <w:style w:type="character" w:default="1" w:styleId="43650cc4-102f-42e4-b395-a817cc459082">
    <w:name w:val="Default Paragraph Font"/>
    <w:uiPriority w:val="1"/>
    <w:semiHidden/>
    <w:unhideWhenUsed/>
  </w:style>
  <w:style w:type="table" w:default="1" w:styleId="8b9553c9-c99b-44e2-9d50-977e1614b11c">
    <w:name w:val="Normal Table"/>
    <w:uiPriority w:val="99"/>
    <w:semiHidden/>
    <w:unhideWhenUsed/>
    <w:tblPr>
      <w:tblInd w:w="0" w:type="dxa"/>
      <w:tblCellMar>
        <w:top w:w="0" w:type="dxa"/>
        <w:left w:w="108" w:type="dxa"/>
        <w:bottom w:w="0" w:type="dxa"/>
        <w:right w:w="108" w:type="dxa"/>
      </w:tblCellMar>
    </w:tblPr>
  </w:style>
  <w:style w:type="numbering" w:default="1" w:styleId="39a210e3-a9ad-4d41-9a62-b982e3a5ea80">
    <w:name w:val="No List"/>
    <w:uiPriority w:val="99"/>
    <w:semiHidden/>
    <w:unhideWhenUsed/>
  </w:style>
  <w:style w:type="paragraph" w:customStyle="1" w:styleId="5481e29a-41ff-40d4-8e5c-e89e3470734b">
    <w:name w:val="石墨文档正文"/>
    <w:qFormat/>
    <w:rPr>
      <w:szCs w:val="22"/>
    </w:rPr>
  </w:style>
  <w:style w:type="paragraph" w:customStyle="1" w:styleId="db2c9f50-7c82-4b00-b5e8-c972838434bf">
    <w:name w:val="石墨文档副标题"/>
    <w:qFormat/>
    <w:rPr>
      <w:color w:val="888888"/>
      <w:sz w:val="48"/>
      <w:szCs w:val="48"/>
    </w:rPr>
  </w:style>
  <w:style w:type="paragraph" w:customStyle="1" w:styleId="11b969f6-811e-4fb1-b8c1-023325dc567a">
    <w:name w:val="石墨文档大标题"/>
    <w:next w:val="a3"/>
    <w:uiPriority w:val="9"/>
    <w:unhideWhenUsed/>
    <w:qFormat/>
    <w:pPr>
      <w:spacing w:before="260" w:after="260"/>
      <w:outlineLvl w:val="0"/>
    </w:pPr>
    <w:rPr>
      <w:b/>
      <w:bCs/>
      <w:sz w:val="40"/>
      <w:szCs w:val="40"/>
    </w:rPr>
  </w:style>
  <w:style w:type="paragraph" w:customStyle="1" w:styleId="31a09a0e-f72a-4924-b12c-4e2abead308d">
    <w:name w:val="石墨文档中标题"/>
    <w:next w:val="a3"/>
    <w:uiPriority w:val="9"/>
    <w:unhideWhenUsed/>
    <w:qFormat/>
    <w:pPr>
      <w:spacing w:before="260" w:after="260"/>
      <w:outlineLvl w:val="1"/>
    </w:pPr>
    <w:rPr>
      <w:b/>
      <w:bCs/>
      <w:sz w:val="36"/>
      <w:szCs w:val="36"/>
    </w:rPr>
  </w:style>
  <w:style w:type="paragraph" w:customStyle="1" w:styleId="d408dbb3-85d4-4d43-9a3d-de7220c9816f">
    <w:name w:val="石墨文档小标题"/>
    <w:next w:val="a3"/>
    <w:uiPriority w:val="9"/>
    <w:unhideWhenUsed/>
    <w:qFormat/>
    <w:pPr>
      <w:spacing w:before="260" w:after="260"/>
      <w:outlineLvl w:val="2"/>
    </w:pPr>
    <w:rPr>
      <w:b/>
      <w:bCs/>
      <w:sz w:val="32"/>
      <w:szCs w:val="32"/>
    </w:rPr>
  </w:style>
  <w:style w:type="paragraph" w:customStyle="1" w:styleId="007ecd87-7a52-4722-9dc7-3868742ab151">
    <w:name w:val="石墨文档标题"/>
    <w:next w:val="a3"/>
    <w:uiPriority w:val="9"/>
    <w:unhideWhenUsed/>
    <w:qFormat/>
    <w:pPr>
      <w:spacing w:before="260" w:after="260"/>
      <w:outlineLvl w:val="3"/>
    </w:pPr>
    <w:rPr>
      <w:b/>
      <w:bCs/>
      <w:sz w:val="56"/>
      <w:szCs w:val="56"/>
    </w:rPr>
  </w:style>
  <w:style w:type="paragraph" w:customStyle="1" w:styleId="940895b8-ff5f-4917-b46b-929f927d7f53">
    <w:name w:val="石墨文档引用"/>
    <w:qFormat/>
    <w:pPr>
      <w:pBdr>
        <w:left w:val="single" w:sz="30" w:space="10" w:color="F0F0F0"/>
      </w:pBdr>
    </w:pPr>
    <w:rPr>
      <w:color w:val="ADADAD"/>
    </w:rPr>
  </w:style>
  <w:style w:type="paragraph" w:default="1" w:styleId="dda81501-750b-4644-b884-551280c40e87">
    <w:name w:val="Normal"/>
    <w:qFormat/>
    <w:pPr>
      <w:widowControl w:val="0"/>
      <w:jc w:val="both"/>
    </w:pPr>
  </w:style>
  <w:style w:type="character" w:default="1" w:styleId="97c511e3-9747-456c-82d5-48afe8f93380">
    <w:name w:val="Default Paragraph Font"/>
    <w:uiPriority w:val="1"/>
    <w:semiHidden/>
    <w:unhideWhenUsed/>
  </w:style>
  <w:style w:type="table" w:default="1" w:styleId="5fa34d94-548c-4d8f-8f53-bcfc79941fbf">
    <w:name w:val="Normal Table"/>
    <w:uiPriority w:val="99"/>
    <w:semiHidden/>
    <w:unhideWhenUsed/>
    <w:tblPr>
      <w:tblInd w:w="0" w:type="dxa"/>
      <w:tblCellMar>
        <w:top w:w="0" w:type="dxa"/>
        <w:left w:w="108" w:type="dxa"/>
        <w:bottom w:w="0" w:type="dxa"/>
        <w:right w:w="108" w:type="dxa"/>
      </w:tblCellMar>
    </w:tblPr>
  </w:style>
  <w:style w:type="numbering" w:default="1" w:styleId="f147cefc-31cf-4b8c-897f-731a52a1ab2d">
    <w:name w:val="No List"/>
    <w:uiPriority w:val="99"/>
    <w:semiHidden/>
    <w:unhideWhenUsed/>
  </w:style>
  <w:style w:type="paragraph" w:customStyle="1" w:styleId="53a499e2-90e5-4eb8-8029-4732d89a328c">
    <w:name w:val="石墨文档正文"/>
    <w:qFormat/>
    <w:rPr>
      <w:szCs w:val="22"/>
    </w:rPr>
  </w:style>
  <w:style w:type="paragraph" w:customStyle="1" w:styleId="173829f5-b2b7-4f2c-92db-747dd22aaae8">
    <w:name w:val="石墨文档副标题"/>
    <w:qFormat/>
    <w:rPr>
      <w:color w:val="888888"/>
      <w:sz w:val="48"/>
      <w:szCs w:val="48"/>
    </w:rPr>
  </w:style>
  <w:style w:type="paragraph" w:customStyle="1" w:styleId="f842e4ff-e96f-49d0-86c0-218c2770f5ea">
    <w:name w:val="石墨文档大标题"/>
    <w:next w:val="a3"/>
    <w:uiPriority w:val="9"/>
    <w:unhideWhenUsed/>
    <w:qFormat/>
    <w:pPr>
      <w:spacing w:before="260" w:after="260"/>
      <w:outlineLvl w:val="0"/>
    </w:pPr>
    <w:rPr>
      <w:b/>
      <w:bCs/>
      <w:sz w:val="40"/>
      <w:szCs w:val="40"/>
    </w:rPr>
  </w:style>
  <w:style w:type="paragraph" w:customStyle="1" w:styleId="f9ad9d53-dcab-4882-b2ae-5b8418eb51b4">
    <w:name w:val="石墨文档中标题"/>
    <w:next w:val="a3"/>
    <w:uiPriority w:val="9"/>
    <w:unhideWhenUsed/>
    <w:qFormat/>
    <w:pPr>
      <w:spacing w:before="260" w:after="260"/>
      <w:outlineLvl w:val="1"/>
    </w:pPr>
    <w:rPr>
      <w:b/>
      <w:bCs/>
      <w:sz w:val="36"/>
      <w:szCs w:val="36"/>
    </w:rPr>
  </w:style>
  <w:style w:type="paragraph" w:customStyle="1" w:styleId="d384f53c-66e2-450f-a983-c14ceacc8e4e">
    <w:name w:val="石墨文档小标题"/>
    <w:next w:val="a3"/>
    <w:uiPriority w:val="9"/>
    <w:unhideWhenUsed/>
    <w:qFormat/>
    <w:pPr>
      <w:spacing w:before="260" w:after="260"/>
      <w:outlineLvl w:val="2"/>
    </w:pPr>
    <w:rPr>
      <w:b/>
      <w:bCs/>
      <w:sz w:val="32"/>
      <w:szCs w:val="32"/>
    </w:rPr>
  </w:style>
  <w:style w:type="paragraph" w:customStyle="1" w:styleId="a07310ae-6db1-4578-a468-c7e8765b2a03">
    <w:name w:val="石墨文档标题"/>
    <w:next w:val="a3"/>
    <w:uiPriority w:val="9"/>
    <w:unhideWhenUsed/>
    <w:qFormat/>
    <w:pPr>
      <w:spacing w:before="260" w:after="260"/>
      <w:outlineLvl w:val="3"/>
    </w:pPr>
    <w:rPr>
      <w:b/>
      <w:bCs/>
      <w:sz w:val="56"/>
      <w:szCs w:val="56"/>
    </w:rPr>
  </w:style>
  <w:style w:type="paragraph" w:customStyle="1" w:styleId="43789564-0478-485f-bb48-24b46a2a14ec">
    <w:name w:val="石墨文档引用"/>
    <w:qFormat/>
    <w:pPr>
      <w:pBdr>
        <w:left w:val="single" w:sz="30" w:space="10" w:color="F0F0F0"/>
      </w:pBdr>
    </w:pPr>
    <w:rPr>
      <w:color w:val="ADADAD"/>
    </w:rPr>
  </w:style>
  <w:style w:type="paragraph" w:default="1" w:styleId="f5f7faec-b983-41d4-a674-090f992b797c">
    <w:name w:val="Normal"/>
    <w:qFormat/>
    <w:pPr>
      <w:widowControl w:val="0"/>
      <w:jc w:val="both"/>
    </w:pPr>
  </w:style>
  <w:style w:type="character" w:default="1" w:styleId="b75c2dab-0740-4e48-9a60-114537288ddc">
    <w:name w:val="Default Paragraph Font"/>
    <w:uiPriority w:val="1"/>
    <w:semiHidden/>
    <w:unhideWhenUsed/>
  </w:style>
  <w:style w:type="table" w:default="1" w:styleId="8c920e19-3f6f-4329-ab7f-edcec0d4df77">
    <w:name w:val="Normal Table"/>
    <w:uiPriority w:val="99"/>
    <w:semiHidden/>
    <w:unhideWhenUsed/>
    <w:tblPr>
      <w:tblInd w:w="0" w:type="dxa"/>
      <w:tblCellMar>
        <w:top w:w="0" w:type="dxa"/>
        <w:left w:w="108" w:type="dxa"/>
        <w:bottom w:w="0" w:type="dxa"/>
        <w:right w:w="108" w:type="dxa"/>
      </w:tblCellMar>
    </w:tblPr>
  </w:style>
  <w:style w:type="numbering" w:default="1" w:styleId="23da1ef3-aa97-4eb0-8d1a-49d89d8578b8">
    <w:name w:val="No List"/>
    <w:uiPriority w:val="99"/>
    <w:semiHidden/>
    <w:unhideWhenUsed/>
  </w:style>
  <w:style w:type="paragraph" w:customStyle="1" w:styleId="76107159-8f87-46a9-8769-6ddef59ef87e">
    <w:name w:val="石墨文档正文"/>
    <w:qFormat/>
    <w:rPr>
      <w:szCs w:val="22"/>
    </w:rPr>
  </w:style>
  <w:style w:type="paragraph" w:customStyle="1" w:styleId="5af73194-5458-4afc-b4d0-497507580e87">
    <w:name w:val="石墨文档副标题"/>
    <w:qFormat/>
    <w:rPr>
      <w:color w:val="888888"/>
      <w:sz w:val="48"/>
      <w:szCs w:val="48"/>
    </w:rPr>
  </w:style>
  <w:style w:type="paragraph" w:customStyle="1" w:styleId="e87e2d84-2979-4915-b8ed-0a526794953a">
    <w:name w:val="石墨文档大标题"/>
    <w:next w:val="a3"/>
    <w:uiPriority w:val="9"/>
    <w:unhideWhenUsed/>
    <w:qFormat/>
    <w:pPr>
      <w:spacing w:before="260" w:after="260"/>
      <w:outlineLvl w:val="0"/>
    </w:pPr>
    <w:rPr>
      <w:b/>
      <w:bCs/>
      <w:sz w:val="40"/>
      <w:szCs w:val="40"/>
    </w:rPr>
  </w:style>
  <w:style w:type="paragraph" w:customStyle="1" w:styleId="79c01b7e-52dc-4d14-90b6-065374bc1a89">
    <w:name w:val="石墨文档中标题"/>
    <w:next w:val="a3"/>
    <w:uiPriority w:val="9"/>
    <w:unhideWhenUsed/>
    <w:qFormat/>
    <w:pPr>
      <w:spacing w:before="260" w:after="260"/>
      <w:outlineLvl w:val="1"/>
    </w:pPr>
    <w:rPr>
      <w:b/>
      <w:bCs/>
      <w:sz w:val="36"/>
      <w:szCs w:val="36"/>
    </w:rPr>
  </w:style>
  <w:style w:type="paragraph" w:customStyle="1" w:styleId="68497a3f-90ba-42a7-9aba-73393f0dac93">
    <w:name w:val="石墨文档小标题"/>
    <w:next w:val="a3"/>
    <w:uiPriority w:val="9"/>
    <w:unhideWhenUsed/>
    <w:qFormat/>
    <w:pPr>
      <w:spacing w:before="260" w:after="260"/>
      <w:outlineLvl w:val="2"/>
    </w:pPr>
    <w:rPr>
      <w:b/>
      <w:bCs/>
      <w:sz w:val="32"/>
      <w:szCs w:val="32"/>
    </w:rPr>
  </w:style>
  <w:style w:type="paragraph" w:customStyle="1" w:styleId="177c3057-e415-4201-a0ba-efeca0fcee2e">
    <w:name w:val="石墨文档标题"/>
    <w:next w:val="a3"/>
    <w:uiPriority w:val="9"/>
    <w:unhideWhenUsed/>
    <w:qFormat/>
    <w:pPr>
      <w:spacing w:before="260" w:after="260"/>
      <w:outlineLvl w:val="3"/>
    </w:pPr>
    <w:rPr>
      <w:b/>
      <w:bCs/>
      <w:sz w:val="56"/>
      <w:szCs w:val="56"/>
    </w:rPr>
  </w:style>
  <w:style w:type="paragraph" w:customStyle="1" w:styleId="a7a50c05-3ea9-4e29-8280-475429d2e193">
    <w:name w:val="石墨文档引用"/>
    <w:qFormat/>
    <w:pPr>
      <w:pBdr>
        <w:left w:val="single" w:sz="30" w:space="10" w:color="F0F0F0"/>
      </w:pBdr>
    </w:pPr>
    <w:rPr>
      <w:color w:val="ADADAD"/>
    </w:rPr>
  </w:style>
  <w:style w:type="paragraph" w:default="1" w:styleId="5515b54a-cffe-4f53-8fe2-4532211ced07">
    <w:name w:val="Normal"/>
    <w:qFormat/>
    <w:pPr>
      <w:widowControl w:val="0"/>
      <w:jc w:val="both"/>
    </w:pPr>
  </w:style>
  <w:style w:type="character" w:default="1" w:styleId="80d53b39-ddfa-4203-bfc4-624b64cc0025">
    <w:name w:val="Default Paragraph Font"/>
    <w:uiPriority w:val="1"/>
    <w:semiHidden/>
    <w:unhideWhenUsed/>
  </w:style>
  <w:style w:type="table" w:default="1" w:styleId="17e2f3a3-1df6-4c2e-b8b6-a2d093518344">
    <w:name w:val="Normal Table"/>
    <w:uiPriority w:val="99"/>
    <w:semiHidden/>
    <w:unhideWhenUsed/>
    <w:tblPr>
      <w:tblInd w:w="0" w:type="dxa"/>
      <w:tblCellMar>
        <w:top w:w="0" w:type="dxa"/>
        <w:left w:w="108" w:type="dxa"/>
        <w:bottom w:w="0" w:type="dxa"/>
        <w:right w:w="108" w:type="dxa"/>
      </w:tblCellMar>
    </w:tblPr>
  </w:style>
  <w:style w:type="numbering" w:default="1" w:styleId="72096483-80a7-4c11-8a08-6ccfa295dd10">
    <w:name w:val="No List"/>
    <w:uiPriority w:val="99"/>
    <w:semiHidden/>
    <w:unhideWhenUsed/>
  </w:style>
  <w:style w:type="paragraph" w:customStyle="1" w:styleId="e7b62adf-6907-44dd-a110-86473b952ad5">
    <w:name w:val="石墨文档正文"/>
    <w:qFormat/>
    <w:rPr>
      <w:szCs w:val="22"/>
    </w:rPr>
  </w:style>
  <w:style w:type="paragraph" w:customStyle="1" w:styleId="fcb846e8-8678-4607-b37d-2485694d6d62">
    <w:name w:val="石墨文档副标题"/>
    <w:qFormat/>
    <w:rPr>
      <w:color w:val="888888"/>
      <w:sz w:val="48"/>
      <w:szCs w:val="48"/>
    </w:rPr>
  </w:style>
  <w:style w:type="paragraph" w:customStyle="1" w:styleId="87e614e5-67c1-4e4d-b82f-32589ec299ea">
    <w:name w:val="石墨文档大标题"/>
    <w:next w:val="a3"/>
    <w:uiPriority w:val="9"/>
    <w:unhideWhenUsed/>
    <w:qFormat/>
    <w:pPr>
      <w:spacing w:before="260" w:after="260"/>
      <w:outlineLvl w:val="0"/>
    </w:pPr>
    <w:rPr>
      <w:b/>
      <w:bCs/>
      <w:sz w:val="40"/>
      <w:szCs w:val="40"/>
    </w:rPr>
  </w:style>
  <w:style w:type="paragraph" w:customStyle="1" w:styleId="3abd2e7a-4f7c-4362-81a1-aed361877c20">
    <w:name w:val="石墨文档中标题"/>
    <w:next w:val="a3"/>
    <w:uiPriority w:val="9"/>
    <w:unhideWhenUsed/>
    <w:qFormat/>
    <w:pPr>
      <w:spacing w:before="260" w:after="260"/>
      <w:outlineLvl w:val="1"/>
    </w:pPr>
    <w:rPr>
      <w:b/>
      <w:bCs/>
      <w:sz w:val="36"/>
      <w:szCs w:val="36"/>
    </w:rPr>
  </w:style>
  <w:style w:type="paragraph" w:customStyle="1" w:styleId="cc19d74f-5400-45a3-acc4-d70d2a97eca2">
    <w:name w:val="石墨文档小标题"/>
    <w:next w:val="a3"/>
    <w:uiPriority w:val="9"/>
    <w:unhideWhenUsed/>
    <w:qFormat/>
    <w:pPr>
      <w:spacing w:before="260" w:after="260"/>
      <w:outlineLvl w:val="2"/>
    </w:pPr>
    <w:rPr>
      <w:b/>
      <w:bCs/>
      <w:sz w:val="32"/>
      <w:szCs w:val="32"/>
    </w:rPr>
  </w:style>
  <w:style w:type="paragraph" w:customStyle="1" w:styleId="833c70ae-38b6-496d-be74-4d7f35c88022">
    <w:name w:val="石墨文档标题"/>
    <w:next w:val="a3"/>
    <w:uiPriority w:val="9"/>
    <w:unhideWhenUsed/>
    <w:qFormat/>
    <w:pPr>
      <w:spacing w:before="260" w:after="260"/>
      <w:outlineLvl w:val="3"/>
    </w:pPr>
    <w:rPr>
      <w:b/>
      <w:bCs/>
      <w:sz w:val="56"/>
      <w:szCs w:val="56"/>
    </w:rPr>
  </w:style>
  <w:style w:type="paragraph" w:customStyle="1" w:styleId="cf3f3698-54ee-458a-8f22-2927a3de024f">
    <w:name w:val="石墨文档引用"/>
    <w:qFormat/>
    <w:pPr>
      <w:pBdr>
        <w:left w:val="single" w:sz="30" w:space="10" w:color="F0F0F0"/>
      </w:pBdr>
    </w:pPr>
    <w:rPr>
      <w:color w:val="ADADAD"/>
    </w:rPr>
  </w:style>
  <w:style w:type="paragraph" w:default="1" w:styleId="b44cdae1-3300-49fb-a89b-b2a23b76fb52">
    <w:name w:val="Normal"/>
    <w:qFormat/>
    <w:pPr>
      <w:widowControl w:val="0"/>
      <w:jc w:val="both"/>
    </w:pPr>
  </w:style>
  <w:style w:type="character" w:default="1" w:styleId="7d9bcf0d-517a-4cee-9c7d-d38d8ccd72ee">
    <w:name w:val="Default Paragraph Font"/>
    <w:uiPriority w:val="1"/>
    <w:semiHidden/>
    <w:unhideWhenUsed/>
  </w:style>
  <w:style w:type="table" w:default="1" w:styleId="804293d8-1493-4333-b5b6-b72ba2f0bebb">
    <w:name w:val="Normal Table"/>
    <w:uiPriority w:val="99"/>
    <w:semiHidden/>
    <w:unhideWhenUsed/>
    <w:tblPr>
      <w:tblInd w:w="0" w:type="dxa"/>
      <w:tblCellMar>
        <w:top w:w="0" w:type="dxa"/>
        <w:left w:w="108" w:type="dxa"/>
        <w:bottom w:w="0" w:type="dxa"/>
        <w:right w:w="108" w:type="dxa"/>
      </w:tblCellMar>
    </w:tblPr>
  </w:style>
  <w:style w:type="numbering" w:default="1" w:styleId="26d05ff7-b95f-41ce-ad13-6927fe56747e">
    <w:name w:val="No List"/>
    <w:uiPriority w:val="99"/>
    <w:semiHidden/>
    <w:unhideWhenUsed/>
  </w:style>
  <w:style w:type="paragraph" w:customStyle="1" w:styleId="53aa6494-2da0-4dd1-a15c-221c04537f58">
    <w:name w:val="石墨文档正文"/>
    <w:qFormat/>
    <w:rPr>
      <w:szCs w:val="22"/>
    </w:rPr>
  </w:style>
  <w:style w:type="paragraph" w:customStyle="1" w:styleId="22da14c5-4f83-4351-a5ad-dab933436a91">
    <w:name w:val="石墨文档副标题"/>
    <w:qFormat/>
    <w:rPr>
      <w:color w:val="888888"/>
      <w:sz w:val="48"/>
      <w:szCs w:val="48"/>
    </w:rPr>
  </w:style>
  <w:style w:type="paragraph" w:customStyle="1" w:styleId="a55e2772-f841-460f-a7ad-405d80151dbe">
    <w:name w:val="石墨文档大标题"/>
    <w:next w:val="a3"/>
    <w:uiPriority w:val="9"/>
    <w:unhideWhenUsed/>
    <w:qFormat/>
    <w:pPr>
      <w:spacing w:before="260" w:after="260"/>
      <w:outlineLvl w:val="0"/>
    </w:pPr>
    <w:rPr>
      <w:b/>
      <w:bCs/>
      <w:sz w:val="40"/>
      <w:szCs w:val="40"/>
    </w:rPr>
  </w:style>
  <w:style w:type="paragraph" w:customStyle="1" w:styleId="9349e8f4-26eb-42ac-8025-a74c2c3de90e">
    <w:name w:val="石墨文档中标题"/>
    <w:next w:val="a3"/>
    <w:uiPriority w:val="9"/>
    <w:unhideWhenUsed/>
    <w:qFormat/>
    <w:pPr>
      <w:spacing w:before="260" w:after="260"/>
      <w:outlineLvl w:val="1"/>
    </w:pPr>
    <w:rPr>
      <w:b/>
      <w:bCs/>
      <w:sz w:val="36"/>
      <w:szCs w:val="36"/>
    </w:rPr>
  </w:style>
  <w:style w:type="paragraph" w:customStyle="1" w:styleId="c815b1c0-7593-4288-995f-79aea46bb042">
    <w:name w:val="石墨文档小标题"/>
    <w:next w:val="a3"/>
    <w:uiPriority w:val="9"/>
    <w:unhideWhenUsed/>
    <w:qFormat/>
    <w:pPr>
      <w:spacing w:before="260" w:after="260"/>
      <w:outlineLvl w:val="2"/>
    </w:pPr>
    <w:rPr>
      <w:b/>
      <w:bCs/>
      <w:sz w:val="32"/>
      <w:szCs w:val="32"/>
    </w:rPr>
  </w:style>
  <w:style w:type="paragraph" w:customStyle="1" w:styleId="40120101-d939-47fa-b292-bdd45d31fa5b">
    <w:name w:val="石墨文档标题"/>
    <w:next w:val="a3"/>
    <w:uiPriority w:val="9"/>
    <w:unhideWhenUsed/>
    <w:qFormat/>
    <w:pPr>
      <w:spacing w:before="260" w:after="260"/>
      <w:outlineLvl w:val="3"/>
    </w:pPr>
    <w:rPr>
      <w:b/>
      <w:bCs/>
      <w:sz w:val="56"/>
      <w:szCs w:val="56"/>
    </w:rPr>
  </w:style>
  <w:style w:type="paragraph" w:customStyle="1" w:styleId="84cc968d-ceb7-425b-87c3-7ed2839ceb3e">
    <w:name w:val="石墨文档引用"/>
    <w:qFormat/>
    <w:pPr>
      <w:pBdr>
        <w:left w:val="single" w:sz="30" w:space="10" w:color="F0F0F0"/>
      </w:pBdr>
    </w:pPr>
    <w:rPr>
      <w:color w:val="ADADAD"/>
    </w:rPr>
  </w:style>
  <w:style w:type="paragraph" w:default="1" w:styleId="be2c3735-e6e4-437a-82c4-4c47ad6b460f">
    <w:name w:val="Normal"/>
    <w:qFormat/>
    <w:pPr>
      <w:widowControl w:val="0"/>
      <w:jc w:val="both"/>
    </w:pPr>
  </w:style>
  <w:style w:type="character" w:default="1" w:styleId="ada18042-e56c-49e5-9048-25ca7150280c">
    <w:name w:val="Default Paragraph Font"/>
    <w:uiPriority w:val="1"/>
    <w:semiHidden/>
    <w:unhideWhenUsed/>
  </w:style>
  <w:style w:type="table" w:default="1" w:styleId="78830222-47c7-4547-a235-561904dd2a74">
    <w:name w:val="Normal Table"/>
    <w:uiPriority w:val="99"/>
    <w:semiHidden/>
    <w:unhideWhenUsed/>
    <w:tblPr>
      <w:tblInd w:w="0" w:type="dxa"/>
      <w:tblCellMar>
        <w:top w:w="0" w:type="dxa"/>
        <w:left w:w="108" w:type="dxa"/>
        <w:bottom w:w="0" w:type="dxa"/>
        <w:right w:w="108" w:type="dxa"/>
      </w:tblCellMar>
    </w:tblPr>
  </w:style>
  <w:style w:type="numbering" w:default="1" w:styleId="e110e7b4-d2e3-40c6-ada4-0c16bcf42a8f">
    <w:name w:val="No List"/>
    <w:uiPriority w:val="99"/>
    <w:semiHidden/>
    <w:unhideWhenUsed/>
  </w:style>
  <w:style w:type="paragraph" w:customStyle="1" w:styleId="7b8260c1-0191-40d2-bb8f-0f94585db2e6">
    <w:name w:val="石墨文档正文"/>
    <w:qFormat/>
    <w:rPr>
      <w:szCs w:val="22"/>
    </w:rPr>
  </w:style>
  <w:style w:type="paragraph" w:customStyle="1" w:styleId="875c2233-e0d7-49f3-9a27-056bc83cd428">
    <w:name w:val="石墨文档副标题"/>
    <w:qFormat/>
    <w:rPr>
      <w:color w:val="888888"/>
      <w:sz w:val="48"/>
      <w:szCs w:val="48"/>
    </w:rPr>
  </w:style>
  <w:style w:type="paragraph" w:customStyle="1" w:styleId="bc0f6fff-4890-431a-8f15-ade12f8dd035">
    <w:name w:val="石墨文档大标题"/>
    <w:next w:val="a3"/>
    <w:uiPriority w:val="9"/>
    <w:unhideWhenUsed/>
    <w:qFormat/>
    <w:pPr>
      <w:spacing w:before="260" w:after="260"/>
      <w:outlineLvl w:val="0"/>
    </w:pPr>
    <w:rPr>
      <w:b/>
      <w:bCs/>
      <w:sz w:val="40"/>
      <w:szCs w:val="40"/>
    </w:rPr>
  </w:style>
  <w:style w:type="paragraph" w:customStyle="1" w:styleId="b6b92957-9b96-40ec-996e-9abb05f72877">
    <w:name w:val="石墨文档中标题"/>
    <w:next w:val="a3"/>
    <w:uiPriority w:val="9"/>
    <w:unhideWhenUsed/>
    <w:qFormat/>
    <w:pPr>
      <w:spacing w:before="260" w:after="260"/>
      <w:outlineLvl w:val="1"/>
    </w:pPr>
    <w:rPr>
      <w:b/>
      <w:bCs/>
      <w:sz w:val="36"/>
      <w:szCs w:val="36"/>
    </w:rPr>
  </w:style>
  <w:style w:type="paragraph" w:customStyle="1" w:styleId="91755475-fe2d-43c6-97c5-baa0ab0f1de2">
    <w:name w:val="石墨文档小标题"/>
    <w:next w:val="a3"/>
    <w:uiPriority w:val="9"/>
    <w:unhideWhenUsed/>
    <w:qFormat/>
    <w:pPr>
      <w:spacing w:before="260" w:after="260"/>
      <w:outlineLvl w:val="2"/>
    </w:pPr>
    <w:rPr>
      <w:b/>
      <w:bCs/>
      <w:sz w:val="32"/>
      <w:szCs w:val="32"/>
    </w:rPr>
  </w:style>
  <w:style w:type="paragraph" w:customStyle="1" w:styleId="0be3baaf-6bd6-4166-9a14-bd0c6b5c42b8">
    <w:name w:val="石墨文档标题"/>
    <w:next w:val="a3"/>
    <w:uiPriority w:val="9"/>
    <w:unhideWhenUsed/>
    <w:qFormat/>
    <w:pPr>
      <w:spacing w:before="260" w:after="260"/>
      <w:outlineLvl w:val="3"/>
    </w:pPr>
    <w:rPr>
      <w:b/>
      <w:bCs/>
      <w:sz w:val="56"/>
      <w:szCs w:val="56"/>
    </w:rPr>
  </w:style>
  <w:style w:type="paragraph" w:customStyle="1" w:styleId="b5941c26-81f7-43c8-b8ac-0c07c94bdc9d">
    <w:name w:val="石墨文档引用"/>
    <w:qFormat/>
    <w:pPr>
      <w:pBdr>
        <w:left w:val="single" w:sz="30" w:space="10" w:color="F0F0F0"/>
      </w:pBdr>
    </w:pPr>
    <w:rPr>
      <w:color w:val="ADADAD"/>
    </w:rPr>
  </w:style>
  <w:style w:type="paragraph" w:default="1" w:styleId="ccef82cb-f78f-4afa-a8de-cd39cc6beaae">
    <w:name w:val="Normal"/>
    <w:qFormat/>
    <w:pPr>
      <w:widowControl w:val="0"/>
      <w:jc w:val="both"/>
    </w:pPr>
  </w:style>
  <w:style w:type="character" w:default="1" w:styleId="e86d3ba8-5240-4456-83ec-7693f7471f0a">
    <w:name w:val="Default Paragraph Font"/>
    <w:uiPriority w:val="1"/>
    <w:semiHidden/>
    <w:unhideWhenUsed/>
  </w:style>
  <w:style w:type="table" w:default="1" w:styleId="3b7d3a9a-896c-4af1-b6fa-afbe19987e62">
    <w:name w:val="Normal Table"/>
    <w:uiPriority w:val="99"/>
    <w:semiHidden/>
    <w:unhideWhenUsed/>
    <w:tblPr>
      <w:tblInd w:w="0" w:type="dxa"/>
      <w:tblCellMar>
        <w:top w:w="0" w:type="dxa"/>
        <w:left w:w="108" w:type="dxa"/>
        <w:bottom w:w="0" w:type="dxa"/>
        <w:right w:w="108" w:type="dxa"/>
      </w:tblCellMar>
    </w:tblPr>
  </w:style>
  <w:style w:type="numbering" w:default="1" w:styleId="314d1010-10ac-48f9-8ac6-ea311e7a5fab">
    <w:name w:val="No List"/>
    <w:uiPriority w:val="99"/>
    <w:semiHidden/>
    <w:unhideWhenUsed/>
  </w:style>
  <w:style w:type="paragraph" w:customStyle="1" w:styleId="1ff2e005-cf56-4060-bdf0-2cb04ff21721">
    <w:name w:val="石墨文档正文"/>
    <w:qFormat/>
    <w:rPr>
      <w:szCs w:val="22"/>
    </w:rPr>
  </w:style>
  <w:style w:type="paragraph" w:customStyle="1" w:styleId="0314517e-ca4b-40b1-bd66-98910d62cf75">
    <w:name w:val="石墨文档副标题"/>
    <w:qFormat/>
    <w:rPr>
      <w:color w:val="888888"/>
      <w:sz w:val="48"/>
      <w:szCs w:val="48"/>
    </w:rPr>
  </w:style>
  <w:style w:type="paragraph" w:customStyle="1" w:styleId="a7901090-084d-4bbd-b8ba-130e0405ef24">
    <w:name w:val="石墨文档大标题"/>
    <w:next w:val="a3"/>
    <w:uiPriority w:val="9"/>
    <w:unhideWhenUsed/>
    <w:qFormat/>
    <w:pPr>
      <w:spacing w:before="260" w:after="260"/>
      <w:outlineLvl w:val="0"/>
    </w:pPr>
    <w:rPr>
      <w:b/>
      <w:bCs/>
      <w:sz w:val="40"/>
      <w:szCs w:val="40"/>
    </w:rPr>
  </w:style>
  <w:style w:type="paragraph" w:customStyle="1" w:styleId="f19bfeeb-8d77-4af3-a29d-77319b1924d0">
    <w:name w:val="石墨文档中标题"/>
    <w:next w:val="a3"/>
    <w:uiPriority w:val="9"/>
    <w:unhideWhenUsed/>
    <w:qFormat/>
    <w:pPr>
      <w:spacing w:before="260" w:after="260"/>
      <w:outlineLvl w:val="1"/>
    </w:pPr>
    <w:rPr>
      <w:b/>
      <w:bCs/>
      <w:sz w:val="36"/>
      <w:szCs w:val="36"/>
    </w:rPr>
  </w:style>
  <w:style w:type="paragraph" w:customStyle="1" w:styleId="f81a3525-e0df-4601-8082-28109d832293">
    <w:name w:val="石墨文档小标题"/>
    <w:next w:val="a3"/>
    <w:uiPriority w:val="9"/>
    <w:unhideWhenUsed/>
    <w:qFormat/>
    <w:pPr>
      <w:spacing w:before="260" w:after="260"/>
      <w:outlineLvl w:val="2"/>
    </w:pPr>
    <w:rPr>
      <w:b/>
      <w:bCs/>
      <w:sz w:val="32"/>
      <w:szCs w:val="32"/>
    </w:rPr>
  </w:style>
  <w:style w:type="paragraph" w:customStyle="1" w:styleId="ccd61731-4470-4203-92cc-d74a3bda30a5">
    <w:name w:val="石墨文档标题"/>
    <w:next w:val="a3"/>
    <w:uiPriority w:val="9"/>
    <w:unhideWhenUsed/>
    <w:qFormat/>
    <w:pPr>
      <w:spacing w:before="260" w:after="260"/>
      <w:outlineLvl w:val="3"/>
    </w:pPr>
    <w:rPr>
      <w:b/>
      <w:bCs/>
      <w:sz w:val="56"/>
      <w:szCs w:val="56"/>
    </w:rPr>
  </w:style>
  <w:style w:type="paragraph" w:customStyle="1" w:styleId="310a076b-bce4-4cc0-a3ec-e727184d8c34">
    <w:name w:val="石墨文档引用"/>
    <w:qFormat/>
    <w:pPr>
      <w:pBdr>
        <w:left w:val="single" w:sz="30" w:space="10" w:color="F0F0F0"/>
      </w:pBdr>
    </w:pPr>
    <w:rPr>
      <w:color w:val="ADADAD"/>
    </w:rPr>
  </w:style>
  <w:style w:type="paragraph" w:default="1" w:styleId="03f3ba8a-c737-4b30-9a12-992b01686408">
    <w:name w:val="Normal"/>
    <w:qFormat/>
    <w:pPr>
      <w:widowControl w:val="0"/>
      <w:jc w:val="both"/>
    </w:pPr>
  </w:style>
  <w:style w:type="character" w:default="1" w:styleId="fb9cb487-1091-46f9-ae08-d112fadb552b">
    <w:name w:val="Default Paragraph Font"/>
    <w:uiPriority w:val="1"/>
    <w:semiHidden/>
    <w:unhideWhenUsed/>
  </w:style>
  <w:style w:type="table" w:default="1" w:styleId="f9eef409-89f7-4105-9335-2b9c9176012a">
    <w:name w:val="Normal Table"/>
    <w:uiPriority w:val="99"/>
    <w:semiHidden/>
    <w:unhideWhenUsed/>
    <w:tblPr>
      <w:tblInd w:w="0" w:type="dxa"/>
      <w:tblCellMar>
        <w:top w:w="0" w:type="dxa"/>
        <w:left w:w="108" w:type="dxa"/>
        <w:bottom w:w="0" w:type="dxa"/>
        <w:right w:w="108" w:type="dxa"/>
      </w:tblCellMar>
    </w:tblPr>
  </w:style>
  <w:style w:type="numbering" w:default="1" w:styleId="c1f2c897-5510-444b-8086-4cdf079ec17f">
    <w:name w:val="No List"/>
    <w:uiPriority w:val="99"/>
    <w:semiHidden/>
    <w:unhideWhenUsed/>
  </w:style>
  <w:style w:type="paragraph" w:customStyle="1" w:styleId="2f8a9f35-22de-464c-884b-3530bd42a459">
    <w:name w:val="石墨文档正文"/>
    <w:qFormat/>
    <w:rPr>
      <w:szCs w:val="22"/>
    </w:rPr>
  </w:style>
  <w:style w:type="paragraph" w:customStyle="1" w:styleId="90dc53ad-2931-4fb4-b94e-c35478636ca3">
    <w:name w:val="石墨文档副标题"/>
    <w:qFormat/>
    <w:rPr>
      <w:color w:val="888888"/>
      <w:sz w:val="48"/>
      <w:szCs w:val="48"/>
    </w:rPr>
  </w:style>
  <w:style w:type="paragraph" w:customStyle="1" w:styleId="67d77a73-75d4-41f7-a46c-e1d3f67ee428">
    <w:name w:val="石墨文档大标题"/>
    <w:next w:val="a3"/>
    <w:uiPriority w:val="9"/>
    <w:unhideWhenUsed/>
    <w:qFormat/>
    <w:pPr>
      <w:spacing w:before="260" w:after="260"/>
      <w:outlineLvl w:val="0"/>
    </w:pPr>
    <w:rPr>
      <w:b/>
      <w:bCs/>
      <w:sz w:val="40"/>
      <w:szCs w:val="40"/>
    </w:rPr>
  </w:style>
  <w:style w:type="paragraph" w:customStyle="1" w:styleId="77effbc6-7e03-4a37-afe1-7cbbd907582a">
    <w:name w:val="石墨文档中标题"/>
    <w:next w:val="a3"/>
    <w:uiPriority w:val="9"/>
    <w:unhideWhenUsed/>
    <w:qFormat/>
    <w:pPr>
      <w:spacing w:before="260" w:after="260"/>
      <w:outlineLvl w:val="1"/>
    </w:pPr>
    <w:rPr>
      <w:b/>
      <w:bCs/>
      <w:sz w:val="36"/>
      <w:szCs w:val="36"/>
    </w:rPr>
  </w:style>
  <w:style w:type="paragraph" w:customStyle="1" w:styleId="b5158795-8f48-4b4c-9e7e-082a2f52c091">
    <w:name w:val="石墨文档小标题"/>
    <w:next w:val="a3"/>
    <w:uiPriority w:val="9"/>
    <w:unhideWhenUsed/>
    <w:qFormat/>
    <w:pPr>
      <w:spacing w:before="260" w:after="260"/>
      <w:outlineLvl w:val="2"/>
    </w:pPr>
    <w:rPr>
      <w:b/>
      <w:bCs/>
      <w:sz w:val="32"/>
      <w:szCs w:val="32"/>
    </w:rPr>
  </w:style>
  <w:style w:type="paragraph" w:customStyle="1" w:styleId="4f246d31-a615-4db9-977b-30b8d6b82af9">
    <w:name w:val="石墨文档标题"/>
    <w:next w:val="a3"/>
    <w:uiPriority w:val="9"/>
    <w:unhideWhenUsed/>
    <w:qFormat/>
    <w:pPr>
      <w:spacing w:before="260" w:after="260"/>
      <w:outlineLvl w:val="3"/>
    </w:pPr>
    <w:rPr>
      <w:b/>
      <w:bCs/>
      <w:sz w:val="56"/>
      <w:szCs w:val="56"/>
    </w:rPr>
  </w:style>
  <w:style w:type="paragraph" w:customStyle="1" w:styleId="edb8399a-8ecc-4942-b545-7a331ade8c1b">
    <w:name w:val="石墨文档引用"/>
    <w:qFormat/>
    <w:pPr>
      <w:pBdr>
        <w:left w:val="single" w:sz="30" w:space="10" w:color="F0F0F0"/>
      </w:pBdr>
    </w:pPr>
    <w:rPr>
      <w:color w:val="ADADAD"/>
    </w:rPr>
  </w:style>
  <w:style w:type="paragraph" w:default="1" w:styleId="cf21798a-d43c-46b2-8d4f-4586eddd1e92">
    <w:name w:val="Normal"/>
    <w:qFormat/>
    <w:pPr>
      <w:widowControl w:val="0"/>
      <w:jc w:val="both"/>
    </w:pPr>
  </w:style>
  <w:style w:type="character" w:default="1" w:styleId="ff05aa79-6dc7-4c42-9eda-346e26193e8a">
    <w:name w:val="Default Paragraph Font"/>
    <w:uiPriority w:val="1"/>
    <w:semiHidden/>
    <w:unhideWhenUsed/>
  </w:style>
  <w:style w:type="table" w:default="1" w:styleId="82f3621c-9264-45bb-8115-4f4e27103229">
    <w:name w:val="Normal Table"/>
    <w:uiPriority w:val="99"/>
    <w:semiHidden/>
    <w:unhideWhenUsed/>
    <w:tblPr>
      <w:tblInd w:w="0" w:type="dxa"/>
      <w:tblCellMar>
        <w:top w:w="0" w:type="dxa"/>
        <w:left w:w="108" w:type="dxa"/>
        <w:bottom w:w="0" w:type="dxa"/>
        <w:right w:w="108" w:type="dxa"/>
      </w:tblCellMar>
    </w:tblPr>
  </w:style>
  <w:style w:type="numbering" w:default="1" w:styleId="07a05bf4-6a58-47c0-9ae3-038e4518c806">
    <w:name w:val="No List"/>
    <w:uiPriority w:val="99"/>
    <w:semiHidden/>
    <w:unhideWhenUsed/>
  </w:style>
  <w:style w:type="paragraph" w:customStyle="1" w:styleId="2de2b17d-9da2-4640-b1f9-ae8b79bd2008">
    <w:name w:val="石墨文档正文"/>
    <w:qFormat/>
    <w:rPr>
      <w:szCs w:val="22"/>
    </w:rPr>
  </w:style>
  <w:style w:type="paragraph" w:customStyle="1" w:styleId="6d215e1a-ad82-4c7a-9502-4536f643030a">
    <w:name w:val="石墨文档副标题"/>
    <w:qFormat/>
    <w:rPr>
      <w:color w:val="888888"/>
      <w:sz w:val="48"/>
      <w:szCs w:val="48"/>
    </w:rPr>
  </w:style>
  <w:style w:type="paragraph" w:customStyle="1" w:styleId="e3b794d3-2f5d-4bc0-bb5d-a99fa7716459">
    <w:name w:val="石墨文档大标题"/>
    <w:next w:val="a3"/>
    <w:uiPriority w:val="9"/>
    <w:unhideWhenUsed/>
    <w:qFormat/>
    <w:pPr>
      <w:spacing w:before="260" w:after="260"/>
      <w:outlineLvl w:val="0"/>
    </w:pPr>
    <w:rPr>
      <w:b/>
      <w:bCs/>
      <w:sz w:val="40"/>
      <w:szCs w:val="40"/>
    </w:rPr>
  </w:style>
  <w:style w:type="paragraph" w:customStyle="1" w:styleId="d25ca716-1470-418f-8688-84e2240693cb">
    <w:name w:val="石墨文档中标题"/>
    <w:next w:val="a3"/>
    <w:uiPriority w:val="9"/>
    <w:unhideWhenUsed/>
    <w:qFormat/>
    <w:pPr>
      <w:spacing w:before="260" w:after="260"/>
      <w:outlineLvl w:val="1"/>
    </w:pPr>
    <w:rPr>
      <w:b/>
      <w:bCs/>
      <w:sz w:val="36"/>
      <w:szCs w:val="36"/>
    </w:rPr>
  </w:style>
  <w:style w:type="paragraph" w:customStyle="1" w:styleId="4a4f240f-6c46-4429-8047-6a1274d6e0c1">
    <w:name w:val="石墨文档小标题"/>
    <w:next w:val="a3"/>
    <w:uiPriority w:val="9"/>
    <w:unhideWhenUsed/>
    <w:qFormat/>
    <w:pPr>
      <w:spacing w:before="260" w:after="260"/>
      <w:outlineLvl w:val="2"/>
    </w:pPr>
    <w:rPr>
      <w:b/>
      <w:bCs/>
      <w:sz w:val="32"/>
      <w:szCs w:val="32"/>
    </w:rPr>
  </w:style>
  <w:style w:type="paragraph" w:customStyle="1" w:styleId="c8181c90-eede-436b-8aea-5c84e274662d">
    <w:name w:val="石墨文档标题"/>
    <w:next w:val="a3"/>
    <w:uiPriority w:val="9"/>
    <w:unhideWhenUsed/>
    <w:qFormat/>
    <w:pPr>
      <w:spacing w:before="260" w:after="260"/>
      <w:outlineLvl w:val="3"/>
    </w:pPr>
    <w:rPr>
      <w:b/>
      <w:bCs/>
      <w:sz w:val="56"/>
      <w:szCs w:val="56"/>
    </w:rPr>
  </w:style>
  <w:style w:type="paragraph" w:customStyle="1" w:styleId="576cde45-4ccc-4bf1-a6f1-8328155b10eb">
    <w:name w:val="石墨文档引用"/>
    <w:qFormat/>
    <w:pPr>
      <w:pBdr>
        <w:left w:val="single" w:sz="30" w:space="10" w:color="F0F0F0"/>
      </w:pBdr>
    </w:pPr>
    <w:rPr>
      <w:color w:val="ADADAD"/>
    </w:rPr>
  </w:style>
  <w:style w:type="paragraph" w:default="1" w:styleId="565d2033-3e73-4226-9754-bddde482a4d9">
    <w:name w:val="Normal"/>
    <w:qFormat/>
    <w:pPr>
      <w:widowControl w:val="0"/>
      <w:jc w:val="both"/>
    </w:pPr>
  </w:style>
  <w:style w:type="character" w:default="1" w:styleId="7612925d-bc3e-4a25-9494-8e65418b57c4">
    <w:name w:val="Default Paragraph Font"/>
    <w:uiPriority w:val="1"/>
    <w:semiHidden/>
    <w:unhideWhenUsed/>
  </w:style>
  <w:style w:type="table" w:default="1" w:styleId="0a3ed6ab-5817-4f61-a331-ac63f7b32d1b">
    <w:name w:val="Normal Table"/>
    <w:uiPriority w:val="99"/>
    <w:semiHidden/>
    <w:unhideWhenUsed/>
    <w:tblPr>
      <w:tblInd w:w="0" w:type="dxa"/>
      <w:tblCellMar>
        <w:top w:w="0" w:type="dxa"/>
        <w:left w:w="108" w:type="dxa"/>
        <w:bottom w:w="0" w:type="dxa"/>
        <w:right w:w="108" w:type="dxa"/>
      </w:tblCellMar>
    </w:tblPr>
  </w:style>
  <w:style w:type="numbering" w:default="1" w:styleId="0cf05f01-b073-4cf1-8169-73ccd9929b69">
    <w:name w:val="No List"/>
    <w:uiPriority w:val="99"/>
    <w:semiHidden/>
    <w:unhideWhenUsed/>
  </w:style>
  <w:style w:type="paragraph" w:customStyle="1" w:styleId="f8aff770-23e7-41ea-bb5f-3b954c9ddf1e">
    <w:name w:val="石墨文档正文"/>
    <w:qFormat/>
    <w:rPr>
      <w:szCs w:val="22"/>
    </w:rPr>
  </w:style>
  <w:style w:type="paragraph" w:customStyle="1" w:styleId="cfb0b0a4-488e-4fa0-bfe3-c3995c2a37aa">
    <w:name w:val="石墨文档副标题"/>
    <w:qFormat/>
    <w:rPr>
      <w:color w:val="888888"/>
      <w:sz w:val="48"/>
      <w:szCs w:val="48"/>
    </w:rPr>
  </w:style>
  <w:style w:type="paragraph" w:customStyle="1" w:styleId="1ad609a0-3333-4f28-a3bc-56de96aab0ed">
    <w:name w:val="石墨文档大标题"/>
    <w:next w:val="a3"/>
    <w:uiPriority w:val="9"/>
    <w:unhideWhenUsed/>
    <w:qFormat/>
    <w:pPr>
      <w:spacing w:before="260" w:after="260"/>
      <w:outlineLvl w:val="0"/>
    </w:pPr>
    <w:rPr>
      <w:b/>
      <w:bCs/>
      <w:sz w:val="40"/>
      <w:szCs w:val="40"/>
    </w:rPr>
  </w:style>
  <w:style w:type="paragraph" w:customStyle="1" w:styleId="9360daee-a3d9-419c-8897-85d2b4810bd1">
    <w:name w:val="石墨文档中标题"/>
    <w:next w:val="a3"/>
    <w:uiPriority w:val="9"/>
    <w:unhideWhenUsed/>
    <w:qFormat/>
    <w:pPr>
      <w:spacing w:before="260" w:after="260"/>
      <w:outlineLvl w:val="1"/>
    </w:pPr>
    <w:rPr>
      <w:b/>
      <w:bCs/>
      <w:sz w:val="36"/>
      <w:szCs w:val="36"/>
    </w:rPr>
  </w:style>
  <w:style w:type="paragraph" w:customStyle="1" w:styleId="208ccf12-0601-44da-b44c-60afc9e7653e">
    <w:name w:val="石墨文档小标题"/>
    <w:next w:val="a3"/>
    <w:uiPriority w:val="9"/>
    <w:unhideWhenUsed/>
    <w:qFormat/>
    <w:pPr>
      <w:spacing w:before="260" w:after="260"/>
      <w:outlineLvl w:val="2"/>
    </w:pPr>
    <w:rPr>
      <w:b/>
      <w:bCs/>
      <w:sz w:val="32"/>
      <w:szCs w:val="32"/>
    </w:rPr>
  </w:style>
  <w:style w:type="paragraph" w:customStyle="1" w:styleId="1ad405b3-849b-453f-a7e2-bb4a28d8e3ac">
    <w:name w:val="石墨文档标题"/>
    <w:next w:val="a3"/>
    <w:uiPriority w:val="9"/>
    <w:unhideWhenUsed/>
    <w:qFormat/>
    <w:pPr>
      <w:spacing w:before="260" w:after="260"/>
      <w:outlineLvl w:val="3"/>
    </w:pPr>
    <w:rPr>
      <w:b/>
      <w:bCs/>
      <w:sz w:val="56"/>
      <w:szCs w:val="56"/>
    </w:rPr>
  </w:style>
  <w:style w:type="paragraph" w:customStyle="1" w:styleId="f14021ae-b504-45b2-a50b-141596cf00bc">
    <w:name w:val="石墨文档引用"/>
    <w:qFormat/>
    <w:pPr>
      <w:pBdr>
        <w:left w:val="single" w:sz="30" w:space="10" w:color="F0F0F0"/>
      </w:pBdr>
    </w:pPr>
    <w:rPr>
      <w:color w:val="ADADAD"/>
    </w:rPr>
  </w:style>
  <w:style w:type="paragraph" w:default="1" w:styleId="947e255a-cf2d-4ed9-a895-49dce75dfbb7">
    <w:name w:val="Normal"/>
    <w:qFormat/>
    <w:pPr>
      <w:widowControl w:val="0"/>
      <w:jc w:val="both"/>
    </w:pPr>
  </w:style>
  <w:style w:type="character" w:default="1" w:styleId="2d9c7235-da85-403d-9b9c-47c4baf4c293">
    <w:name w:val="Default Paragraph Font"/>
    <w:uiPriority w:val="1"/>
    <w:semiHidden/>
    <w:unhideWhenUsed/>
  </w:style>
  <w:style w:type="table" w:default="1" w:styleId="42a1afb0-0edd-401e-9ad8-3a9d9a8fe1a2">
    <w:name w:val="Normal Table"/>
    <w:uiPriority w:val="99"/>
    <w:semiHidden/>
    <w:unhideWhenUsed/>
    <w:tblPr>
      <w:tblInd w:w="0" w:type="dxa"/>
      <w:tblCellMar>
        <w:top w:w="0" w:type="dxa"/>
        <w:left w:w="108" w:type="dxa"/>
        <w:bottom w:w="0" w:type="dxa"/>
        <w:right w:w="108" w:type="dxa"/>
      </w:tblCellMar>
    </w:tblPr>
  </w:style>
  <w:style w:type="numbering" w:default="1" w:styleId="d3f0997f-ae99-4770-ad4a-d78489ad9402">
    <w:name w:val="No List"/>
    <w:uiPriority w:val="99"/>
    <w:semiHidden/>
    <w:unhideWhenUsed/>
  </w:style>
  <w:style w:type="paragraph" w:customStyle="1" w:styleId="c5b4a0c8-d3a7-4589-aaa5-a48a1abe0c3a">
    <w:name w:val="石墨文档正文"/>
    <w:qFormat/>
    <w:rPr>
      <w:szCs w:val="22"/>
    </w:rPr>
  </w:style>
  <w:style w:type="paragraph" w:customStyle="1" w:styleId="cd936b7b-e908-45ed-be6c-9a1b0afc6d63">
    <w:name w:val="石墨文档副标题"/>
    <w:qFormat/>
    <w:rPr>
      <w:color w:val="888888"/>
      <w:sz w:val="48"/>
      <w:szCs w:val="48"/>
    </w:rPr>
  </w:style>
  <w:style w:type="paragraph" w:customStyle="1" w:styleId="f251d355-ff45-4e71-9675-a4f0b8eaff7e">
    <w:name w:val="石墨文档大标题"/>
    <w:next w:val="a3"/>
    <w:uiPriority w:val="9"/>
    <w:unhideWhenUsed/>
    <w:qFormat/>
    <w:pPr>
      <w:spacing w:before="260" w:after="260"/>
      <w:outlineLvl w:val="0"/>
    </w:pPr>
    <w:rPr>
      <w:b/>
      <w:bCs/>
      <w:sz w:val="40"/>
      <w:szCs w:val="40"/>
    </w:rPr>
  </w:style>
  <w:style w:type="paragraph" w:customStyle="1" w:styleId="c1e8dcef-cc81-4b20-a48f-176923907ae5">
    <w:name w:val="石墨文档中标题"/>
    <w:next w:val="a3"/>
    <w:uiPriority w:val="9"/>
    <w:unhideWhenUsed/>
    <w:qFormat/>
    <w:pPr>
      <w:spacing w:before="260" w:after="260"/>
      <w:outlineLvl w:val="1"/>
    </w:pPr>
    <w:rPr>
      <w:b/>
      <w:bCs/>
      <w:sz w:val="36"/>
      <w:szCs w:val="36"/>
    </w:rPr>
  </w:style>
  <w:style w:type="paragraph" w:customStyle="1" w:styleId="083ccc79-bacd-4e1e-a318-66cc1b4ec419">
    <w:name w:val="石墨文档小标题"/>
    <w:next w:val="a3"/>
    <w:uiPriority w:val="9"/>
    <w:unhideWhenUsed/>
    <w:qFormat/>
    <w:pPr>
      <w:spacing w:before="260" w:after="260"/>
      <w:outlineLvl w:val="2"/>
    </w:pPr>
    <w:rPr>
      <w:b/>
      <w:bCs/>
      <w:sz w:val="32"/>
      <w:szCs w:val="32"/>
    </w:rPr>
  </w:style>
  <w:style w:type="paragraph" w:customStyle="1" w:styleId="e33c184f-059c-4073-8edd-213aef9b7b17">
    <w:name w:val="石墨文档标题"/>
    <w:next w:val="a3"/>
    <w:uiPriority w:val="9"/>
    <w:unhideWhenUsed/>
    <w:qFormat/>
    <w:pPr>
      <w:spacing w:before="260" w:after="260"/>
      <w:outlineLvl w:val="3"/>
    </w:pPr>
    <w:rPr>
      <w:b/>
      <w:bCs/>
      <w:sz w:val="56"/>
      <w:szCs w:val="56"/>
    </w:rPr>
  </w:style>
  <w:style w:type="paragraph" w:customStyle="1" w:styleId="40ebbd1d-5e82-4d7a-a68a-77f27f52717f">
    <w:name w:val="石墨文档引用"/>
    <w:qFormat/>
    <w:pPr>
      <w:pBdr>
        <w:left w:val="single" w:sz="30" w:space="10" w:color="F0F0F0"/>
      </w:pBdr>
    </w:pPr>
    <w:rPr>
      <w:color w:val="ADADAD"/>
    </w:rPr>
  </w:style>
  <w:style w:type="paragraph" w:default="1" w:styleId="355e729c-fac4-4b8e-bdec-e3bce3ecddeb">
    <w:name w:val="Normal"/>
    <w:qFormat/>
    <w:pPr>
      <w:widowControl w:val="0"/>
      <w:jc w:val="both"/>
    </w:pPr>
  </w:style>
  <w:style w:type="character" w:default="1" w:styleId="24aa821b-7190-4538-a5ec-736ec86a26cc">
    <w:name w:val="Default Paragraph Font"/>
    <w:uiPriority w:val="1"/>
    <w:semiHidden/>
    <w:unhideWhenUsed/>
  </w:style>
  <w:style w:type="table" w:default="1" w:styleId="ee9857f6-5840-44dd-a8fc-32c9bebaee04">
    <w:name w:val="Normal Table"/>
    <w:uiPriority w:val="99"/>
    <w:semiHidden/>
    <w:unhideWhenUsed/>
    <w:tblPr>
      <w:tblInd w:w="0" w:type="dxa"/>
      <w:tblCellMar>
        <w:top w:w="0" w:type="dxa"/>
        <w:left w:w="108" w:type="dxa"/>
        <w:bottom w:w="0" w:type="dxa"/>
        <w:right w:w="108" w:type="dxa"/>
      </w:tblCellMar>
    </w:tblPr>
  </w:style>
  <w:style w:type="numbering" w:default="1" w:styleId="bbd80448-35ef-479f-9db1-c270fedae784">
    <w:name w:val="No List"/>
    <w:uiPriority w:val="99"/>
    <w:semiHidden/>
    <w:unhideWhenUsed/>
  </w:style>
  <w:style w:type="paragraph" w:customStyle="1" w:styleId="06df0415-50fd-495d-bdb1-b4eb2862e6a7">
    <w:name w:val="石墨文档正文"/>
    <w:qFormat/>
    <w:rPr>
      <w:szCs w:val="22"/>
    </w:rPr>
  </w:style>
  <w:style w:type="paragraph" w:customStyle="1" w:styleId="0fdf6a6a-e43d-4a30-baa6-763eec3ed726">
    <w:name w:val="石墨文档副标题"/>
    <w:qFormat/>
    <w:rPr>
      <w:color w:val="888888"/>
      <w:sz w:val="48"/>
      <w:szCs w:val="48"/>
    </w:rPr>
  </w:style>
  <w:style w:type="paragraph" w:customStyle="1" w:styleId="296afc6a-c32f-4b1c-a621-f503faa8a355">
    <w:name w:val="石墨文档大标题"/>
    <w:next w:val="a3"/>
    <w:uiPriority w:val="9"/>
    <w:unhideWhenUsed/>
    <w:qFormat/>
    <w:pPr>
      <w:spacing w:before="260" w:after="260"/>
      <w:outlineLvl w:val="0"/>
    </w:pPr>
    <w:rPr>
      <w:b/>
      <w:bCs/>
      <w:sz w:val="40"/>
      <w:szCs w:val="40"/>
    </w:rPr>
  </w:style>
  <w:style w:type="paragraph" w:customStyle="1" w:styleId="feca4f32-778a-4485-befc-8d8f9ba62743">
    <w:name w:val="石墨文档中标题"/>
    <w:next w:val="a3"/>
    <w:uiPriority w:val="9"/>
    <w:unhideWhenUsed/>
    <w:qFormat/>
    <w:pPr>
      <w:spacing w:before="260" w:after="260"/>
      <w:outlineLvl w:val="1"/>
    </w:pPr>
    <w:rPr>
      <w:b/>
      <w:bCs/>
      <w:sz w:val="36"/>
      <w:szCs w:val="36"/>
    </w:rPr>
  </w:style>
  <w:style w:type="paragraph" w:customStyle="1" w:styleId="8794c326-977d-40d4-931c-a79b16cae5ea">
    <w:name w:val="石墨文档小标题"/>
    <w:next w:val="a3"/>
    <w:uiPriority w:val="9"/>
    <w:unhideWhenUsed/>
    <w:qFormat/>
    <w:pPr>
      <w:spacing w:before="260" w:after="260"/>
      <w:outlineLvl w:val="2"/>
    </w:pPr>
    <w:rPr>
      <w:b/>
      <w:bCs/>
      <w:sz w:val="32"/>
      <w:szCs w:val="32"/>
    </w:rPr>
  </w:style>
  <w:style w:type="paragraph" w:customStyle="1" w:styleId="35b855d1-f559-424a-ab9d-3a95cda2d731">
    <w:name w:val="石墨文档标题"/>
    <w:next w:val="a3"/>
    <w:uiPriority w:val="9"/>
    <w:unhideWhenUsed/>
    <w:qFormat/>
    <w:pPr>
      <w:spacing w:before="260" w:after="260"/>
      <w:outlineLvl w:val="3"/>
    </w:pPr>
    <w:rPr>
      <w:b/>
      <w:bCs/>
      <w:sz w:val="56"/>
      <w:szCs w:val="56"/>
    </w:rPr>
  </w:style>
  <w:style w:type="paragraph" w:customStyle="1" w:styleId="026cbed2-7cf2-478c-8961-034aa2dad5f6">
    <w:name w:val="石墨文档引用"/>
    <w:qFormat/>
    <w:pPr>
      <w:pBdr>
        <w:left w:val="single" w:sz="30" w:space="10" w:color="F0F0F0"/>
      </w:pBdr>
    </w:pPr>
    <w:rPr>
      <w:color w:val="ADADAD"/>
    </w:rPr>
  </w:style>
  <w:style w:type="paragraph" w:default="1" w:styleId="b69eaf5a-7737-49e6-89d8-9f920ce782ba">
    <w:name w:val="Normal"/>
    <w:qFormat/>
    <w:pPr>
      <w:widowControl w:val="0"/>
      <w:jc w:val="both"/>
    </w:pPr>
  </w:style>
  <w:style w:type="character" w:default="1" w:styleId="2f32c0a0-9459-4d5b-ad31-e65d1cef98d2">
    <w:name w:val="Default Paragraph Font"/>
    <w:uiPriority w:val="1"/>
    <w:semiHidden/>
    <w:unhideWhenUsed/>
  </w:style>
  <w:style w:type="table" w:default="1" w:styleId="fe1b8e4d-b848-4cde-bc8e-a4879fe341a0">
    <w:name w:val="Normal Table"/>
    <w:uiPriority w:val="99"/>
    <w:semiHidden/>
    <w:unhideWhenUsed/>
    <w:tblPr>
      <w:tblInd w:w="0" w:type="dxa"/>
      <w:tblCellMar>
        <w:top w:w="0" w:type="dxa"/>
        <w:left w:w="108" w:type="dxa"/>
        <w:bottom w:w="0" w:type="dxa"/>
        <w:right w:w="108" w:type="dxa"/>
      </w:tblCellMar>
    </w:tblPr>
  </w:style>
  <w:style w:type="numbering" w:default="1" w:styleId="aea94a09-7c7b-499e-8d2a-b714e64c67e2">
    <w:name w:val="No List"/>
    <w:uiPriority w:val="99"/>
    <w:semiHidden/>
    <w:unhideWhenUsed/>
  </w:style>
  <w:style w:type="paragraph" w:customStyle="1" w:styleId="051747f8-fdda-4156-9fa6-8febb70f03d7">
    <w:name w:val="石墨文档正文"/>
    <w:qFormat/>
    <w:rPr>
      <w:szCs w:val="22"/>
    </w:rPr>
  </w:style>
  <w:style w:type="paragraph" w:customStyle="1" w:styleId="265ff4d8-6fe3-466c-9f36-d1a68bfbe348">
    <w:name w:val="石墨文档副标题"/>
    <w:qFormat/>
    <w:rPr>
      <w:color w:val="888888"/>
      <w:sz w:val="48"/>
      <w:szCs w:val="48"/>
    </w:rPr>
  </w:style>
  <w:style w:type="paragraph" w:customStyle="1" w:styleId="f3decace-bf40-4a7e-a7f1-eba3291ddf93">
    <w:name w:val="石墨文档大标题"/>
    <w:next w:val="a3"/>
    <w:uiPriority w:val="9"/>
    <w:unhideWhenUsed/>
    <w:qFormat/>
    <w:pPr>
      <w:spacing w:before="260" w:after="260"/>
      <w:outlineLvl w:val="0"/>
    </w:pPr>
    <w:rPr>
      <w:b/>
      <w:bCs/>
      <w:sz w:val="40"/>
      <w:szCs w:val="40"/>
    </w:rPr>
  </w:style>
  <w:style w:type="paragraph" w:customStyle="1" w:styleId="93fcc61a-c4ab-4adf-90a0-f55980a35ec0">
    <w:name w:val="石墨文档中标题"/>
    <w:next w:val="a3"/>
    <w:uiPriority w:val="9"/>
    <w:unhideWhenUsed/>
    <w:qFormat/>
    <w:pPr>
      <w:spacing w:before="260" w:after="260"/>
      <w:outlineLvl w:val="1"/>
    </w:pPr>
    <w:rPr>
      <w:b/>
      <w:bCs/>
      <w:sz w:val="36"/>
      <w:szCs w:val="36"/>
    </w:rPr>
  </w:style>
  <w:style w:type="paragraph" w:customStyle="1" w:styleId="3fa8e1e3-b74c-4cf6-ab7e-e1f6c4a7875e">
    <w:name w:val="石墨文档小标题"/>
    <w:next w:val="a3"/>
    <w:uiPriority w:val="9"/>
    <w:unhideWhenUsed/>
    <w:qFormat/>
    <w:pPr>
      <w:spacing w:before="260" w:after="260"/>
      <w:outlineLvl w:val="2"/>
    </w:pPr>
    <w:rPr>
      <w:b/>
      <w:bCs/>
      <w:sz w:val="32"/>
      <w:szCs w:val="32"/>
    </w:rPr>
  </w:style>
  <w:style w:type="paragraph" w:customStyle="1" w:styleId="8ca182c2-024d-4c55-9221-302bfa026d5a">
    <w:name w:val="石墨文档标题"/>
    <w:next w:val="a3"/>
    <w:uiPriority w:val="9"/>
    <w:unhideWhenUsed/>
    <w:qFormat/>
    <w:pPr>
      <w:spacing w:before="260" w:after="260"/>
      <w:outlineLvl w:val="3"/>
    </w:pPr>
    <w:rPr>
      <w:b/>
      <w:bCs/>
      <w:sz w:val="56"/>
      <w:szCs w:val="56"/>
    </w:rPr>
  </w:style>
  <w:style w:type="paragraph" w:customStyle="1" w:styleId="7e457f1f-51c0-4fa7-8da0-ccb3482ca24d">
    <w:name w:val="石墨文档引用"/>
    <w:qFormat/>
    <w:pPr>
      <w:pBdr>
        <w:left w:val="single" w:sz="30" w:space="10" w:color="F0F0F0"/>
      </w:pBdr>
    </w:pPr>
    <w:rPr>
      <w:color w:val="ADADAD"/>
    </w:rPr>
  </w:style>
  <w:style w:type="paragraph" w:default="1" w:styleId="31014453-cd35-4efe-a0ce-c97e0e1c7956">
    <w:name w:val="Normal"/>
    <w:qFormat/>
    <w:pPr>
      <w:widowControl w:val="0"/>
      <w:jc w:val="both"/>
    </w:pPr>
  </w:style>
  <w:style w:type="character" w:default="1" w:styleId="40f189be-53b9-41c2-844b-3211743b92e9">
    <w:name w:val="Default Paragraph Font"/>
    <w:uiPriority w:val="1"/>
    <w:semiHidden/>
    <w:unhideWhenUsed/>
  </w:style>
  <w:style w:type="table" w:default="1" w:styleId="961e489f-c00d-410e-9a2d-0f1cb29301c1">
    <w:name w:val="Normal Table"/>
    <w:uiPriority w:val="99"/>
    <w:semiHidden/>
    <w:unhideWhenUsed/>
    <w:tblPr>
      <w:tblInd w:w="0" w:type="dxa"/>
      <w:tblCellMar>
        <w:top w:w="0" w:type="dxa"/>
        <w:left w:w="108" w:type="dxa"/>
        <w:bottom w:w="0" w:type="dxa"/>
        <w:right w:w="108" w:type="dxa"/>
      </w:tblCellMar>
    </w:tblPr>
  </w:style>
  <w:style w:type="numbering" w:default="1" w:styleId="7f744a7f-447f-4f84-8cbe-19cd4f1aa518">
    <w:name w:val="No List"/>
    <w:uiPriority w:val="99"/>
    <w:semiHidden/>
    <w:unhideWhenUsed/>
  </w:style>
  <w:style w:type="paragraph" w:customStyle="1" w:styleId="4bd9fef7-514a-4778-b2c8-ff1d8c00018f">
    <w:name w:val="石墨文档正文"/>
    <w:qFormat/>
    <w:rPr>
      <w:szCs w:val="22"/>
    </w:rPr>
  </w:style>
  <w:style w:type="paragraph" w:customStyle="1" w:styleId="c8857709-9e55-4830-880f-795168c44b85">
    <w:name w:val="石墨文档副标题"/>
    <w:qFormat/>
    <w:rPr>
      <w:color w:val="888888"/>
      <w:sz w:val="48"/>
      <w:szCs w:val="48"/>
    </w:rPr>
  </w:style>
  <w:style w:type="paragraph" w:customStyle="1" w:styleId="0af5fbfd-39b2-4087-98c9-5228e0b10cb2">
    <w:name w:val="石墨文档大标题"/>
    <w:next w:val="a3"/>
    <w:uiPriority w:val="9"/>
    <w:unhideWhenUsed/>
    <w:qFormat/>
    <w:pPr>
      <w:spacing w:before="260" w:after="260"/>
      <w:outlineLvl w:val="0"/>
    </w:pPr>
    <w:rPr>
      <w:b/>
      <w:bCs/>
      <w:sz w:val="40"/>
      <w:szCs w:val="40"/>
    </w:rPr>
  </w:style>
  <w:style w:type="paragraph" w:customStyle="1" w:styleId="3534a9a7-1e6f-44db-a201-78dfede143e0">
    <w:name w:val="石墨文档中标题"/>
    <w:next w:val="a3"/>
    <w:uiPriority w:val="9"/>
    <w:unhideWhenUsed/>
    <w:qFormat/>
    <w:pPr>
      <w:spacing w:before="260" w:after="260"/>
      <w:outlineLvl w:val="1"/>
    </w:pPr>
    <w:rPr>
      <w:b/>
      <w:bCs/>
      <w:sz w:val="36"/>
      <w:szCs w:val="36"/>
    </w:rPr>
  </w:style>
  <w:style w:type="paragraph" w:customStyle="1" w:styleId="b66b731a-b970-4a07-bc01-8064ba2dc477">
    <w:name w:val="石墨文档小标题"/>
    <w:next w:val="a3"/>
    <w:uiPriority w:val="9"/>
    <w:unhideWhenUsed/>
    <w:qFormat/>
    <w:pPr>
      <w:spacing w:before="260" w:after="260"/>
      <w:outlineLvl w:val="2"/>
    </w:pPr>
    <w:rPr>
      <w:b/>
      <w:bCs/>
      <w:sz w:val="32"/>
      <w:szCs w:val="32"/>
    </w:rPr>
  </w:style>
  <w:style w:type="paragraph" w:customStyle="1" w:styleId="41623fb2-8438-4f85-9a8c-c538598660ed">
    <w:name w:val="石墨文档标题"/>
    <w:next w:val="a3"/>
    <w:uiPriority w:val="9"/>
    <w:unhideWhenUsed/>
    <w:qFormat/>
    <w:pPr>
      <w:spacing w:before="260" w:after="260"/>
      <w:outlineLvl w:val="3"/>
    </w:pPr>
    <w:rPr>
      <w:b/>
      <w:bCs/>
      <w:sz w:val="56"/>
      <w:szCs w:val="56"/>
    </w:rPr>
  </w:style>
  <w:style w:type="paragraph" w:customStyle="1" w:styleId="1aa81815-55ee-4546-8610-53ae7e56e660">
    <w:name w:val="石墨文档引用"/>
    <w:qFormat/>
    <w:pPr>
      <w:pBdr>
        <w:left w:val="single" w:sz="30" w:space="10" w:color="F0F0F0"/>
      </w:pBdr>
    </w:pPr>
    <w:rPr>
      <w:color w:val="ADADAD"/>
    </w:rPr>
  </w:style>
  <w:style w:type="paragraph" w:default="1" w:styleId="9c07894b-aa58-404d-bde8-fb88c5bb30cb">
    <w:name w:val="Normal"/>
    <w:qFormat/>
    <w:pPr>
      <w:widowControl w:val="0"/>
      <w:jc w:val="both"/>
    </w:pPr>
  </w:style>
  <w:style w:type="character" w:default="1" w:styleId="ec214502-43ec-47d6-b1fb-a5e01a9ff8b4">
    <w:name w:val="Default Paragraph Font"/>
    <w:uiPriority w:val="1"/>
    <w:semiHidden/>
    <w:unhideWhenUsed/>
  </w:style>
  <w:style w:type="table" w:default="1" w:styleId="d37c15d5-7521-478a-98ff-2f772c29ab4a">
    <w:name w:val="Normal Table"/>
    <w:uiPriority w:val="99"/>
    <w:semiHidden/>
    <w:unhideWhenUsed/>
    <w:tblPr>
      <w:tblInd w:w="0" w:type="dxa"/>
      <w:tblCellMar>
        <w:top w:w="0" w:type="dxa"/>
        <w:left w:w="108" w:type="dxa"/>
        <w:bottom w:w="0" w:type="dxa"/>
        <w:right w:w="108" w:type="dxa"/>
      </w:tblCellMar>
    </w:tblPr>
  </w:style>
  <w:style w:type="numbering" w:default="1" w:styleId="66ca519d-ac9f-4bed-afa7-64bd73713a97">
    <w:name w:val="No List"/>
    <w:uiPriority w:val="99"/>
    <w:semiHidden/>
    <w:unhideWhenUsed/>
  </w:style>
  <w:style w:type="paragraph" w:customStyle="1" w:styleId="fd9e65a5-659b-4157-b5d9-9ed8129dedc1">
    <w:name w:val="石墨文档正文"/>
    <w:qFormat/>
    <w:rPr>
      <w:szCs w:val="22"/>
    </w:rPr>
  </w:style>
  <w:style w:type="paragraph" w:customStyle="1" w:styleId="a17a27a7-9771-4ccb-967b-1c999e6429b5">
    <w:name w:val="石墨文档副标题"/>
    <w:qFormat/>
    <w:rPr>
      <w:color w:val="888888"/>
      <w:sz w:val="48"/>
      <w:szCs w:val="48"/>
    </w:rPr>
  </w:style>
  <w:style w:type="paragraph" w:customStyle="1" w:styleId="886c06d1-265a-4080-b931-902f29853de6">
    <w:name w:val="石墨文档大标题"/>
    <w:next w:val="a3"/>
    <w:uiPriority w:val="9"/>
    <w:unhideWhenUsed/>
    <w:qFormat/>
    <w:pPr>
      <w:spacing w:before="260" w:after="260"/>
      <w:outlineLvl w:val="0"/>
    </w:pPr>
    <w:rPr>
      <w:b/>
      <w:bCs/>
      <w:sz w:val="40"/>
      <w:szCs w:val="40"/>
    </w:rPr>
  </w:style>
  <w:style w:type="paragraph" w:customStyle="1" w:styleId="947f80db-db80-4e6d-a73b-5d4b2f9bd807">
    <w:name w:val="石墨文档中标题"/>
    <w:next w:val="a3"/>
    <w:uiPriority w:val="9"/>
    <w:unhideWhenUsed/>
    <w:qFormat/>
    <w:pPr>
      <w:spacing w:before="260" w:after="260"/>
      <w:outlineLvl w:val="1"/>
    </w:pPr>
    <w:rPr>
      <w:b/>
      <w:bCs/>
      <w:sz w:val="36"/>
      <w:szCs w:val="36"/>
    </w:rPr>
  </w:style>
  <w:style w:type="paragraph" w:customStyle="1" w:styleId="6d75ca96-0ce2-4e07-88d7-9f9379a42181">
    <w:name w:val="石墨文档小标题"/>
    <w:next w:val="a3"/>
    <w:uiPriority w:val="9"/>
    <w:unhideWhenUsed/>
    <w:qFormat/>
    <w:pPr>
      <w:spacing w:before="260" w:after="260"/>
      <w:outlineLvl w:val="2"/>
    </w:pPr>
    <w:rPr>
      <w:b/>
      <w:bCs/>
      <w:sz w:val="32"/>
      <w:szCs w:val="32"/>
    </w:rPr>
  </w:style>
  <w:style w:type="paragraph" w:customStyle="1" w:styleId="b6156405-514d-43cc-979c-3700f564aebe">
    <w:name w:val="石墨文档标题"/>
    <w:next w:val="a3"/>
    <w:uiPriority w:val="9"/>
    <w:unhideWhenUsed/>
    <w:qFormat/>
    <w:pPr>
      <w:spacing w:before="260" w:after="260"/>
      <w:outlineLvl w:val="3"/>
    </w:pPr>
    <w:rPr>
      <w:b/>
      <w:bCs/>
      <w:sz w:val="56"/>
      <w:szCs w:val="56"/>
    </w:rPr>
  </w:style>
  <w:style w:type="paragraph" w:customStyle="1" w:styleId="8a16d249-2bf2-44a8-a03c-786ff7210c4a">
    <w:name w:val="石墨文档引用"/>
    <w:qFormat/>
    <w:pPr>
      <w:pBdr>
        <w:left w:val="single" w:sz="30" w:space="10" w:color="F0F0F0"/>
      </w:pBdr>
    </w:pPr>
    <w:rPr>
      <w:color w:val="ADADAD"/>
    </w:rPr>
  </w:style>
  <w:style w:type="paragraph" w:default="1" w:styleId="6b21e8f5-8230-4e32-8cc1-bdc59e8d615c">
    <w:name w:val="Normal"/>
    <w:qFormat/>
    <w:pPr>
      <w:widowControl w:val="0"/>
      <w:jc w:val="both"/>
    </w:pPr>
  </w:style>
  <w:style w:type="character" w:default="1" w:styleId="97e99e68-85cc-4969-b42f-94a5d6a93871">
    <w:name w:val="Default Paragraph Font"/>
    <w:uiPriority w:val="1"/>
    <w:semiHidden/>
    <w:unhideWhenUsed/>
  </w:style>
  <w:style w:type="table" w:default="1" w:styleId="0717d9fe-3f82-46b2-aa56-319aba597eaf">
    <w:name w:val="Normal Table"/>
    <w:uiPriority w:val="99"/>
    <w:semiHidden/>
    <w:unhideWhenUsed/>
    <w:tblPr>
      <w:tblInd w:w="0" w:type="dxa"/>
      <w:tblCellMar>
        <w:top w:w="0" w:type="dxa"/>
        <w:left w:w="108" w:type="dxa"/>
        <w:bottom w:w="0" w:type="dxa"/>
        <w:right w:w="108" w:type="dxa"/>
      </w:tblCellMar>
    </w:tblPr>
  </w:style>
  <w:style w:type="numbering" w:default="1" w:styleId="d141a6b1-9271-498a-a36e-eeb7c1761b23">
    <w:name w:val="No List"/>
    <w:uiPriority w:val="99"/>
    <w:semiHidden/>
    <w:unhideWhenUsed/>
  </w:style>
  <w:style w:type="paragraph" w:customStyle="1" w:styleId="09039cbf-8ac9-4d5e-8a37-7fd31bd9b587">
    <w:name w:val="石墨文档正文"/>
    <w:qFormat/>
    <w:rPr>
      <w:szCs w:val="22"/>
    </w:rPr>
  </w:style>
  <w:style w:type="paragraph" w:customStyle="1" w:styleId="c849fa09-ac1a-4ff2-b146-ddad27848bc5">
    <w:name w:val="石墨文档副标题"/>
    <w:qFormat/>
    <w:rPr>
      <w:color w:val="888888"/>
      <w:sz w:val="48"/>
      <w:szCs w:val="48"/>
    </w:rPr>
  </w:style>
  <w:style w:type="paragraph" w:customStyle="1" w:styleId="de5e133b-21ee-46a9-8e0f-9dac030a313b">
    <w:name w:val="石墨文档大标题"/>
    <w:next w:val="a3"/>
    <w:uiPriority w:val="9"/>
    <w:unhideWhenUsed/>
    <w:qFormat/>
    <w:pPr>
      <w:spacing w:before="260" w:after="260"/>
      <w:outlineLvl w:val="0"/>
    </w:pPr>
    <w:rPr>
      <w:b/>
      <w:bCs/>
      <w:sz w:val="40"/>
      <w:szCs w:val="40"/>
    </w:rPr>
  </w:style>
  <w:style w:type="paragraph" w:customStyle="1" w:styleId="5ee095de-1e5d-4023-9bdd-152bcdfce4f6">
    <w:name w:val="石墨文档中标题"/>
    <w:next w:val="a3"/>
    <w:uiPriority w:val="9"/>
    <w:unhideWhenUsed/>
    <w:qFormat/>
    <w:pPr>
      <w:spacing w:before="260" w:after="260"/>
      <w:outlineLvl w:val="1"/>
    </w:pPr>
    <w:rPr>
      <w:b/>
      <w:bCs/>
      <w:sz w:val="36"/>
      <w:szCs w:val="36"/>
    </w:rPr>
  </w:style>
  <w:style w:type="paragraph" w:customStyle="1" w:styleId="42e51206-5344-4b11-bf3d-59f15267184d">
    <w:name w:val="石墨文档小标题"/>
    <w:next w:val="a3"/>
    <w:uiPriority w:val="9"/>
    <w:unhideWhenUsed/>
    <w:qFormat/>
    <w:pPr>
      <w:spacing w:before="260" w:after="260"/>
      <w:outlineLvl w:val="2"/>
    </w:pPr>
    <w:rPr>
      <w:b/>
      <w:bCs/>
      <w:sz w:val="32"/>
      <w:szCs w:val="32"/>
    </w:rPr>
  </w:style>
  <w:style w:type="paragraph" w:customStyle="1" w:styleId="acb5a474-0364-45d5-a51e-0eed6d8cfbf9">
    <w:name w:val="石墨文档标题"/>
    <w:next w:val="a3"/>
    <w:uiPriority w:val="9"/>
    <w:unhideWhenUsed/>
    <w:qFormat/>
    <w:pPr>
      <w:spacing w:before="260" w:after="260"/>
      <w:outlineLvl w:val="3"/>
    </w:pPr>
    <w:rPr>
      <w:b/>
      <w:bCs/>
      <w:sz w:val="56"/>
      <w:szCs w:val="56"/>
    </w:rPr>
  </w:style>
  <w:style w:type="paragraph" w:customStyle="1" w:styleId="db1a9a95-15a7-4d4a-8791-62fed822fb8a">
    <w:name w:val="石墨文档引用"/>
    <w:qFormat/>
    <w:pPr>
      <w:pBdr>
        <w:left w:val="single" w:sz="30" w:space="10" w:color="F0F0F0"/>
      </w:pBdr>
    </w:pPr>
    <w:rPr>
      <w:color w:val="ADADAD"/>
    </w:rPr>
  </w:style>
  <w:style w:type="paragraph" w:default="1" w:styleId="23ebdb66-3dce-4df7-925f-0bd1bd858462">
    <w:name w:val="Normal"/>
    <w:qFormat/>
    <w:pPr>
      <w:widowControl w:val="0"/>
      <w:jc w:val="both"/>
    </w:pPr>
  </w:style>
  <w:style w:type="character" w:default="1" w:styleId="7c4ef40b-6f7c-45cd-b575-cbd64bffe248">
    <w:name w:val="Default Paragraph Font"/>
    <w:uiPriority w:val="1"/>
    <w:semiHidden/>
    <w:unhideWhenUsed/>
  </w:style>
  <w:style w:type="table" w:default="1" w:styleId="870c797a-f480-42f2-b92a-ae2d3f7157ce">
    <w:name w:val="Normal Table"/>
    <w:uiPriority w:val="99"/>
    <w:semiHidden/>
    <w:unhideWhenUsed/>
    <w:tblPr>
      <w:tblInd w:w="0" w:type="dxa"/>
      <w:tblCellMar>
        <w:top w:w="0" w:type="dxa"/>
        <w:left w:w="108" w:type="dxa"/>
        <w:bottom w:w="0" w:type="dxa"/>
        <w:right w:w="108" w:type="dxa"/>
      </w:tblCellMar>
    </w:tblPr>
  </w:style>
  <w:style w:type="numbering" w:default="1" w:styleId="9702af9b-f30e-4bf1-8a2e-6251f22ce279">
    <w:name w:val="No List"/>
    <w:uiPriority w:val="99"/>
    <w:semiHidden/>
    <w:unhideWhenUsed/>
  </w:style>
  <w:style w:type="paragraph" w:customStyle="1" w:styleId="a62b89e4-3a61-47c3-9b63-ded692bbddbc">
    <w:name w:val="石墨文档正文"/>
    <w:qFormat/>
    <w:rPr>
      <w:szCs w:val="22"/>
    </w:rPr>
  </w:style>
  <w:style w:type="paragraph" w:customStyle="1" w:styleId="5c259466-ca05-4a2c-8d6e-e57d661d368a">
    <w:name w:val="石墨文档副标题"/>
    <w:qFormat/>
    <w:rPr>
      <w:color w:val="888888"/>
      <w:sz w:val="48"/>
      <w:szCs w:val="48"/>
    </w:rPr>
  </w:style>
  <w:style w:type="paragraph" w:customStyle="1" w:styleId="a0e2465a-720d-46fb-afca-dd802f6ffdc4">
    <w:name w:val="石墨文档大标题"/>
    <w:next w:val="a3"/>
    <w:uiPriority w:val="9"/>
    <w:unhideWhenUsed/>
    <w:qFormat/>
    <w:pPr>
      <w:spacing w:before="260" w:after="260"/>
      <w:outlineLvl w:val="0"/>
    </w:pPr>
    <w:rPr>
      <w:b/>
      <w:bCs/>
      <w:sz w:val="40"/>
      <w:szCs w:val="40"/>
    </w:rPr>
  </w:style>
  <w:style w:type="paragraph" w:customStyle="1" w:styleId="d54b727d-115f-449a-b8b9-d1c284d0edd7">
    <w:name w:val="石墨文档中标题"/>
    <w:next w:val="a3"/>
    <w:uiPriority w:val="9"/>
    <w:unhideWhenUsed/>
    <w:qFormat/>
    <w:pPr>
      <w:spacing w:before="260" w:after="260"/>
      <w:outlineLvl w:val="1"/>
    </w:pPr>
    <w:rPr>
      <w:b/>
      <w:bCs/>
      <w:sz w:val="36"/>
      <w:szCs w:val="36"/>
    </w:rPr>
  </w:style>
  <w:style w:type="paragraph" w:customStyle="1" w:styleId="f0c07df2-1126-4798-8619-753f5b2c2abf">
    <w:name w:val="石墨文档小标题"/>
    <w:next w:val="a3"/>
    <w:uiPriority w:val="9"/>
    <w:unhideWhenUsed/>
    <w:qFormat/>
    <w:pPr>
      <w:spacing w:before="260" w:after="260"/>
      <w:outlineLvl w:val="2"/>
    </w:pPr>
    <w:rPr>
      <w:b/>
      <w:bCs/>
      <w:sz w:val="32"/>
      <w:szCs w:val="32"/>
    </w:rPr>
  </w:style>
  <w:style w:type="paragraph" w:customStyle="1" w:styleId="406855e9-ad09-4f4c-bcd5-9c1f385b3c56">
    <w:name w:val="石墨文档标题"/>
    <w:next w:val="a3"/>
    <w:uiPriority w:val="9"/>
    <w:unhideWhenUsed/>
    <w:qFormat/>
    <w:pPr>
      <w:spacing w:before="260" w:after="260"/>
      <w:outlineLvl w:val="3"/>
    </w:pPr>
    <w:rPr>
      <w:b/>
      <w:bCs/>
      <w:sz w:val="56"/>
      <w:szCs w:val="56"/>
    </w:rPr>
  </w:style>
  <w:style w:type="paragraph" w:customStyle="1" w:styleId="d1d42b6a-bffd-4114-807d-8c390e927e0e">
    <w:name w:val="石墨文档引用"/>
    <w:qFormat/>
    <w:pPr>
      <w:pBdr>
        <w:left w:val="single" w:sz="30" w:space="10" w:color="F0F0F0"/>
      </w:pBdr>
    </w:pPr>
    <w:rPr>
      <w:color w:val="ADADAD"/>
    </w:rPr>
  </w:style>
  <w:style w:type="paragraph" w:default="1" w:styleId="2ea81bc0-cb73-492b-9c43-8400bc06cd04">
    <w:name w:val="Normal"/>
    <w:qFormat/>
    <w:pPr>
      <w:widowControl w:val="0"/>
      <w:jc w:val="both"/>
    </w:pPr>
  </w:style>
  <w:style w:type="character" w:default="1" w:styleId="a83c5d00-2149-4b0e-9726-3a40992f7811">
    <w:name w:val="Default Paragraph Font"/>
    <w:uiPriority w:val="1"/>
    <w:semiHidden/>
    <w:unhideWhenUsed/>
  </w:style>
  <w:style w:type="table" w:default="1" w:styleId="5678a53d-b1b2-40ea-8235-983e04facdce">
    <w:name w:val="Normal Table"/>
    <w:uiPriority w:val="99"/>
    <w:semiHidden/>
    <w:unhideWhenUsed/>
    <w:tblPr>
      <w:tblInd w:w="0" w:type="dxa"/>
      <w:tblCellMar>
        <w:top w:w="0" w:type="dxa"/>
        <w:left w:w="108" w:type="dxa"/>
        <w:bottom w:w="0" w:type="dxa"/>
        <w:right w:w="108" w:type="dxa"/>
      </w:tblCellMar>
    </w:tblPr>
  </w:style>
  <w:style w:type="numbering" w:default="1" w:styleId="e3e68f20-805a-43d1-a1d2-3aa856f4b53a">
    <w:name w:val="No List"/>
    <w:uiPriority w:val="99"/>
    <w:semiHidden/>
    <w:unhideWhenUsed/>
  </w:style>
  <w:style w:type="paragraph" w:customStyle="1" w:styleId="4c6eb97f-ace9-494c-8b7d-cae6c5dc7e1b">
    <w:name w:val="石墨文档正文"/>
    <w:qFormat/>
    <w:rPr>
      <w:szCs w:val="22"/>
    </w:rPr>
  </w:style>
  <w:style w:type="paragraph" w:customStyle="1" w:styleId="9f44ea89-2d20-43a6-b109-71f675f6406b">
    <w:name w:val="石墨文档副标题"/>
    <w:qFormat/>
    <w:rPr>
      <w:color w:val="888888"/>
      <w:sz w:val="48"/>
      <w:szCs w:val="48"/>
    </w:rPr>
  </w:style>
  <w:style w:type="paragraph" w:customStyle="1" w:styleId="0fb9c90a-c5f2-4fbc-ad1f-cf418074ccb2">
    <w:name w:val="石墨文档大标题"/>
    <w:next w:val="a3"/>
    <w:uiPriority w:val="9"/>
    <w:unhideWhenUsed/>
    <w:qFormat/>
    <w:pPr>
      <w:spacing w:before="260" w:after="260"/>
      <w:outlineLvl w:val="0"/>
    </w:pPr>
    <w:rPr>
      <w:b/>
      <w:bCs/>
      <w:sz w:val="40"/>
      <w:szCs w:val="40"/>
    </w:rPr>
  </w:style>
  <w:style w:type="paragraph" w:customStyle="1" w:styleId="15cdb044-1b6c-43f7-888f-dc6eafa55fa4">
    <w:name w:val="石墨文档中标题"/>
    <w:next w:val="a3"/>
    <w:uiPriority w:val="9"/>
    <w:unhideWhenUsed/>
    <w:qFormat/>
    <w:pPr>
      <w:spacing w:before="260" w:after="260"/>
      <w:outlineLvl w:val="1"/>
    </w:pPr>
    <w:rPr>
      <w:b/>
      <w:bCs/>
      <w:sz w:val="36"/>
      <w:szCs w:val="36"/>
    </w:rPr>
  </w:style>
  <w:style w:type="paragraph" w:customStyle="1" w:styleId="a4197a0f-f607-4f44-b316-4f3ebe335c3b">
    <w:name w:val="石墨文档小标题"/>
    <w:next w:val="a3"/>
    <w:uiPriority w:val="9"/>
    <w:unhideWhenUsed/>
    <w:qFormat/>
    <w:pPr>
      <w:spacing w:before="260" w:after="260"/>
      <w:outlineLvl w:val="2"/>
    </w:pPr>
    <w:rPr>
      <w:b/>
      <w:bCs/>
      <w:sz w:val="32"/>
      <w:szCs w:val="32"/>
    </w:rPr>
  </w:style>
  <w:style w:type="paragraph" w:customStyle="1" w:styleId="5945ac4f-acd5-4d19-a6db-409c919a8947">
    <w:name w:val="石墨文档标题"/>
    <w:next w:val="a3"/>
    <w:uiPriority w:val="9"/>
    <w:unhideWhenUsed/>
    <w:qFormat/>
    <w:pPr>
      <w:spacing w:before="260" w:after="260"/>
      <w:outlineLvl w:val="3"/>
    </w:pPr>
    <w:rPr>
      <w:b/>
      <w:bCs/>
      <w:sz w:val="56"/>
      <w:szCs w:val="56"/>
    </w:rPr>
  </w:style>
  <w:style w:type="paragraph" w:customStyle="1" w:styleId="6e557d5a-f0d9-407b-a7c0-8d62305a7cc0">
    <w:name w:val="石墨文档引用"/>
    <w:qFormat/>
    <w:pPr>
      <w:pBdr>
        <w:left w:val="single" w:sz="30" w:space="10" w:color="F0F0F0"/>
      </w:pBdr>
    </w:pPr>
    <w:rPr>
      <w:color w:val="ADADAD"/>
    </w:rPr>
  </w:style>
  <w:style w:type="paragraph" w:default="1" w:styleId="cd6ff569-7d24-4304-bcb0-95d7156dd156">
    <w:name w:val="Normal"/>
    <w:qFormat/>
    <w:pPr>
      <w:widowControl w:val="0"/>
      <w:jc w:val="both"/>
    </w:pPr>
  </w:style>
  <w:style w:type="character" w:default="1" w:styleId="e3e9e1ce-2493-4fc2-aa65-5b4123474002">
    <w:name w:val="Default Paragraph Font"/>
    <w:uiPriority w:val="1"/>
    <w:semiHidden/>
    <w:unhideWhenUsed/>
  </w:style>
  <w:style w:type="table" w:default="1" w:styleId="bf1ff46b-c36e-4ca4-9e61-7034a375146b">
    <w:name w:val="Normal Table"/>
    <w:uiPriority w:val="99"/>
    <w:semiHidden/>
    <w:unhideWhenUsed/>
    <w:tblPr>
      <w:tblInd w:w="0" w:type="dxa"/>
      <w:tblCellMar>
        <w:top w:w="0" w:type="dxa"/>
        <w:left w:w="108" w:type="dxa"/>
        <w:bottom w:w="0" w:type="dxa"/>
        <w:right w:w="108" w:type="dxa"/>
      </w:tblCellMar>
    </w:tblPr>
  </w:style>
  <w:style w:type="numbering" w:default="1" w:styleId="e77154d6-d179-44a7-bf4b-8b4f099c66d4">
    <w:name w:val="No List"/>
    <w:uiPriority w:val="99"/>
    <w:semiHidden/>
    <w:unhideWhenUsed/>
  </w:style>
  <w:style w:type="paragraph" w:customStyle="1" w:styleId="4de883f0-cacb-4e24-8320-3d0202d9a8ad">
    <w:name w:val="石墨文档正文"/>
    <w:qFormat/>
    <w:rPr>
      <w:szCs w:val="22"/>
    </w:rPr>
  </w:style>
  <w:style w:type="paragraph" w:customStyle="1" w:styleId="8b9418c6-914f-4ebc-b03a-8caffde438ad">
    <w:name w:val="石墨文档副标题"/>
    <w:qFormat/>
    <w:rPr>
      <w:color w:val="888888"/>
      <w:sz w:val="48"/>
      <w:szCs w:val="48"/>
    </w:rPr>
  </w:style>
  <w:style w:type="paragraph" w:customStyle="1" w:styleId="6570fcd5-a078-4742-af65-639ee116e3e2">
    <w:name w:val="石墨文档大标题"/>
    <w:next w:val="a3"/>
    <w:uiPriority w:val="9"/>
    <w:unhideWhenUsed/>
    <w:qFormat/>
    <w:pPr>
      <w:spacing w:before="260" w:after="260"/>
      <w:outlineLvl w:val="0"/>
    </w:pPr>
    <w:rPr>
      <w:b/>
      <w:bCs/>
      <w:sz w:val="40"/>
      <w:szCs w:val="40"/>
    </w:rPr>
  </w:style>
  <w:style w:type="paragraph" w:customStyle="1" w:styleId="94bb8030-653b-443d-b8f1-24e71f2fd5a2">
    <w:name w:val="石墨文档中标题"/>
    <w:next w:val="a3"/>
    <w:uiPriority w:val="9"/>
    <w:unhideWhenUsed/>
    <w:qFormat/>
    <w:pPr>
      <w:spacing w:before="260" w:after="260"/>
      <w:outlineLvl w:val="1"/>
    </w:pPr>
    <w:rPr>
      <w:b/>
      <w:bCs/>
      <w:sz w:val="36"/>
      <w:szCs w:val="36"/>
    </w:rPr>
  </w:style>
  <w:style w:type="paragraph" w:customStyle="1" w:styleId="570cc1ad-d810-4774-8306-46314ce04e69">
    <w:name w:val="石墨文档小标题"/>
    <w:next w:val="a3"/>
    <w:uiPriority w:val="9"/>
    <w:unhideWhenUsed/>
    <w:qFormat/>
    <w:pPr>
      <w:spacing w:before="260" w:after="260"/>
      <w:outlineLvl w:val="2"/>
    </w:pPr>
    <w:rPr>
      <w:b/>
      <w:bCs/>
      <w:sz w:val="32"/>
      <w:szCs w:val="32"/>
    </w:rPr>
  </w:style>
  <w:style w:type="paragraph" w:customStyle="1" w:styleId="ea9268cf-16d1-49bb-a999-cd182a42cc4d">
    <w:name w:val="石墨文档标题"/>
    <w:next w:val="a3"/>
    <w:uiPriority w:val="9"/>
    <w:unhideWhenUsed/>
    <w:qFormat/>
    <w:pPr>
      <w:spacing w:before="260" w:after="260"/>
      <w:outlineLvl w:val="3"/>
    </w:pPr>
    <w:rPr>
      <w:b/>
      <w:bCs/>
      <w:sz w:val="56"/>
      <w:szCs w:val="56"/>
    </w:rPr>
  </w:style>
  <w:style w:type="paragraph" w:customStyle="1" w:styleId="c44aae54-be50-4bfd-a1c6-b8500bcae213">
    <w:name w:val="石墨文档引用"/>
    <w:qFormat/>
    <w:pPr>
      <w:pBdr>
        <w:left w:val="single" w:sz="30" w:space="10" w:color="F0F0F0"/>
      </w:pBdr>
    </w:pPr>
    <w:rPr>
      <w:color w:val="ADADAD"/>
    </w:rPr>
  </w:style>
  <w:style w:type="paragraph" w:default="1" w:styleId="17e01b2d-2c8f-4d02-afd5-3327321723c8">
    <w:name w:val="Normal"/>
    <w:qFormat/>
    <w:pPr>
      <w:widowControl w:val="0"/>
      <w:jc w:val="both"/>
    </w:pPr>
  </w:style>
  <w:style w:type="character" w:default="1" w:styleId="031c086e-b6d7-4d70-8793-94bcdf9eb5ea">
    <w:name w:val="Default Paragraph Font"/>
    <w:uiPriority w:val="1"/>
    <w:semiHidden/>
    <w:unhideWhenUsed/>
  </w:style>
  <w:style w:type="table" w:default="1" w:styleId="1ecccbea-ed06-450c-86d2-557d24212818">
    <w:name w:val="Normal Table"/>
    <w:uiPriority w:val="99"/>
    <w:semiHidden/>
    <w:unhideWhenUsed/>
    <w:tblPr>
      <w:tblInd w:w="0" w:type="dxa"/>
      <w:tblCellMar>
        <w:top w:w="0" w:type="dxa"/>
        <w:left w:w="108" w:type="dxa"/>
        <w:bottom w:w="0" w:type="dxa"/>
        <w:right w:w="108" w:type="dxa"/>
      </w:tblCellMar>
    </w:tblPr>
  </w:style>
  <w:style w:type="numbering" w:default="1" w:styleId="f625dd73-f6f9-4538-8909-5b03c5c80da1">
    <w:name w:val="No List"/>
    <w:uiPriority w:val="99"/>
    <w:semiHidden/>
    <w:unhideWhenUsed/>
  </w:style>
  <w:style w:type="paragraph" w:customStyle="1" w:styleId="32ad8134-e719-48d3-a2da-9b9276ef0f4e">
    <w:name w:val="石墨文档正文"/>
    <w:qFormat/>
    <w:rPr>
      <w:szCs w:val="22"/>
    </w:rPr>
  </w:style>
  <w:style w:type="paragraph" w:customStyle="1" w:styleId="234976dc-ecbf-4ccb-93e1-9b7da4203074">
    <w:name w:val="石墨文档副标题"/>
    <w:qFormat/>
    <w:rPr>
      <w:color w:val="888888"/>
      <w:sz w:val="48"/>
      <w:szCs w:val="48"/>
    </w:rPr>
  </w:style>
  <w:style w:type="paragraph" w:customStyle="1" w:styleId="51756a38-4043-4253-ba64-2ef7ab5c3320">
    <w:name w:val="石墨文档大标题"/>
    <w:next w:val="a3"/>
    <w:uiPriority w:val="9"/>
    <w:unhideWhenUsed/>
    <w:qFormat/>
    <w:pPr>
      <w:spacing w:before="260" w:after="260"/>
      <w:outlineLvl w:val="0"/>
    </w:pPr>
    <w:rPr>
      <w:b/>
      <w:bCs/>
      <w:sz w:val="40"/>
      <w:szCs w:val="40"/>
    </w:rPr>
  </w:style>
  <w:style w:type="paragraph" w:customStyle="1" w:styleId="41ce6b01-fe58-4f3a-83c8-023a74eb3ae7">
    <w:name w:val="石墨文档中标题"/>
    <w:next w:val="a3"/>
    <w:uiPriority w:val="9"/>
    <w:unhideWhenUsed/>
    <w:qFormat/>
    <w:pPr>
      <w:spacing w:before="260" w:after="260"/>
      <w:outlineLvl w:val="1"/>
    </w:pPr>
    <w:rPr>
      <w:b/>
      <w:bCs/>
      <w:sz w:val="36"/>
      <w:szCs w:val="36"/>
    </w:rPr>
  </w:style>
  <w:style w:type="paragraph" w:customStyle="1" w:styleId="9c2903da-aa0d-49d5-989a-c0752fb726b7">
    <w:name w:val="石墨文档小标题"/>
    <w:next w:val="a3"/>
    <w:uiPriority w:val="9"/>
    <w:unhideWhenUsed/>
    <w:qFormat/>
    <w:pPr>
      <w:spacing w:before="260" w:after="260"/>
      <w:outlineLvl w:val="2"/>
    </w:pPr>
    <w:rPr>
      <w:b/>
      <w:bCs/>
      <w:sz w:val="32"/>
      <w:szCs w:val="32"/>
    </w:rPr>
  </w:style>
  <w:style w:type="paragraph" w:customStyle="1" w:styleId="db23a37f-629a-41f1-b265-5b24d7fc3c7b">
    <w:name w:val="石墨文档标题"/>
    <w:next w:val="a3"/>
    <w:uiPriority w:val="9"/>
    <w:unhideWhenUsed/>
    <w:qFormat/>
    <w:pPr>
      <w:spacing w:before="260" w:after="260"/>
      <w:outlineLvl w:val="3"/>
    </w:pPr>
    <w:rPr>
      <w:b/>
      <w:bCs/>
      <w:sz w:val="56"/>
      <w:szCs w:val="56"/>
    </w:rPr>
  </w:style>
  <w:style w:type="paragraph" w:customStyle="1" w:styleId="564240ef-2f71-4faf-bf12-0014f208f93d">
    <w:name w:val="石墨文档引用"/>
    <w:qFormat/>
    <w:pPr>
      <w:pBdr>
        <w:left w:val="single" w:sz="30" w:space="10" w:color="F0F0F0"/>
      </w:pBdr>
    </w:pPr>
    <w:rPr>
      <w:color w:val="ADADAD"/>
    </w:rPr>
  </w:style>
  <w:style w:type="paragraph" w:default="1" w:styleId="c84ec8d4-0de6-4d33-9096-95b5c8a6194b">
    <w:name w:val="Normal"/>
    <w:qFormat/>
    <w:pPr>
      <w:widowControl w:val="0"/>
      <w:jc w:val="both"/>
    </w:pPr>
  </w:style>
  <w:style w:type="character" w:default="1" w:styleId="e9ea9cf5-705d-46bc-90d3-9ec5d70f901f">
    <w:name w:val="Default Paragraph Font"/>
    <w:uiPriority w:val="1"/>
    <w:semiHidden/>
    <w:unhideWhenUsed/>
  </w:style>
  <w:style w:type="table" w:default="1" w:styleId="ba660f0e-59c0-4fbb-ae66-dc2d7955882b">
    <w:name w:val="Normal Table"/>
    <w:uiPriority w:val="99"/>
    <w:semiHidden/>
    <w:unhideWhenUsed/>
    <w:tblPr>
      <w:tblInd w:w="0" w:type="dxa"/>
      <w:tblCellMar>
        <w:top w:w="0" w:type="dxa"/>
        <w:left w:w="108" w:type="dxa"/>
        <w:bottom w:w="0" w:type="dxa"/>
        <w:right w:w="108" w:type="dxa"/>
      </w:tblCellMar>
    </w:tblPr>
  </w:style>
  <w:style w:type="numbering" w:default="1" w:styleId="c54e1c21-cadc-4081-93f6-ac536845a1ad">
    <w:name w:val="No List"/>
    <w:uiPriority w:val="99"/>
    <w:semiHidden/>
    <w:unhideWhenUsed/>
  </w:style>
  <w:style w:type="paragraph" w:customStyle="1" w:styleId="88fef99d-d2ef-44df-8a15-d5292176e6ee">
    <w:name w:val="石墨文档正文"/>
    <w:qFormat/>
    <w:rPr>
      <w:szCs w:val="22"/>
    </w:rPr>
  </w:style>
  <w:style w:type="paragraph" w:customStyle="1" w:styleId="c348b897-1f35-4923-a2db-a2c3c0b6f041">
    <w:name w:val="石墨文档副标题"/>
    <w:qFormat/>
    <w:rPr>
      <w:color w:val="888888"/>
      <w:sz w:val="48"/>
      <w:szCs w:val="48"/>
    </w:rPr>
  </w:style>
  <w:style w:type="paragraph" w:customStyle="1" w:styleId="09e31d21-78fb-4154-b11c-48eff6a0f79e">
    <w:name w:val="石墨文档大标题"/>
    <w:next w:val="a3"/>
    <w:uiPriority w:val="9"/>
    <w:unhideWhenUsed/>
    <w:qFormat/>
    <w:pPr>
      <w:spacing w:before="260" w:after="260"/>
      <w:outlineLvl w:val="0"/>
    </w:pPr>
    <w:rPr>
      <w:b/>
      <w:bCs/>
      <w:sz w:val="40"/>
      <w:szCs w:val="40"/>
    </w:rPr>
  </w:style>
  <w:style w:type="paragraph" w:customStyle="1" w:styleId="c9f8bc70-8171-472f-8097-977c175a9923">
    <w:name w:val="石墨文档中标题"/>
    <w:next w:val="a3"/>
    <w:uiPriority w:val="9"/>
    <w:unhideWhenUsed/>
    <w:qFormat/>
    <w:pPr>
      <w:spacing w:before="260" w:after="260"/>
      <w:outlineLvl w:val="1"/>
    </w:pPr>
    <w:rPr>
      <w:b/>
      <w:bCs/>
      <w:sz w:val="36"/>
      <w:szCs w:val="36"/>
    </w:rPr>
  </w:style>
  <w:style w:type="paragraph" w:customStyle="1" w:styleId="d082a2d6-a956-475f-a96a-57fcf634fc8f">
    <w:name w:val="石墨文档小标题"/>
    <w:next w:val="a3"/>
    <w:uiPriority w:val="9"/>
    <w:unhideWhenUsed/>
    <w:qFormat/>
    <w:pPr>
      <w:spacing w:before="260" w:after="260"/>
      <w:outlineLvl w:val="2"/>
    </w:pPr>
    <w:rPr>
      <w:b/>
      <w:bCs/>
      <w:sz w:val="32"/>
      <w:szCs w:val="32"/>
    </w:rPr>
  </w:style>
  <w:style w:type="paragraph" w:customStyle="1" w:styleId="a3bbb455-e1ed-43e9-9c4b-80760f20ad9a">
    <w:name w:val="石墨文档标题"/>
    <w:next w:val="a3"/>
    <w:uiPriority w:val="9"/>
    <w:unhideWhenUsed/>
    <w:qFormat/>
    <w:pPr>
      <w:spacing w:before="260" w:after="260"/>
      <w:outlineLvl w:val="3"/>
    </w:pPr>
    <w:rPr>
      <w:b/>
      <w:bCs/>
      <w:sz w:val="56"/>
      <w:szCs w:val="56"/>
    </w:rPr>
  </w:style>
  <w:style w:type="paragraph" w:customStyle="1" w:styleId="1a3d6f1b-7a92-4657-891e-e842a659a910">
    <w:name w:val="石墨文档引用"/>
    <w:qFormat/>
    <w:pPr>
      <w:pBdr>
        <w:left w:val="single" w:sz="30" w:space="10" w:color="F0F0F0"/>
      </w:pBdr>
    </w:pPr>
    <w:rPr>
      <w:color w:val="ADADAD"/>
    </w:rPr>
  </w:style>
  <w:style w:type="paragraph" w:default="1" w:styleId="19ca7468-6c76-4e1c-a006-090ff97b3575">
    <w:name w:val="Normal"/>
    <w:qFormat/>
    <w:pPr>
      <w:widowControl w:val="0"/>
      <w:jc w:val="both"/>
    </w:pPr>
  </w:style>
  <w:style w:type="character" w:default="1" w:styleId="011c28a4-ef2d-4ec9-95e1-f1543ccfd8bc">
    <w:name w:val="Default Paragraph Font"/>
    <w:uiPriority w:val="1"/>
    <w:semiHidden/>
    <w:unhideWhenUsed/>
  </w:style>
  <w:style w:type="table" w:default="1" w:styleId="ca38b0e9-70eb-4c3e-9e9f-d376ac6bf94a">
    <w:name w:val="Normal Table"/>
    <w:uiPriority w:val="99"/>
    <w:semiHidden/>
    <w:unhideWhenUsed/>
    <w:tblPr>
      <w:tblInd w:w="0" w:type="dxa"/>
      <w:tblCellMar>
        <w:top w:w="0" w:type="dxa"/>
        <w:left w:w="108" w:type="dxa"/>
        <w:bottom w:w="0" w:type="dxa"/>
        <w:right w:w="108" w:type="dxa"/>
      </w:tblCellMar>
    </w:tblPr>
  </w:style>
  <w:style w:type="numbering" w:default="1" w:styleId="b5651ab0-315a-4720-a9a3-9b9f87146fc6">
    <w:name w:val="No List"/>
    <w:uiPriority w:val="99"/>
    <w:semiHidden/>
    <w:unhideWhenUsed/>
  </w:style>
  <w:style w:type="paragraph" w:customStyle="1" w:styleId="27735b5c-a4a5-4313-8e29-c1eeb39c7580">
    <w:name w:val="石墨文档正文"/>
    <w:qFormat/>
    <w:rPr>
      <w:szCs w:val="22"/>
    </w:rPr>
  </w:style>
  <w:style w:type="paragraph" w:customStyle="1" w:styleId="76df68a3-af16-47f8-900f-6e07eb0d9840">
    <w:name w:val="石墨文档副标题"/>
    <w:qFormat/>
    <w:rPr>
      <w:color w:val="888888"/>
      <w:sz w:val="48"/>
      <w:szCs w:val="48"/>
    </w:rPr>
  </w:style>
  <w:style w:type="paragraph" w:customStyle="1" w:styleId="b2997683-3926-4237-ba22-e0674e1ef415">
    <w:name w:val="石墨文档大标题"/>
    <w:next w:val="a3"/>
    <w:uiPriority w:val="9"/>
    <w:unhideWhenUsed/>
    <w:qFormat/>
    <w:pPr>
      <w:spacing w:before="260" w:after="260"/>
      <w:outlineLvl w:val="0"/>
    </w:pPr>
    <w:rPr>
      <w:b/>
      <w:bCs/>
      <w:sz w:val="40"/>
      <w:szCs w:val="40"/>
    </w:rPr>
  </w:style>
  <w:style w:type="paragraph" w:customStyle="1" w:styleId="ad99a209-bbf4-49d8-85f5-0d32d88d8018">
    <w:name w:val="石墨文档中标题"/>
    <w:next w:val="a3"/>
    <w:uiPriority w:val="9"/>
    <w:unhideWhenUsed/>
    <w:qFormat/>
    <w:pPr>
      <w:spacing w:before="260" w:after="260"/>
      <w:outlineLvl w:val="1"/>
    </w:pPr>
    <w:rPr>
      <w:b/>
      <w:bCs/>
      <w:sz w:val="36"/>
      <w:szCs w:val="36"/>
    </w:rPr>
  </w:style>
  <w:style w:type="paragraph" w:customStyle="1" w:styleId="b109071b-e0f8-49b7-91f3-45febd4cad5f">
    <w:name w:val="石墨文档小标题"/>
    <w:next w:val="a3"/>
    <w:uiPriority w:val="9"/>
    <w:unhideWhenUsed/>
    <w:qFormat/>
    <w:pPr>
      <w:spacing w:before="260" w:after="260"/>
      <w:outlineLvl w:val="2"/>
    </w:pPr>
    <w:rPr>
      <w:b/>
      <w:bCs/>
      <w:sz w:val="32"/>
      <w:szCs w:val="32"/>
    </w:rPr>
  </w:style>
  <w:style w:type="paragraph" w:customStyle="1" w:styleId="cb7f923e-3f6b-4d23-a7a4-9b8fdf76d155">
    <w:name w:val="石墨文档标题"/>
    <w:next w:val="a3"/>
    <w:uiPriority w:val="9"/>
    <w:unhideWhenUsed/>
    <w:qFormat/>
    <w:pPr>
      <w:spacing w:before="260" w:after="260"/>
      <w:outlineLvl w:val="3"/>
    </w:pPr>
    <w:rPr>
      <w:b/>
      <w:bCs/>
      <w:sz w:val="56"/>
      <w:szCs w:val="56"/>
    </w:rPr>
  </w:style>
  <w:style w:type="paragraph" w:customStyle="1" w:styleId="79c811a4-f0f1-45ca-832b-c810cfcd013f">
    <w:name w:val="石墨文档引用"/>
    <w:qFormat/>
    <w:pPr>
      <w:pBdr>
        <w:left w:val="single" w:sz="30" w:space="10" w:color="F0F0F0"/>
      </w:pBdr>
    </w:pPr>
    <w:rPr>
      <w:color w:val="ADADAD"/>
    </w:rPr>
  </w:style>
  <w:style w:type="paragraph" w:default="1" w:styleId="38e20325-a03a-49d7-a130-1dac59852101">
    <w:name w:val="Normal"/>
    <w:qFormat/>
    <w:pPr>
      <w:widowControl w:val="0"/>
      <w:jc w:val="both"/>
    </w:pPr>
  </w:style>
  <w:style w:type="character" w:default="1" w:styleId="0d308c2d-0a0b-4d5d-933b-97a9ec041227">
    <w:name w:val="Default Paragraph Font"/>
    <w:uiPriority w:val="1"/>
    <w:semiHidden/>
    <w:unhideWhenUsed/>
  </w:style>
  <w:style w:type="table" w:default="1" w:styleId="66f7e4e1-cb10-488c-8ce1-dda760c7bbd3">
    <w:name w:val="Normal Table"/>
    <w:uiPriority w:val="99"/>
    <w:semiHidden/>
    <w:unhideWhenUsed/>
    <w:tblPr>
      <w:tblInd w:w="0" w:type="dxa"/>
      <w:tblCellMar>
        <w:top w:w="0" w:type="dxa"/>
        <w:left w:w="108" w:type="dxa"/>
        <w:bottom w:w="0" w:type="dxa"/>
        <w:right w:w="108" w:type="dxa"/>
      </w:tblCellMar>
    </w:tblPr>
  </w:style>
  <w:style w:type="numbering" w:default="1" w:styleId="72286f57-2640-4446-bb69-db01f959874d">
    <w:name w:val="No List"/>
    <w:uiPriority w:val="99"/>
    <w:semiHidden/>
    <w:unhideWhenUsed/>
  </w:style>
  <w:style w:type="paragraph" w:customStyle="1" w:styleId="be3aefca-d3a5-4890-aa57-cb2beaad2152">
    <w:name w:val="石墨文档正文"/>
    <w:qFormat/>
    <w:rPr>
      <w:szCs w:val="22"/>
    </w:rPr>
  </w:style>
  <w:style w:type="paragraph" w:customStyle="1" w:styleId="893d4bcd-9d36-49ef-b0ca-28371c6d50ae">
    <w:name w:val="石墨文档副标题"/>
    <w:qFormat/>
    <w:rPr>
      <w:color w:val="888888"/>
      <w:sz w:val="48"/>
      <w:szCs w:val="48"/>
    </w:rPr>
  </w:style>
  <w:style w:type="paragraph" w:customStyle="1" w:styleId="80877309-abc5-4bd5-80a2-a43758b55429">
    <w:name w:val="石墨文档大标题"/>
    <w:next w:val="a3"/>
    <w:uiPriority w:val="9"/>
    <w:unhideWhenUsed/>
    <w:qFormat/>
    <w:pPr>
      <w:spacing w:before="260" w:after="260"/>
      <w:outlineLvl w:val="0"/>
    </w:pPr>
    <w:rPr>
      <w:b/>
      <w:bCs/>
      <w:sz w:val="40"/>
      <w:szCs w:val="40"/>
    </w:rPr>
  </w:style>
  <w:style w:type="paragraph" w:customStyle="1" w:styleId="03bc720d-03c9-4859-9be4-db2f9cd52b6a">
    <w:name w:val="石墨文档中标题"/>
    <w:next w:val="a3"/>
    <w:uiPriority w:val="9"/>
    <w:unhideWhenUsed/>
    <w:qFormat/>
    <w:pPr>
      <w:spacing w:before="260" w:after="260"/>
      <w:outlineLvl w:val="1"/>
    </w:pPr>
    <w:rPr>
      <w:b/>
      <w:bCs/>
      <w:sz w:val="36"/>
      <w:szCs w:val="36"/>
    </w:rPr>
  </w:style>
  <w:style w:type="paragraph" w:customStyle="1" w:styleId="a8d48c3d-caf9-42c2-ae77-84e8ffd4a5d4">
    <w:name w:val="石墨文档小标题"/>
    <w:next w:val="a3"/>
    <w:uiPriority w:val="9"/>
    <w:unhideWhenUsed/>
    <w:qFormat/>
    <w:pPr>
      <w:spacing w:before="260" w:after="260"/>
      <w:outlineLvl w:val="2"/>
    </w:pPr>
    <w:rPr>
      <w:b/>
      <w:bCs/>
      <w:sz w:val="32"/>
      <w:szCs w:val="32"/>
    </w:rPr>
  </w:style>
  <w:style w:type="paragraph" w:customStyle="1" w:styleId="9ad4190c-eb82-4a2d-b43b-c2db9b608db8">
    <w:name w:val="石墨文档标题"/>
    <w:next w:val="a3"/>
    <w:uiPriority w:val="9"/>
    <w:unhideWhenUsed/>
    <w:qFormat/>
    <w:pPr>
      <w:spacing w:before="260" w:after="260"/>
      <w:outlineLvl w:val="3"/>
    </w:pPr>
    <w:rPr>
      <w:b/>
      <w:bCs/>
      <w:sz w:val="56"/>
      <w:szCs w:val="56"/>
    </w:rPr>
  </w:style>
  <w:style w:type="paragraph" w:customStyle="1" w:styleId="e8471a55-b150-41f3-8a61-e143b20376e7">
    <w:name w:val="石墨文档引用"/>
    <w:qFormat/>
    <w:pPr>
      <w:pBdr>
        <w:left w:val="single" w:sz="30" w:space="10" w:color="F0F0F0"/>
      </w:pBdr>
    </w:pPr>
    <w:rPr>
      <w:color w:val="ADADAD"/>
    </w:rPr>
  </w:style>
  <w:style w:type="paragraph" w:default="1" w:styleId="ff2ba472-4c8f-4114-98d0-2cfc9d8a6ad8">
    <w:name w:val="Normal"/>
    <w:qFormat/>
    <w:pPr>
      <w:widowControl w:val="0"/>
      <w:jc w:val="both"/>
    </w:pPr>
  </w:style>
  <w:style w:type="character" w:default="1" w:styleId="a1cca280-9318-4b50-ab1c-2327edc06597">
    <w:name w:val="Default Paragraph Font"/>
    <w:uiPriority w:val="1"/>
    <w:semiHidden/>
    <w:unhideWhenUsed/>
  </w:style>
  <w:style w:type="table" w:default="1" w:styleId="8aca8ba4-291e-4f84-8d2d-febaab3c6f00">
    <w:name w:val="Normal Table"/>
    <w:uiPriority w:val="99"/>
    <w:semiHidden/>
    <w:unhideWhenUsed/>
    <w:tblPr>
      <w:tblInd w:w="0" w:type="dxa"/>
      <w:tblCellMar>
        <w:top w:w="0" w:type="dxa"/>
        <w:left w:w="108" w:type="dxa"/>
        <w:bottom w:w="0" w:type="dxa"/>
        <w:right w:w="108" w:type="dxa"/>
      </w:tblCellMar>
    </w:tblPr>
  </w:style>
  <w:style w:type="numbering" w:default="1" w:styleId="0e1a4562-27a5-4a5f-bb7a-af3a835c37ac">
    <w:name w:val="No List"/>
    <w:uiPriority w:val="99"/>
    <w:semiHidden/>
    <w:unhideWhenUsed/>
  </w:style>
  <w:style w:type="paragraph" w:customStyle="1" w:styleId="dea1bc92-6c59-41bc-92aa-f269d7f55890">
    <w:name w:val="石墨文档正文"/>
    <w:qFormat/>
    <w:rPr>
      <w:szCs w:val="22"/>
    </w:rPr>
  </w:style>
  <w:style w:type="paragraph" w:customStyle="1" w:styleId="ab18429f-8595-4bcb-980e-3320f6460cb1">
    <w:name w:val="石墨文档副标题"/>
    <w:qFormat/>
    <w:rPr>
      <w:color w:val="888888"/>
      <w:sz w:val="48"/>
      <w:szCs w:val="48"/>
    </w:rPr>
  </w:style>
  <w:style w:type="paragraph" w:customStyle="1" w:styleId="e114d600-7f57-4678-857a-343c1bc26754">
    <w:name w:val="石墨文档大标题"/>
    <w:next w:val="a3"/>
    <w:uiPriority w:val="9"/>
    <w:unhideWhenUsed/>
    <w:qFormat/>
    <w:pPr>
      <w:spacing w:before="260" w:after="260"/>
      <w:outlineLvl w:val="0"/>
    </w:pPr>
    <w:rPr>
      <w:b/>
      <w:bCs/>
      <w:sz w:val="40"/>
      <w:szCs w:val="40"/>
    </w:rPr>
  </w:style>
  <w:style w:type="paragraph" w:customStyle="1" w:styleId="2e15439c-9e15-4eb7-83cb-2cc2440dc1b9">
    <w:name w:val="石墨文档中标题"/>
    <w:next w:val="a3"/>
    <w:uiPriority w:val="9"/>
    <w:unhideWhenUsed/>
    <w:qFormat/>
    <w:pPr>
      <w:spacing w:before="260" w:after="260"/>
      <w:outlineLvl w:val="1"/>
    </w:pPr>
    <w:rPr>
      <w:b/>
      <w:bCs/>
      <w:sz w:val="36"/>
      <w:szCs w:val="36"/>
    </w:rPr>
  </w:style>
  <w:style w:type="paragraph" w:customStyle="1" w:styleId="57d49e3d-2e45-449d-99f9-2a983e78d75e">
    <w:name w:val="石墨文档小标题"/>
    <w:next w:val="a3"/>
    <w:uiPriority w:val="9"/>
    <w:unhideWhenUsed/>
    <w:qFormat/>
    <w:pPr>
      <w:spacing w:before="260" w:after="260"/>
      <w:outlineLvl w:val="2"/>
    </w:pPr>
    <w:rPr>
      <w:b/>
      <w:bCs/>
      <w:sz w:val="32"/>
      <w:szCs w:val="32"/>
    </w:rPr>
  </w:style>
  <w:style w:type="paragraph" w:customStyle="1" w:styleId="8da63a84-22cf-4443-b3e9-5a38829987dd">
    <w:name w:val="石墨文档标题"/>
    <w:next w:val="a3"/>
    <w:uiPriority w:val="9"/>
    <w:unhideWhenUsed/>
    <w:qFormat/>
    <w:pPr>
      <w:spacing w:before="260" w:after="260"/>
      <w:outlineLvl w:val="3"/>
    </w:pPr>
    <w:rPr>
      <w:b/>
      <w:bCs/>
      <w:sz w:val="56"/>
      <w:szCs w:val="56"/>
    </w:rPr>
  </w:style>
  <w:style w:type="paragraph" w:customStyle="1" w:styleId="36a22392-3c6d-47cf-a93c-532bce237aef">
    <w:name w:val="石墨文档引用"/>
    <w:qFormat/>
    <w:pPr>
      <w:pBdr>
        <w:left w:val="single" w:sz="30" w:space="10" w:color="F0F0F0"/>
      </w:pBdr>
    </w:pPr>
    <w:rPr>
      <w:color w:val="ADADAD"/>
    </w:rPr>
  </w:style>
  <w:style w:type="paragraph" w:default="1" w:styleId="27dd96e8-f086-4db8-bddc-91f84ee1d3dc">
    <w:name w:val="Normal"/>
    <w:qFormat/>
    <w:pPr>
      <w:widowControl w:val="0"/>
      <w:jc w:val="both"/>
    </w:pPr>
  </w:style>
  <w:style w:type="character" w:default="1" w:styleId="7a7bf9cc-0c90-4515-9318-5606dca44983">
    <w:name w:val="Default Paragraph Font"/>
    <w:uiPriority w:val="1"/>
    <w:semiHidden/>
    <w:unhideWhenUsed/>
  </w:style>
  <w:style w:type="table" w:default="1" w:styleId="5088cfd7-757d-48cd-b7e2-43ccf82952a7">
    <w:name w:val="Normal Table"/>
    <w:uiPriority w:val="99"/>
    <w:semiHidden/>
    <w:unhideWhenUsed/>
    <w:tblPr>
      <w:tblInd w:w="0" w:type="dxa"/>
      <w:tblCellMar>
        <w:top w:w="0" w:type="dxa"/>
        <w:left w:w="108" w:type="dxa"/>
        <w:bottom w:w="0" w:type="dxa"/>
        <w:right w:w="108" w:type="dxa"/>
      </w:tblCellMar>
    </w:tblPr>
  </w:style>
  <w:style w:type="numbering" w:default="1" w:styleId="726f87e6-0292-4e0f-ad98-5c0dd011dc92">
    <w:name w:val="No List"/>
    <w:uiPriority w:val="99"/>
    <w:semiHidden/>
    <w:unhideWhenUsed/>
  </w:style>
  <w:style w:type="paragraph" w:customStyle="1" w:styleId="a7ad026c-a5d3-4856-aba7-026bb2ebcdc8">
    <w:name w:val="石墨文档正文"/>
    <w:qFormat/>
    <w:rPr>
      <w:szCs w:val="22"/>
    </w:rPr>
  </w:style>
  <w:style w:type="paragraph" w:customStyle="1" w:styleId="3a42ab21-661b-441e-8cbf-93a03565e994">
    <w:name w:val="石墨文档副标题"/>
    <w:qFormat/>
    <w:rPr>
      <w:color w:val="888888"/>
      <w:sz w:val="48"/>
      <w:szCs w:val="48"/>
    </w:rPr>
  </w:style>
  <w:style w:type="paragraph" w:customStyle="1" w:styleId="199a1cfa-0e72-4607-a08a-3157a6ddbdcc">
    <w:name w:val="石墨文档大标题"/>
    <w:next w:val="a3"/>
    <w:uiPriority w:val="9"/>
    <w:unhideWhenUsed/>
    <w:qFormat/>
    <w:pPr>
      <w:spacing w:before="260" w:after="260"/>
      <w:outlineLvl w:val="0"/>
    </w:pPr>
    <w:rPr>
      <w:b/>
      <w:bCs/>
      <w:sz w:val="40"/>
      <w:szCs w:val="40"/>
    </w:rPr>
  </w:style>
  <w:style w:type="paragraph" w:customStyle="1" w:styleId="5a93eaff-8676-4406-b9fb-1ce7ff18a830">
    <w:name w:val="石墨文档中标题"/>
    <w:next w:val="a3"/>
    <w:uiPriority w:val="9"/>
    <w:unhideWhenUsed/>
    <w:qFormat/>
    <w:pPr>
      <w:spacing w:before="260" w:after="260"/>
      <w:outlineLvl w:val="1"/>
    </w:pPr>
    <w:rPr>
      <w:b/>
      <w:bCs/>
      <w:sz w:val="36"/>
      <w:szCs w:val="36"/>
    </w:rPr>
  </w:style>
  <w:style w:type="paragraph" w:customStyle="1" w:styleId="e787228c-52f7-4e4f-baaf-31fd5fd1f459">
    <w:name w:val="石墨文档小标题"/>
    <w:next w:val="a3"/>
    <w:uiPriority w:val="9"/>
    <w:unhideWhenUsed/>
    <w:qFormat/>
    <w:pPr>
      <w:spacing w:before="260" w:after="260"/>
      <w:outlineLvl w:val="2"/>
    </w:pPr>
    <w:rPr>
      <w:b/>
      <w:bCs/>
      <w:sz w:val="32"/>
      <w:szCs w:val="32"/>
    </w:rPr>
  </w:style>
  <w:style w:type="paragraph" w:customStyle="1" w:styleId="4b6bce8d-6513-493a-9946-3bcdf02832d1">
    <w:name w:val="石墨文档标题"/>
    <w:next w:val="a3"/>
    <w:uiPriority w:val="9"/>
    <w:unhideWhenUsed/>
    <w:qFormat/>
    <w:pPr>
      <w:spacing w:before="260" w:after="260"/>
      <w:outlineLvl w:val="3"/>
    </w:pPr>
    <w:rPr>
      <w:b/>
      <w:bCs/>
      <w:sz w:val="56"/>
      <w:szCs w:val="56"/>
    </w:rPr>
  </w:style>
  <w:style w:type="paragraph" w:customStyle="1" w:styleId="4fddf7e5-c542-411d-9138-b3dbf4b03cb0">
    <w:name w:val="石墨文档引用"/>
    <w:qFormat/>
    <w:pPr>
      <w:pBdr>
        <w:left w:val="single" w:sz="30" w:space="10" w:color="F0F0F0"/>
      </w:pBdr>
    </w:pPr>
    <w:rPr>
      <w:color w:val="ADADAD"/>
    </w:rPr>
  </w:style>
  <w:style w:type="paragraph" w:default="1" w:styleId="49db6350-e98c-4d7f-b12e-e78972f939c4">
    <w:name w:val="Normal"/>
    <w:qFormat/>
    <w:pPr>
      <w:widowControl w:val="0"/>
      <w:jc w:val="both"/>
    </w:pPr>
  </w:style>
  <w:style w:type="character" w:default="1" w:styleId="62fdc694-00c6-4f2b-9e30-4ae171f82aa7">
    <w:name w:val="Default Paragraph Font"/>
    <w:uiPriority w:val="1"/>
    <w:semiHidden/>
    <w:unhideWhenUsed/>
  </w:style>
  <w:style w:type="table" w:default="1" w:styleId="08229744-c1e7-44d4-8bf3-fb1abfd73987">
    <w:name w:val="Normal Table"/>
    <w:uiPriority w:val="99"/>
    <w:semiHidden/>
    <w:unhideWhenUsed/>
    <w:tblPr>
      <w:tblInd w:w="0" w:type="dxa"/>
      <w:tblCellMar>
        <w:top w:w="0" w:type="dxa"/>
        <w:left w:w="108" w:type="dxa"/>
        <w:bottom w:w="0" w:type="dxa"/>
        <w:right w:w="108" w:type="dxa"/>
      </w:tblCellMar>
    </w:tblPr>
  </w:style>
  <w:style w:type="numbering" w:default="1" w:styleId="5dd71d94-7554-4f66-918b-97deda654afb">
    <w:name w:val="No List"/>
    <w:uiPriority w:val="99"/>
    <w:semiHidden/>
    <w:unhideWhenUsed/>
  </w:style>
  <w:style w:type="paragraph" w:customStyle="1" w:styleId="1b3b981a-cd81-4d6a-9225-848c1a20d66b">
    <w:name w:val="石墨文档正文"/>
    <w:qFormat/>
    <w:rPr>
      <w:szCs w:val="22"/>
    </w:rPr>
  </w:style>
  <w:style w:type="paragraph" w:customStyle="1" w:styleId="71f16286-61e2-4e1e-ba9c-44dc627d8bd7">
    <w:name w:val="石墨文档副标题"/>
    <w:qFormat/>
    <w:rPr>
      <w:color w:val="888888"/>
      <w:sz w:val="48"/>
      <w:szCs w:val="48"/>
    </w:rPr>
  </w:style>
  <w:style w:type="paragraph" w:customStyle="1" w:styleId="c7139ee3-8d51-4325-bf03-71449ead6642">
    <w:name w:val="石墨文档大标题"/>
    <w:next w:val="a3"/>
    <w:uiPriority w:val="9"/>
    <w:unhideWhenUsed/>
    <w:qFormat/>
    <w:pPr>
      <w:spacing w:before="260" w:after="260"/>
      <w:outlineLvl w:val="0"/>
    </w:pPr>
    <w:rPr>
      <w:b/>
      <w:bCs/>
      <w:sz w:val="40"/>
      <w:szCs w:val="40"/>
    </w:rPr>
  </w:style>
  <w:style w:type="paragraph" w:customStyle="1" w:styleId="556f22e5-e4f4-4173-91ee-8142392e571e">
    <w:name w:val="石墨文档中标题"/>
    <w:next w:val="a3"/>
    <w:uiPriority w:val="9"/>
    <w:unhideWhenUsed/>
    <w:qFormat/>
    <w:pPr>
      <w:spacing w:before="260" w:after="260"/>
      <w:outlineLvl w:val="1"/>
    </w:pPr>
    <w:rPr>
      <w:b/>
      <w:bCs/>
      <w:sz w:val="36"/>
      <w:szCs w:val="36"/>
    </w:rPr>
  </w:style>
  <w:style w:type="paragraph" w:customStyle="1" w:styleId="6523ed6e-0493-45ec-83bc-97bbb22614cb">
    <w:name w:val="石墨文档小标题"/>
    <w:next w:val="a3"/>
    <w:uiPriority w:val="9"/>
    <w:unhideWhenUsed/>
    <w:qFormat/>
    <w:pPr>
      <w:spacing w:before="260" w:after="260"/>
      <w:outlineLvl w:val="2"/>
    </w:pPr>
    <w:rPr>
      <w:b/>
      <w:bCs/>
      <w:sz w:val="32"/>
      <w:szCs w:val="32"/>
    </w:rPr>
  </w:style>
  <w:style w:type="paragraph" w:customStyle="1" w:styleId="a42e2b46-d465-4670-8229-e8d0b300819d">
    <w:name w:val="石墨文档标题"/>
    <w:next w:val="a3"/>
    <w:uiPriority w:val="9"/>
    <w:unhideWhenUsed/>
    <w:qFormat/>
    <w:pPr>
      <w:spacing w:before="260" w:after="260"/>
      <w:outlineLvl w:val="3"/>
    </w:pPr>
    <w:rPr>
      <w:b/>
      <w:bCs/>
      <w:sz w:val="56"/>
      <w:szCs w:val="56"/>
    </w:rPr>
  </w:style>
  <w:style w:type="paragraph" w:customStyle="1" w:styleId="e14462d8-81c4-44a6-bc8f-74c5e2137f30">
    <w:name w:val="石墨文档引用"/>
    <w:qFormat/>
    <w:pPr>
      <w:pBdr>
        <w:left w:val="single" w:sz="30" w:space="10" w:color="F0F0F0"/>
      </w:pBdr>
    </w:pPr>
    <w:rPr>
      <w:color w:val="ADADAD"/>
    </w:rPr>
  </w:style>
  <w:style w:type="paragraph" w:default="1" w:styleId="72123cc5-8b55-42e7-b55d-ae6c76a29865">
    <w:name w:val="Normal"/>
    <w:qFormat/>
    <w:pPr>
      <w:widowControl w:val="0"/>
      <w:jc w:val="both"/>
    </w:pPr>
  </w:style>
  <w:style w:type="character" w:default="1" w:styleId="499d21f5-67a1-43d0-9e1d-57959c8fbd21">
    <w:name w:val="Default Paragraph Font"/>
    <w:uiPriority w:val="1"/>
    <w:semiHidden/>
    <w:unhideWhenUsed/>
  </w:style>
  <w:style w:type="table" w:default="1" w:styleId="7dc2c7e5-fb53-4b9a-9331-f85123fbb483">
    <w:name w:val="Normal Table"/>
    <w:uiPriority w:val="99"/>
    <w:semiHidden/>
    <w:unhideWhenUsed/>
    <w:tblPr>
      <w:tblInd w:w="0" w:type="dxa"/>
      <w:tblCellMar>
        <w:top w:w="0" w:type="dxa"/>
        <w:left w:w="108" w:type="dxa"/>
        <w:bottom w:w="0" w:type="dxa"/>
        <w:right w:w="108" w:type="dxa"/>
      </w:tblCellMar>
    </w:tblPr>
  </w:style>
  <w:style w:type="numbering" w:default="1" w:styleId="5bf5e97d-8b63-4561-8c6f-ea7b09b58fb4">
    <w:name w:val="No List"/>
    <w:uiPriority w:val="99"/>
    <w:semiHidden/>
    <w:unhideWhenUsed/>
  </w:style>
  <w:style w:type="paragraph" w:customStyle="1" w:styleId="e071d968-852c-4a79-a764-dc37a0488363">
    <w:name w:val="石墨文档正文"/>
    <w:qFormat/>
    <w:rPr>
      <w:szCs w:val="22"/>
    </w:rPr>
  </w:style>
  <w:style w:type="paragraph" w:customStyle="1" w:styleId="bd23eb04-618b-4331-89dc-66cb3000af51">
    <w:name w:val="石墨文档副标题"/>
    <w:qFormat/>
    <w:rPr>
      <w:color w:val="888888"/>
      <w:sz w:val="48"/>
      <w:szCs w:val="48"/>
    </w:rPr>
  </w:style>
  <w:style w:type="paragraph" w:customStyle="1" w:styleId="97bad508-46be-4cb7-bfa1-da2b6f0bf1c5">
    <w:name w:val="石墨文档大标题"/>
    <w:next w:val="a3"/>
    <w:uiPriority w:val="9"/>
    <w:unhideWhenUsed/>
    <w:qFormat/>
    <w:pPr>
      <w:spacing w:before="260" w:after="260"/>
      <w:outlineLvl w:val="0"/>
    </w:pPr>
    <w:rPr>
      <w:b/>
      <w:bCs/>
      <w:sz w:val="40"/>
      <w:szCs w:val="40"/>
    </w:rPr>
  </w:style>
  <w:style w:type="paragraph" w:customStyle="1" w:styleId="2d593815-2c4a-46e2-ae62-5fc39a897342">
    <w:name w:val="石墨文档中标题"/>
    <w:next w:val="a3"/>
    <w:uiPriority w:val="9"/>
    <w:unhideWhenUsed/>
    <w:qFormat/>
    <w:pPr>
      <w:spacing w:before="260" w:after="260"/>
      <w:outlineLvl w:val="1"/>
    </w:pPr>
    <w:rPr>
      <w:b/>
      <w:bCs/>
      <w:sz w:val="36"/>
      <w:szCs w:val="36"/>
    </w:rPr>
  </w:style>
  <w:style w:type="paragraph" w:customStyle="1" w:styleId="3e8cdedf-cdf3-47b5-a603-8ae33d8d087e">
    <w:name w:val="石墨文档小标题"/>
    <w:next w:val="a3"/>
    <w:uiPriority w:val="9"/>
    <w:unhideWhenUsed/>
    <w:qFormat/>
    <w:pPr>
      <w:spacing w:before="260" w:after="260"/>
      <w:outlineLvl w:val="2"/>
    </w:pPr>
    <w:rPr>
      <w:b/>
      <w:bCs/>
      <w:sz w:val="32"/>
      <w:szCs w:val="32"/>
    </w:rPr>
  </w:style>
  <w:style w:type="paragraph" w:customStyle="1" w:styleId="88c25dbc-997a-4719-a972-e794c382b107">
    <w:name w:val="石墨文档标题"/>
    <w:next w:val="a3"/>
    <w:uiPriority w:val="9"/>
    <w:unhideWhenUsed/>
    <w:qFormat/>
    <w:pPr>
      <w:spacing w:before="260" w:after="260"/>
      <w:outlineLvl w:val="3"/>
    </w:pPr>
    <w:rPr>
      <w:b/>
      <w:bCs/>
      <w:sz w:val="56"/>
      <w:szCs w:val="56"/>
    </w:rPr>
  </w:style>
  <w:style w:type="paragraph" w:customStyle="1" w:styleId="aae7469d-b12a-434a-9c37-dc9da6a4d8cd">
    <w:name w:val="石墨文档引用"/>
    <w:qFormat/>
    <w:pPr>
      <w:pBdr>
        <w:left w:val="single" w:sz="30" w:space="10" w:color="F0F0F0"/>
      </w:pBdr>
    </w:pPr>
    <w:rPr>
      <w:color w:val="ADADAD"/>
    </w:rPr>
  </w:style>
  <w:style w:type="paragraph" w:default="1" w:styleId="0048d40d-d7b0-4639-a949-8c8ad094ecf6">
    <w:name w:val="Normal"/>
    <w:qFormat/>
    <w:pPr>
      <w:widowControl w:val="0"/>
      <w:jc w:val="both"/>
    </w:pPr>
  </w:style>
  <w:style w:type="character" w:default="1" w:styleId="0397d584-47c0-43e0-b82b-d0fd3f8f1648">
    <w:name w:val="Default Paragraph Font"/>
    <w:uiPriority w:val="1"/>
    <w:semiHidden/>
    <w:unhideWhenUsed/>
  </w:style>
  <w:style w:type="table" w:default="1" w:styleId="8c0a0343-8b93-4bba-ac12-c6708ba25c1f">
    <w:name w:val="Normal Table"/>
    <w:uiPriority w:val="99"/>
    <w:semiHidden/>
    <w:unhideWhenUsed/>
    <w:tblPr>
      <w:tblInd w:w="0" w:type="dxa"/>
      <w:tblCellMar>
        <w:top w:w="0" w:type="dxa"/>
        <w:left w:w="108" w:type="dxa"/>
        <w:bottom w:w="0" w:type="dxa"/>
        <w:right w:w="108" w:type="dxa"/>
      </w:tblCellMar>
    </w:tblPr>
  </w:style>
  <w:style w:type="numbering" w:default="1" w:styleId="77a781d9-9e24-44a1-849f-3ed1defad1b5">
    <w:name w:val="No List"/>
    <w:uiPriority w:val="99"/>
    <w:semiHidden/>
    <w:unhideWhenUsed/>
  </w:style>
  <w:style w:type="paragraph" w:customStyle="1" w:styleId="32e66dd2-aee4-419e-a037-ec5485a8a9c3">
    <w:name w:val="石墨文档正文"/>
    <w:qFormat/>
    <w:rPr>
      <w:szCs w:val="22"/>
    </w:rPr>
  </w:style>
  <w:style w:type="paragraph" w:customStyle="1" w:styleId="9959a2ad-6e0b-4bff-9d05-e22be9b34a28">
    <w:name w:val="石墨文档副标题"/>
    <w:qFormat/>
    <w:rPr>
      <w:color w:val="888888"/>
      <w:sz w:val="48"/>
      <w:szCs w:val="48"/>
    </w:rPr>
  </w:style>
  <w:style w:type="paragraph" w:customStyle="1" w:styleId="1605d1d4-5bf3-4a98-bd52-90bd5b7483b2">
    <w:name w:val="石墨文档大标题"/>
    <w:next w:val="a3"/>
    <w:uiPriority w:val="9"/>
    <w:unhideWhenUsed/>
    <w:qFormat/>
    <w:pPr>
      <w:spacing w:before="260" w:after="260"/>
      <w:outlineLvl w:val="0"/>
    </w:pPr>
    <w:rPr>
      <w:b/>
      <w:bCs/>
      <w:sz w:val="40"/>
      <w:szCs w:val="40"/>
    </w:rPr>
  </w:style>
  <w:style w:type="paragraph" w:customStyle="1" w:styleId="978a1941-31de-45a1-80e0-f802848a89ba">
    <w:name w:val="石墨文档中标题"/>
    <w:next w:val="a3"/>
    <w:uiPriority w:val="9"/>
    <w:unhideWhenUsed/>
    <w:qFormat/>
    <w:pPr>
      <w:spacing w:before="260" w:after="260"/>
      <w:outlineLvl w:val="1"/>
    </w:pPr>
    <w:rPr>
      <w:b/>
      <w:bCs/>
      <w:sz w:val="36"/>
      <w:szCs w:val="36"/>
    </w:rPr>
  </w:style>
  <w:style w:type="paragraph" w:customStyle="1" w:styleId="ffbc91ea-76c8-468e-99eb-43e9812a1c55">
    <w:name w:val="石墨文档小标题"/>
    <w:next w:val="a3"/>
    <w:uiPriority w:val="9"/>
    <w:unhideWhenUsed/>
    <w:qFormat/>
    <w:pPr>
      <w:spacing w:before="260" w:after="260"/>
      <w:outlineLvl w:val="2"/>
    </w:pPr>
    <w:rPr>
      <w:b/>
      <w:bCs/>
      <w:sz w:val="32"/>
      <w:szCs w:val="32"/>
    </w:rPr>
  </w:style>
  <w:style w:type="paragraph" w:customStyle="1" w:styleId="a0c478b3-eb5a-45ac-bfe8-9d8824dae718">
    <w:name w:val="石墨文档标题"/>
    <w:next w:val="a3"/>
    <w:uiPriority w:val="9"/>
    <w:unhideWhenUsed/>
    <w:qFormat/>
    <w:pPr>
      <w:spacing w:before="260" w:after="260"/>
      <w:outlineLvl w:val="3"/>
    </w:pPr>
    <w:rPr>
      <w:b/>
      <w:bCs/>
      <w:sz w:val="56"/>
      <w:szCs w:val="56"/>
    </w:rPr>
  </w:style>
  <w:style w:type="paragraph" w:customStyle="1" w:styleId="8711fd21-a2d8-455c-8e31-e83067b8140d">
    <w:name w:val="石墨文档引用"/>
    <w:qFormat/>
    <w:pPr>
      <w:pBdr>
        <w:left w:val="single" w:sz="30" w:space="10" w:color="F0F0F0"/>
      </w:pBdr>
    </w:pPr>
    <w:rPr>
      <w:color w:val="ADADAD"/>
    </w:rPr>
  </w:style>
  <w:style w:type="paragraph" w:default="1" w:styleId="216e657c-13ce-4614-b00f-8901e8b1fe5d">
    <w:name w:val="Normal"/>
    <w:qFormat/>
    <w:pPr>
      <w:widowControl w:val="0"/>
      <w:jc w:val="both"/>
    </w:pPr>
  </w:style>
  <w:style w:type="character" w:default="1" w:styleId="61555623-80cb-4f4d-a173-0ba7890b9ca1">
    <w:name w:val="Default Paragraph Font"/>
    <w:uiPriority w:val="1"/>
    <w:semiHidden/>
    <w:unhideWhenUsed/>
  </w:style>
  <w:style w:type="table" w:default="1" w:styleId="03549863-ebc3-48b1-bd2d-a497746fd2b1">
    <w:name w:val="Normal Table"/>
    <w:uiPriority w:val="99"/>
    <w:semiHidden/>
    <w:unhideWhenUsed/>
    <w:tblPr>
      <w:tblInd w:w="0" w:type="dxa"/>
      <w:tblCellMar>
        <w:top w:w="0" w:type="dxa"/>
        <w:left w:w="108" w:type="dxa"/>
        <w:bottom w:w="0" w:type="dxa"/>
        <w:right w:w="108" w:type="dxa"/>
      </w:tblCellMar>
    </w:tblPr>
  </w:style>
  <w:style w:type="numbering" w:default="1" w:styleId="dda35597-39ea-4fb0-99ba-d4674d5e9ac5">
    <w:name w:val="No List"/>
    <w:uiPriority w:val="99"/>
    <w:semiHidden/>
    <w:unhideWhenUsed/>
  </w:style>
  <w:style w:type="paragraph" w:customStyle="1" w:styleId="593b923f-06ce-4e84-ba58-cea9f870d905">
    <w:name w:val="石墨文档正文"/>
    <w:qFormat/>
    <w:rPr>
      <w:szCs w:val="22"/>
    </w:rPr>
  </w:style>
  <w:style w:type="paragraph" w:customStyle="1" w:styleId="58505089-075a-44db-af14-80f5945bf149">
    <w:name w:val="石墨文档副标题"/>
    <w:qFormat/>
    <w:rPr>
      <w:color w:val="888888"/>
      <w:sz w:val="48"/>
      <w:szCs w:val="48"/>
    </w:rPr>
  </w:style>
  <w:style w:type="paragraph" w:customStyle="1" w:styleId="33dc4d0a-3296-4529-a3d2-a8d0994dba1b">
    <w:name w:val="石墨文档大标题"/>
    <w:next w:val="a3"/>
    <w:uiPriority w:val="9"/>
    <w:unhideWhenUsed/>
    <w:qFormat/>
    <w:pPr>
      <w:spacing w:before="260" w:after="260"/>
      <w:outlineLvl w:val="0"/>
    </w:pPr>
    <w:rPr>
      <w:b/>
      <w:bCs/>
      <w:sz w:val="40"/>
      <w:szCs w:val="40"/>
    </w:rPr>
  </w:style>
  <w:style w:type="paragraph" w:customStyle="1" w:styleId="f0ba7683-b8a6-4e58-a9df-0eba7f6ae1a6">
    <w:name w:val="石墨文档中标题"/>
    <w:next w:val="a3"/>
    <w:uiPriority w:val="9"/>
    <w:unhideWhenUsed/>
    <w:qFormat/>
    <w:pPr>
      <w:spacing w:before="260" w:after="260"/>
      <w:outlineLvl w:val="1"/>
    </w:pPr>
    <w:rPr>
      <w:b/>
      <w:bCs/>
      <w:sz w:val="36"/>
      <w:szCs w:val="36"/>
    </w:rPr>
  </w:style>
  <w:style w:type="paragraph" w:customStyle="1" w:styleId="40ea4bd8-d6da-4e59-9273-6ac4ab67964c">
    <w:name w:val="石墨文档小标题"/>
    <w:next w:val="a3"/>
    <w:uiPriority w:val="9"/>
    <w:unhideWhenUsed/>
    <w:qFormat/>
    <w:pPr>
      <w:spacing w:before="260" w:after="260"/>
      <w:outlineLvl w:val="2"/>
    </w:pPr>
    <w:rPr>
      <w:b/>
      <w:bCs/>
      <w:sz w:val="32"/>
      <w:szCs w:val="32"/>
    </w:rPr>
  </w:style>
  <w:style w:type="paragraph" w:customStyle="1" w:styleId="49dc9763-9d4a-4415-9fcd-4e62165728d7">
    <w:name w:val="石墨文档标题"/>
    <w:next w:val="a3"/>
    <w:uiPriority w:val="9"/>
    <w:unhideWhenUsed/>
    <w:qFormat/>
    <w:pPr>
      <w:spacing w:before="260" w:after="260"/>
      <w:outlineLvl w:val="3"/>
    </w:pPr>
    <w:rPr>
      <w:b/>
      <w:bCs/>
      <w:sz w:val="56"/>
      <w:szCs w:val="56"/>
    </w:rPr>
  </w:style>
  <w:style w:type="paragraph" w:customStyle="1" w:styleId="5c9ffca3-bfb0-4161-9447-611deaf317e3">
    <w:name w:val="石墨文档引用"/>
    <w:qFormat/>
    <w:pPr>
      <w:pBdr>
        <w:left w:val="single" w:sz="30" w:space="10" w:color="F0F0F0"/>
      </w:pBdr>
    </w:pPr>
    <w:rPr>
      <w:color w:val="ADADAD"/>
    </w:rPr>
  </w:style>
  <w:style w:type="paragraph" w:default="1" w:styleId="246f46b8-724b-4e90-8b97-10cdf94d32e1">
    <w:name w:val="Normal"/>
    <w:qFormat/>
    <w:pPr>
      <w:widowControl w:val="0"/>
      <w:jc w:val="both"/>
    </w:pPr>
  </w:style>
  <w:style w:type="character" w:default="1" w:styleId="928de4e4-2220-44b3-be69-adcbd663f89c">
    <w:name w:val="Default Paragraph Font"/>
    <w:uiPriority w:val="1"/>
    <w:semiHidden/>
    <w:unhideWhenUsed/>
  </w:style>
  <w:style w:type="table" w:default="1" w:styleId="f0aa4dfd-fbbc-44cb-aef4-334efc417708">
    <w:name w:val="Normal Table"/>
    <w:uiPriority w:val="99"/>
    <w:semiHidden/>
    <w:unhideWhenUsed/>
    <w:tblPr>
      <w:tblInd w:w="0" w:type="dxa"/>
      <w:tblCellMar>
        <w:top w:w="0" w:type="dxa"/>
        <w:left w:w="108" w:type="dxa"/>
        <w:bottom w:w="0" w:type="dxa"/>
        <w:right w:w="108" w:type="dxa"/>
      </w:tblCellMar>
    </w:tblPr>
  </w:style>
  <w:style w:type="numbering" w:default="1" w:styleId="b3c34e4f-e34f-4ec2-bf67-6069e47ae424">
    <w:name w:val="No List"/>
    <w:uiPriority w:val="99"/>
    <w:semiHidden/>
    <w:unhideWhenUsed/>
  </w:style>
  <w:style w:type="paragraph" w:customStyle="1" w:styleId="7455b6ba-8dd9-4aaa-a99b-8b4af2aff55b">
    <w:name w:val="石墨文档正文"/>
    <w:qFormat/>
    <w:rPr>
      <w:szCs w:val="22"/>
    </w:rPr>
  </w:style>
  <w:style w:type="paragraph" w:customStyle="1" w:styleId="37846acf-e152-494e-b02e-b7d23f056686">
    <w:name w:val="石墨文档副标题"/>
    <w:qFormat/>
    <w:rPr>
      <w:color w:val="888888"/>
      <w:sz w:val="48"/>
      <w:szCs w:val="48"/>
    </w:rPr>
  </w:style>
  <w:style w:type="paragraph" w:customStyle="1" w:styleId="d06af8e3-0949-4ab3-b94d-6db0de2532ed">
    <w:name w:val="石墨文档大标题"/>
    <w:next w:val="a3"/>
    <w:uiPriority w:val="9"/>
    <w:unhideWhenUsed/>
    <w:qFormat/>
    <w:pPr>
      <w:spacing w:before="260" w:after="260"/>
      <w:outlineLvl w:val="0"/>
    </w:pPr>
    <w:rPr>
      <w:b/>
      <w:bCs/>
      <w:sz w:val="40"/>
      <w:szCs w:val="40"/>
    </w:rPr>
  </w:style>
  <w:style w:type="paragraph" w:customStyle="1" w:styleId="04356f5b-cb50-4176-b24c-78cc5fc5d579">
    <w:name w:val="石墨文档中标题"/>
    <w:next w:val="a3"/>
    <w:uiPriority w:val="9"/>
    <w:unhideWhenUsed/>
    <w:qFormat/>
    <w:pPr>
      <w:spacing w:before="260" w:after="260"/>
      <w:outlineLvl w:val="1"/>
    </w:pPr>
    <w:rPr>
      <w:b/>
      <w:bCs/>
      <w:sz w:val="36"/>
      <w:szCs w:val="36"/>
    </w:rPr>
  </w:style>
  <w:style w:type="paragraph" w:customStyle="1" w:styleId="f6803e1a-fa04-4df1-a1c3-3d7b5dd30068">
    <w:name w:val="石墨文档小标题"/>
    <w:next w:val="a3"/>
    <w:uiPriority w:val="9"/>
    <w:unhideWhenUsed/>
    <w:qFormat/>
    <w:pPr>
      <w:spacing w:before="260" w:after="260"/>
      <w:outlineLvl w:val="2"/>
    </w:pPr>
    <w:rPr>
      <w:b/>
      <w:bCs/>
      <w:sz w:val="32"/>
      <w:szCs w:val="32"/>
    </w:rPr>
  </w:style>
  <w:style w:type="paragraph" w:customStyle="1" w:styleId="3e6a0464-5513-4968-aa5f-9581d40528a5">
    <w:name w:val="石墨文档标题"/>
    <w:next w:val="a3"/>
    <w:uiPriority w:val="9"/>
    <w:unhideWhenUsed/>
    <w:qFormat/>
    <w:pPr>
      <w:spacing w:before="260" w:after="260"/>
      <w:outlineLvl w:val="3"/>
    </w:pPr>
    <w:rPr>
      <w:b/>
      <w:bCs/>
      <w:sz w:val="56"/>
      <w:szCs w:val="56"/>
    </w:rPr>
  </w:style>
  <w:style w:type="paragraph" w:customStyle="1" w:styleId="cc1da601-61fa-4e81-85b3-c6eb4b4f1597">
    <w:name w:val="石墨文档引用"/>
    <w:qFormat/>
    <w:pPr>
      <w:pBdr>
        <w:left w:val="single" w:sz="30" w:space="10" w:color="F0F0F0"/>
      </w:pBdr>
    </w:pPr>
    <w:rPr>
      <w:color w:val="ADADAD"/>
    </w:rPr>
  </w:style>
  <w:style w:type="paragraph" w:default="1" w:styleId="a3455ad3-0ce7-4a96-8ec7-a42c60bcf1db">
    <w:name w:val="Normal"/>
    <w:qFormat/>
    <w:pPr>
      <w:widowControl w:val="0"/>
      <w:jc w:val="both"/>
    </w:pPr>
  </w:style>
  <w:style w:type="character" w:default="1" w:styleId="016f2a5f-8a6e-43f4-9a28-2ecc104461af">
    <w:name w:val="Default Paragraph Font"/>
    <w:uiPriority w:val="1"/>
    <w:semiHidden/>
    <w:unhideWhenUsed/>
  </w:style>
  <w:style w:type="table" w:default="1" w:styleId="b5c573d7-bc6f-4345-b68f-acd6a249d2cf">
    <w:name w:val="Normal Table"/>
    <w:uiPriority w:val="99"/>
    <w:semiHidden/>
    <w:unhideWhenUsed/>
    <w:tblPr>
      <w:tblInd w:w="0" w:type="dxa"/>
      <w:tblCellMar>
        <w:top w:w="0" w:type="dxa"/>
        <w:left w:w="108" w:type="dxa"/>
        <w:bottom w:w="0" w:type="dxa"/>
        <w:right w:w="108" w:type="dxa"/>
      </w:tblCellMar>
    </w:tblPr>
  </w:style>
  <w:style w:type="numbering" w:default="1" w:styleId="870dc511-d07b-42dc-9b8f-7394623c6ee8">
    <w:name w:val="No List"/>
    <w:uiPriority w:val="99"/>
    <w:semiHidden/>
    <w:unhideWhenUsed/>
  </w:style>
  <w:style w:type="paragraph" w:customStyle="1" w:styleId="06585b07-15b6-4a90-957a-afcbc158a567">
    <w:name w:val="石墨文档正文"/>
    <w:qFormat/>
    <w:rPr>
      <w:szCs w:val="22"/>
    </w:rPr>
  </w:style>
  <w:style w:type="paragraph" w:customStyle="1" w:styleId="881b2ab8-0c8b-4786-9b0c-5cb5787aa724">
    <w:name w:val="石墨文档副标题"/>
    <w:qFormat/>
    <w:rPr>
      <w:color w:val="888888"/>
      <w:sz w:val="48"/>
      <w:szCs w:val="48"/>
    </w:rPr>
  </w:style>
  <w:style w:type="paragraph" w:customStyle="1" w:styleId="f0754852-23e9-4bae-9e57-4527b3a3c1c8">
    <w:name w:val="石墨文档大标题"/>
    <w:next w:val="a3"/>
    <w:uiPriority w:val="9"/>
    <w:unhideWhenUsed/>
    <w:qFormat/>
    <w:pPr>
      <w:spacing w:before="260" w:after="260"/>
      <w:outlineLvl w:val="0"/>
    </w:pPr>
    <w:rPr>
      <w:b/>
      <w:bCs/>
      <w:sz w:val="40"/>
      <w:szCs w:val="40"/>
    </w:rPr>
  </w:style>
  <w:style w:type="paragraph" w:customStyle="1" w:styleId="4bd7288c-2ad2-4ee4-9359-316beec2dcd8">
    <w:name w:val="石墨文档中标题"/>
    <w:next w:val="a3"/>
    <w:uiPriority w:val="9"/>
    <w:unhideWhenUsed/>
    <w:qFormat/>
    <w:pPr>
      <w:spacing w:before="260" w:after="260"/>
      <w:outlineLvl w:val="1"/>
    </w:pPr>
    <w:rPr>
      <w:b/>
      <w:bCs/>
      <w:sz w:val="36"/>
      <w:szCs w:val="36"/>
    </w:rPr>
  </w:style>
  <w:style w:type="paragraph" w:customStyle="1" w:styleId="d83b1973-0a07-4a87-be02-f419c65eb9b2">
    <w:name w:val="石墨文档小标题"/>
    <w:next w:val="a3"/>
    <w:uiPriority w:val="9"/>
    <w:unhideWhenUsed/>
    <w:qFormat/>
    <w:pPr>
      <w:spacing w:before="260" w:after="260"/>
      <w:outlineLvl w:val="2"/>
    </w:pPr>
    <w:rPr>
      <w:b/>
      <w:bCs/>
      <w:sz w:val="32"/>
      <w:szCs w:val="32"/>
    </w:rPr>
  </w:style>
  <w:style w:type="paragraph" w:customStyle="1" w:styleId="592fd1e2-1944-4ce1-b953-3b565e490950">
    <w:name w:val="石墨文档标题"/>
    <w:next w:val="a3"/>
    <w:uiPriority w:val="9"/>
    <w:unhideWhenUsed/>
    <w:qFormat/>
    <w:pPr>
      <w:spacing w:before="260" w:after="260"/>
      <w:outlineLvl w:val="3"/>
    </w:pPr>
    <w:rPr>
      <w:b/>
      <w:bCs/>
      <w:sz w:val="56"/>
      <w:szCs w:val="56"/>
    </w:rPr>
  </w:style>
  <w:style w:type="paragraph" w:customStyle="1" w:styleId="902b5e03-f381-4fbb-bcbb-4778f9290e3c">
    <w:name w:val="石墨文档引用"/>
    <w:qFormat/>
    <w:pPr>
      <w:pBdr>
        <w:left w:val="single" w:sz="30" w:space="10" w:color="F0F0F0"/>
      </w:pBdr>
    </w:pPr>
    <w:rPr>
      <w:color w:val="ADADAD"/>
    </w:rPr>
  </w:style>
  <w:style w:type="paragraph" w:default="1" w:styleId="6f9142b7-0752-4154-ab1a-5626941a2485">
    <w:name w:val="Normal"/>
    <w:qFormat/>
    <w:pPr>
      <w:widowControl w:val="0"/>
      <w:jc w:val="both"/>
    </w:pPr>
  </w:style>
  <w:style w:type="character" w:default="1" w:styleId="46f4d1f7-5d6d-4e1f-aea5-3389a96dce33">
    <w:name w:val="Default Paragraph Font"/>
    <w:uiPriority w:val="1"/>
    <w:semiHidden/>
    <w:unhideWhenUsed/>
  </w:style>
  <w:style w:type="table" w:default="1" w:styleId="70f57c51-d57d-4cc1-bfeb-ce357bb0259f">
    <w:name w:val="Normal Table"/>
    <w:uiPriority w:val="99"/>
    <w:semiHidden/>
    <w:unhideWhenUsed/>
    <w:tblPr>
      <w:tblInd w:w="0" w:type="dxa"/>
      <w:tblCellMar>
        <w:top w:w="0" w:type="dxa"/>
        <w:left w:w="108" w:type="dxa"/>
        <w:bottom w:w="0" w:type="dxa"/>
        <w:right w:w="108" w:type="dxa"/>
      </w:tblCellMar>
    </w:tblPr>
  </w:style>
  <w:style w:type="numbering" w:default="1" w:styleId="ea96fc4e-a2a3-429c-93ed-a6756294b937">
    <w:name w:val="No List"/>
    <w:uiPriority w:val="99"/>
    <w:semiHidden/>
    <w:unhideWhenUsed/>
  </w:style>
  <w:style w:type="paragraph" w:customStyle="1" w:styleId="34f84fc3-40ef-450a-b568-f87b6ff65836">
    <w:name w:val="石墨文档正文"/>
    <w:qFormat/>
    <w:rPr>
      <w:szCs w:val="22"/>
    </w:rPr>
  </w:style>
  <w:style w:type="paragraph" w:customStyle="1" w:styleId="4fe5414f-37ac-4397-a6b8-aa8f8a65f2e7">
    <w:name w:val="石墨文档副标题"/>
    <w:qFormat/>
    <w:rPr>
      <w:color w:val="888888"/>
      <w:sz w:val="48"/>
      <w:szCs w:val="48"/>
    </w:rPr>
  </w:style>
  <w:style w:type="paragraph" w:customStyle="1" w:styleId="335372fc-3ad7-4e10-83c6-4355cc9c67f4">
    <w:name w:val="石墨文档大标题"/>
    <w:next w:val="a3"/>
    <w:uiPriority w:val="9"/>
    <w:unhideWhenUsed/>
    <w:qFormat/>
    <w:pPr>
      <w:spacing w:before="260" w:after="260"/>
      <w:outlineLvl w:val="0"/>
    </w:pPr>
    <w:rPr>
      <w:b/>
      <w:bCs/>
      <w:sz w:val="40"/>
      <w:szCs w:val="40"/>
    </w:rPr>
  </w:style>
  <w:style w:type="paragraph" w:customStyle="1" w:styleId="5ed05385-fb57-4b7e-98f3-89d79101121b">
    <w:name w:val="石墨文档中标题"/>
    <w:next w:val="a3"/>
    <w:uiPriority w:val="9"/>
    <w:unhideWhenUsed/>
    <w:qFormat/>
    <w:pPr>
      <w:spacing w:before="260" w:after="260"/>
      <w:outlineLvl w:val="1"/>
    </w:pPr>
    <w:rPr>
      <w:b/>
      <w:bCs/>
      <w:sz w:val="36"/>
      <w:szCs w:val="36"/>
    </w:rPr>
  </w:style>
  <w:style w:type="paragraph" w:customStyle="1" w:styleId="86eb5d3b-3546-486f-8b3b-a8858ef890c1">
    <w:name w:val="石墨文档小标题"/>
    <w:next w:val="a3"/>
    <w:uiPriority w:val="9"/>
    <w:unhideWhenUsed/>
    <w:qFormat/>
    <w:pPr>
      <w:spacing w:before="260" w:after="260"/>
      <w:outlineLvl w:val="2"/>
    </w:pPr>
    <w:rPr>
      <w:b/>
      <w:bCs/>
      <w:sz w:val="32"/>
      <w:szCs w:val="32"/>
    </w:rPr>
  </w:style>
  <w:style w:type="paragraph" w:customStyle="1" w:styleId="4e47e99f-1758-4bd3-a9d2-c1ed7fe5c246">
    <w:name w:val="石墨文档标题"/>
    <w:next w:val="a3"/>
    <w:uiPriority w:val="9"/>
    <w:unhideWhenUsed/>
    <w:qFormat/>
    <w:pPr>
      <w:spacing w:before="260" w:after="260"/>
      <w:outlineLvl w:val="3"/>
    </w:pPr>
    <w:rPr>
      <w:b/>
      <w:bCs/>
      <w:sz w:val="56"/>
      <w:szCs w:val="56"/>
    </w:rPr>
  </w:style>
  <w:style w:type="paragraph" w:customStyle="1" w:styleId="9cf439ad-4f5b-405f-bd4a-83e72f9ad602">
    <w:name w:val="石墨文档引用"/>
    <w:qFormat/>
    <w:pPr>
      <w:pBdr>
        <w:left w:val="single" w:sz="30" w:space="10" w:color="F0F0F0"/>
      </w:pBdr>
    </w:pPr>
    <w:rPr>
      <w:color w:val="ADADAD"/>
    </w:rPr>
  </w:style>
  <w:style w:type="paragraph" w:default="1" w:styleId="083e05ec-bea0-4306-b078-636e82fa8137">
    <w:name w:val="Normal"/>
    <w:qFormat/>
    <w:pPr>
      <w:widowControl w:val="0"/>
      <w:jc w:val="both"/>
    </w:pPr>
  </w:style>
  <w:style w:type="character" w:default="1" w:styleId="5b1cdd6d-c880-47b3-8ff3-41d0eb900917">
    <w:name w:val="Default Paragraph Font"/>
    <w:uiPriority w:val="1"/>
    <w:semiHidden/>
    <w:unhideWhenUsed/>
  </w:style>
  <w:style w:type="table" w:default="1" w:styleId="42bd1c48-0092-4aa9-a86e-47651fa4d3dd">
    <w:name w:val="Normal Table"/>
    <w:uiPriority w:val="99"/>
    <w:semiHidden/>
    <w:unhideWhenUsed/>
    <w:tblPr>
      <w:tblInd w:w="0" w:type="dxa"/>
      <w:tblCellMar>
        <w:top w:w="0" w:type="dxa"/>
        <w:left w:w="108" w:type="dxa"/>
        <w:bottom w:w="0" w:type="dxa"/>
        <w:right w:w="108" w:type="dxa"/>
      </w:tblCellMar>
    </w:tblPr>
  </w:style>
  <w:style w:type="numbering" w:default="1" w:styleId="181294b5-81d1-4801-9c9c-f679b9b16f54">
    <w:name w:val="No List"/>
    <w:uiPriority w:val="99"/>
    <w:semiHidden/>
    <w:unhideWhenUsed/>
  </w:style>
  <w:style w:type="paragraph" w:customStyle="1" w:styleId="4c190c5d-274b-41d0-95a2-ed2e4c8cd969">
    <w:name w:val="石墨文档正文"/>
    <w:qFormat/>
    <w:rPr>
      <w:szCs w:val="22"/>
    </w:rPr>
  </w:style>
  <w:style w:type="paragraph" w:customStyle="1" w:styleId="2c1fba01-bee5-4da2-9b95-df47f7b7461d">
    <w:name w:val="石墨文档副标题"/>
    <w:qFormat/>
    <w:rPr>
      <w:color w:val="888888"/>
      <w:sz w:val="48"/>
      <w:szCs w:val="48"/>
    </w:rPr>
  </w:style>
  <w:style w:type="paragraph" w:customStyle="1" w:styleId="1129fe15-243f-44ca-973f-85e501a876b6">
    <w:name w:val="石墨文档大标题"/>
    <w:next w:val="a3"/>
    <w:uiPriority w:val="9"/>
    <w:unhideWhenUsed/>
    <w:qFormat/>
    <w:pPr>
      <w:spacing w:before="260" w:after="260"/>
      <w:outlineLvl w:val="0"/>
    </w:pPr>
    <w:rPr>
      <w:b/>
      <w:bCs/>
      <w:sz w:val="40"/>
      <w:szCs w:val="40"/>
    </w:rPr>
  </w:style>
  <w:style w:type="paragraph" w:customStyle="1" w:styleId="05e2567a-97ad-4030-8c61-160368cb75dd">
    <w:name w:val="石墨文档中标题"/>
    <w:next w:val="a3"/>
    <w:uiPriority w:val="9"/>
    <w:unhideWhenUsed/>
    <w:qFormat/>
    <w:pPr>
      <w:spacing w:before="260" w:after="260"/>
      <w:outlineLvl w:val="1"/>
    </w:pPr>
    <w:rPr>
      <w:b/>
      <w:bCs/>
      <w:sz w:val="36"/>
      <w:szCs w:val="36"/>
    </w:rPr>
  </w:style>
  <w:style w:type="paragraph" w:customStyle="1" w:styleId="1b13d9a2-1a39-4980-8ef6-5ccdaf1bf79b">
    <w:name w:val="石墨文档小标题"/>
    <w:next w:val="a3"/>
    <w:uiPriority w:val="9"/>
    <w:unhideWhenUsed/>
    <w:qFormat/>
    <w:pPr>
      <w:spacing w:before="260" w:after="260"/>
      <w:outlineLvl w:val="2"/>
    </w:pPr>
    <w:rPr>
      <w:b/>
      <w:bCs/>
      <w:sz w:val="32"/>
      <w:szCs w:val="32"/>
    </w:rPr>
  </w:style>
  <w:style w:type="paragraph" w:customStyle="1" w:styleId="f5603eee-a358-40f2-9471-e1acf3c7d38b">
    <w:name w:val="石墨文档标题"/>
    <w:next w:val="a3"/>
    <w:uiPriority w:val="9"/>
    <w:unhideWhenUsed/>
    <w:qFormat/>
    <w:pPr>
      <w:spacing w:before="260" w:after="260"/>
      <w:outlineLvl w:val="3"/>
    </w:pPr>
    <w:rPr>
      <w:b/>
      <w:bCs/>
      <w:sz w:val="56"/>
      <w:szCs w:val="56"/>
    </w:rPr>
  </w:style>
  <w:style w:type="paragraph" w:customStyle="1" w:styleId="10ca04a6-b633-441f-a8e2-be591166f807">
    <w:name w:val="石墨文档引用"/>
    <w:qFormat/>
    <w:pPr>
      <w:pBdr>
        <w:left w:val="single" w:sz="30" w:space="10" w:color="F0F0F0"/>
      </w:pBdr>
    </w:pPr>
    <w:rPr>
      <w:color w:val="ADADAD"/>
    </w:rPr>
  </w:style>
  <w:style w:type="paragraph" w:default="1" w:styleId="8128acbb-a663-43d3-b79c-e873df126535">
    <w:name w:val="Normal"/>
    <w:qFormat/>
    <w:pPr>
      <w:widowControl w:val="0"/>
      <w:jc w:val="both"/>
    </w:pPr>
  </w:style>
  <w:style w:type="character" w:default="1" w:styleId="37da650f-79e4-4bf1-91eb-f084bf1f9874">
    <w:name w:val="Default Paragraph Font"/>
    <w:uiPriority w:val="1"/>
    <w:semiHidden/>
    <w:unhideWhenUsed/>
  </w:style>
  <w:style w:type="table" w:default="1" w:styleId="d9f2b136-f811-4748-b0b5-3ba89507c520">
    <w:name w:val="Normal Table"/>
    <w:uiPriority w:val="99"/>
    <w:semiHidden/>
    <w:unhideWhenUsed/>
    <w:tblPr>
      <w:tblInd w:w="0" w:type="dxa"/>
      <w:tblCellMar>
        <w:top w:w="0" w:type="dxa"/>
        <w:left w:w="108" w:type="dxa"/>
        <w:bottom w:w="0" w:type="dxa"/>
        <w:right w:w="108" w:type="dxa"/>
      </w:tblCellMar>
    </w:tblPr>
  </w:style>
  <w:style w:type="numbering" w:default="1" w:styleId="410113a3-f504-4ad8-ba8f-50efc19bb5c0">
    <w:name w:val="No List"/>
    <w:uiPriority w:val="99"/>
    <w:semiHidden/>
    <w:unhideWhenUsed/>
  </w:style>
  <w:style w:type="paragraph" w:customStyle="1" w:styleId="aa693e21-a3ff-4517-b8ec-972120592c33">
    <w:name w:val="石墨文档正文"/>
    <w:qFormat/>
    <w:rPr>
      <w:szCs w:val="22"/>
    </w:rPr>
  </w:style>
  <w:style w:type="paragraph" w:customStyle="1" w:styleId="fea42f22-823a-4100-936a-94947d1db383">
    <w:name w:val="石墨文档副标题"/>
    <w:qFormat/>
    <w:rPr>
      <w:color w:val="888888"/>
      <w:sz w:val="48"/>
      <w:szCs w:val="48"/>
    </w:rPr>
  </w:style>
  <w:style w:type="paragraph" w:customStyle="1" w:styleId="b764c93c-0d60-48e5-983f-719a1bce953f">
    <w:name w:val="石墨文档大标题"/>
    <w:next w:val="a3"/>
    <w:uiPriority w:val="9"/>
    <w:unhideWhenUsed/>
    <w:qFormat/>
    <w:pPr>
      <w:spacing w:before="260" w:after="260"/>
      <w:outlineLvl w:val="0"/>
    </w:pPr>
    <w:rPr>
      <w:b/>
      <w:bCs/>
      <w:sz w:val="40"/>
      <w:szCs w:val="40"/>
    </w:rPr>
  </w:style>
  <w:style w:type="paragraph" w:customStyle="1" w:styleId="e36e5ed7-4dcb-4bb9-b803-1fbe0e06c7f8">
    <w:name w:val="石墨文档中标题"/>
    <w:next w:val="a3"/>
    <w:uiPriority w:val="9"/>
    <w:unhideWhenUsed/>
    <w:qFormat/>
    <w:pPr>
      <w:spacing w:before="260" w:after="260"/>
      <w:outlineLvl w:val="1"/>
    </w:pPr>
    <w:rPr>
      <w:b/>
      <w:bCs/>
      <w:sz w:val="36"/>
      <w:szCs w:val="36"/>
    </w:rPr>
  </w:style>
  <w:style w:type="paragraph" w:customStyle="1" w:styleId="41324fb9-5686-45b0-ae40-a1bb45dc787e">
    <w:name w:val="石墨文档小标题"/>
    <w:next w:val="a3"/>
    <w:uiPriority w:val="9"/>
    <w:unhideWhenUsed/>
    <w:qFormat/>
    <w:pPr>
      <w:spacing w:before="260" w:after="260"/>
      <w:outlineLvl w:val="2"/>
    </w:pPr>
    <w:rPr>
      <w:b/>
      <w:bCs/>
      <w:sz w:val="32"/>
      <w:szCs w:val="32"/>
    </w:rPr>
  </w:style>
  <w:style w:type="paragraph" w:customStyle="1" w:styleId="37c5b9c4-dd3b-46b8-a9e6-2f00c168e37c">
    <w:name w:val="石墨文档标题"/>
    <w:next w:val="a3"/>
    <w:uiPriority w:val="9"/>
    <w:unhideWhenUsed/>
    <w:qFormat/>
    <w:pPr>
      <w:spacing w:before="260" w:after="260"/>
      <w:outlineLvl w:val="3"/>
    </w:pPr>
    <w:rPr>
      <w:b/>
      <w:bCs/>
      <w:sz w:val="56"/>
      <w:szCs w:val="56"/>
    </w:rPr>
  </w:style>
  <w:style w:type="paragraph" w:customStyle="1" w:styleId="1722f805-2827-49d2-9a86-ba5f5475fed2">
    <w:name w:val="石墨文档引用"/>
    <w:qFormat/>
    <w:pPr>
      <w:pBdr>
        <w:left w:val="single" w:sz="30" w:space="10" w:color="F0F0F0"/>
      </w:pBdr>
    </w:pPr>
    <w:rPr>
      <w:color w:val="ADADAD"/>
    </w:rPr>
  </w:style>
  <w:style w:type="paragraph" w:default="1" w:styleId="787b1c3f-a0aa-497c-992b-c7e0791f3de5">
    <w:name w:val="Normal"/>
    <w:qFormat/>
    <w:pPr>
      <w:widowControl w:val="0"/>
      <w:jc w:val="both"/>
    </w:pPr>
  </w:style>
  <w:style w:type="character" w:default="1" w:styleId="a13ffd63-925c-4272-90fe-e41f3579ea47">
    <w:name w:val="Default Paragraph Font"/>
    <w:uiPriority w:val="1"/>
    <w:semiHidden/>
    <w:unhideWhenUsed/>
  </w:style>
  <w:style w:type="table" w:default="1" w:styleId="39a9db20-1584-4b5e-bc0f-c41090b7a7f2">
    <w:name w:val="Normal Table"/>
    <w:uiPriority w:val="99"/>
    <w:semiHidden/>
    <w:unhideWhenUsed/>
    <w:tblPr>
      <w:tblInd w:w="0" w:type="dxa"/>
      <w:tblCellMar>
        <w:top w:w="0" w:type="dxa"/>
        <w:left w:w="108" w:type="dxa"/>
        <w:bottom w:w="0" w:type="dxa"/>
        <w:right w:w="108" w:type="dxa"/>
      </w:tblCellMar>
    </w:tblPr>
  </w:style>
  <w:style w:type="numbering" w:default="1" w:styleId="0ba0f1e7-045c-4f59-91bd-12d8b5e89460">
    <w:name w:val="No List"/>
    <w:uiPriority w:val="99"/>
    <w:semiHidden/>
    <w:unhideWhenUsed/>
  </w:style>
  <w:style w:type="paragraph" w:customStyle="1" w:styleId="aff59a0c-c401-4f89-8433-4b2a5b7a669d">
    <w:name w:val="石墨文档正文"/>
    <w:qFormat/>
    <w:rPr>
      <w:szCs w:val="22"/>
    </w:rPr>
  </w:style>
  <w:style w:type="paragraph" w:customStyle="1" w:styleId="02fe18d2-5cbe-471f-861b-5fb5fa40a9d7">
    <w:name w:val="石墨文档副标题"/>
    <w:qFormat/>
    <w:rPr>
      <w:color w:val="888888"/>
      <w:sz w:val="48"/>
      <w:szCs w:val="48"/>
    </w:rPr>
  </w:style>
  <w:style w:type="paragraph" w:customStyle="1" w:styleId="c207aad8-0264-4ef5-ba3c-2ae4d6cd0595">
    <w:name w:val="石墨文档大标题"/>
    <w:next w:val="a3"/>
    <w:uiPriority w:val="9"/>
    <w:unhideWhenUsed/>
    <w:qFormat/>
    <w:pPr>
      <w:spacing w:before="260" w:after="260"/>
      <w:outlineLvl w:val="0"/>
    </w:pPr>
    <w:rPr>
      <w:b/>
      <w:bCs/>
      <w:sz w:val="40"/>
      <w:szCs w:val="40"/>
    </w:rPr>
  </w:style>
  <w:style w:type="paragraph" w:customStyle="1" w:styleId="d62dc0e7-51ed-40d5-9ca8-c8acca7c2be2">
    <w:name w:val="石墨文档中标题"/>
    <w:next w:val="a3"/>
    <w:uiPriority w:val="9"/>
    <w:unhideWhenUsed/>
    <w:qFormat/>
    <w:pPr>
      <w:spacing w:before="260" w:after="260"/>
      <w:outlineLvl w:val="1"/>
    </w:pPr>
    <w:rPr>
      <w:b/>
      <w:bCs/>
      <w:sz w:val="36"/>
      <w:szCs w:val="36"/>
    </w:rPr>
  </w:style>
  <w:style w:type="paragraph" w:customStyle="1" w:styleId="26e48b8d-73ae-4b45-af1e-62cc5eac0a7b">
    <w:name w:val="石墨文档小标题"/>
    <w:next w:val="a3"/>
    <w:uiPriority w:val="9"/>
    <w:unhideWhenUsed/>
    <w:qFormat/>
    <w:pPr>
      <w:spacing w:before="260" w:after="260"/>
      <w:outlineLvl w:val="2"/>
    </w:pPr>
    <w:rPr>
      <w:b/>
      <w:bCs/>
      <w:sz w:val="32"/>
      <w:szCs w:val="32"/>
    </w:rPr>
  </w:style>
  <w:style w:type="paragraph" w:customStyle="1" w:styleId="e055b55a-9200-4bbb-bf6a-d7617b0c103d">
    <w:name w:val="石墨文档标题"/>
    <w:next w:val="a3"/>
    <w:uiPriority w:val="9"/>
    <w:unhideWhenUsed/>
    <w:qFormat/>
    <w:pPr>
      <w:spacing w:before="260" w:after="260"/>
      <w:outlineLvl w:val="3"/>
    </w:pPr>
    <w:rPr>
      <w:b/>
      <w:bCs/>
      <w:sz w:val="56"/>
      <w:szCs w:val="56"/>
    </w:rPr>
  </w:style>
  <w:style w:type="paragraph" w:customStyle="1" w:styleId="6aeb2b17-ae82-4748-8d07-a96fbfe26bd9">
    <w:name w:val="石墨文档引用"/>
    <w:qFormat/>
    <w:pPr>
      <w:pBdr>
        <w:left w:val="single" w:sz="30" w:space="10" w:color="F0F0F0"/>
      </w:pBdr>
    </w:pPr>
    <w:rPr>
      <w:color w:val="ADADAD"/>
    </w:rPr>
  </w:style>
  <w:style w:type="paragraph" w:default="1" w:styleId="3125b58c-a164-4093-987c-8299c6d3fab0">
    <w:name w:val="Normal"/>
    <w:qFormat/>
    <w:pPr>
      <w:widowControl w:val="0"/>
      <w:jc w:val="both"/>
    </w:pPr>
  </w:style>
  <w:style w:type="character" w:default="1" w:styleId="2fb08d36-027d-42e5-a3ec-c561e0b16e59">
    <w:name w:val="Default Paragraph Font"/>
    <w:uiPriority w:val="1"/>
    <w:semiHidden/>
    <w:unhideWhenUsed/>
  </w:style>
  <w:style w:type="table" w:default="1" w:styleId="246231c5-6f20-4fe2-b315-afa9eb4f84bd">
    <w:name w:val="Normal Table"/>
    <w:uiPriority w:val="99"/>
    <w:semiHidden/>
    <w:unhideWhenUsed/>
    <w:tblPr>
      <w:tblInd w:w="0" w:type="dxa"/>
      <w:tblCellMar>
        <w:top w:w="0" w:type="dxa"/>
        <w:left w:w="108" w:type="dxa"/>
        <w:bottom w:w="0" w:type="dxa"/>
        <w:right w:w="108" w:type="dxa"/>
      </w:tblCellMar>
    </w:tblPr>
  </w:style>
  <w:style w:type="numbering" w:default="1" w:styleId="a498d344-9389-41af-9367-9ef1f32f2fb0">
    <w:name w:val="No List"/>
    <w:uiPriority w:val="99"/>
    <w:semiHidden/>
    <w:unhideWhenUsed/>
  </w:style>
  <w:style w:type="paragraph" w:customStyle="1" w:styleId="e64ae7c3-ba4a-4ab6-94c4-c6fd54d25deb">
    <w:name w:val="石墨文档正文"/>
    <w:qFormat/>
    <w:rPr>
      <w:szCs w:val="22"/>
    </w:rPr>
  </w:style>
  <w:style w:type="paragraph" w:customStyle="1" w:styleId="e1a4a1f3-7cca-4fed-beae-4132f312ae17">
    <w:name w:val="石墨文档副标题"/>
    <w:qFormat/>
    <w:rPr>
      <w:color w:val="888888"/>
      <w:sz w:val="48"/>
      <w:szCs w:val="48"/>
    </w:rPr>
  </w:style>
  <w:style w:type="paragraph" w:customStyle="1" w:styleId="5c45dc93-851a-4c1f-bb31-32a4075a21f3">
    <w:name w:val="石墨文档大标题"/>
    <w:next w:val="a3"/>
    <w:uiPriority w:val="9"/>
    <w:unhideWhenUsed/>
    <w:qFormat/>
    <w:pPr>
      <w:spacing w:before="260" w:after="260"/>
      <w:outlineLvl w:val="0"/>
    </w:pPr>
    <w:rPr>
      <w:b/>
      <w:bCs/>
      <w:sz w:val="40"/>
      <w:szCs w:val="40"/>
    </w:rPr>
  </w:style>
  <w:style w:type="paragraph" w:customStyle="1" w:styleId="11d53163-23c7-4832-8cec-9c49ef22c4ed">
    <w:name w:val="石墨文档中标题"/>
    <w:next w:val="a3"/>
    <w:uiPriority w:val="9"/>
    <w:unhideWhenUsed/>
    <w:qFormat/>
    <w:pPr>
      <w:spacing w:before="260" w:after="260"/>
      <w:outlineLvl w:val="1"/>
    </w:pPr>
    <w:rPr>
      <w:b/>
      <w:bCs/>
      <w:sz w:val="36"/>
      <w:szCs w:val="36"/>
    </w:rPr>
  </w:style>
  <w:style w:type="paragraph" w:customStyle="1" w:styleId="53828c1a-616e-4c44-b3a8-1e78cf4b6423">
    <w:name w:val="石墨文档小标题"/>
    <w:next w:val="a3"/>
    <w:uiPriority w:val="9"/>
    <w:unhideWhenUsed/>
    <w:qFormat/>
    <w:pPr>
      <w:spacing w:before="260" w:after="260"/>
      <w:outlineLvl w:val="2"/>
    </w:pPr>
    <w:rPr>
      <w:b/>
      <w:bCs/>
      <w:sz w:val="32"/>
      <w:szCs w:val="32"/>
    </w:rPr>
  </w:style>
  <w:style w:type="paragraph" w:customStyle="1" w:styleId="1055cedc-f81b-483a-8356-10653f8293b3">
    <w:name w:val="石墨文档标题"/>
    <w:next w:val="a3"/>
    <w:uiPriority w:val="9"/>
    <w:unhideWhenUsed/>
    <w:qFormat/>
    <w:pPr>
      <w:spacing w:before="260" w:after="260"/>
      <w:outlineLvl w:val="3"/>
    </w:pPr>
    <w:rPr>
      <w:b/>
      <w:bCs/>
      <w:sz w:val="56"/>
      <w:szCs w:val="56"/>
    </w:rPr>
  </w:style>
  <w:style w:type="paragraph" w:customStyle="1" w:styleId="450ba1fc-1b5d-43b2-a199-84b425eda0ed">
    <w:name w:val="石墨文档引用"/>
    <w:qFormat/>
    <w:pPr>
      <w:pBdr>
        <w:left w:val="single" w:sz="30" w:space="10" w:color="F0F0F0"/>
      </w:pBdr>
    </w:pPr>
    <w:rPr>
      <w:color w:val="ADADAD"/>
    </w:rPr>
  </w:style>
  <w:style w:type="paragraph" w:default="1" w:styleId="c10356f2-3b1c-4287-b2f7-1ed652740727">
    <w:name w:val="Normal"/>
    <w:qFormat/>
    <w:pPr>
      <w:widowControl w:val="0"/>
      <w:jc w:val="both"/>
    </w:pPr>
  </w:style>
  <w:style w:type="character" w:default="1" w:styleId="b881c392-a106-4239-9973-fd0b4531f8be">
    <w:name w:val="Default Paragraph Font"/>
    <w:uiPriority w:val="1"/>
    <w:semiHidden/>
    <w:unhideWhenUsed/>
  </w:style>
  <w:style w:type="table" w:default="1" w:styleId="460ddf43-2149-4a1b-9f47-ad3a1381fd30">
    <w:name w:val="Normal Table"/>
    <w:uiPriority w:val="99"/>
    <w:semiHidden/>
    <w:unhideWhenUsed/>
    <w:tblPr>
      <w:tblInd w:w="0" w:type="dxa"/>
      <w:tblCellMar>
        <w:top w:w="0" w:type="dxa"/>
        <w:left w:w="108" w:type="dxa"/>
        <w:bottom w:w="0" w:type="dxa"/>
        <w:right w:w="108" w:type="dxa"/>
      </w:tblCellMar>
    </w:tblPr>
  </w:style>
  <w:style w:type="numbering" w:default="1" w:styleId="310e2ff2-c2b6-4209-9fae-3fb3421b4e2d">
    <w:name w:val="No List"/>
    <w:uiPriority w:val="99"/>
    <w:semiHidden/>
    <w:unhideWhenUsed/>
  </w:style>
  <w:style w:type="paragraph" w:customStyle="1" w:styleId="8f7c0506-21c3-4d92-95dd-a1c4c3fd90a7">
    <w:name w:val="石墨文档正文"/>
    <w:qFormat/>
    <w:rPr>
      <w:szCs w:val="22"/>
    </w:rPr>
  </w:style>
  <w:style w:type="paragraph" w:customStyle="1" w:styleId="997508ae-8748-4235-914a-8173f61c242a">
    <w:name w:val="石墨文档副标题"/>
    <w:qFormat/>
    <w:rPr>
      <w:color w:val="888888"/>
      <w:sz w:val="48"/>
      <w:szCs w:val="48"/>
    </w:rPr>
  </w:style>
  <w:style w:type="paragraph" w:customStyle="1" w:styleId="1597f78c-1645-4791-8ae3-d1938ab7bb71">
    <w:name w:val="石墨文档大标题"/>
    <w:next w:val="a3"/>
    <w:uiPriority w:val="9"/>
    <w:unhideWhenUsed/>
    <w:qFormat/>
    <w:pPr>
      <w:spacing w:before="260" w:after="260"/>
      <w:outlineLvl w:val="0"/>
    </w:pPr>
    <w:rPr>
      <w:b/>
      <w:bCs/>
      <w:sz w:val="40"/>
      <w:szCs w:val="40"/>
    </w:rPr>
  </w:style>
  <w:style w:type="paragraph" w:customStyle="1" w:styleId="0d004ade-9674-45c5-a42c-421cd10caa7e">
    <w:name w:val="石墨文档中标题"/>
    <w:next w:val="a3"/>
    <w:uiPriority w:val="9"/>
    <w:unhideWhenUsed/>
    <w:qFormat/>
    <w:pPr>
      <w:spacing w:before="260" w:after="260"/>
      <w:outlineLvl w:val="1"/>
    </w:pPr>
    <w:rPr>
      <w:b/>
      <w:bCs/>
      <w:sz w:val="36"/>
      <w:szCs w:val="36"/>
    </w:rPr>
  </w:style>
  <w:style w:type="paragraph" w:customStyle="1" w:styleId="c5b6982f-915f-4e35-bc20-888bc08095f0">
    <w:name w:val="石墨文档小标题"/>
    <w:next w:val="a3"/>
    <w:uiPriority w:val="9"/>
    <w:unhideWhenUsed/>
    <w:qFormat/>
    <w:pPr>
      <w:spacing w:before="260" w:after="260"/>
      <w:outlineLvl w:val="2"/>
    </w:pPr>
    <w:rPr>
      <w:b/>
      <w:bCs/>
      <w:sz w:val="32"/>
      <w:szCs w:val="32"/>
    </w:rPr>
  </w:style>
  <w:style w:type="paragraph" w:customStyle="1" w:styleId="d748befe-e3b4-4b0b-bf41-3f47f44dd8b9">
    <w:name w:val="石墨文档标题"/>
    <w:next w:val="a3"/>
    <w:uiPriority w:val="9"/>
    <w:unhideWhenUsed/>
    <w:qFormat/>
    <w:pPr>
      <w:spacing w:before="260" w:after="260"/>
      <w:outlineLvl w:val="3"/>
    </w:pPr>
    <w:rPr>
      <w:b/>
      <w:bCs/>
      <w:sz w:val="56"/>
      <w:szCs w:val="56"/>
    </w:rPr>
  </w:style>
  <w:style w:type="paragraph" w:customStyle="1" w:styleId="65120323-6a5b-4821-859a-ffd615884251">
    <w:name w:val="石墨文档引用"/>
    <w:qFormat/>
    <w:pPr>
      <w:pBdr>
        <w:left w:val="single" w:sz="30" w:space="10" w:color="F0F0F0"/>
      </w:pBdr>
    </w:pPr>
    <w:rPr>
      <w:color w:val="ADADAD"/>
    </w:rPr>
  </w:style>
  <w:style w:type="paragraph" w:default="1" w:styleId="a0f5fc3d-5309-4b3f-be69-bcbde3aced63">
    <w:name w:val="Normal"/>
    <w:qFormat/>
    <w:pPr>
      <w:widowControl w:val="0"/>
      <w:jc w:val="both"/>
    </w:pPr>
  </w:style>
  <w:style w:type="character" w:default="1" w:styleId="38623197-a992-4036-b561-c6b27985ee05">
    <w:name w:val="Default Paragraph Font"/>
    <w:uiPriority w:val="1"/>
    <w:semiHidden/>
    <w:unhideWhenUsed/>
  </w:style>
  <w:style w:type="table" w:default="1" w:styleId="547b0b4e-352d-46c5-ac5a-db8e2a6fa9ce">
    <w:name w:val="Normal Table"/>
    <w:uiPriority w:val="99"/>
    <w:semiHidden/>
    <w:unhideWhenUsed/>
    <w:tblPr>
      <w:tblInd w:w="0" w:type="dxa"/>
      <w:tblCellMar>
        <w:top w:w="0" w:type="dxa"/>
        <w:left w:w="108" w:type="dxa"/>
        <w:bottom w:w="0" w:type="dxa"/>
        <w:right w:w="108" w:type="dxa"/>
      </w:tblCellMar>
    </w:tblPr>
  </w:style>
  <w:style w:type="numbering" w:default="1" w:styleId="33c05a49-3c1a-4d3b-b56a-5d8da9b77b08">
    <w:name w:val="No List"/>
    <w:uiPriority w:val="99"/>
    <w:semiHidden/>
    <w:unhideWhenUsed/>
  </w:style>
  <w:style w:type="paragraph" w:customStyle="1" w:styleId="80009d8e-58d5-4c03-a12c-ede853944486">
    <w:name w:val="石墨文档正文"/>
    <w:qFormat/>
    <w:rPr>
      <w:szCs w:val="22"/>
    </w:rPr>
  </w:style>
  <w:style w:type="paragraph" w:customStyle="1" w:styleId="d1dc4303-de8c-4af6-8f01-6019c7a38f58">
    <w:name w:val="石墨文档副标题"/>
    <w:qFormat/>
    <w:rPr>
      <w:color w:val="888888"/>
      <w:sz w:val="48"/>
      <w:szCs w:val="48"/>
    </w:rPr>
  </w:style>
  <w:style w:type="paragraph" w:customStyle="1" w:styleId="cae18167-0293-450c-925a-4be8b0d0d49c">
    <w:name w:val="石墨文档大标题"/>
    <w:next w:val="a3"/>
    <w:uiPriority w:val="9"/>
    <w:unhideWhenUsed/>
    <w:qFormat/>
    <w:pPr>
      <w:spacing w:before="260" w:after="260"/>
      <w:outlineLvl w:val="0"/>
    </w:pPr>
    <w:rPr>
      <w:b/>
      <w:bCs/>
      <w:sz w:val="40"/>
      <w:szCs w:val="40"/>
    </w:rPr>
  </w:style>
  <w:style w:type="paragraph" w:customStyle="1" w:styleId="87a9fce6-564b-4f4c-9320-9df14b093cf6">
    <w:name w:val="石墨文档中标题"/>
    <w:next w:val="a3"/>
    <w:uiPriority w:val="9"/>
    <w:unhideWhenUsed/>
    <w:qFormat/>
    <w:pPr>
      <w:spacing w:before="260" w:after="260"/>
      <w:outlineLvl w:val="1"/>
    </w:pPr>
    <w:rPr>
      <w:b/>
      <w:bCs/>
      <w:sz w:val="36"/>
      <w:szCs w:val="36"/>
    </w:rPr>
  </w:style>
  <w:style w:type="paragraph" w:customStyle="1" w:styleId="74658c97-29f9-4d3e-8391-e820383f1475">
    <w:name w:val="石墨文档小标题"/>
    <w:next w:val="a3"/>
    <w:uiPriority w:val="9"/>
    <w:unhideWhenUsed/>
    <w:qFormat/>
    <w:pPr>
      <w:spacing w:before="260" w:after="260"/>
      <w:outlineLvl w:val="2"/>
    </w:pPr>
    <w:rPr>
      <w:b/>
      <w:bCs/>
      <w:sz w:val="32"/>
      <w:szCs w:val="32"/>
    </w:rPr>
  </w:style>
  <w:style w:type="paragraph" w:customStyle="1" w:styleId="936b1bb5-c775-476a-aeed-06edc50f650c">
    <w:name w:val="石墨文档标题"/>
    <w:next w:val="a3"/>
    <w:uiPriority w:val="9"/>
    <w:unhideWhenUsed/>
    <w:qFormat/>
    <w:pPr>
      <w:spacing w:before="260" w:after="260"/>
      <w:outlineLvl w:val="3"/>
    </w:pPr>
    <w:rPr>
      <w:b/>
      <w:bCs/>
      <w:sz w:val="56"/>
      <w:szCs w:val="56"/>
    </w:rPr>
  </w:style>
  <w:style w:type="paragraph" w:customStyle="1" w:styleId="9bd5d802-eeef-4645-985b-3167faf9c913">
    <w:name w:val="石墨文档引用"/>
    <w:qFormat/>
    <w:pPr>
      <w:pBdr>
        <w:left w:val="single" w:sz="30" w:space="10" w:color="F0F0F0"/>
      </w:pBdr>
    </w:pPr>
    <w:rPr>
      <w:color w:val="ADADAD"/>
    </w:rPr>
  </w:style>
  <w:style w:type="paragraph" w:default="1" w:styleId="32b146ce-ac1a-4be1-becf-3c323fca53cc">
    <w:name w:val="Normal"/>
    <w:qFormat/>
    <w:pPr>
      <w:widowControl w:val="0"/>
      <w:jc w:val="both"/>
    </w:pPr>
  </w:style>
  <w:style w:type="character" w:default="1" w:styleId="7e7be545-be8c-4af4-add9-38c44f2ab29f">
    <w:name w:val="Default Paragraph Font"/>
    <w:uiPriority w:val="1"/>
    <w:semiHidden/>
    <w:unhideWhenUsed/>
  </w:style>
  <w:style w:type="table" w:default="1" w:styleId="e801d1b9-77fb-4b12-8d54-48b693fba591">
    <w:name w:val="Normal Table"/>
    <w:uiPriority w:val="99"/>
    <w:semiHidden/>
    <w:unhideWhenUsed/>
    <w:tblPr>
      <w:tblInd w:w="0" w:type="dxa"/>
      <w:tblCellMar>
        <w:top w:w="0" w:type="dxa"/>
        <w:left w:w="108" w:type="dxa"/>
        <w:bottom w:w="0" w:type="dxa"/>
        <w:right w:w="108" w:type="dxa"/>
      </w:tblCellMar>
    </w:tblPr>
  </w:style>
  <w:style w:type="numbering" w:default="1" w:styleId="820d9c58-b789-44ae-8b75-d7ebba862628">
    <w:name w:val="No List"/>
    <w:uiPriority w:val="99"/>
    <w:semiHidden/>
    <w:unhideWhenUsed/>
  </w:style>
  <w:style w:type="paragraph" w:customStyle="1" w:styleId="b4ebaa3b-11bd-4e0d-911e-faa9e873c238">
    <w:name w:val="石墨文档正文"/>
    <w:qFormat/>
    <w:rPr>
      <w:szCs w:val="22"/>
    </w:rPr>
  </w:style>
  <w:style w:type="paragraph" w:customStyle="1" w:styleId="b9da07b8-62d5-4070-bb9c-c061bef188c8">
    <w:name w:val="石墨文档副标题"/>
    <w:qFormat/>
    <w:rPr>
      <w:color w:val="888888"/>
      <w:sz w:val="48"/>
      <w:szCs w:val="48"/>
    </w:rPr>
  </w:style>
  <w:style w:type="paragraph" w:customStyle="1" w:styleId="7e15e87f-4bb8-4abe-b5f4-5aee2da12a96">
    <w:name w:val="石墨文档大标题"/>
    <w:next w:val="a3"/>
    <w:uiPriority w:val="9"/>
    <w:unhideWhenUsed/>
    <w:qFormat/>
    <w:pPr>
      <w:spacing w:before="260" w:after="260"/>
      <w:outlineLvl w:val="0"/>
    </w:pPr>
    <w:rPr>
      <w:b/>
      <w:bCs/>
      <w:sz w:val="40"/>
      <w:szCs w:val="40"/>
    </w:rPr>
  </w:style>
  <w:style w:type="paragraph" w:customStyle="1" w:styleId="c687ea61-e07a-46c3-b3ae-7bc67ac182a4">
    <w:name w:val="石墨文档中标题"/>
    <w:next w:val="a3"/>
    <w:uiPriority w:val="9"/>
    <w:unhideWhenUsed/>
    <w:qFormat/>
    <w:pPr>
      <w:spacing w:before="260" w:after="260"/>
      <w:outlineLvl w:val="1"/>
    </w:pPr>
    <w:rPr>
      <w:b/>
      <w:bCs/>
      <w:sz w:val="36"/>
      <w:szCs w:val="36"/>
    </w:rPr>
  </w:style>
  <w:style w:type="paragraph" w:customStyle="1" w:styleId="f3d0d81f-a20a-4950-8adc-a56b6294c2b4">
    <w:name w:val="石墨文档小标题"/>
    <w:next w:val="a3"/>
    <w:uiPriority w:val="9"/>
    <w:unhideWhenUsed/>
    <w:qFormat/>
    <w:pPr>
      <w:spacing w:before="260" w:after="260"/>
      <w:outlineLvl w:val="2"/>
    </w:pPr>
    <w:rPr>
      <w:b/>
      <w:bCs/>
      <w:sz w:val="32"/>
      <w:szCs w:val="32"/>
    </w:rPr>
  </w:style>
  <w:style w:type="paragraph" w:customStyle="1" w:styleId="9d445564-909f-4d52-a6f2-f47a8b33ddde">
    <w:name w:val="石墨文档标题"/>
    <w:next w:val="a3"/>
    <w:uiPriority w:val="9"/>
    <w:unhideWhenUsed/>
    <w:qFormat/>
    <w:pPr>
      <w:spacing w:before="260" w:after="260"/>
      <w:outlineLvl w:val="3"/>
    </w:pPr>
    <w:rPr>
      <w:b/>
      <w:bCs/>
      <w:sz w:val="56"/>
      <w:szCs w:val="56"/>
    </w:rPr>
  </w:style>
  <w:style w:type="paragraph" w:customStyle="1" w:styleId="bb2735f5-02e1-4ae9-9e10-35f2643a847a">
    <w:name w:val="石墨文档引用"/>
    <w:qFormat/>
    <w:pPr>
      <w:pBdr>
        <w:left w:val="single" w:sz="30" w:space="10" w:color="F0F0F0"/>
      </w:pBdr>
    </w:pPr>
    <w:rPr>
      <w:color w:val="ADADAD"/>
    </w:rPr>
  </w:style>
  <w:style w:type="paragraph" w:default="1" w:styleId="1266d903-4022-422a-9e83-fe0438896c4a">
    <w:name w:val="Normal"/>
    <w:qFormat/>
    <w:pPr>
      <w:widowControl w:val="0"/>
      <w:jc w:val="both"/>
    </w:pPr>
  </w:style>
  <w:style w:type="character" w:default="1" w:styleId="f0bcb24b-7191-4a54-88c8-3744c3fac378">
    <w:name w:val="Default Paragraph Font"/>
    <w:uiPriority w:val="1"/>
    <w:semiHidden/>
    <w:unhideWhenUsed/>
  </w:style>
  <w:style w:type="table" w:default="1" w:styleId="36815e15-f5c1-48db-ba8e-65a5d88ae4b4">
    <w:name w:val="Normal Table"/>
    <w:uiPriority w:val="99"/>
    <w:semiHidden/>
    <w:unhideWhenUsed/>
    <w:tblPr>
      <w:tblInd w:w="0" w:type="dxa"/>
      <w:tblCellMar>
        <w:top w:w="0" w:type="dxa"/>
        <w:left w:w="108" w:type="dxa"/>
        <w:bottom w:w="0" w:type="dxa"/>
        <w:right w:w="108" w:type="dxa"/>
      </w:tblCellMar>
    </w:tblPr>
  </w:style>
  <w:style w:type="numbering" w:default="1" w:styleId="00b64c0d-398a-4ce3-92d7-cc874b6a59d0">
    <w:name w:val="No List"/>
    <w:uiPriority w:val="99"/>
    <w:semiHidden/>
    <w:unhideWhenUsed/>
  </w:style>
  <w:style w:type="paragraph" w:customStyle="1" w:styleId="f0ebc837-bcea-419a-a1b3-fa99539f01c1">
    <w:name w:val="石墨文档正文"/>
    <w:qFormat/>
    <w:rPr>
      <w:szCs w:val="22"/>
    </w:rPr>
  </w:style>
  <w:style w:type="paragraph" w:customStyle="1" w:styleId="58de32f7-244a-4beb-a45e-0818253077d4">
    <w:name w:val="石墨文档副标题"/>
    <w:qFormat/>
    <w:rPr>
      <w:color w:val="888888"/>
      <w:sz w:val="48"/>
      <w:szCs w:val="48"/>
    </w:rPr>
  </w:style>
  <w:style w:type="paragraph" w:customStyle="1" w:styleId="a21249a7-cf64-4898-94f8-565f848a6c19">
    <w:name w:val="石墨文档大标题"/>
    <w:next w:val="a3"/>
    <w:uiPriority w:val="9"/>
    <w:unhideWhenUsed/>
    <w:qFormat/>
    <w:pPr>
      <w:spacing w:before="260" w:after="260"/>
      <w:outlineLvl w:val="0"/>
    </w:pPr>
    <w:rPr>
      <w:b/>
      <w:bCs/>
      <w:sz w:val="40"/>
      <w:szCs w:val="40"/>
    </w:rPr>
  </w:style>
  <w:style w:type="paragraph" w:customStyle="1" w:styleId="6726d2b5-a139-4305-80ef-b538014fefc7">
    <w:name w:val="石墨文档中标题"/>
    <w:next w:val="a3"/>
    <w:uiPriority w:val="9"/>
    <w:unhideWhenUsed/>
    <w:qFormat/>
    <w:pPr>
      <w:spacing w:before="260" w:after="260"/>
      <w:outlineLvl w:val="1"/>
    </w:pPr>
    <w:rPr>
      <w:b/>
      <w:bCs/>
      <w:sz w:val="36"/>
      <w:szCs w:val="36"/>
    </w:rPr>
  </w:style>
  <w:style w:type="paragraph" w:customStyle="1" w:styleId="fd10c470-6b50-48f9-b3e0-c2f47901d0de">
    <w:name w:val="石墨文档小标题"/>
    <w:next w:val="a3"/>
    <w:uiPriority w:val="9"/>
    <w:unhideWhenUsed/>
    <w:qFormat/>
    <w:pPr>
      <w:spacing w:before="260" w:after="260"/>
      <w:outlineLvl w:val="2"/>
    </w:pPr>
    <w:rPr>
      <w:b/>
      <w:bCs/>
      <w:sz w:val="32"/>
      <w:szCs w:val="32"/>
    </w:rPr>
  </w:style>
  <w:style w:type="paragraph" w:customStyle="1" w:styleId="87c7bef2-bfe7-41c5-ab71-c14a63285acb">
    <w:name w:val="石墨文档标题"/>
    <w:next w:val="a3"/>
    <w:uiPriority w:val="9"/>
    <w:unhideWhenUsed/>
    <w:qFormat/>
    <w:pPr>
      <w:spacing w:before="260" w:after="260"/>
      <w:outlineLvl w:val="3"/>
    </w:pPr>
    <w:rPr>
      <w:b/>
      <w:bCs/>
      <w:sz w:val="56"/>
      <w:szCs w:val="56"/>
    </w:rPr>
  </w:style>
  <w:style w:type="paragraph" w:customStyle="1" w:styleId="6e3e9544-fa37-4707-94a4-c1fbfe63266b">
    <w:name w:val="石墨文档引用"/>
    <w:qFormat/>
    <w:pPr>
      <w:pBdr>
        <w:left w:val="single" w:sz="30" w:space="10" w:color="F0F0F0"/>
      </w:pBdr>
    </w:pPr>
    <w:rPr>
      <w:color w:val="ADADAD"/>
    </w:rPr>
  </w:style>
  <w:style w:type="paragraph" w:default="1" w:styleId="fb9f2369-5c10-44cc-b9a4-eef88e838187">
    <w:name w:val="Normal"/>
    <w:qFormat/>
    <w:pPr>
      <w:widowControl w:val="0"/>
      <w:jc w:val="both"/>
    </w:pPr>
  </w:style>
  <w:style w:type="character" w:default="1" w:styleId="e2265704-d060-4bb1-9212-e10093bc3b9b">
    <w:name w:val="Default Paragraph Font"/>
    <w:uiPriority w:val="1"/>
    <w:semiHidden/>
    <w:unhideWhenUsed/>
  </w:style>
  <w:style w:type="table" w:default="1" w:styleId="382bc014-ad5c-46d6-8635-c0517acf27eb">
    <w:name w:val="Normal Table"/>
    <w:uiPriority w:val="99"/>
    <w:semiHidden/>
    <w:unhideWhenUsed/>
    <w:tblPr>
      <w:tblInd w:w="0" w:type="dxa"/>
      <w:tblCellMar>
        <w:top w:w="0" w:type="dxa"/>
        <w:left w:w="108" w:type="dxa"/>
        <w:bottom w:w="0" w:type="dxa"/>
        <w:right w:w="108" w:type="dxa"/>
      </w:tblCellMar>
    </w:tblPr>
  </w:style>
  <w:style w:type="numbering" w:default="1" w:styleId="b30e7ed4-1002-4c04-9d34-826b440cdb4d">
    <w:name w:val="No List"/>
    <w:uiPriority w:val="99"/>
    <w:semiHidden/>
    <w:unhideWhenUsed/>
  </w:style>
  <w:style w:type="paragraph" w:customStyle="1" w:styleId="2b8a43e0-85d1-4901-b0a6-62b5dfd08760">
    <w:name w:val="石墨文档正文"/>
    <w:qFormat/>
    <w:rPr>
      <w:szCs w:val="22"/>
    </w:rPr>
  </w:style>
  <w:style w:type="paragraph" w:customStyle="1" w:styleId="9fe42e84-9675-453e-87aa-943da41cd6c5">
    <w:name w:val="石墨文档副标题"/>
    <w:qFormat/>
    <w:rPr>
      <w:color w:val="888888"/>
      <w:sz w:val="48"/>
      <w:szCs w:val="48"/>
    </w:rPr>
  </w:style>
  <w:style w:type="paragraph" w:customStyle="1" w:styleId="848a5ad2-f832-40b0-b5a2-b63ffa3dc0f5">
    <w:name w:val="石墨文档大标题"/>
    <w:next w:val="a3"/>
    <w:uiPriority w:val="9"/>
    <w:unhideWhenUsed/>
    <w:qFormat/>
    <w:pPr>
      <w:spacing w:before="260" w:after="260"/>
      <w:outlineLvl w:val="0"/>
    </w:pPr>
    <w:rPr>
      <w:b/>
      <w:bCs/>
      <w:sz w:val="40"/>
      <w:szCs w:val="40"/>
    </w:rPr>
  </w:style>
  <w:style w:type="paragraph" w:customStyle="1" w:styleId="42300000-9e75-4a68-8add-5d58f6614a45">
    <w:name w:val="石墨文档中标题"/>
    <w:next w:val="a3"/>
    <w:uiPriority w:val="9"/>
    <w:unhideWhenUsed/>
    <w:qFormat/>
    <w:pPr>
      <w:spacing w:before="260" w:after="260"/>
      <w:outlineLvl w:val="1"/>
    </w:pPr>
    <w:rPr>
      <w:b/>
      <w:bCs/>
      <w:sz w:val="36"/>
      <w:szCs w:val="36"/>
    </w:rPr>
  </w:style>
  <w:style w:type="paragraph" w:customStyle="1" w:styleId="031820ae-8d52-4da0-935e-773739e93420">
    <w:name w:val="石墨文档小标题"/>
    <w:next w:val="a3"/>
    <w:uiPriority w:val="9"/>
    <w:unhideWhenUsed/>
    <w:qFormat/>
    <w:pPr>
      <w:spacing w:before="260" w:after="260"/>
      <w:outlineLvl w:val="2"/>
    </w:pPr>
    <w:rPr>
      <w:b/>
      <w:bCs/>
      <w:sz w:val="32"/>
      <w:szCs w:val="32"/>
    </w:rPr>
  </w:style>
  <w:style w:type="paragraph" w:customStyle="1" w:styleId="498bd532-0753-44cf-931b-275526f1a4fe">
    <w:name w:val="石墨文档标题"/>
    <w:next w:val="a3"/>
    <w:uiPriority w:val="9"/>
    <w:unhideWhenUsed/>
    <w:qFormat/>
    <w:pPr>
      <w:spacing w:before="260" w:after="260"/>
      <w:outlineLvl w:val="3"/>
    </w:pPr>
    <w:rPr>
      <w:b/>
      <w:bCs/>
      <w:sz w:val="56"/>
      <w:szCs w:val="56"/>
    </w:rPr>
  </w:style>
  <w:style w:type="paragraph" w:customStyle="1" w:styleId="02a2243b-e298-4269-8a73-04099722a8e7">
    <w:name w:val="石墨文档引用"/>
    <w:qFormat/>
    <w:pPr>
      <w:pBdr>
        <w:left w:val="single" w:sz="30" w:space="10" w:color="F0F0F0"/>
      </w:pBdr>
    </w:pPr>
    <w:rPr>
      <w:color w:val="ADADAD"/>
    </w:rPr>
  </w:style>
  <w:style w:type="paragraph" w:default="1" w:styleId="5a83399e-5e36-46c4-b3de-7c41e1fd2346">
    <w:name w:val="Normal"/>
    <w:qFormat/>
    <w:pPr>
      <w:widowControl w:val="0"/>
      <w:jc w:val="both"/>
    </w:pPr>
  </w:style>
  <w:style w:type="character" w:default="1" w:styleId="51d67ce0-33f9-4647-b948-20755ae25d39">
    <w:name w:val="Default Paragraph Font"/>
    <w:uiPriority w:val="1"/>
    <w:semiHidden/>
    <w:unhideWhenUsed/>
  </w:style>
  <w:style w:type="table" w:default="1" w:styleId="e74f8e84-f9a4-48b3-a3ea-edb2c08fcd10">
    <w:name w:val="Normal Table"/>
    <w:uiPriority w:val="99"/>
    <w:semiHidden/>
    <w:unhideWhenUsed/>
    <w:tblPr>
      <w:tblInd w:w="0" w:type="dxa"/>
      <w:tblCellMar>
        <w:top w:w="0" w:type="dxa"/>
        <w:left w:w="108" w:type="dxa"/>
        <w:bottom w:w="0" w:type="dxa"/>
        <w:right w:w="108" w:type="dxa"/>
      </w:tblCellMar>
    </w:tblPr>
  </w:style>
  <w:style w:type="numbering" w:default="1" w:styleId="e5a323b9-b6b7-40a8-98ff-4af123204f3e">
    <w:name w:val="No List"/>
    <w:uiPriority w:val="99"/>
    <w:semiHidden/>
    <w:unhideWhenUsed/>
  </w:style>
  <w:style w:type="paragraph" w:customStyle="1" w:styleId="507ec271-a0a2-4409-83e6-f5b01979afa8">
    <w:name w:val="石墨文档正文"/>
    <w:qFormat/>
    <w:rPr>
      <w:szCs w:val="22"/>
    </w:rPr>
  </w:style>
  <w:style w:type="paragraph" w:customStyle="1" w:styleId="316938df-16e9-4883-8735-557ffede4684">
    <w:name w:val="石墨文档副标题"/>
    <w:qFormat/>
    <w:rPr>
      <w:color w:val="888888"/>
      <w:sz w:val="48"/>
      <w:szCs w:val="48"/>
    </w:rPr>
  </w:style>
  <w:style w:type="paragraph" w:customStyle="1" w:styleId="0768a487-b50a-41d5-9570-7b7215ddcfc3">
    <w:name w:val="石墨文档大标题"/>
    <w:next w:val="a3"/>
    <w:uiPriority w:val="9"/>
    <w:unhideWhenUsed/>
    <w:qFormat/>
    <w:pPr>
      <w:spacing w:before="260" w:after="260"/>
      <w:outlineLvl w:val="0"/>
    </w:pPr>
    <w:rPr>
      <w:b/>
      <w:bCs/>
      <w:sz w:val="40"/>
      <w:szCs w:val="40"/>
    </w:rPr>
  </w:style>
  <w:style w:type="paragraph" w:customStyle="1" w:styleId="46f122b7-3caf-43d5-b235-37aa0492ea5a">
    <w:name w:val="石墨文档中标题"/>
    <w:next w:val="a3"/>
    <w:uiPriority w:val="9"/>
    <w:unhideWhenUsed/>
    <w:qFormat/>
    <w:pPr>
      <w:spacing w:before="260" w:after="260"/>
      <w:outlineLvl w:val="1"/>
    </w:pPr>
    <w:rPr>
      <w:b/>
      <w:bCs/>
      <w:sz w:val="36"/>
      <w:szCs w:val="36"/>
    </w:rPr>
  </w:style>
  <w:style w:type="paragraph" w:customStyle="1" w:styleId="7f5a99e1-6957-4e57-a976-58fa1831282a">
    <w:name w:val="石墨文档小标题"/>
    <w:next w:val="a3"/>
    <w:uiPriority w:val="9"/>
    <w:unhideWhenUsed/>
    <w:qFormat/>
    <w:pPr>
      <w:spacing w:before="260" w:after="260"/>
      <w:outlineLvl w:val="2"/>
    </w:pPr>
    <w:rPr>
      <w:b/>
      <w:bCs/>
      <w:sz w:val="32"/>
      <w:szCs w:val="32"/>
    </w:rPr>
  </w:style>
  <w:style w:type="paragraph" w:customStyle="1" w:styleId="4ddf0d33-dc96-4ae6-8783-6b50095e09bb">
    <w:name w:val="石墨文档标题"/>
    <w:next w:val="a3"/>
    <w:uiPriority w:val="9"/>
    <w:unhideWhenUsed/>
    <w:qFormat/>
    <w:pPr>
      <w:spacing w:before="260" w:after="260"/>
      <w:outlineLvl w:val="3"/>
    </w:pPr>
    <w:rPr>
      <w:b/>
      <w:bCs/>
      <w:sz w:val="56"/>
      <w:szCs w:val="56"/>
    </w:rPr>
  </w:style>
  <w:style w:type="paragraph" w:customStyle="1" w:styleId="50274de0-c387-44c3-8299-4a62669df2c9">
    <w:name w:val="石墨文档引用"/>
    <w:qFormat/>
    <w:pPr>
      <w:pBdr>
        <w:left w:val="single" w:sz="30" w:space="10" w:color="F0F0F0"/>
      </w:pBdr>
    </w:pPr>
    <w:rPr>
      <w:color w:val="ADADAD"/>
    </w:rPr>
  </w:style>
  <w:style w:type="paragraph" w:default="1" w:styleId="aeb34d62-6f63-4c15-8291-fc230bde8ed2">
    <w:name w:val="Normal"/>
    <w:qFormat/>
    <w:pPr>
      <w:widowControl w:val="0"/>
      <w:jc w:val="both"/>
    </w:pPr>
  </w:style>
  <w:style w:type="character" w:default="1" w:styleId="cd590da5-3bdf-4697-a4cc-7b9598eef051">
    <w:name w:val="Default Paragraph Font"/>
    <w:uiPriority w:val="1"/>
    <w:semiHidden/>
    <w:unhideWhenUsed/>
  </w:style>
  <w:style w:type="table" w:default="1" w:styleId="36e8606a-a5d3-4ec5-99b6-47706a177340">
    <w:name w:val="Normal Table"/>
    <w:uiPriority w:val="99"/>
    <w:semiHidden/>
    <w:unhideWhenUsed/>
    <w:tblPr>
      <w:tblInd w:w="0" w:type="dxa"/>
      <w:tblCellMar>
        <w:top w:w="0" w:type="dxa"/>
        <w:left w:w="108" w:type="dxa"/>
        <w:bottom w:w="0" w:type="dxa"/>
        <w:right w:w="108" w:type="dxa"/>
      </w:tblCellMar>
    </w:tblPr>
  </w:style>
  <w:style w:type="numbering" w:default="1" w:styleId="ace3207d-9ff4-465f-8a6e-eb6f883dd36e">
    <w:name w:val="No List"/>
    <w:uiPriority w:val="99"/>
    <w:semiHidden/>
    <w:unhideWhenUsed/>
  </w:style>
  <w:style w:type="paragraph" w:customStyle="1" w:styleId="2c6b465c-a4dc-4edb-b2a3-6a71a08519ef">
    <w:name w:val="石墨文档正文"/>
    <w:qFormat/>
    <w:rPr>
      <w:szCs w:val="22"/>
    </w:rPr>
  </w:style>
  <w:style w:type="paragraph" w:customStyle="1" w:styleId="a9b48fc7-5813-4efe-a7a1-f9d2c4f1b8b0">
    <w:name w:val="石墨文档副标题"/>
    <w:qFormat/>
    <w:rPr>
      <w:color w:val="888888"/>
      <w:sz w:val="48"/>
      <w:szCs w:val="48"/>
    </w:rPr>
  </w:style>
  <w:style w:type="paragraph" w:customStyle="1" w:styleId="dee8fe47-6f1a-46a2-a0f8-8b34dc2f4d9b">
    <w:name w:val="石墨文档大标题"/>
    <w:next w:val="a3"/>
    <w:uiPriority w:val="9"/>
    <w:unhideWhenUsed/>
    <w:qFormat/>
    <w:pPr>
      <w:spacing w:before="260" w:after="260"/>
      <w:outlineLvl w:val="0"/>
    </w:pPr>
    <w:rPr>
      <w:b/>
      <w:bCs/>
      <w:sz w:val="40"/>
      <w:szCs w:val="40"/>
    </w:rPr>
  </w:style>
  <w:style w:type="paragraph" w:customStyle="1" w:styleId="df7460ff-8729-4c39-952a-9409df703c16">
    <w:name w:val="石墨文档中标题"/>
    <w:next w:val="a3"/>
    <w:uiPriority w:val="9"/>
    <w:unhideWhenUsed/>
    <w:qFormat/>
    <w:pPr>
      <w:spacing w:before="260" w:after="260"/>
      <w:outlineLvl w:val="1"/>
    </w:pPr>
    <w:rPr>
      <w:b/>
      <w:bCs/>
      <w:sz w:val="36"/>
      <w:szCs w:val="36"/>
    </w:rPr>
  </w:style>
  <w:style w:type="paragraph" w:customStyle="1" w:styleId="11a5aff8-e1e4-42ed-807c-16f51cd04d8c">
    <w:name w:val="石墨文档小标题"/>
    <w:next w:val="a3"/>
    <w:uiPriority w:val="9"/>
    <w:unhideWhenUsed/>
    <w:qFormat/>
    <w:pPr>
      <w:spacing w:before="260" w:after="260"/>
      <w:outlineLvl w:val="2"/>
    </w:pPr>
    <w:rPr>
      <w:b/>
      <w:bCs/>
      <w:sz w:val="32"/>
      <w:szCs w:val="32"/>
    </w:rPr>
  </w:style>
  <w:style w:type="paragraph" w:customStyle="1" w:styleId="5f302460-6e6a-423d-a5ba-a170a40f0609">
    <w:name w:val="石墨文档标题"/>
    <w:next w:val="a3"/>
    <w:uiPriority w:val="9"/>
    <w:unhideWhenUsed/>
    <w:qFormat/>
    <w:pPr>
      <w:spacing w:before="260" w:after="260"/>
      <w:outlineLvl w:val="3"/>
    </w:pPr>
    <w:rPr>
      <w:b/>
      <w:bCs/>
      <w:sz w:val="56"/>
      <w:szCs w:val="56"/>
    </w:rPr>
  </w:style>
  <w:style w:type="paragraph" w:customStyle="1" w:styleId="7765d614-a839-4b0c-b06d-6768459e961e">
    <w:name w:val="石墨文档引用"/>
    <w:qFormat/>
    <w:pPr>
      <w:pBdr>
        <w:left w:val="single" w:sz="30" w:space="10" w:color="F0F0F0"/>
      </w:pBdr>
    </w:pPr>
    <w:rPr>
      <w:color w:val="ADADAD"/>
    </w:rPr>
  </w:style>
  <w:style w:type="paragraph" w:default="1" w:styleId="4769ec03-b295-4330-b3a5-810e9783abe2">
    <w:name w:val="Normal"/>
    <w:qFormat/>
    <w:pPr>
      <w:widowControl w:val="0"/>
      <w:jc w:val="both"/>
    </w:pPr>
  </w:style>
  <w:style w:type="character" w:default="1" w:styleId="9b9c0fd2-6662-4e38-9eb0-5a5f2909440b">
    <w:name w:val="Default Paragraph Font"/>
    <w:uiPriority w:val="1"/>
    <w:semiHidden/>
    <w:unhideWhenUsed/>
  </w:style>
  <w:style w:type="table" w:default="1" w:styleId="f0a1b323-6c22-4213-bae4-37efcd831260">
    <w:name w:val="Normal Table"/>
    <w:uiPriority w:val="99"/>
    <w:semiHidden/>
    <w:unhideWhenUsed/>
    <w:tblPr>
      <w:tblInd w:w="0" w:type="dxa"/>
      <w:tblCellMar>
        <w:top w:w="0" w:type="dxa"/>
        <w:left w:w="108" w:type="dxa"/>
        <w:bottom w:w="0" w:type="dxa"/>
        <w:right w:w="108" w:type="dxa"/>
      </w:tblCellMar>
    </w:tblPr>
  </w:style>
  <w:style w:type="numbering" w:default="1" w:styleId="45aeb633-732b-494a-805f-f28852a8ea99">
    <w:name w:val="No List"/>
    <w:uiPriority w:val="99"/>
    <w:semiHidden/>
    <w:unhideWhenUsed/>
  </w:style>
  <w:style w:type="paragraph" w:customStyle="1" w:styleId="6db0aa91-05da-48d7-94c1-1833e4aaa96c">
    <w:name w:val="石墨文档正文"/>
    <w:qFormat/>
    <w:rPr>
      <w:szCs w:val="22"/>
    </w:rPr>
  </w:style>
  <w:style w:type="paragraph" w:customStyle="1" w:styleId="ca52e175-44e4-448f-8594-4f4fd061b3ca">
    <w:name w:val="石墨文档副标题"/>
    <w:qFormat/>
    <w:rPr>
      <w:color w:val="888888"/>
      <w:sz w:val="48"/>
      <w:szCs w:val="48"/>
    </w:rPr>
  </w:style>
  <w:style w:type="paragraph" w:customStyle="1" w:styleId="387723d5-ab16-47fc-b58f-3d9a61e9f825">
    <w:name w:val="石墨文档大标题"/>
    <w:next w:val="a3"/>
    <w:uiPriority w:val="9"/>
    <w:unhideWhenUsed/>
    <w:qFormat/>
    <w:pPr>
      <w:spacing w:before="260" w:after="260"/>
      <w:outlineLvl w:val="0"/>
    </w:pPr>
    <w:rPr>
      <w:b/>
      <w:bCs/>
      <w:sz w:val="40"/>
      <w:szCs w:val="40"/>
    </w:rPr>
  </w:style>
  <w:style w:type="paragraph" w:customStyle="1" w:styleId="e101dfb1-5add-476f-8562-775fb4c58b21">
    <w:name w:val="石墨文档中标题"/>
    <w:next w:val="a3"/>
    <w:uiPriority w:val="9"/>
    <w:unhideWhenUsed/>
    <w:qFormat/>
    <w:pPr>
      <w:spacing w:before="260" w:after="260"/>
      <w:outlineLvl w:val="1"/>
    </w:pPr>
    <w:rPr>
      <w:b/>
      <w:bCs/>
      <w:sz w:val="36"/>
      <w:szCs w:val="36"/>
    </w:rPr>
  </w:style>
  <w:style w:type="paragraph" w:customStyle="1" w:styleId="41fcfdde-3716-4ed0-8480-357206ec2fdd">
    <w:name w:val="石墨文档小标题"/>
    <w:next w:val="a3"/>
    <w:uiPriority w:val="9"/>
    <w:unhideWhenUsed/>
    <w:qFormat/>
    <w:pPr>
      <w:spacing w:before="260" w:after="260"/>
      <w:outlineLvl w:val="2"/>
    </w:pPr>
    <w:rPr>
      <w:b/>
      <w:bCs/>
      <w:sz w:val="32"/>
      <w:szCs w:val="32"/>
    </w:rPr>
  </w:style>
  <w:style w:type="paragraph" w:customStyle="1" w:styleId="3889326d-3381-47e1-ba88-7d90ff8f852b">
    <w:name w:val="石墨文档标题"/>
    <w:next w:val="a3"/>
    <w:uiPriority w:val="9"/>
    <w:unhideWhenUsed/>
    <w:qFormat/>
    <w:pPr>
      <w:spacing w:before="260" w:after="260"/>
      <w:outlineLvl w:val="3"/>
    </w:pPr>
    <w:rPr>
      <w:b/>
      <w:bCs/>
      <w:sz w:val="56"/>
      <w:szCs w:val="56"/>
    </w:rPr>
  </w:style>
  <w:style w:type="paragraph" w:customStyle="1" w:styleId="90fca86e-dd60-4bd1-b763-6453689f0c61">
    <w:name w:val="石墨文档引用"/>
    <w:qFormat/>
    <w:pPr>
      <w:pBdr>
        <w:left w:val="single" w:sz="30" w:space="10" w:color="F0F0F0"/>
      </w:pBdr>
    </w:pPr>
    <w:rPr>
      <w:color w:val="ADADAD"/>
    </w:rPr>
  </w:style>
  <w:style w:type="paragraph" w:default="1" w:styleId="c287edf0-ef90-48a2-a822-4c71db695413">
    <w:name w:val="Normal"/>
    <w:qFormat/>
    <w:pPr>
      <w:widowControl w:val="0"/>
      <w:jc w:val="both"/>
    </w:pPr>
  </w:style>
  <w:style w:type="character" w:default="1" w:styleId="1f3acd56-643d-4273-a748-373976854f7c">
    <w:name w:val="Default Paragraph Font"/>
    <w:uiPriority w:val="1"/>
    <w:semiHidden/>
    <w:unhideWhenUsed/>
  </w:style>
  <w:style w:type="table" w:default="1" w:styleId="0267cb4c-c29f-4856-b444-ca6133721ed6">
    <w:name w:val="Normal Table"/>
    <w:uiPriority w:val="99"/>
    <w:semiHidden/>
    <w:unhideWhenUsed/>
    <w:tblPr>
      <w:tblInd w:w="0" w:type="dxa"/>
      <w:tblCellMar>
        <w:top w:w="0" w:type="dxa"/>
        <w:left w:w="108" w:type="dxa"/>
        <w:bottom w:w="0" w:type="dxa"/>
        <w:right w:w="108" w:type="dxa"/>
      </w:tblCellMar>
    </w:tblPr>
  </w:style>
  <w:style w:type="numbering" w:default="1" w:styleId="0b3cef4b-3738-40c4-97a7-e592b5bcd3a6">
    <w:name w:val="No List"/>
    <w:uiPriority w:val="99"/>
    <w:semiHidden/>
    <w:unhideWhenUsed/>
  </w:style>
  <w:style w:type="paragraph" w:customStyle="1" w:styleId="22306084-0b81-4e8d-b3e8-03e741d0adf0">
    <w:name w:val="石墨文档正文"/>
    <w:qFormat/>
    <w:rPr>
      <w:szCs w:val="22"/>
    </w:rPr>
  </w:style>
  <w:style w:type="paragraph" w:customStyle="1" w:styleId="4a4a7378-94e4-475f-9ab0-717916583ba4">
    <w:name w:val="石墨文档副标题"/>
    <w:qFormat/>
    <w:rPr>
      <w:color w:val="888888"/>
      <w:sz w:val="48"/>
      <w:szCs w:val="48"/>
    </w:rPr>
  </w:style>
  <w:style w:type="paragraph" w:customStyle="1" w:styleId="6a203b5f-3d1e-42ac-8a4b-51f32642ced3">
    <w:name w:val="石墨文档大标题"/>
    <w:next w:val="a3"/>
    <w:uiPriority w:val="9"/>
    <w:unhideWhenUsed/>
    <w:qFormat/>
    <w:pPr>
      <w:spacing w:before="260" w:after="260"/>
      <w:outlineLvl w:val="0"/>
    </w:pPr>
    <w:rPr>
      <w:b/>
      <w:bCs/>
      <w:sz w:val="40"/>
      <w:szCs w:val="40"/>
    </w:rPr>
  </w:style>
  <w:style w:type="paragraph" w:customStyle="1" w:styleId="ca0792fe-709c-4016-a93f-146879e102ea">
    <w:name w:val="石墨文档中标题"/>
    <w:next w:val="a3"/>
    <w:uiPriority w:val="9"/>
    <w:unhideWhenUsed/>
    <w:qFormat/>
    <w:pPr>
      <w:spacing w:before="260" w:after="260"/>
      <w:outlineLvl w:val="1"/>
    </w:pPr>
    <w:rPr>
      <w:b/>
      <w:bCs/>
      <w:sz w:val="36"/>
      <w:szCs w:val="36"/>
    </w:rPr>
  </w:style>
  <w:style w:type="paragraph" w:customStyle="1" w:styleId="09bf1ecd-edf0-4dcd-bdaf-c602bc17a850">
    <w:name w:val="石墨文档小标题"/>
    <w:next w:val="a3"/>
    <w:uiPriority w:val="9"/>
    <w:unhideWhenUsed/>
    <w:qFormat/>
    <w:pPr>
      <w:spacing w:before="260" w:after="260"/>
      <w:outlineLvl w:val="2"/>
    </w:pPr>
    <w:rPr>
      <w:b/>
      <w:bCs/>
      <w:sz w:val="32"/>
      <w:szCs w:val="32"/>
    </w:rPr>
  </w:style>
  <w:style w:type="paragraph" w:customStyle="1" w:styleId="1befa9d8-148e-40c1-a7d8-7fbec92ade68">
    <w:name w:val="石墨文档标题"/>
    <w:next w:val="a3"/>
    <w:uiPriority w:val="9"/>
    <w:unhideWhenUsed/>
    <w:qFormat/>
    <w:pPr>
      <w:spacing w:before="260" w:after="260"/>
      <w:outlineLvl w:val="3"/>
    </w:pPr>
    <w:rPr>
      <w:b/>
      <w:bCs/>
      <w:sz w:val="56"/>
      <w:szCs w:val="56"/>
    </w:rPr>
  </w:style>
  <w:style w:type="paragraph" w:customStyle="1" w:styleId="24d662f7-bea8-4ef6-936a-ef782ea5a30d">
    <w:name w:val="石墨文档引用"/>
    <w:qFormat/>
    <w:pPr>
      <w:pBdr>
        <w:left w:val="single" w:sz="30" w:space="10" w:color="F0F0F0"/>
      </w:pBdr>
    </w:pPr>
    <w:rPr>
      <w:color w:val="ADADAD"/>
    </w:rPr>
  </w:style>
  <w:style w:type="paragraph" w:default="1" w:styleId="92ea1afc-7c69-4b2a-b4bf-e7d16c446d29">
    <w:name w:val="Normal"/>
    <w:qFormat/>
    <w:pPr>
      <w:widowControl w:val="0"/>
      <w:jc w:val="both"/>
    </w:pPr>
  </w:style>
  <w:style w:type="character" w:default="1" w:styleId="d1a14d19-fabb-4a18-9aec-28c19849d46c">
    <w:name w:val="Default Paragraph Font"/>
    <w:uiPriority w:val="1"/>
    <w:semiHidden/>
    <w:unhideWhenUsed/>
  </w:style>
  <w:style w:type="table" w:default="1" w:styleId="87d29b91-f74e-41ec-bd64-fb5015903994">
    <w:name w:val="Normal Table"/>
    <w:uiPriority w:val="99"/>
    <w:semiHidden/>
    <w:unhideWhenUsed/>
    <w:tblPr>
      <w:tblInd w:w="0" w:type="dxa"/>
      <w:tblCellMar>
        <w:top w:w="0" w:type="dxa"/>
        <w:left w:w="108" w:type="dxa"/>
        <w:bottom w:w="0" w:type="dxa"/>
        <w:right w:w="108" w:type="dxa"/>
      </w:tblCellMar>
    </w:tblPr>
  </w:style>
  <w:style w:type="numbering" w:default="1" w:styleId="1e841220-df7a-41e9-8cae-47f6d495468e">
    <w:name w:val="No List"/>
    <w:uiPriority w:val="99"/>
    <w:semiHidden/>
    <w:unhideWhenUsed/>
  </w:style>
  <w:style w:type="paragraph" w:customStyle="1" w:styleId="8eacc1d7-0c6e-4be6-bd06-8d492f6b0e00">
    <w:name w:val="石墨文档正文"/>
    <w:qFormat/>
    <w:rPr>
      <w:szCs w:val="22"/>
    </w:rPr>
  </w:style>
  <w:style w:type="paragraph" w:customStyle="1" w:styleId="a8c2a622-a4e5-4574-bbdf-5a8c6a660821">
    <w:name w:val="石墨文档副标题"/>
    <w:qFormat/>
    <w:rPr>
      <w:color w:val="888888"/>
      <w:sz w:val="48"/>
      <w:szCs w:val="48"/>
    </w:rPr>
  </w:style>
  <w:style w:type="paragraph" w:customStyle="1" w:styleId="314ed4f1-ddd4-4e67-8bd8-6f729333b68d">
    <w:name w:val="石墨文档大标题"/>
    <w:next w:val="a3"/>
    <w:uiPriority w:val="9"/>
    <w:unhideWhenUsed/>
    <w:qFormat/>
    <w:pPr>
      <w:spacing w:before="260" w:after="260"/>
      <w:outlineLvl w:val="0"/>
    </w:pPr>
    <w:rPr>
      <w:b/>
      <w:bCs/>
      <w:sz w:val="40"/>
      <w:szCs w:val="40"/>
    </w:rPr>
  </w:style>
  <w:style w:type="paragraph" w:customStyle="1" w:styleId="02bf8199-21f5-4291-9501-129cafd9d4bb">
    <w:name w:val="石墨文档中标题"/>
    <w:next w:val="a3"/>
    <w:uiPriority w:val="9"/>
    <w:unhideWhenUsed/>
    <w:qFormat/>
    <w:pPr>
      <w:spacing w:before="260" w:after="260"/>
      <w:outlineLvl w:val="1"/>
    </w:pPr>
    <w:rPr>
      <w:b/>
      <w:bCs/>
      <w:sz w:val="36"/>
      <w:szCs w:val="36"/>
    </w:rPr>
  </w:style>
  <w:style w:type="paragraph" w:customStyle="1" w:styleId="1699f64e-38b4-4acc-9015-d3f09f53e106">
    <w:name w:val="石墨文档小标题"/>
    <w:next w:val="a3"/>
    <w:uiPriority w:val="9"/>
    <w:unhideWhenUsed/>
    <w:qFormat/>
    <w:pPr>
      <w:spacing w:before="260" w:after="260"/>
      <w:outlineLvl w:val="2"/>
    </w:pPr>
    <w:rPr>
      <w:b/>
      <w:bCs/>
      <w:sz w:val="32"/>
      <w:szCs w:val="32"/>
    </w:rPr>
  </w:style>
  <w:style w:type="paragraph" w:customStyle="1" w:styleId="4d2befb7-e50c-4dba-aed8-a3316628e90c">
    <w:name w:val="石墨文档标题"/>
    <w:next w:val="a3"/>
    <w:uiPriority w:val="9"/>
    <w:unhideWhenUsed/>
    <w:qFormat/>
    <w:pPr>
      <w:spacing w:before="260" w:after="260"/>
      <w:outlineLvl w:val="3"/>
    </w:pPr>
    <w:rPr>
      <w:b/>
      <w:bCs/>
      <w:sz w:val="56"/>
      <w:szCs w:val="56"/>
    </w:rPr>
  </w:style>
  <w:style w:type="paragraph" w:customStyle="1" w:styleId="2e929b48-f90c-4a5f-a221-6fbe3d6a1a7a">
    <w:name w:val="石墨文档引用"/>
    <w:qFormat/>
    <w:pPr>
      <w:pBdr>
        <w:left w:val="single" w:sz="30" w:space="10" w:color="F0F0F0"/>
      </w:pBdr>
    </w:pPr>
    <w:rPr>
      <w:color w:val="ADADAD"/>
    </w:rPr>
  </w:style>
  <w:style w:type="paragraph" w:default="1" w:styleId="e8cb4d38-0724-41fd-a1f7-2ae6a027bba2">
    <w:name w:val="Normal"/>
    <w:qFormat/>
    <w:pPr>
      <w:widowControl w:val="0"/>
      <w:jc w:val="both"/>
    </w:pPr>
  </w:style>
  <w:style w:type="character" w:default="1" w:styleId="81aaa4f7-a02f-4151-97b9-87980a68e623">
    <w:name w:val="Default Paragraph Font"/>
    <w:uiPriority w:val="1"/>
    <w:semiHidden/>
    <w:unhideWhenUsed/>
  </w:style>
  <w:style w:type="table" w:default="1" w:styleId="96153990-b59c-41d2-9eb3-e26c06d241cd">
    <w:name w:val="Normal Table"/>
    <w:uiPriority w:val="99"/>
    <w:semiHidden/>
    <w:unhideWhenUsed/>
    <w:tblPr>
      <w:tblInd w:w="0" w:type="dxa"/>
      <w:tblCellMar>
        <w:top w:w="0" w:type="dxa"/>
        <w:left w:w="108" w:type="dxa"/>
        <w:bottom w:w="0" w:type="dxa"/>
        <w:right w:w="108" w:type="dxa"/>
      </w:tblCellMar>
    </w:tblPr>
  </w:style>
  <w:style w:type="numbering" w:default="1" w:styleId="c65af80b-f0d9-4e64-ad64-fa4ba7749915">
    <w:name w:val="No List"/>
    <w:uiPriority w:val="99"/>
    <w:semiHidden/>
    <w:unhideWhenUsed/>
  </w:style>
  <w:style w:type="paragraph" w:customStyle="1" w:styleId="9f007c76-7177-41d2-83d3-e00921669111">
    <w:name w:val="石墨文档正文"/>
    <w:qFormat/>
    <w:rPr>
      <w:szCs w:val="22"/>
    </w:rPr>
  </w:style>
  <w:style w:type="paragraph" w:customStyle="1" w:styleId="a7e3fb40-a913-42d0-8c7a-bdec7f238f32">
    <w:name w:val="石墨文档副标题"/>
    <w:qFormat/>
    <w:rPr>
      <w:color w:val="888888"/>
      <w:sz w:val="48"/>
      <w:szCs w:val="48"/>
    </w:rPr>
  </w:style>
  <w:style w:type="paragraph" w:customStyle="1" w:styleId="08b24d4f-2e2c-4107-9ffb-e39772f036e8">
    <w:name w:val="石墨文档大标题"/>
    <w:next w:val="a3"/>
    <w:uiPriority w:val="9"/>
    <w:unhideWhenUsed/>
    <w:qFormat/>
    <w:pPr>
      <w:spacing w:before="260" w:after="260"/>
      <w:outlineLvl w:val="0"/>
    </w:pPr>
    <w:rPr>
      <w:b/>
      <w:bCs/>
      <w:sz w:val="40"/>
      <w:szCs w:val="40"/>
    </w:rPr>
  </w:style>
  <w:style w:type="paragraph" w:customStyle="1" w:styleId="7c2824f2-d949-47b6-ac23-864bfa4a1c2a">
    <w:name w:val="石墨文档中标题"/>
    <w:next w:val="a3"/>
    <w:uiPriority w:val="9"/>
    <w:unhideWhenUsed/>
    <w:qFormat/>
    <w:pPr>
      <w:spacing w:before="260" w:after="260"/>
      <w:outlineLvl w:val="1"/>
    </w:pPr>
    <w:rPr>
      <w:b/>
      <w:bCs/>
      <w:sz w:val="36"/>
      <w:szCs w:val="36"/>
    </w:rPr>
  </w:style>
  <w:style w:type="paragraph" w:customStyle="1" w:styleId="86c23d0e-fc64-4a1b-a37b-d7cb3860a76f">
    <w:name w:val="石墨文档小标题"/>
    <w:next w:val="a3"/>
    <w:uiPriority w:val="9"/>
    <w:unhideWhenUsed/>
    <w:qFormat/>
    <w:pPr>
      <w:spacing w:before="260" w:after="260"/>
      <w:outlineLvl w:val="2"/>
    </w:pPr>
    <w:rPr>
      <w:b/>
      <w:bCs/>
      <w:sz w:val="32"/>
      <w:szCs w:val="32"/>
    </w:rPr>
  </w:style>
  <w:style w:type="paragraph" w:customStyle="1" w:styleId="2c1204de-ec52-46a5-bea6-1badf93ca0ba">
    <w:name w:val="石墨文档标题"/>
    <w:next w:val="a3"/>
    <w:uiPriority w:val="9"/>
    <w:unhideWhenUsed/>
    <w:qFormat/>
    <w:pPr>
      <w:spacing w:before="260" w:after="260"/>
      <w:outlineLvl w:val="3"/>
    </w:pPr>
    <w:rPr>
      <w:b/>
      <w:bCs/>
      <w:sz w:val="56"/>
      <w:szCs w:val="56"/>
    </w:rPr>
  </w:style>
  <w:style w:type="paragraph" w:customStyle="1" w:styleId="dd5131e4-3353-48b8-86e8-551db2f67f70">
    <w:name w:val="石墨文档引用"/>
    <w:qFormat/>
    <w:pPr>
      <w:pBdr>
        <w:left w:val="single" w:sz="30" w:space="10" w:color="F0F0F0"/>
      </w:pBdr>
    </w:pPr>
    <w:rPr>
      <w:color w:val="ADADAD"/>
    </w:rPr>
  </w:style>
  <w:style w:type="paragraph" w:default="1" w:styleId="6b10826f-433e-45cc-b599-87e5aeccd355">
    <w:name w:val="Normal"/>
    <w:qFormat/>
    <w:pPr>
      <w:widowControl w:val="0"/>
      <w:jc w:val="both"/>
    </w:pPr>
  </w:style>
  <w:style w:type="character" w:default="1" w:styleId="4a0afc62-2cda-487e-b39d-30a2695e97f7">
    <w:name w:val="Default Paragraph Font"/>
    <w:uiPriority w:val="1"/>
    <w:semiHidden/>
    <w:unhideWhenUsed/>
  </w:style>
  <w:style w:type="table" w:default="1" w:styleId="17262f46-b417-4207-b643-36c258dc9338">
    <w:name w:val="Normal Table"/>
    <w:uiPriority w:val="99"/>
    <w:semiHidden/>
    <w:unhideWhenUsed/>
    <w:tblPr>
      <w:tblInd w:w="0" w:type="dxa"/>
      <w:tblCellMar>
        <w:top w:w="0" w:type="dxa"/>
        <w:left w:w="108" w:type="dxa"/>
        <w:bottom w:w="0" w:type="dxa"/>
        <w:right w:w="108" w:type="dxa"/>
      </w:tblCellMar>
    </w:tblPr>
  </w:style>
  <w:style w:type="numbering" w:default="1" w:styleId="978a6f8d-2c4f-4ba4-8206-62784a3142be">
    <w:name w:val="No List"/>
    <w:uiPriority w:val="99"/>
    <w:semiHidden/>
    <w:unhideWhenUsed/>
  </w:style>
  <w:style w:type="paragraph" w:customStyle="1" w:styleId="567cdbf3-df82-4065-89df-9fcb20e11bde">
    <w:name w:val="石墨文档正文"/>
    <w:qFormat/>
    <w:rPr>
      <w:szCs w:val="22"/>
    </w:rPr>
  </w:style>
  <w:style w:type="paragraph" w:customStyle="1" w:styleId="2749bd48-bdbe-4fc3-afae-1ec34dfee1c2">
    <w:name w:val="石墨文档副标题"/>
    <w:qFormat/>
    <w:rPr>
      <w:color w:val="888888"/>
      <w:sz w:val="48"/>
      <w:szCs w:val="48"/>
    </w:rPr>
  </w:style>
  <w:style w:type="paragraph" w:customStyle="1" w:styleId="69612d48-099a-4d4c-ba6a-d8d8bdaabd81">
    <w:name w:val="石墨文档大标题"/>
    <w:next w:val="a3"/>
    <w:uiPriority w:val="9"/>
    <w:unhideWhenUsed/>
    <w:qFormat/>
    <w:pPr>
      <w:spacing w:before="260" w:after="260"/>
      <w:outlineLvl w:val="0"/>
    </w:pPr>
    <w:rPr>
      <w:b/>
      <w:bCs/>
      <w:sz w:val="40"/>
      <w:szCs w:val="40"/>
    </w:rPr>
  </w:style>
  <w:style w:type="paragraph" w:customStyle="1" w:styleId="696122cc-b418-4d38-a8f7-1c4ecaf27455">
    <w:name w:val="石墨文档中标题"/>
    <w:next w:val="a3"/>
    <w:uiPriority w:val="9"/>
    <w:unhideWhenUsed/>
    <w:qFormat/>
    <w:pPr>
      <w:spacing w:before="260" w:after="260"/>
      <w:outlineLvl w:val="1"/>
    </w:pPr>
    <w:rPr>
      <w:b/>
      <w:bCs/>
      <w:sz w:val="36"/>
      <w:szCs w:val="36"/>
    </w:rPr>
  </w:style>
  <w:style w:type="paragraph" w:customStyle="1" w:styleId="1ea24715-a0c7-41b6-9b8c-5aefff8da705">
    <w:name w:val="石墨文档小标题"/>
    <w:next w:val="a3"/>
    <w:uiPriority w:val="9"/>
    <w:unhideWhenUsed/>
    <w:qFormat/>
    <w:pPr>
      <w:spacing w:before="260" w:after="260"/>
      <w:outlineLvl w:val="2"/>
    </w:pPr>
    <w:rPr>
      <w:b/>
      <w:bCs/>
      <w:sz w:val="32"/>
      <w:szCs w:val="32"/>
    </w:rPr>
  </w:style>
  <w:style w:type="paragraph" w:customStyle="1" w:styleId="d619e003-9537-4f1c-b038-b8cec9f0f590">
    <w:name w:val="石墨文档标题"/>
    <w:next w:val="a3"/>
    <w:uiPriority w:val="9"/>
    <w:unhideWhenUsed/>
    <w:qFormat/>
    <w:pPr>
      <w:spacing w:before="260" w:after="260"/>
      <w:outlineLvl w:val="3"/>
    </w:pPr>
    <w:rPr>
      <w:b/>
      <w:bCs/>
      <w:sz w:val="56"/>
      <w:szCs w:val="56"/>
    </w:rPr>
  </w:style>
  <w:style w:type="paragraph" w:customStyle="1" w:styleId="76aba20d-1abc-4176-ac9a-7817ec5eeb11">
    <w:name w:val="石墨文档引用"/>
    <w:qFormat/>
    <w:pPr>
      <w:pBdr>
        <w:left w:val="single" w:sz="30" w:space="10" w:color="F0F0F0"/>
      </w:pBdr>
    </w:pPr>
    <w:rPr>
      <w:color w:val="ADADAD"/>
    </w:rPr>
  </w:style>
  <w:style w:type="paragraph" w:default="1" w:styleId="04c5118c-0e07-4125-ba7f-8384e414d618">
    <w:name w:val="Normal"/>
    <w:qFormat/>
    <w:pPr>
      <w:widowControl w:val="0"/>
      <w:jc w:val="both"/>
    </w:pPr>
  </w:style>
  <w:style w:type="character" w:default="1" w:styleId="00dba0c8-183d-467d-babb-eed292e1a0a2">
    <w:name w:val="Default Paragraph Font"/>
    <w:uiPriority w:val="1"/>
    <w:semiHidden/>
    <w:unhideWhenUsed/>
  </w:style>
  <w:style w:type="table" w:default="1" w:styleId="d6e7db82-a01e-4040-a9c9-5a9af05c578d">
    <w:name w:val="Normal Table"/>
    <w:uiPriority w:val="99"/>
    <w:semiHidden/>
    <w:unhideWhenUsed/>
    <w:tblPr>
      <w:tblInd w:w="0" w:type="dxa"/>
      <w:tblCellMar>
        <w:top w:w="0" w:type="dxa"/>
        <w:left w:w="108" w:type="dxa"/>
        <w:bottom w:w="0" w:type="dxa"/>
        <w:right w:w="108" w:type="dxa"/>
      </w:tblCellMar>
    </w:tblPr>
  </w:style>
  <w:style w:type="numbering" w:default="1" w:styleId="7d8266c7-52eb-4c0b-8030-e7fd1622b5ee">
    <w:name w:val="No List"/>
    <w:uiPriority w:val="99"/>
    <w:semiHidden/>
    <w:unhideWhenUsed/>
  </w:style>
  <w:style w:type="paragraph" w:customStyle="1" w:styleId="d2991a70-137f-481f-9425-cf24fac937b1">
    <w:name w:val="石墨文档正文"/>
    <w:qFormat/>
    <w:rPr>
      <w:szCs w:val="22"/>
    </w:rPr>
  </w:style>
  <w:style w:type="paragraph" w:customStyle="1" w:styleId="22052206-8ddc-4049-a791-0a7e5e96f766">
    <w:name w:val="石墨文档副标题"/>
    <w:qFormat/>
    <w:rPr>
      <w:color w:val="888888"/>
      <w:sz w:val="48"/>
      <w:szCs w:val="48"/>
    </w:rPr>
  </w:style>
  <w:style w:type="paragraph" w:customStyle="1" w:styleId="748624ec-34af-4945-9e2a-a96a9633952d">
    <w:name w:val="石墨文档大标题"/>
    <w:next w:val="a3"/>
    <w:uiPriority w:val="9"/>
    <w:unhideWhenUsed/>
    <w:qFormat/>
    <w:pPr>
      <w:spacing w:before="260" w:after="260"/>
      <w:outlineLvl w:val="0"/>
    </w:pPr>
    <w:rPr>
      <w:b/>
      <w:bCs/>
      <w:sz w:val="40"/>
      <w:szCs w:val="40"/>
    </w:rPr>
  </w:style>
  <w:style w:type="paragraph" w:customStyle="1" w:styleId="36b9bc3c-b6d1-4674-894b-4fe2a670e4a6">
    <w:name w:val="石墨文档中标题"/>
    <w:next w:val="a3"/>
    <w:uiPriority w:val="9"/>
    <w:unhideWhenUsed/>
    <w:qFormat/>
    <w:pPr>
      <w:spacing w:before="260" w:after="260"/>
      <w:outlineLvl w:val="1"/>
    </w:pPr>
    <w:rPr>
      <w:b/>
      <w:bCs/>
      <w:sz w:val="36"/>
      <w:szCs w:val="36"/>
    </w:rPr>
  </w:style>
  <w:style w:type="paragraph" w:customStyle="1" w:styleId="a38acc1f-db48-403b-a6f4-aed54f7a66bd">
    <w:name w:val="石墨文档小标题"/>
    <w:next w:val="a3"/>
    <w:uiPriority w:val="9"/>
    <w:unhideWhenUsed/>
    <w:qFormat/>
    <w:pPr>
      <w:spacing w:before="260" w:after="260"/>
      <w:outlineLvl w:val="2"/>
    </w:pPr>
    <w:rPr>
      <w:b/>
      <w:bCs/>
      <w:sz w:val="32"/>
      <w:szCs w:val="32"/>
    </w:rPr>
  </w:style>
  <w:style w:type="paragraph" w:customStyle="1" w:styleId="b493c998-6e78-4129-a9a4-01140006db5e">
    <w:name w:val="石墨文档标题"/>
    <w:next w:val="a3"/>
    <w:uiPriority w:val="9"/>
    <w:unhideWhenUsed/>
    <w:qFormat/>
    <w:pPr>
      <w:spacing w:before="260" w:after="260"/>
      <w:outlineLvl w:val="3"/>
    </w:pPr>
    <w:rPr>
      <w:b/>
      <w:bCs/>
      <w:sz w:val="56"/>
      <w:szCs w:val="56"/>
    </w:rPr>
  </w:style>
  <w:style w:type="paragraph" w:customStyle="1" w:styleId="d50b5cfb-597d-4aa8-931d-6222bfb630b1">
    <w:name w:val="石墨文档引用"/>
    <w:qFormat/>
    <w:pPr>
      <w:pBdr>
        <w:left w:val="single" w:sz="30" w:space="10" w:color="F0F0F0"/>
      </w:pBdr>
    </w:pPr>
    <w:rPr>
      <w:color w:val="ADADAD"/>
    </w:rPr>
  </w:style>
  <w:style w:type="paragraph" w:default="1" w:styleId="b362c164-0c55-4b87-8262-06211140f9db">
    <w:name w:val="Normal"/>
    <w:qFormat/>
    <w:pPr>
      <w:widowControl w:val="0"/>
      <w:jc w:val="both"/>
    </w:pPr>
  </w:style>
  <w:style w:type="character" w:default="1" w:styleId="fb39e9c5-4220-451c-bf31-4ce9ad51eb57">
    <w:name w:val="Default Paragraph Font"/>
    <w:uiPriority w:val="1"/>
    <w:semiHidden/>
    <w:unhideWhenUsed/>
  </w:style>
  <w:style w:type="table" w:default="1" w:styleId="adcb2508-ce52-493e-9ee9-ef220157d914">
    <w:name w:val="Normal Table"/>
    <w:uiPriority w:val="99"/>
    <w:semiHidden/>
    <w:unhideWhenUsed/>
    <w:tblPr>
      <w:tblInd w:w="0" w:type="dxa"/>
      <w:tblCellMar>
        <w:top w:w="0" w:type="dxa"/>
        <w:left w:w="108" w:type="dxa"/>
        <w:bottom w:w="0" w:type="dxa"/>
        <w:right w:w="108" w:type="dxa"/>
      </w:tblCellMar>
    </w:tblPr>
  </w:style>
  <w:style w:type="numbering" w:default="1" w:styleId="22e967a4-6b66-4d0d-8d5f-16d08e302459">
    <w:name w:val="No List"/>
    <w:uiPriority w:val="99"/>
    <w:semiHidden/>
    <w:unhideWhenUsed/>
  </w:style>
  <w:style w:type="paragraph" w:customStyle="1" w:styleId="642b8e1c-140b-4e14-b683-523dc817514a">
    <w:name w:val="石墨文档正文"/>
    <w:qFormat/>
    <w:rPr>
      <w:szCs w:val="22"/>
    </w:rPr>
  </w:style>
  <w:style w:type="paragraph" w:customStyle="1" w:styleId="902b2fc4-37ba-4735-91d4-6011bcc6d758">
    <w:name w:val="石墨文档副标题"/>
    <w:qFormat/>
    <w:rPr>
      <w:color w:val="888888"/>
      <w:sz w:val="48"/>
      <w:szCs w:val="48"/>
    </w:rPr>
  </w:style>
  <w:style w:type="paragraph" w:customStyle="1" w:styleId="10b3eb15-2f90-4f4d-9985-e22e495a4411">
    <w:name w:val="石墨文档大标题"/>
    <w:next w:val="a3"/>
    <w:uiPriority w:val="9"/>
    <w:unhideWhenUsed/>
    <w:qFormat/>
    <w:pPr>
      <w:spacing w:before="260" w:after="260"/>
      <w:outlineLvl w:val="0"/>
    </w:pPr>
    <w:rPr>
      <w:b/>
      <w:bCs/>
      <w:sz w:val="40"/>
      <w:szCs w:val="40"/>
    </w:rPr>
  </w:style>
  <w:style w:type="paragraph" w:customStyle="1" w:styleId="59767a55-9a49-4b0e-85df-fe3df3835775">
    <w:name w:val="石墨文档中标题"/>
    <w:next w:val="a3"/>
    <w:uiPriority w:val="9"/>
    <w:unhideWhenUsed/>
    <w:qFormat/>
    <w:pPr>
      <w:spacing w:before="260" w:after="260"/>
      <w:outlineLvl w:val="1"/>
    </w:pPr>
    <w:rPr>
      <w:b/>
      <w:bCs/>
      <w:sz w:val="36"/>
      <w:szCs w:val="36"/>
    </w:rPr>
  </w:style>
  <w:style w:type="paragraph" w:customStyle="1" w:styleId="9132b98e-7364-4420-8039-39f46824b9d7">
    <w:name w:val="石墨文档小标题"/>
    <w:next w:val="a3"/>
    <w:uiPriority w:val="9"/>
    <w:unhideWhenUsed/>
    <w:qFormat/>
    <w:pPr>
      <w:spacing w:before="260" w:after="260"/>
      <w:outlineLvl w:val="2"/>
    </w:pPr>
    <w:rPr>
      <w:b/>
      <w:bCs/>
      <w:sz w:val="32"/>
      <w:szCs w:val="32"/>
    </w:rPr>
  </w:style>
  <w:style w:type="paragraph" w:customStyle="1" w:styleId="db37382c-306f-41e7-8d2f-cc10fe13b08c">
    <w:name w:val="石墨文档标题"/>
    <w:next w:val="a3"/>
    <w:uiPriority w:val="9"/>
    <w:unhideWhenUsed/>
    <w:qFormat/>
    <w:pPr>
      <w:spacing w:before="260" w:after="260"/>
      <w:outlineLvl w:val="3"/>
    </w:pPr>
    <w:rPr>
      <w:b/>
      <w:bCs/>
      <w:sz w:val="56"/>
      <w:szCs w:val="56"/>
    </w:rPr>
  </w:style>
  <w:style w:type="paragraph" w:customStyle="1" w:styleId="e867ff23-2016-4374-9565-80ee13fcb95e">
    <w:name w:val="石墨文档引用"/>
    <w:qFormat/>
    <w:pPr>
      <w:pBdr>
        <w:left w:val="single" w:sz="30" w:space="10" w:color="F0F0F0"/>
      </w:pBdr>
    </w:pPr>
    <w:rPr>
      <w:color w:val="ADADAD"/>
    </w:rPr>
  </w:style>
  <w:style w:type="paragraph" w:default="1" w:styleId="dd54fbe5-e548-4ddc-ac6a-afa6eecc825a">
    <w:name w:val="Normal"/>
    <w:qFormat/>
    <w:pPr>
      <w:widowControl w:val="0"/>
      <w:jc w:val="both"/>
    </w:pPr>
  </w:style>
  <w:style w:type="character" w:default="1" w:styleId="4d31f78c-d507-4cdb-a0f0-2a94b04e6108">
    <w:name w:val="Default Paragraph Font"/>
    <w:uiPriority w:val="1"/>
    <w:semiHidden/>
    <w:unhideWhenUsed/>
  </w:style>
  <w:style w:type="table" w:default="1" w:styleId="9228d9fa-5ad1-43ae-ae25-259e0c512f13">
    <w:name w:val="Normal Table"/>
    <w:uiPriority w:val="99"/>
    <w:semiHidden/>
    <w:unhideWhenUsed/>
    <w:tblPr>
      <w:tblInd w:w="0" w:type="dxa"/>
      <w:tblCellMar>
        <w:top w:w="0" w:type="dxa"/>
        <w:left w:w="108" w:type="dxa"/>
        <w:bottom w:w="0" w:type="dxa"/>
        <w:right w:w="108" w:type="dxa"/>
      </w:tblCellMar>
    </w:tblPr>
  </w:style>
  <w:style w:type="numbering" w:default="1" w:styleId="b581a9f9-b071-417f-b19b-a60e5c5ed865">
    <w:name w:val="No List"/>
    <w:uiPriority w:val="99"/>
    <w:semiHidden/>
    <w:unhideWhenUsed/>
  </w:style>
  <w:style w:type="paragraph" w:customStyle="1" w:styleId="12d236b8-d431-43bf-9ea0-5914f22c59b8">
    <w:name w:val="石墨文档正文"/>
    <w:qFormat/>
    <w:rPr>
      <w:szCs w:val="22"/>
    </w:rPr>
  </w:style>
  <w:style w:type="paragraph" w:customStyle="1" w:styleId="064e9e6a-f27a-4058-80c8-6ed2d000d6a4">
    <w:name w:val="石墨文档副标题"/>
    <w:qFormat/>
    <w:rPr>
      <w:color w:val="888888"/>
      <w:sz w:val="48"/>
      <w:szCs w:val="48"/>
    </w:rPr>
  </w:style>
  <w:style w:type="paragraph" w:customStyle="1" w:styleId="aa76841f-c6c4-411d-aa4d-5088455e2c58">
    <w:name w:val="石墨文档大标题"/>
    <w:next w:val="a3"/>
    <w:uiPriority w:val="9"/>
    <w:unhideWhenUsed/>
    <w:qFormat/>
    <w:pPr>
      <w:spacing w:before="260" w:after="260"/>
      <w:outlineLvl w:val="0"/>
    </w:pPr>
    <w:rPr>
      <w:b/>
      <w:bCs/>
      <w:sz w:val="40"/>
      <w:szCs w:val="40"/>
    </w:rPr>
  </w:style>
  <w:style w:type="paragraph" w:customStyle="1" w:styleId="cb049c31-9972-4445-8135-f2d0a9173f0e">
    <w:name w:val="石墨文档中标题"/>
    <w:next w:val="a3"/>
    <w:uiPriority w:val="9"/>
    <w:unhideWhenUsed/>
    <w:qFormat/>
    <w:pPr>
      <w:spacing w:before="260" w:after="260"/>
      <w:outlineLvl w:val="1"/>
    </w:pPr>
    <w:rPr>
      <w:b/>
      <w:bCs/>
      <w:sz w:val="36"/>
      <w:szCs w:val="36"/>
    </w:rPr>
  </w:style>
  <w:style w:type="paragraph" w:customStyle="1" w:styleId="d7bf68d7-bf6f-4fe2-b68d-544fa06dc892">
    <w:name w:val="石墨文档小标题"/>
    <w:next w:val="a3"/>
    <w:uiPriority w:val="9"/>
    <w:unhideWhenUsed/>
    <w:qFormat/>
    <w:pPr>
      <w:spacing w:before="260" w:after="260"/>
      <w:outlineLvl w:val="2"/>
    </w:pPr>
    <w:rPr>
      <w:b/>
      <w:bCs/>
      <w:sz w:val="32"/>
      <w:szCs w:val="32"/>
    </w:rPr>
  </w:style>
  <w:style w:type="paragraph" w:customStyle="1" w:styleId="54770cef-eb64-4cee-b73f-80d85a6cb5df">
    <w:name w:val="石墨文档标题"/>
    <w:next w:val="a3"/>
    <w:uiPriority w:val="9"/>
    <w:unhideWhenUsed/>
    <w:qFormat/>
    <w:pPr>
      <w:spacing w:before="260" w:after="260"/>
      <w:outlineLvl w:val="3"/>
    </w:pPr>
    <w:rPr>
      <w:b/>
      <w:bCs/>
      <w:sz w:val="56"/>
      <w:szCs w:val="56"/>
    </w:rPr>
  </w:style>
  <w:style w:type="paragraph" w:customStyle="1" w:styleId="ce8e0c82-022b-4c9b-9f70-d3dc48b4984c">
    <w:name w:val="石墨文档引用"/>
    <w:qFormat/>
    <w:pPr>
      <w:pBdr>
        <w:left w:val="single" w:sz="30" w:space="10" w:color="F0F0F0"/>
      </w:pBdr>
    </w:pPr>
    <w:rPr>
      <w:color w:val="ADADAD"/>
    </w:rPr>
  </w:style>
  <w:style w:type="paragraph" w:default="1" w:styleId="28cb7d17-ade7-445e-a2e9-e64c160f4bd6">
    <w:name w:val="Normal"/>
    <w:qFormat/>
    <w:pPr>
      <w:widowControl w:val="0"/>
      <w:jc w:val="both"/>
    </w:pPr>
  </w:style>
  <w:style w:type="character" w:default="1" w:styleId="79e95655-507d-4fc1-92b4-389272274340">
    <w:name w:val="Default Paragraph Font"/>
    <w:uiPriority w:val="1"/>
    <w:semiHidden/>
    <w:unhideWhenUsed/>
  </w:style>
  <w:style w:type="table" w:default="1" w:styleId="4ed26d2c-e81e-4cbf-87f7-1e456af4f26e">
    <w:name w:val="Normal Table"/>
    <w:uiPriority w:val="99"/>
    <w:semiHidden/>
    <w:unhideWhenUsed/>
    <w:tblPr>
      <w:tblInd w:w="0" w:type="dxa"/>
      <w:tblCellMar>
        <w:top w:w="0" w:type="dxa"/>
        <w:left w:w="108" w:type="dxa"/>
        <w:bottom w:w="0" w:type="dxa"/>
        <w:right w:w="108" w:type="dxa"/>
      </w:tblCellMar>
    </w:tblPr>
  </w:style>
  <w:style w:type="numbering" w:default="1" w:styleId="63bafd2c-9629-45df-b1bd-b39bfe9b7cd5">
    <w:name w:val="No List"/>
    <w:uiPriority w:val="99"/>
    <w:semiHidden/>
    <w:unhideWhenUsed/>
  </w:style>
  <w:style w:type="paragraph" w:customStyle="1" w:styleId="f67f415a-d420-4ec7-b225-797028418976">
    <w:name w:val="石墨文档正文"/>
    <w:qFormat/>
    <w:rPr>
      <w:szCs w:val="22"/>
    </w:rPr>
  </w:style>
  <w:style w:type="paragraph" w:customStyle="1" w:styleId="c80d8b02-69e3-4142-8fbf-6913db931611">
    <w:name w:val="石墨文档副标题"/>
    <w:qFormat/>
    <w:rPr>
      <w:color w:val="888888"/>
      <w:sz w:val="48"/>
      <w:szCs w:val="48"/>
    </w:rPr>
  </w:style>
  <w:style w:type="paragraph" w:customStyle="1" w:styleId="041ef27a-87b2-4a68-b45d-5a9449010f7b">
    <w:name w:val="石墨文档大标题"/>
    <w:next w:val="a3"/>
    <w:uiPriority w:val="9"/>
    <w:unhideWhenUsed/>
    <w:qFormat/>
    <w:pPr>
      <w:spacing w:before="260" w:after="260"/>
      <w:outlineLvl w:val="0"/>
    </w:pPr>
    <w:rPr>
      <w:b/>
      <w:bCs/>
      <w:sz w:val="40"/>
      <w:szCs w:val="40"/>
    </w:rPr>
  </w:style>
  <w:style w:type="paragraph" w:customStyle="1" w:styleId="d15c8d57-fc6c-4e48-8590-f6c2dd171c4b">
    <w:name w:val="石墨文档中标题"/>
    <w:next w:val="a3"/>
    <w:uiPriority w:val="9"/>
    <w:unhideWhenUsed/>
    <w:qFormat/>
    <w:pPr>
      <w:spacing w:before="260" w:after="260"/>
      <w:outlineLvl w:val="1"/>
    </w:pPr>
    <w:rPr>
      <w:b/>
      <w:bCs/>
      <w:sz w:val="36"/>
      <w:szCs w:val="36"/>
    </w:rPr>
  </w:style>
  <w:style w:type="paragraph" w:customStyle="1" w:styleId="bcf4db03-35fe-4da2-9b68-ea70745c49cc">
    <w:name w:val="石墨文档小标题"/>
    <w:next w:val="a3"/>
    <w:uiPriority w:val="9"/>
    <w:unhideWhenUsed/>
    <w:qFormat/>
    <w:pPr>
      <w:spacing w:before="260" w:after="260"/>
      <w:outlineLvl w:val="2"/>
    </w:pPr>
    <w:rPr>
      <w:b/>
      <w:bCs/>
      <w:sz w:val="32"/>
      <w:szCs w:val="32"/>
    </w:rPr>
  </w:style>
  <w:style w:type="paragraph" w:customStyle="1" w:styleId="5f8b7620-1bf3-43fd-94a9-83d46fbcd3cd">
    <w:name w:val="石墨文档标题"/>
    <w:next w:val="a3"/>
    <w:uiPriority w:val="9"/>
    <w:unhideWhenUsed/>
    <w:qFormat/>
    <w:pPr>
      <w:spacing w:before="260" w:after="260"/>
      <w:outlineLvl w:val="3"/>
    </w:pPr>
    <w:rPr>
      <w:b/>
      <w:bCs/>
      <w:sz w:val="56"/>
      <w:szCs w:val="56"/>
    </w:rPr>
  </w:style>
  <w:style w:type="paragraph" w:customStyle="1" w:styleId="1f627abd-61dc-4f1d-9ce1-053476d3756b">
    <w:name w:val="石墨文档引用"/>
    <w:qFormat/>
    <w:pPr>
      <w:pBdr>
        <w:left w:val="single" w:sz="30" w:space="10" w:color="F0F0F0"/>
      </w:pBdr>
    </w:pPr>
    <w:rPr>
      <w:color w:val="ADADAD"/>
    </w:rPr>
  </w:style>
  <w:style w:type="paragraph" w:default="1" w:styleId="2cf46fc6-8951-4157-a065-9ac39b26307c">
    <w:name w:val="Normal"/>
    <w:qFormat/>
    <w:pPr>
      <w:widowControl w:val="0"/>
      <w:jc w:val="both"/>
    </w:pPr>
  </w:style>
  <w:style w:type="character" w:default="1" w:styleId="fbba11e0-d19c-4633-bf92-024fcc714712">
    <w:name w:val="Default Paragraph Font"/>
    <w:uiPriority w:val="1"/>
    <w:semiHidden/>
    <w:unhideWhenUsed/>
  </w:style>
  <w:style w:type="table" w:default="1" w:styleId="dd44d225-8ca5-437e-8454-d786d00a7646">
    <w:name w:val="Normal Table"/>
    <w:uiPriority w:val="99"/>
    <w:semiHidden/>
    <w:unhideWhenUsed/>
    <w:tblPr>
      <w:tblInd w:w="0" w:type="dxa"/>
      <w:tblCellMar>
        <w:top w:w="0" w:type="dxa"/>
        <w:left w:w="108" w:type="dxa"/>
        <w:bottom w:w="0" w:type="dxa"/>
        <w:right w:w="108" w:type="dxa"/>
      </w:tblCellMar>
    </w:tblPr>
  </w:style>
  <w:style w:type="numbering" w:default="1" w:styleId="be2d56c4-185a-4c90-a8b6-19faa6dcf9ff">
    <w:name w:val="No List"/>
    <w:uiPriority w:val="99"/>
    <w:semiHidden/>
    <w:unhideWhenUsed/>
  </w:style>
  <w:style w:type="paragraph" w:customStyle="1" w:styleId="1bc1f9be-f5ad-4475-8ace-b2428906107e">
    <w:name w:val="石墨文档正文"/>
    <w:qFormat/>
    <w:rPr>
      <w:szCs w:val="22"/>
    </w:rPr>
  </w:style>
  <w:style w:type="paragraph" w:customStyle="1" w:styleId="a16e4013-aa08-4b82-b54d-893f9a3c5a0f">
    <w:name w:val="石墨文档副标题"/>
    <w:qFormat/>
    <w:rPr>
      <w:color w:val="888888"/>
      <w:sz w:val="48"/>
      <w:szCs w:val="48"/>
    </w:rPr>
  </w:style>
  <w:style w:type="paragraph" w:customStyle="1" w:styleId="7454fa3b-c237-4e9e-83b5-b8c9574a5c65">
    <w:name w:val="石墨文档大标题"/>
    <w:next w:val="a3"/>
    <w:uiPriority w:val="9"/>
    <w:unhideWhenUsed/>
    <w:qFormat/>
    <w:pPr>
      <w:spacing w:before="260" w:after="260"/>
      <w:outlineLvl w:val="0"/>
    </w:pPr>
    <w:rPr>
      <w:b/>
      <w:bCs/>
      <w:sz w:val="40"/>
      <w:szCs w:val="40"/>
    </w:rPr>
  </w:style>
  <w:style w:type="paragraph" w:customStyle="1" w:styleId="a15ff968-4448-4d39-8ea1-254e83a40734">
    <w:name w:val="石墨文档中标题"/>
    <w:next w:val="a3"/>
    <w:uiPriority w:val="9"/>
    <w:unhideWhenUsed/>
    <w:qFormat/>
    <w:pPr>
      <w:spacing w:before="260" w:after="260"/>
      <w:outlineLvl w:val="1"/>
    </w:pPr>
    <w:rPr>
      <w:b/>
      <w:bCs/>
      <w:sz w:val="36"/>
      <w:szCs w:val="36"/>
    </w:rPr>
  </w:style>
  <w:style w:type="paragraph" w:customStyle="1" w:styleId="96dfc93c-b865-48e0-abe4-ecde9d0a792e">
    <w:name w:val="石墨文档小标题"/>
    <w:next w:val="a3"/>
    <w:uiPriority w:val="9"/>
    <w:unhideWhenUsed/>
    <w:qFormat/>
    <w:pPr>
      <w:spacing w:before="260" w:after="260"/>
      <w:outlineLvl w:val="2"/>
    </w:pPr>
    <w:rPr>
      <w:b/>
      <w:bCs/>
      <w:sz w:val="32"/>
      <w:szCs w:val="32"/>
    </w:rPr>
  </w:style>
  <w:style w:type="paragraph" w:customStyle="1" w:styleId="3d5c2185-ad69-4377-a57d-ba41958413aa">
    <w:name w:val="石墨文档标题"/>
    <w:next w:val="a3"/>
    <w:uiPriority w:val="9"/>
    <w:unhideWhenUsed/>
    <w:qFormat/>
    <w:pPr>
      <w:spacing w:before="260" w:after="260"/>
      <w:outlineLvl w:val="3"/>
    </w:pPr>
    <w:rPr>
      <w:b/>
      <w:bCs/>
      <w:sz w:val="56"/>
      <w:szCs w:val="56"/>
    </w:rPr>
  </w:style>
  <w:style w:type="paragraph" w:customStyle="1" w:styleId="10bfe3f4-d9de-4fa0-9cf5-61dd66935e2a">
    <w:name w:val="石墨文档引用"/>
    <w:qFormat/>
    <w:pPr>
      <w:pBdr>
        <w:left w:val="single" w:sz="30" w:space="10" w:color="F0F0F0"/>
      </w:pBdr>
    </w:pPr>
    <w:rPr>
      <w:color w:val="ADADAD"/>
    </w:rPr>
  </w:style>
  <w:style w:type="paragraph" w:default="1" w:styleId="987204a2-4cd4-4971-8133-321711c4449d">
    <w:name w:val="Normal"/>
    <w:qFormat/>
    <w:pPr>
      <w:widowControl w:val="0"/>
      <w:jc w:val="both"/>
    </w:pPr>
  </w:style>
  <w:style w:type="character" w:default="1" w:styleId="4ba8ff69-6f97-4f9e-ade4-7ae994ce9ab4">
    <w:name w:val="Default Paragraph Font"/>
    <w:uiPriority w:val="1"/>
    <w:semiHidden/>
    <w:unhideWhenUsed/>
  </w:style>
  <w:style w:type="table" w:default="1" w:styleId="a8d5636b-5bb2-45e9-9676-5b9f21891058">
    <w:name w:val="Normal Table"/>
    <w:uiPriority w:val="99"/>
    <w:semiHidden/>
    <w:unhideWhenUsed/>
    <w:tblPr>
      <w:tblInd w:w="0" w:type="dxa"/>
      <w:tblCellMar>
        <w:top w:w="0" w:type="dxa"/>
        <w:left w:w="108" w:type="dxa"/>
        <w:bottom w:w="0" w:type="dxa"/>
        <w:right w:w="108" w:type="dxa"/>
      </w:tblCellMar>
    </w:tblPr>
  </w:style>
  <w:style w:type="numbering" w:default="1" w:styleId="5bdc0aef-6e73-4a3f-89ad-5bfa65a3991b">
    <w:name w:val="No List"/>
    <w:uiPriority w:val="99"/>
    <w:semiHidden/>
    <w:unhideWhenUsed/>
  </w:style>
  <w:style w:type="paragraph" w:customStyle="1" w:styleId="6ff084db-f497-4533-9340-3351052e6fc0">
    <w:name w:val="石墨文档正文"/>
    <w:qFormat/>
    <w:rPr>
      <w:szCs w:val="22"/>
    </w:rPr>
  </w:style>
  <w:style w:type="paragraph" w:customStyle="1" w:styleId="3d067f09-addc-413c-80a0-e6f480b578a8">
    <w:name w:val="石墨文档副标题"/>
    <w:qFormat/>
    <w:rPr>
      <w:color w:val="888888"/>
      <w:sz w:val="48"/>
      <w:szCs w:val="48"/>
    </w:rPr>
  </w:style>
  <w:style w:type="paragraph" w:customStyle="1" w:styleId="4572ca28-99fc-4cc0-afe7-09be2834fe44">
    <w:name w:val="石墨文档大标题"/>
    <w:next w:val="a3"/>
    <w:uiPriority w:val="9"/>
    <w:unhideWhenUsed/>
    <w:qFormat/>
    <w:pPr>
      <w:spacing w:before="260" w:after="260"/>
      <w:outlineLvl w:val="0"/>
    </w:pPr>
    <w:rPr>
      <w:b/>
      <w:bCs/>
      <w:sz w:val="40"/>
      <w:szCs w:val="40"/>
    </w:rPr>
  </w:style>
  <w:style w:type="paragraph" w:customStyle="1" w:styleId="dff0e4b6-2755-4999-8549-5d485d70791e">
    <w:name w:val="石墨文档中标题"/>
    <w:next w:val="a3"/>
    <w:uiPriority w:val="9"/>
    <w:unhideWhenUsed/>
    <w:qFormat/>
    <w:pPr>
      <w:spacing w:before="260" w:after="260"/>
      <w:outlineLvl w:val="1"/>
    </w:pPr>
    <w:rPr>
      <w:b/>
      <w:bCs/>
      <w:sz w:val="36"/>
      <w:szCs w:val="36"/>
    </w:rPr>
  </w:style>
  <w:style w:type="paragraph" w:customStyle="1" w:styleId="ab92ab5a-3e65-40e2-b97b-e61620e9f76b">
    <w:name w:val="石墨文档小标题"/>
    <w:next w:val="a3"/>
    <w:uiPriority w:val="9"/>
    <w:unhideWhenUsed/>
    <w:qFormat/>
    <w:pPr>
      <w:spacing w:before="260" w:after="260"/>
      <w:outlineLvl w:val="2"/>
    </w:pPr>
    <w:rPr>
      <w:b/>
      <w:bCs/>
      <w:sz w:val="32"/>
      <w:szCs w:val="32"/>
    </w:rPr>
  </w:style>
  <w:style w:type="paragraph" w:customStyle="1" w:styleId="96fe4eb8-b69c-4fc4-8d26-ed8b1c4f8623">
    <w:name w:val="石墨文档标题"/>
    <w:next w:val="a3"/>
    <w:uiPriority w:val="9"/>
    <w:unhideWhenUsed/>
    <w:qFormat/>
    <w:pPr>
      <w:spacing w:before="260" w:after="260"/>
      <w:outlineLvl w:val="3"/>
    </w:pPr>
    <w:rPr>
      <w:b/>
      <w:bCs/>
      <w:sz w:val="56"/>
      <w:szCs w:val="56"/>
    </w:rPr>
  </w:style>
  <w:style w:type="paragraph" w:customStyle="1" w:styleId="b9d4ec5d-95c6-4afc-bfa3-c47ac48af3d6">
    <w:name w:val="石墨文档引用"/>
    <w:qFormat/>
    <w:pPr>
      <w:pBdr>
        <w:left w:val="single" w:sz="30" w:space="10" w:color="F0F0F0"/>
      </w:pBdr>
    </w:pPr>
    <w:rPr>
      <w:color w:val="ADADAD"/>
    </w:rPr>
  </w:style>
  <w:style w:type="paragraph" w:default="1" w:styleId="90e52294-1a40-40d6-baa7-8e7d6a991183">
    <w:name w:val="Normal"/>
    <w:qFormat/>
    <w:pPr>
      <w:widowControl w:val="0"/>
      <w:jc w:val="both"/>
    </w:pPr>
  </w:style>
  <w:style w:type="character" w:default="1" w:styleId="ac322aac-f995-44eb-90c1-ce675f3e504e">
    <w:name w:val="Default Paragraph Font"/>
    <w:uiPriority w:val="1"/>
    <w:semiHidden/>
    <w:unhideWhenUsed/>
  </w:style>
  <w:style w:type="table" w:default="1" w:styleId="e86db377-9d91-454a-99f9-d9fec3d2119a">
    <w:name w:val="Normal Table"/>
    <w:uiPriority w:val="99"/>
    <w:semiHidden/>
    <w:unhideWhenUsed/>
    <w:tblPr>
      <w:tblInd w:w="0" w:type="dxa"/>
      <w:tblCellMar>
        <w:top w:w="0" w:type="dxa"/>
        <w:left w:w="108" w:type="dxa"/>
        <w:bottom w:w="0" w:type="dxa"/>
        <w:right w:w="108" w:type="dxa"/>
      </w:tblCellMar>
    </w:tblPr>
  </w:style>
  <w:style w:type="numbering" w:default="1" w:styleId="1a01df71-bdd5-44cc-99fe-f894e0d67c36">
    <w:name w:val="No List"/>
    <w:uiPriority w:val="99"/>
    <w:semiHidden/>
    <w:unhideWhenUsed/>
  </w:style>
  <w:style w:type="paragraph" w:customStyle="1" w:styleId="d29a6304-4316-46a7-9916-aee9b6fe0c12">
    <w:name w:val="石墨文档正文"/>
    <w:qFormat/>
    <w:rPr>
      <w:szCs w:val="22"/>
    </w:rPr>
  </w:style>
  <w:style w:type="paragraph" w:customStyle="1" w:styleId="314a45c5-2f1e-43e3-bfdc-d28b9cfb45bb">
    <w:name w:val="石墨文档副标题"/>
    <w:qFormat/>
    <w:rPr>
      <w:color w:val="888888"/>
      <w:sz w:val="48"/>
      <w:szCs w:val="48"/>
    </w:rPr>
  </w:style>
  <w:style w:type="paragraph" w:customStyle="1" w:styleId="1d549477-829c-4d6a-bff9-6da32b27923a">
    <w:name w:val="石墨文档大标题"/>
    <w:next w:val="a3"/>
    <w:uiPriority w:val="9"/>
    <w:unhideWhenUsed/>
    <w:qFormat/>
    <w:pPr>
      <w:spacing w:before="260" w:after="260"/>
      <w:outlineLvl w:val="0"/>
    </w:pPr>
    <w:rPr>
      <w:b/>
      <w:bCs/>
      <w:sz w:val="40"/>
      <w:szCs w:val="40"/>
    </w:rPr>
  </w:style>
  <w:style w:type="paragraph" w:customStyle="1" w:styleId="9b6c99f5-8869-4696-9ff6-0ebf8a786a01">
    <w:name w:val="石墨文档中标题"/>
    <w:next w:val="a3"/>
    <w:uiPriority w:val="9"/>
    <w:unhideWhenUsed/>
    <w:qFormat/>
    <w:pPr>
      <w:spacing w:before="260" w:after="260"/>
      <w:outlineLvl w:val="1"/>
    </w:pPr>
    <w:rPr>
      <w:b/>
      <w:bCs/>
      <w:sz w:val="36"/>
      <w:szCs w:val="36"/>
    </w:rPr>
  </w:style>
  <w:style w:type="paragraph" w:customStyle="1" w:styleId="db653ddc-e107-452e-9743-72510c340bc3">
    <w:name w:val="石墨文档小标题"/>
    <w:next w:val="a3"/>
    <w:uiPriority w:val="9"/>
    <w:unhideWhenUsed/>
    <w:qFormat/>
    <w:pPr>
      <w:spacing w:before="260" w:after="260"/>
      <w:outlineLvl w:val="2"/>
    </w:pPr>
    <w:rPr>
      <w:b/>
      <w:bCs/>
      <w:sz w:val="32"/>
      <w:szCs w:val="32"/>
    </w:rPr>
  </w:style>
  <w:style w:type="paragraph" w:customStyle="1" w:styleId="5e1e6fd9-3c89-4f5a-9ed6-c17733d9fc9b">
    <w:name w:val="石墨文档标题"/>
    <w:next w:val="a3"/>
    <w:uiPriority w:val="9"/>
    <w:unhideWhenUsed/>
    <w:qFormat/>
    <w:pPr>
      <w:spacing w:before="260" w:after="260"/>
      <w:outlineLvl w:val="3"/>
    </w:pPr>
    <w:rPr>
      <w:b/>
      <w:bCs/>
      <w:sz w:val="56"/>
      <w:szCs w:val="56"/>
    </w:rPr>
  </w:style>
  <w:style w:type="paragraph" w:customStyle="1" w:styleId="16ececc9-7e7b-4bd3-9fb9-37466ba9a542">
    <w:name w:val="石墨文档引用"/>
    <w:qFormat/>
    <w:pPr>
      <w:pBdr>
        <w:left w:val="single" w:sz="30" w:space="10" w:color="F0F0F0"/>
      </w:pBdr>
    </w:pPr>
    <w:rPr>
      <w:color w:val="ADADAD"/>
    </w:rPr>
  </w:style>
  <w:style w:type="paragraph" w:default="1" w:styleId="83815f6d-aa8a-4ca8-9069-c4cff1f53a1e">
    <w:name w:val="Normal"/>
    <w:qFormat/>
    <w:pPr>
      <w:widowControl w:val="0"/>
      <w:jc w:val="both"/>
    </w:pPr>
  </w:style>
  <w:style w:type="character" w:default="1" w:styleId="0f97c7bc-afc4-4811-b357-ab8282f7446f">
    <w:name w:val="Default Paragraph Font"/>
    <w:uiPriority w:val="1"/>
    <w:semiHidden/>
    <w:unhideWhenUsed/>
  </w:style>
  <w:style w:type="table" w:default="1" w:styleId="99fef167-8067-46d2-a7e7-9fc0d53a8688">
    <w:name w:val="Normal Table"/>
    <w:uiPriority w:val="99"/>
    <w:semiHidden/>
    <w:unhideWhenUsed/>
    <w:tblPr>
      <w:tblInd w:w="0" w:type="dxa"/>
      <w:tblCellMar>
        <w:top w:w="0" w:type="dxa"/>
        <w:left w:w="108" w:type="dxa"/>
        <w:bottom w:w="0" w:type="dxa"/>
        <w:right w:w="108" w:type="dxa"/>
      </w:tblCellMar>
    </w:tblPr>
  </w:style>
  <w:style w:type="numbering" w:default="1" w:styleId="61e76686-cdc9-4fdd-a1cb-7b5bc23cdaa0">
    <w:name w:val="No List"/>
    <w:uiPriority w:val="99"/>
    <w:semiHidden/>
    <w:unhideWhenUsed/>
  </w:style>
  <w:style w:type="paragraph" w:customStyle="1" w:styleId="54de4454-706c-4d1e-b1cd-e800d76e68bf">
    <w:name w:val="石墨文档正文"/>
    <w:qFormat/>
    <w:rPr>
      <w:szCs w:val="22"/>
    </w:rPr>
  </w:style>
  <w:style w:type="paragraph" w:customStyle="1" w:styleId="a556a29d-2659-411b-baf3-bced035c3232">
    <w:name w:val="石墨文档副标题"/>
    <w:qFormat/>
    <w:rPr>
      <w:color w:val="888888"/>
      <w:sz w:val="48"/>
      <w:szCs w:val="48"/>
    </w:rPr>
  </w:style>
  <w:style w:type="paragraph" w:customStyle="1" w:styleId="2d8b9644-f533-46ea-a724-e5f0557325af">
    <w:name w:val="石墨文档大标题"/>
    <w:next w:val="a3"/>
    <w:uiPriority w:val="9"/>
    <w:unhideWhenUsed/>
    <w:qFormat/>
    <w:pPr>
      <w:spacing w:before="260" w:after="260"/>
      <w:outlineLvl w:val="0"/>
    </w:pPr>
    <w:rPr>
      <w:b/>
      <w:bCs/>
      <w:sz w:val="40"/>
      <w:szCs w:val="40"/>
    </w:rPr>
  </w:style>
  <w:style w:type="paragraph" w:customStyle="1" w:styleId="cb046765-8c72-4d6b-b3f7-a38b0567af4c">
    <w:name w:val="石墨文档中标题"/>
    <w:next w:val="a3"/>
    <w:uiPriority w:val="9"/>
    <w:unhideWhenUsed/>
    <w:qFormat/>
    <w:pPr>
      <w:spacing w:before="260" w:after="260"/>
      <w:outlineLvl w:val="1"/>
    </w:pPr>
    <w:rPr>
      <w:b/>
      <w:bCs/>
      <w:sz w:val="36"/>
      <w:szCs w:val="36"/>
    </w:rPr>
  </w:style>
  <w:style w:type="paragraph" w:customStyle="1" w:styleId="340fbcef-28c9-4473-a54f-2a761145601e">
    <w:name w:val="石墨文档小标题"/>
    <w:next w:val="a3"/>
    <w:uiPriority w:val="9"/>
    <w:unhideWhenUsed/>
    <w:qFormat/>
    <w:pPr>
      <w:spacing w:before="260" w:after="260"/>
      <w:outlineLvl w:val="2"/>
    </w:pPr>
    <w:rPr>
      <w:b/>
      <w:bCs/>
      <w:sz w:val="32"/>
      <w:szCs w:val="32"/>
    </w:rPr>
  </w:style>
  <w:style w:type="paragraph" w:customStyle="1" w:styleId="22b7d71a-1256-4612-b83a-4f66a7b8a539">
    <w:name w:val="石墨文档标题"/>
    <w:next w:val="a3"/>
    <w:uiPriority w:val="9"/>
    <w:unhideWhenUsed/>
    <w:qFormat/>
    <w:pPr>
      <w:spacing w:before="260" w:after="260"/>
      <w:outlineLvl w:val="3"/>
    </w:pPr>
    <w:rPr>
      <w:b/>
      <w:bCs/>
      <w:sz w:val="56"/>
      <w:szCs w:val="56"/>
    </w:rPr>
  </w:style>
  <w:style w:type="paragraph" w:customStyle="1" w:styleId="73f66bce-e8b2-42ea-bbde-e1e9a3025b14">
    <w:name w:val="石墨文档引用"/>
    <w:qFormat/>
    <w:pPr>
      <w:pBdr>
        <w:left w:val="single" w:sz="30" w:space="10" w:color="F0F0F0"/>
      </w:pBdr>
    </w:pPr>
    <w:rPr>
      <w:color w:val="ADADAD"/>
    </w:rPr>
  </w:style>
  <w:style w:type="paragraph" w:default="1" w:styleId="09174a21-d159-4b68-9d08-621ebe840a97">
    <w:name w:val="Normal"/>
    <w:qFormat/>
    <w:pPr>
      <w:widowControl w:val="0"/>
      <w:jc w:val="both"/>
    </w:pPr>
  </w:style>
  <w:style w:type="character" w:default="1" w:styleId="23964cae-0286-4a22-a453-6edb6a01daf5">
    <w:name w:val="Default Paragraph Font"/>
    <w:uiPriority w:val="1"/>
    <w:semiHidden/>
    <w:unhideWhenUsed/>
  </w:style>
  <w:style w:type="table" w:default="1" w:styleId="9c6991de-6a01-4319-ba49-a7ad1c63772e">
    <w:name w:val="Normal Table"/>
    <w:uiPriority w:val="99"/>
    <w:semiHidden/>
    <w:unhideWhenUsed/>
    <w:tblPr>
      <w:tblInd w:w="0" w:type="dxa"/>
      <w:tblCellMar>
        <w:top w:w="0" w:type="dxa"/>
        <w:left w:w="108" w:type="dxa"/>
        <w:bottom w:w="0" w:type="dxa"/>
        <w:right w:w="108" w:type="dxa"/>
      </w:tblCellMar>
    </w:tblPr>
  </w:style>
  <w:style w:type="numbering" w:default="1" w:styleId="247ef2e5-b00e-4369-8dfc-cf768c76b26f">
    <w:name w:val="No List"/>
    <w:uiPriority w:val="99"/>
    <w:semiHidden/>
    <w:unhideWhenUsed/>
  </w:style>
  <w:style w:type="paragraph" w:customStyle="1" w:styleId="17a51fe1-e70c-44fc-bdcd-295040bbd5c3">
    <w:name w:val="石墨文档正文"/>
    <w:qFormat/>
    <w:rPr>
      <w:szCs w:val="22"/>
    </w:rPr>
  </w:style>
  <w:style w:type="paragraph" w:customStyle="1" w:styleId="22cb8027-037f-40a0-8044-5dffb9ef3c75">
    <w:name w:val="石墨文档副标题"/>
    <w:qFormat/>
    <w:rPr>
      <w:color w:val="888888"/>
      <w:sz w:val="48"/>
      <w:szCs w:val="48"/>
    </w:rPr>
  </w:style>
  <w:style w:type="paragraph" w:customStyle="1" w:styleId="13007afc-423c-4560-888e-b63f5abbd3e3">
    <w:name w:val="石墨文档大标题"/>
    <w:next w:val="a3"/>
    <w:uiPriority w:val="9"/>
    <w:unhideWhenUsed/>
    <w:qFormat/>
    <w:pPr>
      <w:spacing w:before="260" w:after="260"/>
      <w:outlineLvl w:val="0"/>
    </w:pPr>
    <w:rPr>
      <w:b/>
      <w:bCs/>
      <w:sz w:val="40"/>
      <w:szCs w:val="40"/>
    </w:rPr>
  </w:style>
  <w:style w:type="paragraph" w:customStyle="1" w:styleId="d81e92b8-bc25-4408-8614-abbb727f9e45">
    <w:name w:val="石墨文档中标题"/>
    <w:next w:val="a3"/>
    <w:uiPriority w:val="9"/>
    <w:unhideWhenUsed/>
    <w:qFormat/>
    <w:pPr>
      <w:spacing w:before="260" w:after="260"/>
      <w:outlineLvl w:val="1"/>
    </w:pPr>
    <w:rPr>
      <w:b/>
      <w:bCs/>
      <w:sz w:val="36"/>
      <w:szCs w:val="36"/>
    </w:rPr>
  </w:style>
  <w:style w:type="paragraph" w:customStyle="1" w:styleId="a92266d5-2c4d-4636-99b3-698f41d9b92c">
    <w:name w:val="石墨文档小标题"/>
    <w:next w:val="a3"/>
    <w:uiPriority w:val="9"/>
    <w:unhideWhenUsed/>
    <w:qFormat/>
    <w:pPr>
      <w:spacing w:before="260" w:after="260"/>
      <w:outlineLvl w:val="2"/>
    </w:pPr>
    <w:rPr>
      <w:b/>
      <w:bCs/>
      <w:sz w:val="32"/>
      <w:szCs w:val="32"/>
    </w:rPr>
  </w:style>
  <w:style w:type="paragraph" w:customStyle="1" w:styleId="3138ebe1-a88a-4cc1-8bd2-2fe345f5544f">
    <w:name w:val="石墨文档标题"/>
    <w:next w:val="a3"/>
    <w:uiPriority w:val="9"/>
    <w:unhideWhenUsed/>
    <w:qFormat/>
    <w:pPr>
      <w:spacing w:before="260" w:after="260"/>
      <w:outlineLvl w:val="3"/>
    </w:pPr>
    <w:rPr>
      <w:b/>
      <w:bCs/>
      <w:sz w:val="56"/>
      <w:szCs w:val="56"/>
    </w:rPr>
  </w:style>
  <w:style w:type="paragraph" w:customStyle="1" w:styleId="002b13fb-c1c0-4555-99bf-ec5bafd8d6eb">
    <w:name w:val="石墨文档引用"/>
    <w:qFormat/>
    <w:pPr>
      <w:pBdr>
        <w:left w:val="single" w:sz="30" w:space="10" w:color="F0F0F0"/>
      </w:pBdr>
    </w:pPr>
    <w:rPr>
      <w:color w:val="ADADAD"/>
    </w:rPr>
  </w:style>
  <w:style w:type="paragraph" w:default="1" w:styleId="c132aefb-7d6c-4f73-81b4-f8726cce7f7f">
    <w:name w:val="Normal"/>
    <w:qFormat/>
    <w:pPr>
      <w:widowControl w:val="0"/>
      <w:jc w:val="both"/>
    </w:pPr>
  </w:style>
  <w:style w:type="character" w:default="1" w:styleId="82e29076-8e52-4601-8bf0-5628641d3fcf">
    <w:name w:val="Default Paragraph Font"/>
    <w:uiPriority w:val="1"/>
    <w:semiHidden/>
    <w:unhideWhenUsed/>
  </w:style>
  <w:style w:type="table" w:default="1" w:styleId="0205e2a5-0da9-4ca0-9ec7-6748a2dd992f">
    <w:name w:val="Normal Table"/>
    <w:uiPriority w:val="99"/>
    <w:semiHidden/>
    <w:unhideWhenUsed/>
    <w:tblPr>
      <w:tblInd w:w="0" w:type="dxa"/>
      <w:tblCellMar>
        <w:top w:w="0" w:type="dxa"/>
        <w:left w:w="108" w:type="dxa"/>
        <w:bottom w:w="0" w:type="dxa"/>
        <w:right w:w="108" w:type="dxa"/>
      </w:tblCellMar>
    </w:tblPr>
  </w:style>
  <w:style w:type="numbering" w:default="1" w:styleId="106eaed9-7f1a-4dac-befc-b3d97ccae7ee">
    <w:name w:val="No List"/>
    <w:uiPriority w:val="99"/>
    <w:semiHidden/>
    <w:unhideWhenUsed/>
  </w:style>
  <w:style w:type="paragraph" w:customStyle="1" w:styleId="41dc50fd-88a6-4b09-a632-3d1e9cde36c4">
    <w:name w:val="石墨文档正文"/>
    <w:qFormat/>
    <w:rPr>
      <w:szCs w:val="22"/>
    </w:rPr>
  </w:style>
  <w:style w:type="paragraph" w:customStyle="1" w:styleId="45556cbc-5622-40a0-9e66-d12cdf45d41e">
    <w:name w:val="石墨文档副标题"/>
    <w:qFormat/>
    <w:rPr>
      <w:color w:val="888888"/>
      <w:sz w:val="48"/>
      <w:szCs w:val="48"/>
    </w:rPr>
  </w:style>
  <w:style w:type="paragraph" w:customStyle="1" w:styleId="5878bcc4-1f28-4638-9726-712ca49e761f">
    <w:name w:val="石墨文档大标题"/>
    <w:next w:val="a3"/>
    <w:uiPriority w:val="9"/>
    <w:unhideWhenUsed/>
    <w:qFormat/>
    <w:pPr>
      <w:spacing w:before="260" w:after="260"/>
      <w:outlineLvl w:val="0"/>
    </w:pPr>
    <w:rPr>
      <w:b/>
      <w:bCs/>
      <w:sz w:val="40"/>
      <w:szCs w:val="40"/>
    </w:rPr>
  </w:style>
  <w:style w:type="paragraph" w:customStyle="1" w:styleId="fb54032f-340d-4137-9345-85858bb5a316">
    <w:name w:val="石墨文档中标题"/>
    <w:next w:val="a3"/>
    <w:uiPriority w:val="9"/>
    <w:unhideWhenUsed/>
    <w:qFormat/>
    <w:pPr>
      <w:spacing w:before="260" w:after="260"/>
      <w:outlineLvl w:val="1"/>
    </w:pPr>
    <w:rPr>
      <w:b/>
      <w:bCs/>
      <w:sz w:val="36"/>
      <w:szCs w:val="36"/>
    </w:rPr>
  </w:style>
  <w:style w:type="paragraph" w:customStyle="1" w:styleId="f2d21132-0038-4c7d-98f5-5c671010b36c">
    <w:name w:val="石墨文档小标题"/>
    <w:next w:val="a3"/>
    <w:uiPriority w:val="9"/>
    <w:unhideWhenUsed/>
    <w:qFormat/>
    <w:pPr>
      <w:spacing w:before="260" w:after="260"/>
      <w:outlineLvl w:val="2"/>
    </w:pPr>
    <w:rPr>
      <w:b/>
      <w:bCs/>
      <w:sz w:val="32"/>
      <w:szCs w:val="32"/>
    </w:rPr>
  </w:style>
  <w:style w:type="paragraph" w:customStyle="1" w:styleId="c86f4258-8fab-4e61-82a9-c7c4746dc193">
    <w:name w:val="石墨文档标题"/>
    <w:next w:val="a3"/>
    <w:uiPriority w:val="9"/>
    <w:unhideWhenUsed/>
    <w:qFormat/>
    <w:pPr>
      <w:spacing w:before="260" w:after="260"/>
      <w:outlineLvl w:val="3"/>
    </w:pPr>
    <w:rPr>
      <w:b/>
      <w:bCs/>
      <w:sz w:val="56"/>
      <w:szCs w:val="56"/>
    </w:rPr>
  </w:style>
  <w:style w:type="paragraph" w:customStyle="1" w:styleId="22d9fad6-d88c-4d1d-8857-8b90ca9339bf">
    <w:name w:val="石墨文档引用"/>
    <w:qFormat/>
    <w:pPr>
      <w:pBdr>
        <w:left w:val="single" w:sz="30" w:space="10" w:color="F0F0F0"/>
      </w:pBdr>
    </w:pPr>
    <w:rPr>
      <w:color w:val="ADADAD"/>
    </w:rPr>
  </w:style>
  <w:style w:type="paragraph" w:default="1" w:styleId="0862a54f-00e3-458e-abc1-47a93be727a4">
    <w:name w:val="Normal"/>
    <w:qFormat/>
    <w:pPr>
      <w:widowControl w:val="0"/>
      <w:jc w:val="both"/>
    </w:pPr>
  </w:style>
  <w:style w:type="character" w:default="1" w:styleId="9fd3abfd-5acb-471e-89d1-4e4503a55923">
    <w:name w:val="Default Paragraph Font"/>
    <w:uiPriority w:val="1"/>
    <w:semiHidden/>
    <w:unhideWhenUsed/>
  </w:style>
  <w:style w:type="table" w:default="1" w:styleId="4c7871d0-b88d-4efe-8da7-0e48a30a1fe2">
    <w:name w:val="Normal Table"/>
    <w:uiPriority w:val="99"/>
    <w:semiHidden/>
    <w:unhideWhenUsed/>
    <w:tblPr>
      <w:tblInd w:w="0" w:type="dxa"/>
      <w:tblCellMar>
        <w:top w:w="0" w:type="dxa"/>
        <w:left w:w="108" w:type="dxa"/>
        <w:bottom w:w="0" w:type="dxa"/>
        <w:right w:w="108" w:type="dxa"/>
      </w:tblCellMar>
    </w:tblPr>
  </w:style>
  <w:style w:type="numbering" w:default="1" w:styleId="b789d479-f348-4fe9-a799-1acc943bdde6">
    <w:name w:val="No List"/>
    <w:uiPriority w:val="99"/>
    <w:semiHidden/>
    <w:unhideWhenUsed/>
  </w:style>
  <w:style w:type="paragraph" w:customStyle="1" w:styleId="b3261e97-145d-4a1b-b1cb-5f6e31b43309">
    <w:name w:val="石墨文档正文"/>
    <w:qFormat/>
    <w:rPr>
      <w:szCs w:val="22"/>
    </w:rPr>
  </w:style>
  <w:style w:type="paragraph" w:customStyle="1" w:styleId="6c6a6378-ea5e-45bb-b704-f239b9e58499">
    <w:name w:val="石墨文档副标题"/>
    <w:qFormat/>
    <w:rPr>
      <w:color w:val="888888"/>
      <w:sz w:val="48"/>
      <w:szCs w:val="48"/>
    </w:rPr>
  </w:style>
  <w:style w:type="paragraph" w:customStyle="1" w:styleId="63a650db-fc19-4e39-96f7-8497cb51c5c4">
    <w:name w:val="石墨文档大标题"/>
    <w:next w:val="a3"/>
    <w:uiPriority w:val="9"/>
    <w:unhideWhenUsed/>
    <w:qFormat/>
    <w:pPr>
      <w:spacing w:before="260" w:after="260"/>
      <w:outlineLvl w:val="0"/>
    </w:pPr>
    <w:rPr>
      <w:b/>
      <w:bCs/>
      <w:sz w:val="40"/>
      <w:szCs w:val="40"/>
    </w:rPr>
  </w:style>
  <w:style w:type="paragraph" w:customStyle="1" w:styleId="3336cb71-6ce5-49a0-bb23-57ca8b055f8b">
    <w:name w:val="石墨文档中标题"/>
    <w:next w:val="a3"/>
    <w:uiPriority w:val="9"/>
    <w:unhideWhenUsed/>
    <w:qFormat/>
    <w:pPr>
      <w:spacing w:before="260" w:after="260"/>
      <w:outlineLvl w:val="1"/>
    </w:pPr>
    <w:rPr>
      <w:b/>
      <w:bCs/>
      <w:sz w:val="36"/>
      <w:szCs w:val="36"/>
    </w:rPr>
  </w:style>
  <w:style w:type="paragraph" w:customStyle="1" w:styleId="55dd4010-75ec-421f-a779-54271d540c52">
    <w:name w:val="石墨文档小标题"/>
    <w:next w:val="a3"/>
    <w:uiPriority w:val="9"/>
    <w:unhideWhenUsed/>
    <w:qFormat/>
    <w:pPr>
      <w:spacing w:before="260" w:after="260"/>
      <w:outlineLvl w:val="2"/>
    </w:pPr>
    <w:rPr>
      <w:b/>
      <w:bCs/>
      <w:sz w:val="32"/>
      <w:szCs w:val="32"/>
    </w:rPr>
  </w:style>
  <w:style w:type="paragraph" w:customStyle="1" w:styleId="c499fcbe-0275-47f6-8d6d-9eda72909202">
    <w:name w:val="石墨文档标题"/>
    <w:next w:val="a3"/>
    <w:uiPriority w:val="9"/>
    <w:unhideWhenUsed/>
    <w:qFormat/>
    <w:pPr>
      <w:spacing w:before="260" w:after="260"/>
      <w:outlineLvl w:val="3"/>
    </w:pPr>
    <w:rPr>
      <w:b/>
      <w:bCs/>
      <w:sz w:val="56"/>
      <w:szCs w:val="56"/>
    </w:rPr>
  </w:style>
  <w:style w:type="paragraph" w:customStyle="1" w:styleId="2aea4f54-9365-4a7e-ab49-ac09c7d5158b">
    <w:name w:val="石墨文档引用"/>
    <w:qFormat/>
    <w:pPr>
      <w:pBdr>
        <w:left w:val="single" w:sz="30" w:space="10" w:color="F0F0F0"/>
      </w:pBdr>
    </w:pPr>
    <w:rPr>
      <w:color w:val="ADADAD"/>
    </w:rPr>
  </w:style>
  <w:style w:type="paragraph" w:default="1" w:styleId="edd0a4be-1c8c-4360-b635-d1c831b9ac3a">
    <w:name w:val="Normal"/>
    <w:qFormat/>
    <w:pPr>
      <w:widowControl w:val="0"/>
      <w:jc w:val="both"/>
    </w:pPr>
  </w:style>
  <w:style w:type="character" w:default="1" w:styleId="757ae97f-d80a-4e06-8770-403da464c300">
    <w:name w:val="Default Paragraph Font"/>
    <w:uiPriority w:val="1"/>
    <w:semiHidden/>
    <w:unhideWhenUsed/>
  </w:style>
  <w:style w:type="table" w:default="1" w:styleId="bf705902-5964-434a-9306-bcf99eb3c152">
    <w:name w:val="Normal Table"/>
    <w:uiPriority w:val="99"/>
    <w:semiHidden/>
    <w:unhideWhenUsed/>
    <w:tblPr>
      <w:tblInd w:w="0" w:type="dxa"/>
      <w:tblCellMar>
        <w:top w:w="0" w:type="dxa"/>
        <w:left w:w="108" w:type="dxa"/>
        <w:bottom w:w="0" w:type="dxa"/>
        <w:right w:w="108" w:type="dxa"/>
      </w:tblCellMar>
    </w:tblPr>
  </w:style>
  <w:style w:type="numbering" w:default="1" w:styleId="ccd3b8b1-dd9b-467d-a379-7422ab7a6fde">
    <w:name w:val="No List"/>
    <w:uiPriority w:val="99"/>
    <w:semiHidden/>
    <w:unhideWhenUsed/>
  </w:style>
  <w:style w:type="paragraph" w:customStyle="1" w:styleId="b9c8c5a6-902c-41ad-922e-b6155e4e3e6a">
    <w:name w:val="石墨文档正文"/>
    <w:qFormat/>
    <w:rPr>
      <w:szCs w:val="22"/>
    </w:rPr>
  </w:style>
  <w:style w:type="paragraph" w:customStyle="1" w:styleId="6117d6c8-cd08-4204-a771-093e78baaf15">
    <w:name w:val="石墨文档副标题"/>
    <w:qFormat/>
    <w:rPr>
      <w:color w:val="888888"/>
      <w:sz w:val="48"/>
      <w:szCs w:val="48"/>
    </w:rPr>
  </w:style>
  <w:style w:type="paragraph" w:customStyle="1" w:styleId="89e75fb4-8a86-4ffd-b70c-10bc30d2523e">
    <w:name w:val="石墨文档大标题"/>
    <w:next w:val="a3"/>
    <w:uiPriority w:val="9"/>
    <w:unhideWhenUsed/>
    <w:qFormat/>
    <w:pPr>
      <w:spacing w:before="260" w:after="260"/>
      <w:outlineLvl w:val="0"/>
    </w:pPr>
    <w:rPr>
      <w:b/>
      <w:bCs/>
      <w:sz w:val="40"/>
      <w:szCs w:val="40"/>
    </w:rPr>
  </w:style>
  <w:style w:type="paragraph" w:customStyle="1" w:styleId="9ba61fd4-ff90-4217-be56-a0fd64bf08b6">
    <w:name w:val="石墨文档中标题"/>
    <w:next w:val="a3"/>
    <w:uiPriority w:val="9"/>
    <w:unhideWhenUsed/>
    <w:qFormat/>
    <w:pPr>
      <w:spacing w:before="260" w:after="260"/>
      <w:outlineLvl w:val="1"/>
    </w:pPr>
    <w:rPr>
      <w:b/>
      <w:bCs/>
      <w:sz w:val="36"/>
      <w:szCs w:val="36"/>
    </w:rPr>
  </w:style>
  <w:style w:type="paragraph" w:customStyle="1" w:styleId="eec6ffe8-7cdc-40ea-9f59-e41e5e9c0ec0">
    <w:name w:val="石墨文档小标题"/>
    <w:next w:val="a3"/>
    <w:uiPriority w:val="9"/>
    <w:unhideWhenUsed/>
    <w:qFormat/>
    <w:pPr>
      <w:spacing w:before="260" w:after="260"/>
      <w:outlineLvl w:val="2"/>
    </w:pPr>
    <w:rPr>
      <w:b/>
      <w:bCs/>
      <w:sz w:val="32"/>
      <w:szCs w:val="32"/>
    </w:rPr>
  </w:style>
  <w:style w:type="paragraph" w:customStyle="1" w:styleId="1d0a7835-f8e5-480c-8892-c5a53f05cad0">
    <w:name w:val="石墨文档标题"/>
    <w:next w:val="a3"/>
    <w:uiPriority w:val="9"/>
    <w:unhideWhenUsed/>
    <w:qFormat/>
    <w:pPr>
      <w:spacing w:before="260" w:after="260"/>
      <w:outlineLvl w:val="3"/>
    </w:pPr>
    <w:rPr>
      <w:b/>
      <w:bCs/>
      <w:sz w:val="56"/>
      <w:szCs w:val="56"/>
    </w:rPr>
  </w:style>
  <w:style w:type="paragraph" w:customStyle="1" w:styleId="50fbab7b-d55b-4b54-97e5-a8c5a9dbf1d4">
    <w:name w:val="石墨文档引用"/>
    <w:qFormat/>
    <w:pPr>
      <w:pBdr>
        <w:left w:val="single" w:sz="30" w:space="10" w:color="F0F0F0"/>
      </w:pBdr>
    </w:pPr>
    <w:rPr>
      <w:color w:val="ADADAD"/>
    </w:rPr>
  </w:style>
  <w:style w:type="paragraph" w:default="1" w:styleId="6bfff3bd-d403-47b1-806c-0244726ebf1f">
    <w:name w:val="Normal"/>
    <w:qFormat/>
    <w:pPr>
      <w:widowControl w:val="0"/>
      <w:jc w:val="both"/>
    </w:pPr>
  </w:style>
  <w:style w:type="character" w:default="1" w:styleId="c9436501-e06e-41e1-ac1e-bd9721cfd15a">
    <w:name w:val="Default Paragraph Font"/>
    <w:uiPriority w:val="1"/>
    <w:semiHidden/>
    <w:unhideWhenUsed/>
  </w:style>
  <w:style w:type="table" w:default="1" w:styleId="4f87bd68-24e7-4fc6-b561-69ac061026e2">
    <w:name w:val="Normal Table"/>
    <w:uiPriority w:val="99"/>
    <w:semiHidden/>
    <w:unhideWhenUsed/>
    <w:tblPr>
      <w:tblInd w:w="0" w:type="dxa"/>
      <w:tblCellMar>
        <w:top w:w="0" w:type="dxa"/>
        <w:left w:w="108" w:type="dxa"/>
        <w:bottom w:w="0" w:type="dxa"/>
        <w:right w:w="108" w:type="dxa"/>
      </w:tblCellMar>
    </w:tblPr>
  </w:style>
  <w:style w:type="numbering" w:default="1" w:styleId="8855d8e8-ff3a-4d90-821b-5264b5698a9c">
    <w:name w:val="No List"/>
    <w:uiPriority w:val="99"/>
    <w:semiHidden/>
    <w:unhideWhenUsed/>
  </w:style>
  <w:style w:type="paragraph" w:customStyle="1" w:styleId="a9bedd84-20ee-4ae6-9bc7-3df3d098c29b">
    <w:name w:val="石墨文档正文"/>
    <w:qFormat/>
    <w:rPr>
      <w:szCs w:val="22"/>
    </w:rPr>
  </w:style>
  <w:style w:type="paragraph" w:customStyle="1" w:styleId="9d96eaf3-a1f2-44ef-88a3-cfaf70e25b34">
    <w:name w:val="石墨文档副标题"/>
    <w:qFormat/>
    <w:rPr>
      <w:color w:val="888888"/>
      <w:sz w:val="48"/>
      <w:szCs w:val="48"/>
    </w:rPr>
  </w:style>
  <w:style w:type="paragraph" w:customStyle="1" w:styleId="81287683-5ca6-4ea6-9531-1a215cd3d09c">
    <w:name w:val="石墨文档大标题"/>
    <w:next w:val="a3"/>
    <w:uiPriority w:val="9"/>
    <w:unhideWhenUsed/>
    <w:qFormat/>
    <w:pPr>
      <w:spacing w:before="260" w:after="260"/>
      <w:outlineLvl w:val="0"/>
    </w:pPr>
    <w:rPr>
      <w:b/>
      <w:bCs/>
      <w:sz w:val="40"/>
      <w:szCs w:val="40"/>
    </w:rPr>
  </w:style>
  <w:style w:type="paragraph" w:customStyle="1" w:styleId="2e983aae-eda2-46aa-8c57-c9a617c08a89">
    <w:name w:val="石墨文档中标题"/>
    <w:next w:val="a3"/>
    <w:uiPriority w:val="9"/>
    <w:unhideWhenUsed/>
    <w:qFormat/>
    <w:pPr>
      <w:spacing w:before="260" w:after="260"/>
      <w:outlineLvl w:val="1"/>
    </w:pPr>
    <w:rPr>
      <w:b/>
      <w:bCs/>
      <w:sz w:val="36"/>
      <w:szCs w:val="36"/>
    </w:rPr>
  </w:style>
  <w:style w:type="paragraph" w:customStyle="1" w:styleId="49c6f4a1-84c8-4d7d-95ff-fb6ba192f318">
    <w:name w:val="石墨文档小标题"/>
    <w:next w:val="a3"/>
    <w:uiPriority w:val="9"/>
    <w:unhideWhenUsed/>
    <w:qFormat/>
    <w:pPr>
      <w:spacing w:before="260" w:after="260"/>
      <w:outlineLvl w:val="2"/>
    </w:pPr>
    <w:rPr>
      <w:b/>
      <w:bCs/>
      <w:sz w:val="32"/>
      <w:szCs w:val="32"/>
    </w:rPr>
  </w:style>
  <w:style w:type="paragraph" w:customStyle="1" w:styleId="cf0eb21e-6ec6-4dc2-ad8f-1cb01d502035">
    <w:name w:val="石墨文档标题"/>
    <w:next w:val="a3"/>
    <w:uiPriority w:val="9"/>
    <w:unhideWhenUsed/>
    <w:qFormat/>
    <w:pPr>
      <w:spacing w:before="260" w:after="260"/>
      <w:outlineLvl w:val="3"/>
    </w:pPr>
    <w:rPr>
      <w:b/>
      <w:bCs/>
      <w:sz w:val="56"/>
      <w:szCs w:val="56"/>
    </w:rPr>
  </w:style>
  <w:style w:type="paragraph" w:customStyle="1" w:styleId="811aadfa-7aa4-4ae0-8691-4dcf5234d4a3">
    <w:name w:val="石墨文档引用"/>
    <w:qFormat/>
    <w:pPr>
      <w:pBdr>
        <w:left w:val="single" w:sz="30" w:space="10" w:color="F0F0F0"/>
      </w:pBdr>
    </w:pPr>
    <w:rPr>
      <w:color w:val="ADADAD"/>
    </w:rPr>
  </w:style>
  <w:style w:type="paragraph" w:default="1" w:styleId="cc145bde-8c2d-470f-b8da-c43571478a57">
    <w:name w:val="Normal"/>
    <w:qFormat/>
    <w:pPr>
      <w:widowControl w:val="0"/>
      <w:jc w:val="both"/>
    </w:pPr>
  </w:style>
  <w:style w:type="character" w:default="1" w:styleId="7f5dd1e6-ffc3-46b6-b48b-4f298e7fb675">
    <w:name w:val="Default Paragraph Font"/>
    <w:uiPriority w:val="1"/>
    <w:semiHidden/>
    <w:unhideWhenUsed/>
  </w:style>
  <w:style w:type="table" w:default="1" w:styleId="8a8839d0-a5a6-4e6f-be9d-d17b1eaa9e7c">
    <w:name w:val="Normal Table"/>
    <w:uiPriority w:val="99"/>
    <w:semiHidden/>
    <w:unhideWhenUsed/>
    <w:tblPr>
      <w:tblInd w:w="0" w:type="dxa"/>
      <w:tblCellMar>
        <w:top w:w="0" w:type="dxa"/>
        <w:left w:w="108" w:type="dxa"/>
        <w:bottom w:w="0" w:type="dxa"/>
        <w:right w:w="108" w:type="dxa"/>
      </w:tblCellMar>
    </w:tblPr>
  </w:style>
  <w:style w:type="numbering" w:default="1" w:styleId="e89ccc02-643b-49fa-996a-dc5bb2bce86f">
    <w:name w:val="No List"/>
    <w:uiPriority w:val="99"/>
    <w:semiHidden/>
    <w:unhideWhenUsed/>
  </w:style>
  <w:style w:type="paragraph" w:customStyle="1" w:styleId="4a4464b2-469b-44c7-b1c8-29b27d996f8b">
    <w:name w:val="石墨文档正文"/>
    <w:qFormat/>
    <w:rPr>
      <w:szCs w:val="22"/>
    </w:rPr>
  </w:style>
  <w:style w:type="paragraph" w:customStyle="1" w:styleId="a67cc297-f277-44ce-901d-e4b9d81c99e5">
    <w:name w:val="石墨文档副标题"/>
    <w:qFormat/>
    <w:rPr>
      <w:color w:val="888888"/>
      <w:sz w:val="48"/>
      <w:szCs w:val="48"/>
    </w:rPr>
  </w:style>
  <w:style w:type="paragraph" w:customStyle="1" w:styleId="882fa983-83d6-4368-82aa-2248d4494784">
    <w:name w:val="石墨文档大标题"/>
    <w:next w:val="a3"/>
    <w:uiPriority w:val="9"/>
    <w:unhideWhenUsed/>
    <w:qFormat/>
    <w:pPr>
      <w:spacing w:before="260" w:after="260"/>
      <w:outlineLvl w:val="0"/>
    </w:pPr>
    <w:rPr>
      <w:b/>
      <w:bCs/>
      <w:sz w:val="40"/>
      <w:szCs w:val="40"/>
    </w:rPr>
  </w:style>
  <w:style w:type="paragraph" w:customStyle="1" w:styleId="cf5dffcd-4e25-4497-9bd8-72b860cb5ea6">
    <w:name w:val="石墨文档中标题"/>
    <w:next w:val="a3"/>
    <w:uiPriority w:val="9"/>
    <w:unhideWhenUsed/>
    <w:qFormat/>
    <w:pPr>
      <w:spacing w:before="260" w:after="260"/>
      <w:outlineLvl w:val="1"/>
    </w:pPr>
    <w:rPr>
      <w:b/>
      <w:bCs/>
      <w:sz w:val="36"/>
      <w:szCs w:val="36"/>
    </w:rPr>
  </w:style>
  <w:style w:type="paragraph" w:customStyle="1" w:styleId="0da86e65-011a-4c89-8d91-9c944f8fe367">
    <w:name w:val="石墨文档小标题"/>
    <w:next w:val="a3"/>
    <w:uiPriority w:val="9"/>
    <w:unhideWhenUsed/>
    <w:qFormat/>
    <w:pPr>
      <w:spacing w:before="260" w:after="260"/>
      <w:outlineLvl w:val="2"/>
    </w:pPr>
    <w:rPr>
      <w:b/>
      <w:bCs/>
      <w:sz w:val="32"/>
      <w:szCs w:val="32"/>
    </w:rPr>
  </w:style>
  <w:style w:type="paragraph" w:customStyle="1" w:styleId="e44aed64-7772-46ba-a462-c20f6c88983f">
    <w:name w:val="石墨文档标题"/>
    <w:next w:val="a3"/>
    <w:uiPriority w:val="9"/>
    <w:unhideWhenUsed/>
    <w:qFormat/>
    <w:pPr>
      <w:spacing w:before="260" w:after="260"/>
      <w:outlineLvl w:val="3"/>
    </w:pPr>
    <w:rPr>
      <w:b/>
      <w:bCs/>
      <w:sz w:val="56"/>
      <w:szCs w:val="56"/>
    </w:rPr>
  </w:style>
  <w:style w:type="paragraph" w:customStyle="1" w:styleId="8f0aa8b7-076f-4a56-9a2d-66ab98344a37">
    <w:name w:val="石墨文档引用"/>
    <w:qFormat/>
    <w:pPr>
      <w:pBdr>
        <w:left w:val="single" w:sz="30" w:space="10" w:color="F0F0F0"/>
      </w:pBdr>
    </w:pPr>
    <w:rPr>
      <w:color w:val="ADADAD"/>
    </w:rPr>
  </w:style>
  <w:style w:type="paragraph" w:default="1" w:styleId="384b28b2-c005-4970-aff4-52632b8daf35">
    <w:name w:val="Normal"/>
    <w:qFormat/>
    <w:pPr>
      <w:widowControl w:val="0"/>
      <w:jc w:val="both"/>
    </w:pPr>
  </w:style>
  <w:style w:type="character" w:default="1" w:styleId="33b65d72-1ab7-463f-b1dc-2033baa30493">
    <w:name w:val="Default Paragraph Font"/>
    <w:uiPriority w:val="1"/>
    <w:semiHidden/>
    <w:unhideWhenUsed/>
  </w:style>
  <w:style w:type="table" w:default="1" w:styleId="947446b7-94e8-4ac3-b09a-b01a36d8c161">
    <w:name w:val="Normal Table"/>
    <w:uiPriority w:val="99"/>
    <w:semiHidden/>
    <w:unhideWhenUsed/>
    <w:tblPr>
      <w:tblInd w:w="0" w:type="dxa"/>
      <w:tblCellMar>
        <w:top w:w="0" w:type="dxa"/>
        <w:left w:w="108" w:type="dxa"/>
        <w:bottom w:w="0" w:type="dxa"/>
        <w:right w:w="108" w:type="dxa"/>
      </w:tblCellMar>
    </w:tblPr>
  </w:style>
  <w:style w:type="numbering" w:default="1" w:styleId="56610a33-f932-4850-8d3b-d2d5cc3ac47a">
    <w:name w:val="No List"/>
    <w:uiPriority w:val="99"/>
    <w:semiHidden/>
    <w:unhideWhenUsed/>
  </w:style>
  <w:style w:type="paragraph" w:customStyle="1" w:styleId="a1024221-9760-47ed-abe8-716b280cd406">
    <w:name w:val="石墨文档正文"/>
    <w:qFormat/>
    <w:rPr>
      <w:szCs w:val="22"/>
    </w:rPr>
  </w:style>
  <w:style w:type="paragraph" w:customStyle="1" w:styleId="92749277-c2aa-4200-b22f-98423996ecef">
    <w:name w:val="石墨文档副标题"/>
    <w:qFormat/>
    <w:rPr>
      <w:color w:val="888888"/>
      <w:sz w:val="48"/>
      <w:szCs w:val="48"/>
    </w:rPr>
  </w:style>
  <w:style w:type="paragraph" w:customStyle="1" w:styleId="9070c4b1-49f9-4eb0-be97-c93c1142052d">
    <w:name w:val="石墨文档大标题"/>
    <w:next w:val="a3"/>
    <w:uiPriority w:val="9"/>
    <w:unhideWhenUsed/>
    <w:qFormat/>
    <w:pPr>
      <w:spacing w:before="260" w:after="260"/>
      <w:outlineLvl w:val="0"/>
    </w:pPr>
    <w:rPr>
      <w:b/>
      <w:bCs/>
      <w:sz w:val="40"/>
      <w:szCs w:val="40"/>
    </w:rPr>
  </w:style>
  <w:style w:type="paragraph" w:customStyle="1" w:styleId="bcd23432-fd16-41fc-9b5c-b0384d1399ec">
    <w:name w:val="石墨文档中标题"/>
    <w:next w:val="a3"/>
    <w:uiPriority w:val="9"/>
    <w:unhideWhenUsed/>
    <w:qFormat/>
    <w:pPr>
      <w:spacing w:before="260" w:after="260"/>
      <w:outlineLvl w:val="1"/>
    </w:pPr>
    <w:rPr>
      <w:b/>
      <w:bCs/>
      <w:sz w:val="36"/>
      <w:szCs w:val="36"/>
    </w:rPr>
  </w:style>
  <w:style w:type="paragraph" w:customStyle="1" w:styleId="83ddbedb-a658-4437-b1bf-313efb03655c">
    <w:name w:val="石墨文档小标题"/>
    <w:next w:val="a3"/>
    <w:uiPriority w:val="9"/>
    <w:unhideWhenUsed/>
    <w:qFormat/>
    <w:pPr>
      <w:spacing w:before="260" w:after="260"/>
      <w:outlineLvl w:val="2"/>
    </w:pPr>
    <w:rPr>
      <w:b/>
      <w:bCs/>
      <w:sz w:val="32"/>
      <w:szCs w:val="32"/>
    </w:rPr>
  </w:style>
  <w:style w:type="paragraph" w:customStyle="1" w:styleId="7e03e985-a7d1-46f4-8d14-2f1107326326">
    <w:name w:val="石墨文档标题"/>
    <w:next w:val="a3"/>
    <w:uiPriority w:val="9"/>
    <w:unhideWhenUsed/>
    <w:qFormat/>
    <w:pPr>
      <w:spacing w:before="260" w:after="260"/>
      <w:outlineLvl w:val="3"/>
    </w:pPr>
    <w:rPr>
      <w:b/>
      <w:bCs/>
      <w:sz w:val="56"/>
      <w:szCs w:val="56"/>
    </w:rPr>
  </w:style>
  <w:style w:type="paragraph" w:customStyle="1" w:styleId="dca990eb-3d3d-4b25-bdc2-5db46a8724a6">
    <w:name w:val="石墨文档引用"/>
    <w:qFormat/>
    <w:pPr>
      <w:pBdr>
        <w:left w:val="single" w:sz="30" w:space="10" w:color="F0F0F0"/>
      </w:pBdr>
    </w:pPr>
    <w:rPr>
      <w:color w:val="ADADAD"/>
    </w:rPr>
  </w:style>
  <w:style w:type="paragraph" w:default="1" w:styleId="0a5b070c-3a4f-4f6d-8b0c-864f1ff45643">
    <w:name w:val="Normal"/>
    <w:qFormat/>
    <w:pPr>
      <w:widowControl w:val="0"/>
      <w:jc w:val="both"/>
    </w:pPr>
  </w:style>
  <w:style w:type="character" w:default="1" w:styleId="f3b28895-c4a4-47b4-9318-14e367a8da42">
    <w:name w:val="Default Paragraph Font"/>
    <w:uiPriority w:val="1"/>
    <w:semiHidden/>
    <w:unhideWhenUsed/>
  </w:style>
  <w:style w:type="table" w:default="1" w:styleId="ab626ac6-beeb-4aac-9022-29d82773f3e8">
    <w:name w:val="Normal Table"/>
    <w:uiPriority w:val="99"/>
    <w:semiHidden/>
    <w:unhideWhenUsed/>
    <w:tblPr>
      <w:tblInd w:w="0" w:type="dxa"/>
      <w:tblCellMar>
        <w:top w:w="0" w:type="dxa"/>
        <w:left w:w="108" w:type="dxa"/>
        <w:bottom w:w="0" w:type="dxa"/>
        <w:right w:w="108" w:type="dxa"/>
      </w:tblCellMar>
    </w:tblPr>
  </w:style>
  <w:style w:type="numbering" w:default="1" w:styleId="944671ab-355e-4826-af2f-35ac487b0b45">
    <w:name w:val="No List"/>
    <w:uiPriority w:val="99"/>
    <w:semiHidden/>
    <w:unhideWhenUsed/>
  </w:style>
  <w:style w:type="paragraph" w:customStyle="1" w:styleId="e4fdaf34-88bc-4dee-8c14-582471980d68">
    <w:name w:val="石墨文档正文"/>
    <w:qFormat/>
    <w:rPr>
      <w:szCs w:val="22"/>
    </w:rPr>
  </w:style>
  <w:style w:type="paragraph" w:customStyle="1" w:styleId="f82cc27e-267c-43ad-966d-d6630dd04f0e">
    <w:name w:val="石墨文档副标题"/>
    <w:qFormat/>
    <w:rPr>
      <w:color w:val="888888"/>
      <w:sz w:val="48"/>
      <w:szCs w:val="48"/>
    </w:rPr>
  </w:style>
  <w:style w:type="paragraph" w:customStyle="1" w:styleId="f65228bf-b240-40b1-ab1a-fa096d9814a8">
    <w:name w:val="石墨文档大标题"/>
    <w:next w:val="a3"/>
    <w:uiPriority w:val="9"/>
    <w:unhideWhenUsed/>
    <w:qFormat/>
    <w:pPr>
      <w:spacing w:before="260" w:after="260"/>
      <w:outlineLvl w:val="0"/>
    </w:pPr>
    <w:rPr>
      <w:b/>
      <w:bCs/>
      <w:sz w:val="40"/>
      <w:szCs w:val="40"/>
    </w:rPr>
  </w:style>
  <w:style w:type="paragraph" w:customStyle="1" w:styleId="4c27b4e9-50dd-4a60-a25d-2d83d86ace16">
    <w:name w:val="石墨文档中标题"/>
    <w:next w:val="a3"/>
    <w:uiPriority w:val="9"/>
    <w:unhideWhenUsed/>
    <w:qFormat/>
    <w:pPr>
      <w:spacing w:before="260" w:after="260"/>
      <w:outlineLvl w:val="1"/>
    </w:pPr>
    <w:rPr>
      <w:b/>
      <w:bCs/>
      <w:sz w:val="36"/>
      <w:szCs w:val="36"/>
    </w:rPr>
  </w:style>
  <w:style w:type="paragraph" w:customStyle="1" w:styleId="2b71d286-6bd2-4b38-8fe4-ef60f2670eb3">
    <w:name w:val="石墨文档小标题"/>
    <w:next w:val="a3"/>
    <w:uiPriority w:val="9"/>
    <w:unhideWhenUsed/>
    <w:qFormat/>
    <w:pPr>
      <w:spacing w:before="260" w:after="260"/>
      <w:outlineLvl w:val="2"/>
    </w:pPr>
    <w:rPr>
      <w:b/>
      <w:bCs/>
      <w:sz w:val="32"/>
      <w:szCs w:val="32"/>
    </w:rPr>
  </w:style>
  <w:style w:type="paragraph" w:customStyle="1" w:styleId="23e7f52d-007c-42a2-a7c1-973a40a1b4ad">
    <w:name w:val="石墨文档标题"/>
    <w:next w:val="a3"/>
    <w:uiPriority w:val="9"/>
    <w:unhideWhenUsed/>
    <w:qFormat/>
    <w:pPr>
      <w:spacing w:before="260" w:after="260"/>
      <w:outlineLvl w:val="3"/>
    </w:pPr>
    <w:rPr>
      <w:b/>
      <w:bCs/>
      <w:sz w:val="56"/>
      <w:szCs w:val="56"/>
    </w:rPr>
  </w:style>
  <w:style w:type="paragraph" w:customStyle="1" w:styleId="9e33b772-390d-4e48-8cbe-196f58c7f5c6">
    <w:name w:val="石墨文档引用"/>
    <w:qFormat/>
    <w:pPr>
      <w:pBdr>
        <w:left w:val="single" w:sz="30" w:space="10" w:color="F0F0F0"/>
      </w:pBdr>
    </w:pPr>
    <w:rPr>
      <w:color w:val="ADADAD"/>
    </w:rPr>
  </w:style>
  <w:style w:type="paragraph" w:default="1" w:styleId="3fee8db4-308c-4155-83f2-fb84740cb2c2">
    <w:name w:val="Normal"/>
    <w:qFormat/>
    <w:pPr>
      <w:widowControl w:val="0"/>
      <w:jc w:val="both"/>
    </w:pPr>
  </w:style>
  <w:style w:type="character" w:default="1" w:styleId="53321b4e-452b-4354-8604-b4dd04198c31">
    <w:name w:val="Default Paragraph Font"/>
    <w:uiPriority w:val="1"/>
    <w:semiHidden/>
    <w:unhideWhenUsed/>
  </w:style>
  <w:style w:type="table" w:default="1" w:styleId="cdba1a37-854e-4094-b749-3881b2c28a01">
    <w:name w:val="Normal Table"/>
    <w:uiPriority w:val="99"/>
    <w:semiHidden/>
    <w:unhideWhenUsed/>
    <w:tblPr>
      <w:tblInd w:w="0" w:type="dxa"/>
      <w:tblCellMar>
        <w:top w:w="0" w:type="dxa"/>
        <w:left w:w="108" w:type="dxa"/>
        <w:bottom w:w="0" w:type="dxa"/>
        <w:right w:w="108" w:type="dxa"/>
      </w:tblCellMar>
    </w:tblPr>
  </w:style>
  <w:style w:type="numbering" w:default="1" w:styleId="8535c347-da3a-44be-af72-f7a64ae38792">
    <w:name w:val="No List"/>
    <w:uiPriority w:val="99"/>
    <w:semiHidden/>
    <w:unhideWhenUsed/>
  </w:style>
  <w:style w:type="paragraph" w:customStyle="1" w:styleId="32bde075-46ca-4f69-b184-bdd8b875f62d">
    <w:name w:val="石墨文档正文"/>
    <w:qFormat/>
    <w:rPr>
      <w:szCs w:val="22"/>
    </w:rPr>
  </w:style>
  <w:style w:type="paragraph" w:customStyle="1" w:styleId="508fada1-e33b-4629-8cd0-4294c8149ea3">
    <w:name w:val="石墨文档副标题"/>
    <w:qFormat/>
    <w:rPr>
      <w:color w:val="888888"/>
      <w:sz w:val="48"/>
      <w:szCs w:val="48"/>
    </w:rPr>
  </w:style>
  <w:style w:type="paragraph" w:customStyle="1" w:styleId="f1ee058c-4021-489e-829b-0e25832c2a2c">
    <w:name w:val="石墨文档大标题"/>
    <w:next w:val="a3"/>
    <w:uiPriority w:val="9"/>
    <w:unhideWhenUsed/>
    <w:qFormat/>
    <w:pPr>
      <w:spacing w:before="260" w:after="260"/>
      <w:outlineLvl w:val="0"/>
    </w:pPr>
    <w:rPr>
      <w:b/>
      <w:bCs/>
      <w:sz w:val="40"/>
      <w:szCs w:val="40"/>
    </w:rPr>
  </w:style>
  <w:style w:type="paragraph" w:customStyle="1" w:styleId="21d663f7-256f-4b7e-847f-100a107f1dcb">
    <w:name w:val="石墨文档中标题"/>
    <w:next w:val="a3"/>
    <w:uiPriority w:val="9"/>
    <w:unhideWhenUsed/>
    <w:qFormat/>
    <w:pPr>
      <w:spacing w:before="260" w:after="260"/>
      <w:outlineLvl w:val="1"/>
    </w:pPr>
    <w:rPr>
      <w:b/>
      <w:bCs/>
      <w:sz w:val="36"/>
      <w:szCs w:val="36"/>
    </w:rPr>
  </w:style>
  <w:style w:type="paragraph" w:customStyle="1" w:styleId="8ca2547a-be3c-4486-8811-ae5e985b04df">
    <w:name w:val="石墨文档小标题"/>
    <w:next w:val="a3"/>
    <w:uiPriority w:val="9"/>
    <w:unhideWhenUsed/>
    <w:qFormat/>
    <w:pPr>
      <w:spacing w:before="260" w:after="260"/>
      <w:outlineLvl w:val="2"/>
    </w:pPr>
    <w:rPr>
      <w:b/>
      <w:bCs/>
      <w:sz w:val="32"/>
      <w:szCs w:val="32"/>
    </w:rPr>
  </w:style>
  <w:style w:type="paragraph" w:customStyle="1" w:styleId="5fd8f07b-8adf-4c41-8f3d-304160b26c61">
    <w:name w:val="石墨文档标题"/>
    <w:next w:val="a3"/>
    <w:uiPriority w:val="9"/>
    <w:unhideWhenUsed/>
    <w:qFormat/>
    <w:pPr>
      <w:spacing w:before="260" w:after="260"/>
      <w:outlineLvl w:val="3"/>
    </w:pPr>
    <w:rPr>
      <w:b/>
      <w:bCs/>
      <w:sz w:val="56"/>
      <w:szCs w:val="56"/>
    </w:rPr>
  </w:style>
  <w:style w:type="paragraph" w:customStyle="1" w:styleId="98005175-e8d5-4d5c-9766-eb31f85c0143">
    <w:name w:val="石墨文档引用"/>
    <w:qFormat/>
    <w:pPr>
      <w:pBdr>
        <w:left w:val="single" w:sz="30" w:space="10" w:color="F0F0F0"/>
      </w:pBdr>
    </w:pPr>
    <w:rPr>
      <w:color w:val="ADADAD"/>
    </w:rPr>
  </w:style>
  <w:style w:type="paragraph" w:default="1" w:styleId="37da901a-3742-4e0e-b48c-f0332b08a005">
    <w:name w:val="Normal"/>
    <w:qFormat/>
    <w:pPr>
      <w:widowControl w:val="0"/>
      <w:jc w:val="both"/>
    </w:pPr>
  </w:style>
  <w:style w:type="character" w:default="1" w:styleId="cbfbc176-2786-4b63-8dda-df682f16eef5">
    <w:name w:val="Default Paragraph Font"/>
    <w:uiPriority w:val="1"/>
    <w:semiHidden/>
    <w:unhideWhenUsed/>
  </w:style>
  <w:style w:type="table" w:default="1" w:styleId="85887ed7-ce49-43b7-9acb-e3712c75d0ad">
    <w:name w:val="Normal Table"/>
    <w:uiPriority w:val="99"/>
    <w:semiHidden/>
    <w:unhideWhenUsed/>
    <w:tblPr>
      <w:tblInd w:w="0" w:type="dxa"/>
      <w:tblCellMar>
        <w:top w:w="0" w:type="dxa"/>
        <w:left w:w="108" w:type="dxa"/>
        <w:bottom w:w="0" w:type="dxa"/>
        <w:right w:w="108" w:type="dxa"/>
      </w:tblCellMar>
    </w:tblPr>
  </w:style>
  <w:style w:type="numbering" w:default="1" w:styleId="5f482456-c808-4e8f-bfff-ee6325519355">
    <w:name w:val="No List"/>
    <w:uiPriority w:val="99"/>
    <w:semiHidden/>
    <w:unhideWhenUsed/>
  </w:style>
  <w:style w:type="paragraph" w:customStyle="1" w:styleId="b8528db4-4287-4bc5-978a-1a455bdd35b9">
    <w:name w:val="石墨文档正文"/>
    <w:qFormat/>
    <w:rPr>
      <w:szCs w:val="22"/>
    </w:rPr>
  </w:style>
  <w:style w:type="paragraph" w:customStyle="1" w:styleId="3048bec0-3165-4c79-bfb7-6b435472be60">
    <w:name w:val="石墨文档副标题"/>
    <w:qFormat/>
    <w:rPr>
      <w:color w:val="888888"/>
      <w:sz w:val="48"/>
      <w:szCs w:val="48"/>
    </w:rPr>
  </w:style>
  <w:style w:type="paragraph" w:customStyle="1" w:styleId="ccc48fed-c8b3-44fd-99ba-53f89c985ce7">
    <w:name w:val="石墨文档大标题"/>
    <w:next w:val="a3"/>
    <w:uiPriority w:val="9"/>
    <w:unhideWhenUsed/>
    <w:qFormat/>
    <w:pPr>
      <w:spacing w:before="260" w:after="260"/>
      <w:outlineLvl w:val="0"/>
    </w:pPr>
    <w:rPr>
      <w:b/>
      <w:bCs/>
      <w:sz w:val="40"/>
      <w:szCs w:val="40"/>
    </w:rPr>
  </w:style>
  <w:style w:type="paragraph" w:customStyle="1" w:styleId="3214d2f2-052d-4620-afd5-192030282fec">
    <w:name w:val="石墨文档中标题"/>
    <w:next w:val="a3"/>
    <w:uiPriority w:val="9"/>
    <w:unhideWhenUsed/>
    <w:qFormat/>
    <w:pPr>
      <w:spacing w:before="260" w:after="260"/>
      <w:outlineLvl w:val="1"/>
    </w:pPr>
    <w:rPr>
      <w:b/>
      <w:bCs/>
      <w:sz w:val="36"/>
      <w:szCs w:val="36"/>
    </w:rPr>
  </w:style>
  <w:style w:type="paragraph" w:customStyle="1" w:styleId="4d935c24-0952-43a6-a5fa-2ac09b5cb1a5">
    <w:name w:val="石墨文档小标题"/>
    <w:next w:val="a3"/>
    <w:uiPriority w:val="9"/>
    <w:unhideWhenUsed/>
    <w:qFormat/>
    <w:pPr>
      <w:spacing w:before="260" w:after="260"/>
      <w:outlineLvl w:val="2"/>
    </w:pPr>
    <w:rPr>
      <w:b/>
      <w:bCs/>
      <w:sz w:val="32"/>
      <w:szCs w:val="32"/>
    </w:rPr>
  </w:style>
  <w:style w:type="paragraph" w:customStyle="1" w:styleId="4743f611-1fe2-4ef4-bf7f-483792b4c9ab">
    <w:name w:val="石墨文档标题"/>
    <w:next w:val="a3"/>
    <w:uiPriority w:val="9"/>
    <w:unhideWhenUsed/>
    <w:qFormat/>
    <w:pPr>
      <w:spacing w:before="260" w:after="260"/>
      <w:outlineLvl w:val="3"/>
    </w:pPr>
    <w:rPr>
      <w:b/>
      <w:bCs/>
      <w:sz w:val="56"/>
      <w:szCs w:val="56"/>
    </w:rPr>
  </w:style>
  <w:style w:type="paragraph" w:customStyle="1" w:styleId="09d2ab33-ed3d-4169-b0d6-06822d4d8f70">
    <w:name w:val="石墨文档引用"/>
    <w:qFormat/>
    <w:pPr>
      <w:pBdr>
        <w:left w:val="single" w:sz="30" w:space="10" w:color="F0F0F0"/>
      </w:pBdr>
    </w:pPr>
    <w:rPr>
      <w:color w:val="ADADAD"/>
    </w:rPr>
  </w:style>
  <w:style w:type="paragraph" w:default="1" w:styleId="d13a9981-2b4f-4e38-a8f8-77dd20238af7">
    <w:name w:val="Normal"/>
    <w:qFormat/>
    <w:pPr>
      <w:widowControl w:val="0"/>
      <w:jc w:val="both"/>
    </w:pPr>
  </w:style>
  <w:style w:type="character" w:default="1" w:styleId="b09dfaa5-0df6-41d0-892b-171f3c987f68">
    <w:name w:val="Default Paragraph Font"/>
    <w:uiPriority w:val="1"/>
    <w:semiHidden/>
    <w:unhideWhenUsed/>
  </w:style>
  <w:style w:type="table" w:default="1" w:styleId="273bbbe5-7a4d-4308-8871-a1fd7845704c">
    <w:name w:val="Normal Table"/>
    <w:uiPriority w:val="99"/>
    <w:semiHidden/>
    <w:unhideWhenUsed/>
    <w:tblPr>
      <w:tblInd w:w="0" w:type="dxa"/>
      <w:tblCellMar>
        <w:top w:w="0" w:type="dxa"/>
        <w:left w:w="108" w:type="dxa"/>
        <w:bottom w:w="0" w:type="dxa"/>
        <w:right w:w="108" w:type="dxa"/>
      </w:tblCellMar>
    </w:tblPr>
  </w:style>
  <w:style w:type="numbering" w:default="1" w:styleId="3249e963-afda-4c7c-b0b2-471354abe414">
    <w:name w:val="No List"/>
    <w:uiPriority w:val="99"/>
    <w:semiHidden/>
    <w:unhideWhenUsed/>
  </w:style>
  <w:style w:type="paragraph" w:customStyle="1" w:styleId="064607a7-aba5-49da-afa8-ee7ff85b975e">
    <w:name w:val="石墨文档正文"/>
    <w:qFormat/>
    <w:rPr>
      <w:szCs w:val="22"/>
    </w:rPr>
  </w:style>
  <w:style w:type="paragraph" w:customStyle="1" w:styleId="35c548da-34aa-4712-8e1f-f8f5f9ee5f7f">
    <w:name w:val="石墨文档副标题"/>
    <w:qFormat/>
    <w:rPr>
      <w:color w:val="888888"/>
      <w:sz w:val="48"/>
      <w:szCs w:val="48"/>
    </w:rPr>
  </w:style>
  <w:style w:type="paragraph" w:customStyle="1" w:styleId="2f327c5f-0e39-4a23-9cde-e62b6ed3303e">
    <w:name w:val="石墨文档大标题"/>
    <w:next w:val="a3"/>
    <w:uiPriority w:val="9"/>
    <w:unhideWhenUsed/>
    <w:qFormat/>
    <w:pPr>
      <w:spacing w:before="260" w:after="260"/>
      <w:outlineLvl w:val="0"/>
    </w:pPr>
    <w:rPr>
      <w:b/>
      <w:bCs/>
      <w:sz w:val="40"/>
      <w:szCs w:val="40"/>
    </w:rPr>
  </w:style>
  <w:style w:type="paragraph" w:customStyle="1" w:styleId="30cb42cc-8aa8-4f9a-87d8-9ae882f09d2c">
    <w:name w:val="石墨文档中标题"/>
    <w:next w:val="a3"/>
    <w:uiPriority w:val="9"/>
    <w:unhideWhenUsed/>
    <w:qFormat/>
    <w:pPr>
      <w:spacing w:before="260" w:after="260"/>
      <w:outlineLvl w:val="1"/>
    </w:pPr>
    <w:rPr>
      <w:b/>
      <w:bCs/>
      <w:sz w:val="36"/>
      <w:szCs w:val="36"/>
    </w:rPr>
  </w:style>
  <w:style w:type="paragraph" w:customStyle="1" w:styleId="5004d245-1663-4c03-9003-527986dce590">
    <w:name w:val="石墨文档小标题"/>
    <w:next w:val="a3"/>
    <w:uiPriority w:val="9"/>
    <w:unhideWhenUsed/>
    <w:qFormat/>
    <w:pPr>
      <w:spacing w:before="260" w:after="260"/>
      <w:outlineLvl w:val="2"/>
    </w:pPr>
    <w:rPr>
      <w:b/>
      <w:bCs/>
      <w:sz w:val="32"/>
      <w:szCs w:val="32"/>
    </w:rPr>
  </w:style>
  <w:style w:type="paragraph" w:customStyle="1" w:styleId="fcdf827d-c673-41ab-89b3-35600e250167">
    <w:name w:val="石墨文档标题"/>
    <w:next w:val="a3"/>
    <w:uiPriority w:val="9"/>
    <w:unhideWhenUsed/>
    <w:qFormat/>
    <w:pPr>
      <w:spacing w:before="260" w:after="260"/>
      <w:outlineLvl w:val="3"/>
    </w:pPr>
    <w:rPr>
      <w:b/>
      <w:bCs/>
      <w:sz w:val="56"/>
      <w:szCs w:val="56"/>
    </w:rPr>
  </w:style>
  <w:style w:type="paragraph" w:customStyle="1" w:styleId="3c4d3836-d4cd-46f2-b0ca-ebf6777cf4b4">
    <w:name w:val="石墨文档引用"/>
    <w:qFormat/>
    <w:pPr>
      <w:pBdr>
        <w:left w:val="single" w:sz="30" w:space="10" w:color="F0F0F0"/>
      </w:pBdr>
    </w:pPr>
    <w:rPr>
      <w:color w:val="ADADAD"/>
    </w:rPr>
  </w:style>
  <w:style w:type="paragraph" w:default="1" w:styleId="aa804320-deb1-4637-9f48-aef081cbb0d6">
    <w:name w:val="Normal"/>
    <w:qFormat/>
    <w:pPr>
      <w:widowControl w:val="0"/>
      <w:jc w:val="both"/>
    </w:pPr>
  </w:style>
  <w:style w:type="character" w:default="1" w:styleId="7bcdda84-1752-4719-9507-5bc2e612536c">
    <w:name w:val="Default Paragraph Font"/>
    <w:uiPriority w:val="1"/>
    <w:semiHidden/>
    <w:unhideWhenUsed/>
  </w:style>
  <w:style w:type="table" w:default="1" w:styleId="3e670340-1ad5-4e21-b7ad-3af670f312be">
    <w:name w:val="Normal Table"/>
    <w:uiPriority w:val="99"/>
    <w:semiHidden/>
    <w:unhideWhenUsed/>
    <w:tblPr>
      <w:tblInd w:w="0" w:type="dxa"/>
      <w:tblCellMar>
        <w:top w:w="0" w:type="dxa"/>
        <w:left w:w="108" w:type="dxa"/>
        <w:bottom w:w="0" w:type="dxa"/>
        <w:right w:w="108" w:type="dxa"/>
      </w:tblCellMar>
    </w:tblPr>
  </w:style>
  <w:style w:type="numbering" w:default="1" w:styleId="21ea400c-e9e6-4d63-aaf4-586b0498bcd9">
    <w:name w:val="No List"/>
    <w:uiPriority w:val="99"/>
    <w:semiHidden/>
    <w:unhideWhenUsed/>
  </w:style>
  <w:style w:type="paragraph" w:customStyle="1" w:styleId="628970bc-1dc4-4d2b-8060-861963734599">
    <w:name w:val="石墨文档正文"/>
    <w:qFormat/>
    <w:rPr>
      <w:szCs w:val="22"/>
    </w:rPr>
  </w:style>
  <w:style w:type="paragraph" w:customStyle="1" w:styleId="ddc68da4-85ce-47eb-a676-5b2f2793c77a">
    <w:name w:val="石墨文档副标题"/>
    <w:qFormat/>
    <w:rPr>
      <w:color w:val="888888"/>
      <w:sz w:val="48"/>
      <w:szCs w:val="48"/>
    </w:rPr>
  </w:style>
  <w:style w:type="paragraph" w:customStyle="1" w:styleId="4b641c30-dc6f-4f6c-a0e4-2ca5b0a4dcd5">
    <w:name w:val="石墨文档大标题"/>
    <w:next w:val="a3"/>
    <w:uiPriority w:val="9"/>
    <w:unhideWhenUsed/>
    <w:qFormat/>
    <w:pPr>
      <w:spacing w:before="260" w:after="260"/>
      <w:outlineLvl w:val="0"/>
    </w:pPr>
    <w:rPr>
      <w:b/>
      <w:bCs/>
      <w:sz w:val="40"/>
      <w:szCs w:val="40"/>
    </w:rPr>
  </w:style>
  <w:style w:type="paragraph" w:customStyle="1" w:styleId="bf12900c-6f87-47d4-a8ef-f57184e1719a">
    <w:name w:val="石墨文档中标题"/>
    <w:next w:val="a3"/>
    <w:uiPriority w:val="9"/>
    <w:unhideWhenUsed/>
    <w:qFormat/>
    <w:pPr>
      <w:spacing w:before="260" w:after="260"/>
      <w:outlineLvl w:val="1"/>
    </w:pPr>
    <w:rPr>
      <w:b/>
      <w:bCs/>
      <w:sz w:val="36"/>
      <w:szCs w:val="36"/>
    </w:rPr>
  </w:style>
  <w:style w:type="paragraph" w:customStyle="1" w:styleId="0577f70d-8da1-40b3-a7a0-88a753554d97">
    <w:name w:val="石墨文档小标题"/>
    <w:next w:val="a3"/>
    <w:uiPriority w:val="9"/>
    <w:unhideWhenUsed/>
    <w:qFormat/>
    <w:pPr>
      <w:spacing w:before="260" w:after="260"/>
      <w:outlineLvl w:val="2"/>
    </w:pPr>
    <w:rPr>
      <w:b/>
      <w:bCs/>
      <w:sz w:val="32"/>
      <w:szCs w:val="32"/>
    </w:rPr>
  </w:style>
  <w:style w:type="paragraph" w:customStyle="1" w:styleId="73314aed-0306-42eb-b23d-0264704fb84d">
    <w:name w:val="石墨文档标题"/>
    <w:next w:val="a3"/>
    <w:uiPriority w:val="9"/>
    <w:unhideWhenUsed/>
    <w:qFormat/>
    <w:pPr>
      <w:spacing w:before="260" w:after="260"/>
      <w:outlineLvl w:val="3"/>
    </w:pPr>
    <w:rPr>
      <w:b/>
      <w:bCs/>
      <w:sz w:val="56"/>
      <w:szCs w:val="56"/>
    </w:rPr>
  </w:style>
  <w:style w:type="paragraph" w:customStyle="1" w:styleId="9fb4fc6b-c4bd-46f9-8a6e-838889015ec9">
    <w:name w:val="石墨文档引用"/>
    <w:qFormat/>
    <w:pPr>
      <w:pBdr>
        <w:left w:val="single" w:sz="30" w:space="10" w:color="F0F0F0"/>
      </w:pBdr>
    </w:pPr>
    <w:rPr>
      <w:color w:val="ADADAD"/>
    </w:rPr>
  </w:style>
  <w:style w:type="paragraph" w:default="1" w:styleId="270ad289-010e-4438-9185-f8d3837e0a10">
    <w:name w:val="Normal"/>
    <w:qFormat/>
    <w:pPr>
      <w:widowControl w:val="0"/>
      <w:jc w:val="both"/>
    </w:pPr>
  </w:style>
  <w:style w:type="character" w:default="1" w:styleId="dd662578-1f9b-4e25-b4de-38e0cfa6b128">
    <w:name w:val="Default Paragraph Font"/>
    <w:uiPriority w:val="1"/>
    <w:semiHidden/>
    <w:unhideWhenUsed/>
  </w:style>
  <w:style w:type="table" w:default="1" w:styleId="3222ba90-5ab0-4286-8d7b-e821f6a3ca18">
    <w:name w:val="Normal Table"/>
    <w:uiPriority w:val="99"/>
    <w:semiHidden/>
    <w:unhideWhenUsed/>
    <w:tblPr>
      <w:tblInd w:w="0" w:type="dxa"/>
      <w:tblCellMar>
        <w:top w:w="0" w:type="dxa"/>
        <w:left w:w="108" w:type="dxa"/>
        <w:bottom w:w="0" w:type="dxa"/>
        <w:right w:w="108" w:type="dxa"/>
      </w:tblCellMar>
    </w:tblPr>
  </w:style>
  <w:style w:type="numbering" w:default="1" w:styleId="65aaee7f-690f-48ab-a9ba-4f87ef10a38e">
    <w:name w:val="No List"/>
    <w:uiPriority w:val="99"/>
    <w:semiHidden/>
    <w:unhideWhenUsed/>
  </w:style>
  <w:style w:type="paragraph" w:customStyle="1" w:styleId="04edc693-f4a3-4310-9773-ad97e7a7420e">
    <w:name w:val="石墨文档正文"/>
    <w:qFormat/>
    <w:rPr>
      <w:szCs w:val="22"/>
    </w:rPr>
  </w:style>
  <w:style w:type="paragraph" w:customStyle="1" w:styleId="54bb8c64-f9ae-4b50-b869-fa41345ecfe2">
    <w:name w:val="石墨文档副标题"/>
    <w:qFormat/>
    <w:rPr>
      <w:color w:val="888888"/>
      <w:sz w:val="48"/>
      <w:szCs w:val="48"/>
    </w:rPr>
  </w:style>
  <w:style w:type="paragraph" w:customStyle="1" w:styleId="e3977cf2-f934-468e-8ac5-508d03544698">
    <w:name w:val="石墨文档大标题"/>
    <w:next w:val="a3"/>
    <w:uiPriority w:val="9"/>
    <w:unhideWhenUsed/>
    <w:qFormat/>
    <w:pPr>
      <w:spacing w:before="260" w:after="260"/>
      <w:outlineLvl w:val="0"/>
    </w:pPr>
    <w:rPr>
      <w:b/>
      <w:bCs/>
      <w:sz w:val="40"/>
      <w:szCs w:val="40"/>
    </w:rPr>
  </w:style>
  <w:style w:type="paragraph" w:customStyle="1" w:styleId="4b7c7ddc-483b-4ae1-a8d2-51e0e14fecee">
    <w:name w:val="石墨文档中标题"/>
    <w:next w:val="a3"/>
    <w:uiPriority w:val="9"/>
    <w:unhideWhenUsed/>
    <w:qFormat/>
    <w:pPr>
      <w:spacing w:before="260" w:after="260"/>
      <w:outlineLvl w:val="1"/>
    </w:pPr>
    <w:rPr>
      <w:b/>
      <w:bCs/>
      <w:sz w:val="36"/>
      <w:szCs w:val="36"/>
    </w:rPr>
  </w:style>
  <w:style w:type="paragraph" w:customStyle="1" w:styleId="8fcc4a4f-0793-452a-a039-7405138d0b93">
    <w:name w:val="石墨文档小标题"/>
    <w:next w:val="a3"/>
    <w:uiPriority w:val="9"/>
    <w:unhideWhenUsed/>
    <w:qFormat/>
    <w:pPr>
      <w:spacing w:before="260" w:after="260"/>
      <w:outlineLvl w:val="2"/>
    </w:pPr>
    <w:rPr>
      <w:b/>
      <w:bCs/>
      <w:sz w:val="32"/>
      <w:szCs w:val="32"/>
    </w:rPr>
  </w:style>
  <w:style w:type="paragraph" w:customStyle="1" w:styleId="27740e46-c3e6-4121-8fb6-67e1ff53c7f9">
    <w:name w:val="石墨文档标题"/>
    <w:next w:val="a3"/>
    <w:uiPriority w:val="9"/>
    <w:unhideWhenUsed/>
    <w:qFormat/>
    <w:pPr>
      <w:spacing w:before="260" w:after="260"/>
      <w:outlineLvl w:val="3"/>
    </w:pPr>
    <w:rPr>
      <w:b/>
      <w:bCs/>
      <w:sz w:val="56"/>
      <w:szCs w:val="56"/>
    </w:rPr>
  </w:style>
  <w:style w:type="paragraph" w:customStyle="1" w:styleId="1fe2984b-a4f0-4ecb-b461-6056b5ee9a46">
    <w:name w:val="石墨文档引用"/>
    <w:qFormat/>
    <w:pPr>
      <w:pBdr>
        <w:left w:val="single" w:sz="30" w:space="10" w:color="F0F0F0"/>
      </w:pBdr>
    </w:pPr>
    <w:rPr>
      <w:color w:val="ADADAD"/>
    </w:rPr>
  </w:style>
  <w:style w:type="paragraph" w:default="1" w:styleId="f1336d9a-22be-4056-ac40-136ca9e07ede">
    <w:name w:val="Normal"/>
    <w:qFormat/>
    <w:pPr>
      <w:widowControl w:val="0"/>
      <w:jc w:val="both"/>
    </w:pPr>
  </w:style>
  <w:style w:type="character" w:default="1" w:styleId="01cf95f7-dc48-45fd-85d6-e6092ade3e60">
    <w:name w:val="Default Paragraph Font"/>
    <w:uiPriority w:val="1"/>
    <w:semiHidden/>
    <w:unhideWhenUsed/>
  </w:style>
  <w:style w:type="table" w:default="1" w:styleId="4254526f-0630-4a09-a63b-18b200540362">
    <w:name w:val="Normal Table"/>
    <w:uiPriority w:val="99"/>
    <w:semiHidden/>
    <w:unhideWhenUsed/>
    <w:tblPr>
      <w:tblInd w:w="0" w:type="dxa"/>
      <w:tblCellMar>
        <w:top w:w="0" w:type="dxa"/>
        <w:left w:w="108" w:type="dxa"/>
        <w:bottom w:w="0" w:type="dxa"/>
        <w:right w:w="108" w:type="dxa"/>
      </w:tblCellMar>
    </w:tblPr>
  </w:style>
  <w:style w:type="numbering" w:default="1" w:styleId="120a5f7b-1b3a-4b6a-8eaa-3fb0417f4acc">
    <w:name w:val="No List"/>
    <w:uiPriority w:val="99"/>
    <w:semiHidden/>
    <w:unhideWhenUsed/>
  </w:style>
  <w:style w:type="paragraph" w:customStyle="1" w:styleId="7358f520-9832-4335-96ca-0c353e22c337">
    <w:name w:val="石墨文档正文"/>
    <w:qFormat/>
    <w:rPr>
      <w:szCs w:val="22"/>
    </w:rPr>
  </w:style>
  <w:style w:type="paragraph" w:customStyle="1" w:styleId="07acb53b-a341-494e-95fe-0a177d443cb9">
    <w:name w:val="石墨文档副标题"/>
    <w:qFormat/>
    <w:rPr>
      <w:color w:val="888888"/>
      <w:sz w:val="48"/>
      <w:szCs w:val="48"/>
    </w:rPr>
  </w:style>
  <w:style w:type="paragraph" w:customStyle="1" w:styleId="f2cf0166-6af2-404d-8d1c-690c91cb4c9b">
    <w:name w:val="石墨文档大标题"/>
    <w:next w:val="a3"/>
    <w:uiPriority w:val="9"/>
    <w:unhideWhenUsed/>
    <w:qFormat/>
    <w:pPr>
      <w:spacing w:before="260" w:after="260"/>
      <w:outlineLvl w:val="0"/>
    </w:pPr>
    <w:rPr>
      <w:b/>
      <w:bCs/>
      <w:sz w:val="40"/>
      <w:szCs w:val="40"/>
    </w:rPr>
  </w:style>
  <w:style w:type="paragraph" w:customStyle="1" w:styleId="2cc90ab2-108d-4612-be74-7c27e2064983">
    <w:name w:val="石墨文档中标题"/>
    <w:next w:val="a3"/>
    <w:uiPriority w:val="9"/>
    <w:unhideWhenUsed/>
    <w:qFormat/>
    <w:pPr>
      <w:spacing w:before="260" w:after="260"/>
      <w:outlineLvl w:val="1"/>
    </w:pPr>
    <w:rPr>
      <w:b/>
      <w:bCs/>
      <w:sz w:val="36"/>
      <w:szCs w:val="36"/>
    </w:rPr>
  </w:style>
  <w:style w:type="paragraph" w:customStyle="1" w:styleId="00b07d70-576f-4c40-829f-547f6da71fd4">
    <w:name w:val="石墨文档小标题"/>
    <w:next w:val="a3"/>
    <w:uiPriority w:val="9"/>
    <w:unhideWhenUsed/>
    <w:qFormat/>
    <w:pPr>
      <w:spacing w:before="260" w:after="260"/>
      <w:outlineLvl w:val="2"/>
    </w:pPr>
    <w:rPr>
      <w:b/>
      <w:bCs/>
      <w:sz w:val="32"/>
      <w:szCs w:val="32"/>
    </w:rPr>
  </w:style>
  <w:style w:type="paragraph" w:customStyle="1" w:styleId="5be3863c-a471-4c9f-89cb-5934aa728534">
    <w:name w:val="石墨文档标题"/>
    <w:next w:val="a3"/>
    <w:uiPriority w:val="9"/>
    <w:unhideWhenUsed/>
    <w:qFormat/>
    <w:pPr>
      <w:spacing w:before="260" w:after="260"/>
      <w:outlineLvl w:val="3"/>
    </w:pPr>
    <w:rPr>
      <w:b/>
      <w:bCs/>
      <w:sz w:val="56"/>
      <w:szCs w:val="56"/>
    </w:rPr>
  </w:style>
  <w:style w:type="paragraph" w:customStyle="1" w:styleId="7ef8e47b-db88-4219-b2de-a703ce058c5d">
    <w:name w:val="石墨文档引用"/>
    <w:qFormat/>
    <w:pPr>
      <w:pBdr>
        <w:left w:val="single" w:sz="30" w:space="10" w:color="F0F0F0"/>
      </w:pBdr>
    </w:pPr>
    <w:rPr>
      <w:color w:val="ADADAD"/>
    </w:rPr>
  </w:style>
  <w:style w:type="paragraph" w:default="1" w:styleId="57a040a3-1b0a-42fd-b7cc-6e5f810ed15e">
    <w:name w:val="Normal"/>
    <w:qFormat/>
    <w:pPr>
      <w:widowControl w:val="0"/>
      <w:jc w:val="both"/>
    </w:pPr>
  </w:style>
  <w:style w:type="character" w:default="1" w:styleId="3a8b82dd-6394-47e1-ba73-abb37149888e">
    <w:name w:val="Default Paragraph Font"/>
    <w:uiPriority w:val="1"/>
    <w:semiHidden/>
    <w:unhideWhenUsed/>
  </w:style>
  <w:style w:type="table" w:default="1" w:styleId="9d806312-0229-42c1-830d-218b1ef6cc34">
    <w:name w:val="Normal Table"/>
    <w:uiPriority w:val="99"/>
    <w:semiHidden/>
    <w:unhideWhenUsed/>
    <w:tblPr>
      <w:tblInd w:w="0" w:type="dxa"/>
      <w:tblCellMar>
        <w:top w:w="0" w:type="dxa"/>
        <w:left w:w="108" w:type="dxa"/>
        <w:bottom w:w="0" w:type="dxa"/>
        <w:right w:w="108" w:type="dxa"/>
      </w:tblCellMar>
    </w:tblPr>
  </w:style>
  <w:style w:type="numbering" w:default="1" w:styleId="a2b18c35-f61f-4dab-ab00-0488a9786dbd">
    <w:name w:val="No List"/>
    <w:uiPriority w:val="99"/>
    <w:semiHidden/>
    <w:unhideWhenUsed/>
  </w:style>
  <w:style w:type="paragraph" w:customStyle="1" w:styleId="c972e72f-7cd0-45ec-838f-f61934dd3acb">
    <w:name w:val="石墨文档正文"/>
    <w:qFormat/>
    <w:rPr>
      <w:szCs w:val="22"/>
    </w:rPr>
  </w:style>
  <w:style w:type="paragraph" w:customStyle="1" w:styleId="e3e34a3c-4bd3-41b4-93a8-aa1d0c315fe8">
    <w:name w:val="石墨文档副标题"/>
    <w:qFormat/>
    <w:rPr>
      <w:color w:val="888888"/>
      <w:sz w:val="48"/>
      <w:szCs w:val="48"/>
    </w:rPr>
  </w:style>
  <w:style w:type="paragraph" w:customStyle="1" w:styleId="f0f560bc-dd43-479e-be34-c142dfd849f3">
    <w:name w:val="石墨文档大标题"/>
    <w:next w:val="a3"/>
    <w:uiPriority w:val="9"/>
    <w:unhideWhenUsed/>
    <w:qFormat/>
    <w:pPr>
      <w:spacing w:before="260" w:after="260"/>
      <w:outlineLvl w:val="0"/>
    </w:pPr>
    <w:rPr>
      <w:b/>
      <w:bCs/>
      <w:sz w:val="40"/>
      <w:szCs w:val="40"/>
    </w:rPr>
  </w:style>
  <w:style w:type="paragraph" w:customStyle="1" w:styleId="2217d1a5-0492-4c57-8bd8-366b7696dfe8">
    <w:name w:val="石墨文档中标题"/>
    <w:next w:val="a3"/>
    <w:uiPriority w:val="9"/>
    <w:unhideWhenUsed/>
    <w:qFormat/>
    <w:pPr>
      <w:spacing w:before="260" w:after="260"/>
      <w:outlineLvl w:val="1"/>
    </w:pPr>
    <w:rPr>
      <w:b/>
      <w:bCs/>
      <w:sz w:val="36"/>
      <w:szCs w:val="36"/>
    </w:rPr>
  </w:style>
  <w:style w:type="paragraph" w:customStyle="1" w:styleId="2c2d032e-6143-4624-a6e4-fe6f0e261308">
    <w:name w:val="石墨文档小标题"/>
    <w:next w:val="a3"/>
    <w:uiPriority w:val="9"/>
    <w:unhideWhenUsed/>
    <w:qFormat/>
    <w:pPr>
      <w:spacing w:before="260" w:after="260"/>
      <w:outlineLvl w:val="2"/>
    </w:pPr>
    <w:rPr>
      <w:b/>
      <w:bCs/>
      <w:sz w:val="32"/>
      <w:szCs w:val="32"/>
    </w:rPr>
  </w:style>
  <w:style w:type="paragraph" w:customStyle="1" w:styleId="2740ab3d-4ab6-4493-81b8-cdf5b1ce4c91">
    <w:name w:val="石墨文档标题"/>
    <w:next w:val="a3"/>
    <w:uiPriority w:val="9"/>
    <w:unhideWhenUsed/>
    <w:qFormat/>
    <w:pPr>
      <w:spacing w:before="260" w:after="260"/>
      <w:outlineLvl w:val="3"/>
    </w:pPr>
    <w:rPr>
      <w:b/>
      <w:bCs/>
      <w:sz w:val="56"/>
      <w:szCs w:val="56"/>
    </w:rPr>
  </w:style>
  <w:style w:type="paragraph" w:customStyle="1" w:styleId="623cac4b-aeb7-4f67-b1a7-8ed0d528e357">
    <w:name w:val="石墨文档引用"/>
    <w:qFormat/>
    <w:pPr>
      <w:pBdr>
        <w:left w:val="single" w:sz="30" w:space="10" w:color="F0F0F0"/>
      </w:pBdr>
    </w:pPr>
    <w:rPr>
      <w:color w:val="ADADAD"/>
    </w:rPr>
  </w:style>
  <w:style w:type="paragraph" w:default="1" w:styleId="26aa75af-3c68-413c-a7bb-caf8ee0f918f">
    <w:name w:val="Normal"/>
    <w:qFormat/>
    <w:pPr>
      <w:widowControl w:val="0"/>
      <w:jc w:val="both"/>
    </w:pPr>
  </w:style>
  <w:style w:type="character" w:default="1" w:styleId="dfb0ae57-5d4b-4f8b-b661-135bf7b5653d">
    <w:name w:val="Default Paragraph Font"/>
    <w:uiPriority w:val="1"/>
    <w:semiHidden/>
    <w:unhideWhenUsed/>
  </w:style>
  <w:style w:type="table" w:default="1" w:styleId="3a947a39-a4b1-46fc-97c1-8163f9777cfa">
    <w:name w:val="Normal Table"/>
    <w:uiPriority w:val="99"/>
    <w:semiHidden/>
    <w:unhideWhenUsed/>
    <w:tblPr>
      <w:tblInd w:w="0" w:type="dxa"/>
      <w:tblCellMar>
        <w:top w:w="0" w:type="dxa"/>
        <w:left w:w="108" w:type="dxa"/>
        <w:bottom w:w="0" w:type="dxa"/>
        <w:right w:w="108" w:type="dxa"/>
      </w:tblCellMar>
    </w:tblPr>
  </w:style>
  <w:style w:type="numbering" w:default="1" w:styleId="b86aa11f-80c1-43b4-82dd-1b5f4173656d">
    <w:name w:val="No List"/>
    <w:uiPriority w:val="99"/>
    <w:semiHidden/>
    <w:unhideWhenUsed/>
  </w:style>
  <w:style w:type="paragraph" w:customStyle="1" w:styleId="727497d0-a191-4967-86b5-a226d20f4c25">
    <w:name w:val="石墨文档正文"/>
    <w:qFormat/>
    <w:rPr>
      <w:szCs w:val="22"/>
    </w:rPr>
  </w:style>
  <w:style w:type="paragraph" w:customStyle="1" w:styleId="fcb22b82-6bde-4d73-88a2-1832a1634216">
    <w:name w:val="石墨文档副标题"/>
    <w:qFormat/>
    <w:rPr>
      <w:color w:val="888888"/>
      <w:sz w:val="48"/>
      <w:szCs w:val="48"/>
    </w:rPr>
  </w:style>
  <w:style w:type="paragraph" w:customStyle="1" w:styleId="8a3c6934-02ee-4ee8-bc3b-d2aa87215aef">
    <w:name w:val="石墨文档大标题"/>
    <w:next w:val="a3"/>
    <w:uiPriority w:val="9"/>
    <w:unhideWhenUsed/>
    <w:qFormat/>
    <w:pPr>
      <w:spacing w:before="260" w:after="260"/>
      <w:outlineLvl w:val="0"/>
    </w:pPr>
    <w:rPr>
      <w:b/>
      <w:bCs/>
      <w:sz w:val="40"/>
      <w:szCs w:val="40"/>
    </w:rPr>
  </w:style>
  <w:style w:type="paragraph" w:customStyle="1" w:styleId="42748213-c38a-4530-843b-5ad3cfdd7f91">
    <w:name w:val="石墨文档中标题"/>
    <w:next w:val="a3"/>
    <w:uiPriority w:val="9"/>
    <w:unhideWhenUsed/>
    <w:qFormat/>
    <w:pPr>
      <w:spacing w:before="260" w:after="260"/>
      <w:outlineLvl w:val="1"/>
    </w:pPr>
    <w:rPr>
      <w:b/>
      <w:bCs/>
      <w:sz w:val="36"/>
      <w:szCs w:val="36"/>
    </w:rPr>
  </w:style>
  <w:style w:type="paragraph" w:customStyle="1" w:styleId="dc17b626-ab1d-4ed0-896b-b380548b6ec0">
    <w:name w:val="石墨文档小标题"/>
    <w:next w:val="a3"/>
    <w:uiPriority w:val="9"/>
    <w:unhideWhenUsed/>
    <w:qFormat/>
    <w:pPr>
      <w:spacing w:before="260" w:after="260"/>
      <w:outlineLvl w:val="2"/>
    </w:pPr>
    <w:rPr>
      <w:b/>
      <w:bCs/>
      <w:sz w:val="32"/>
      <w:szCs w:val="32"/>
    </w:rPr>
  </w:style>
  <w:style w:type="paragraph" w:customStyle="1" w:styleId="f169cc77-b168-4ae7-82db-e889bd2bff15">
    <w:name w:val="石墨文档标题"/>
    <w:next w:val="a3"/>
    <w:uiPriority w:val="9"/>
    <w:unhideWhenUsed/>
    <w:qFormat/>
    <w:pPr>
      <w:spacing w:before="260" w:after="260"/>
      <w:outlineLvl w:val="3"/>
    </w:pPr>
    <w:rPr>
      <w:b/>
      <w:bCs/>
      <w:sz w:val="56"/>
      <w:szCs w:val="56"/>
    </w:rPr>
  </w:style>
  <w:style w:type="paragraph" w:customStyle="1" w:styleId="6df56963-88eb-4bf4-b6a6-39a0ec82dd52">
    <w:name w:val="石墨文档引用"/>
    <w:qFormat/>
    <w:pPr>
      <w:pBdr>
        <w:left w:val="single" w:sz="30" w:space="10" w:color="F0F0F0"/>
      </w:pBdr>
    </w:pPr>
    <w:rPr>
      <w:color w:val="ADADAD"/>
    </w:rPr>
  </w:style>
  <w:style w:type="paragraph" w:default="1" w:styleId="8229a040-b73c-46f8-b974-f413f9ab7eee">
    <w:name w:val="Normal"/>
    <w:qFormat/>
    <w:pPr>
      <w:widowControl w:val="0"/>
      <w:jc w:val="both"/>
    </w:pPr>
  </w:style>
  <w:style w:type="character" w:default="1" w:styleId="7f17c6cd-e6b4-469a-955f-fe1ab0b9c21e">
    <w:name w:val="Default Paragraph Font"/>
    <w:uiPriority w:val="1"/>
    <w:semiHidden/>
    <w:unhideWhenUsed/>
  </w:style>
  <w:style w:type="table" w:default="1" w:styleId="26aad671-023d-46a3-b483-cdc0eaf18920">
    <w:name w:val="Normal Table"/>
    <w:uiPriority w:val="99"/>
    <w:semiHidden/>
    <w:unhideWhenUsed/>
    <w:tblPr>
      <w:tblInd w:w="0" w:type="dxa"/>
      <w:tblCellMar>
        <w:top w:w="0" w:type="dxa"/>
        <w:left w:w="108" w:type="dxa"/>
        <w:bottom w:w="0" w:type="dxa"/>
        <w:right w:w="108" w:type="dxa"/>
      </w:tblCellMar>
    </w:tblPr>
  </w:style>
  <w:style w:type="numbering" w:default="1" w:styleId="bdae6304-c0d9-4db6-b623-1e07782e6eae">
    <w:name w:val="No List"/>
    <w:uiPriority w:val="99"/>
    <w:semiHidden/>
    <w:unhideWhenUsed/>
  </w:style>
  <w:style w:type="paragraph" w:customStyle="1" w:styleId="3a64685b-41d1-4cca-99b4-beb145ae61f5">
    <w:name w:val="石墨文档正文"/>
    <w:qFormat/>
    <w:rPr>
      <w:szCs w:val="22"/>
    </w:rPr>
  </w:style>
  <w:style w:type="paragraph" w:customStyle="1" w:styleId="60c76320-9b83-48db-8e76-fd56f8f7b7f7">
    <w:name w:val="石墨文档副标题"/>
    <w:qFormat/>
    <w:rPr>
      <w:color w:val="888888"/>
      <w:sz w:val="48"/>
      <w:szCs w:val="48"/>
    </w:rPr>
  </w:style>
  <w:style w:type="paragraph" w:customStyle="1" w:styleId="9317b797-df58-4306-b48f-d0af4e1770df">
    <w:name w:val="石墨文档大标题"/>
    <w:next w:val="a3"/>
    <w:uiPriority w:val="9"/>
    <w:unhideWhenUsed/>
    <w:qFormat/>
    <w:pPr>
      <w:spacing w:before="260" w:after="260"/>
      <w:outlineLvl w:val="0"/>
    </w:pPr>
    <w:rPr>
      <w:b/>
      <w:bCs/>
      <w:sz w:val="40"/>
      <w:szCs w:val="40"/>
    </w:rPr>
  </w:style>
  <w:style w:type="paragraph" w:customStyle="1" w:styleId="4cbe19ea-5ac9-4d03-bf93-77b935af71fb">
    <w:name w:val="石墨文档中标题"/>
    <w:next w:val="a3"/>
    <w:uiPriority w:val="9"/>
    <w:unhideWhenUsed/>
    <w:qFormat/>
    <w:pPr>
      <w:spacing w:before="260" w:after="260"/>
      <w:outlineLvl w:val="1"/>
    </w:pPr>
    <w:rPr>
      <w:b/>
      <w:bCs/>
      <w:sz w:val="36"/>
      <w:szCs w:val="36"/>
    </w:rPr>
  </w:style>
  <w:style w:type="paragraph" w:customStyle="1" w:styleId="25fb6288-98c4-4e4c-af7d-373db4f63980">
    <w:name w:val="石墨文档小标题"/>
    <w:next w:val="a3"/>
    <w:uiPriority w:val="9"/>
    <w:unhideWhenUsed/>
    <w:qFormat/>
    <w:pPr>
      <w:spacing w:before="260" w:after="260"/>
      <w:outlineLvl w:val="2"/>
    </w:pPr>
    <w:rPr>
      <w:b/>
      <w:bCs/>
      <w:sz w:val="32"/>
      <w:szCs w:val="32"/>
    </w:rPr>
  </w:style>
  <w:style w:type="paragraph" w:customStyle="1" w:styleId="b8c967ec-d2a1-478f-a2f0-5b2994b2a5a2">
    <w:name w:val="石墨文档标题"/>
    <w:next w:val="a3"/>
    <w:uiPriority w:val="9"/>
    <w:unhideWhenUsed/>
    <w:qFormat/>
    <w:pPr>
      <w:spacing w:before="260" w:after="260"/>
      <w:outlineLvl w:val="3"/>
    </w:pPr>
    <w:rPr>
      <w:b/>
      <w:bCs/>
      <w:sz w:val="56"/>
      <w:szCs w:val="56"/>
    </w:rPr>
  </w:style>
  <w:style w:type="paragraph" w:customStyle="1" w:styleId="912326b3-e239-4abd-a182-abc07f5e6275">
    <w:name w:val="石墨文档引用"/>
    <w:qFormat/>
    <w:pPr>
      <w:pBdr>
        <w:left w:val="single" w:sz="30" w:space="10" w:color="F0F0F0"/>
      </w:pBdr>
    </w:pPr>
    <w:rPr>
      <w:color w:val="ADADAD"/>
    </w:rPr>
  </w:style>
  <w:style w:type="paragraph" w:default="1" w:styleId="dfe78034-ff73-40c9-8618-9865a080684d">
    <w:name w:val="Normal"/>
    <w:qFormat/>
    <w:pPr>
      <w:widowControl w:val="0"/>
      <w:jc w:val="both"/>
    </w:pPr>
  </w:style>
  <w:style w:type="character" w:default="1" w:styleId="c27d3c56-afdc-4935-99a4-3f40db18cb3f">
    <w:name w:val="Default Paragraph Font"/>
    <w:uiPriority w:val="1"/>
    <w:semiHidden/>
    <w:unhideWhenUsed/>
  </w:style>
  <w:style w:type="table" w:default="1" w:styleId="70146076-c78b-4bec-a59b-c45b80f4195d">
    <w:name w:val="Normal Table"/>
    <w:uiPriority w:val="99"/>
    <w:semiHidden/>
    <w:unhideWhenUsed/>
    <w:tblPr>
      <w:tblInd w:w="0" w:type="dxa"/>
      <w:tblCellMar>
        <w:top w:w="0" w:type="dxa"/>
        <w:left w:w="108" w:type="dxa"/>
        <w:bottom w:w="0" w:type="dxa"/>
        <w:right w:w="108" w:type="dxa"/>
      </w:tblCellMar>
    </w:tblPr>
  </w:style>
  <w:style w:type="numbering" w:default="1" w:styleId="a7fbb7c7-8a46-442a-bbf4-4ab272f0a3b8">
    <w:name w:val="No List"/>
    <w:uiPriority w:val="99"/>
    <w:semiHidden/>
    <w:unhideWhenUsed/>
  </w:style>
  <w:style w:type="paragraph" w:customStyle="1" w:styleId="735cb837-f698-45ad-968a-7110d8e72475">
    <w:name w:val="石墨文档正文"/>
    <w:qFormat/>
    <w:rPr>
      <w:szCs w:val="22"/>
    </w:rPr>
  </w:style>
  <w:style w:type="paragraph" w:customStyle="1" w:styleId="03659604-963f-4d58-b83d-0d48848a1705">
    <w:name w:val="石墨文档副标题"/>
    <w:qFormat/>
    <w:rPr>
      <w:color w:val="888888"/>
      <w:sz w:val="48"/>
      <w:szCs w:val="48"/>
    </w:rPr>
  </w:style>
  <w:style w:type="paragraph" w:customStyle="1" w:styleId="95aaf951-a2b3-42cb-ad6c-49fce988df73">
    <w:name w:val="石墨文档大标题"/>
    <w:next w:val="a3"/>
    <w:uiPriority w:val="9"/>
    <w:unhideWhenUsed/>
    <w:qFormat/>
    <w:pPr>
      <w:spacing w:before="260" w:after="260"/>
      <w:outlineLvl w:val="0"/>
    </w:pPr>
    <w:rPr>
      <w:b/>
      <w:bCs/>
      <w:sz w:val="40"/>
      <w:szCs w:val="40"/>
    </w:rPr>
  </w:style>
  <w:style w:type="paragraph" w:customStyle="1" w:styleId="3e168817-5c9f-4324-9c34-46cea90c8f6b">
    <w:name w:val="石墨文档中标题"/>
    <w:next w:val="a3"/>
    <w:uiPriority w:val="9"/>
    <w:unhideWhenUsed/>
    <w:qFormat/>
    <w:pPr>
      <w:spacing w:before="260" w:after="260"/>
      <w:outlineLvl w:val="1"/>
    </w:pPr>
    <w:rPr>
      <w:b/>
      <w:bCs/>
      <w:sz w:val="36"/>
      <w:szCs w:val="36"/>
    </w:rPr>
  </w:style>
  <w:style w:type="paragraph" w:customStyle="1" w:styleId="f4e9a371-d611-4968-8230-5ccb3fd6e9a2">
    <w:name w:val="石墨文档小标题"/>
    <w:next w:val="a3"/>
    <w:uiPriority w:val="9"/>
    <w:unhideWhenUsed/>
    <w:qFormat/>
    <w:pPr>
      <w:spacing w:before="260" w:after="260"/>
      <w:outlineLvl w:val="2"/>
    </w:pPr>
    <w:rPr>
      <w:b/>
      <w:bCs/>
      <w:sz w:val="32"/>
      <w:szCs w:val="32"/>
    </w:rPr>
  </w:style>
  <w:style w:type="paragraph" w:customStyle="1" w:styleId="d92e8bfa-ddac-46f4-8b89-6e7275e72c43">
    <w:name w:val="石墨文档标题"/>
    <w:next w:val="a3"/>
    <w:uiPriority w:val="9"/>
    <w:unhideWhenUsed/>
    <w:qFormat/>
    <w:pPr>
      <w:spacing w:before="260" w:after="260"/>
      <w:outlineLvl w:val="3"/>
    </w:pPr>
    <w:rPr>
      <w:b/>
      <w:bCs/>
      <w:sz w:val="56"/>
      <w:szCs w:val="56"/>
    </w:rPr>
  </w:style>
  <w:style w:type="paragraph" w:customStyle="1" w:styleId="5e8493e3-af71-4892-bf5c-ab850c23be3d">
    <w:name w:val="石墨文档引用"/>
    <w:qFormat/>
    <w:pPr>
      <w:pBdr>
        <w:left w:val="single" w:sz="30" w:space="10" w:color="F0F0F0"/>
      </w:pBdr>
    </w:pPr>
    <w:rPr>
      <w:color w:val="ADADAD"/>
    </w:rPr>
  </w:style>
  <w:style w:type="paragraph" w:default="1" w:styleId="6a120794-70d8-4458-b016-69ec8cbc20c1">
    <w:name w:val="Normal"/>
    <w:qFormat/>
    <w:pPr>
      <w:widowControl w:val="0"/>
      <w:jc w:val="both"/>
    </w:pPr>
  </w:style>
  <w:style w:type="character" w:default="1" w:styleId="d004ffd2-292d-4173-bfcc-e308602849e0">
    <w:name w:val="Default Paragraph Font"/>
    <w:uiPriority w:val="1"/>
    <w:semiHidden/>
    <w:unhideWhenUsed/>
  </w:style>
  <w:style w:type="table" w:default="1" w:styleId="40bc286d-d7a3-4f23-b943-34629ef511e2">
    <w:name w:val="Normal Table"/>
    <w:uiPriority w:val="99"/>
    <w:semiHidden/>
    <w:unhideWhenUsed/>
    <w:tblPr>
      <w:tblInd w:w="0" w:type="dxa"/>
      <w:tblCellMar>
        <w:top w:w="0" w:type="dxa"/>
        <w:left w:w="108" w:type="dxa"/>
        <w:bottom w:w="0" w:type="dxa"/>
        <w:right w:w="108" w:type="dxa"/>
      </w:tblCellMar>
    </w:tblPr>
  </w:style>
  <w:style w:type="numbering" w:default="1" w:styleId="0ac87aa6-8908-47b2-a3ec-52f515617d69">
    <w:name w:val="No List"/>
    <w:uiPriority w:val="99"/>
    <w:semiHidden/>
    <w:unhideWhenUsed/>
  </w:style>
  <w:style w:type="paragraph" w:customStyle="1" w:styleId="e39324e1-9265-4b68-b317-12ce6f398786">
    <w:name w:val="石墨文档正文"/>
    <w:qFormat/>
    <w:rPr>
      <w:szCs w:val="22"/>
    </w:rPr>
  </w:style>
  <w:style w:type="paragraph" w:customStyle="1" w:styleId="fecd97b1-8ec1-4d3b-ab42-625a0dfa152c">
    <w:name w:val="石墨文档副标题"/>
    <w:qFormat/>
    <w:rPr>
      <w:color w:val="888888"/>
      <w:sz w:val="48"/>
      <w:szCs w:val="48"/>
    </w:rPr>
  </w:style>
  <w:style w:type="paragraph" w:customStyle="1" w:styleId="88fae776-0f3e-4b84-99bd-0e26e843dafd">
    <w:name w:val="石墨文档大标题"/>
    <w:next w:val="a3"/>
    <w:uiPriority w:val="9"/>
    <w:unhideWhenUsed/>
    <w:qFormat/>
    <w:pPr>
      <w:spacing w:before="260" w:after="260"/>
      <w:outlineLvl w:val="0"/>
    </w:pPr>
    <w:rPr>
      <w:b/>
      <w:bCs/>
      <w:sz w:val="40"/>
      <w:szCs w:val="40"/>
    </w:rPr>
  </w:style>
  <w:style w:type="paragraph" w:customStyle="1" w:styleId="dbe86894-bfdf-46cf-b2db-438238ccaf1e">
    <w:name w:val="石墨文档中标题"/>
    <w:next w:val="a3"/>
    <w:uiPriority w:val="9"/>
    <w:unhideWhenUsed/>
    <w:qFormat/>
    <w:pPr>
      <w:spacing w:before="260" w:after="260"/>
      <w:outlineLvl w:val="1"/>
    </w:pPr>
    <w:rPr>
      <w:b/>
      <w:bCs/>
      <w:sz w:val="36"/>
      <w:szCs w:val="36"/>
    </w:rPr>
  </w:style>
  <w:style w:type="paragraph" w:customStyle="1" w:styleId="75c1403c-6457-41b1-b418-52f70faa5df4">
    <w:name w:val="石墨文档小标题"/>
    <w:next w:val="a3"/>
    <w:uiPriority w:val="9"/>
    <w:unhideWhenUsed/>
    <w:qFormat/>
    <w:pPr>
      <w:spacing w:before="260" w:after="260"/>
      <w:outlineLvl w:val="2"/>
    </w:pPr>
    <w:rPr>
      <w:b/>
      <w:bCs/>
      <w:sz w:val="32"/>
      <w:szCs w:val="32"/>
    </w:rPr>
  </w:style>
  <w:style w:type="paragraph" w:customStyle="1" w:styleId="466ca1c7-79d5-48be-8395-60c580cb5933">
    <w:name w:val="石墨文档标题"/>
    <w:next w:val="a3"/>
    <w:uiPriority w:val="9"/>
    <w:unhideWhenUsed/>
    <w:qFormat/>
    <w:pPr>
      <w:spacing w:before="260" w:after="260"/>
      <w:outlineLvl w:val="3"/>
    </w:pPr>
    <w:rPr>
      <w:b/>
      <w:bCs/>
      <w:sz w:val="56"/>
      <w:szCs w:val="56"/>
    </w:rPr>
  </w:style>
  <w:style w:type="paragraph" w:customStyle="1" w:styleId="a67293a2-0d6c-4dc3-ae82-a88395599db6">
    <w:name w:val="石墨文档引用"/>
    <w:qFormat/>
    <w:pPr>
      <w:pBdr>
        <w:left w:val="single" w:sz="30" w:space="10" w:color="F0F0F0"/>
      </w:pBdr>
    </w:pPr>
    <w:rPr>
      <w:color w:val="ADADAD"/>
    </w:rPr>
  </w:style>
  <w:style w:type="paragraph" w:default="1" w:styleId="9e87f9fb-ebe6-4e3b-958d-2c8c2a4d8550">
    <w:name w:val="Normal"/>
    <w:qFormat/>
    <w:pPr>
      <w:widowControl w:val="0"/>
      <w:jc w:val="both"/>
    </w:pPr>
  </w:style>
  <w:style w:type="character" w:default="1" w:styleId="3fee8c7d-300f-4454-a66b-1ffc4f9acacd">
    <w:name w:val="Default Paragraph Font"/>
    <w:uiPriority w:val="1"/>
    <w:semiHidden/>
    <w:unhideWhenUsed/>
  </w:style>
  <w:style w:type="table" w:default="1" w:styleId="ba401e12-9278-4a76-aa73-a279fbe2a48a">
    <w:name w:val="Normal Table"/>
    <w:uiPriority w:val="99"/>
    <w:semiHidden/>
    <w:unhideWhenUsed/>
    <w:tblPr>
      <w:tblInd w:w="0" w:type="dxa"/>
      <w:tblCellMar>
        <w:top w:w="0" w:type="dxa"/>
        <w:left w:w="108" w:type="dxa"/>
        <w:bottom w:w="0" w:type="dxa"/>
        <w:right w:w="108" w:type="dxa"/>
      </w:tblCellMar>
    </w:tblPr>
  </w:style>
  <w:style w:type="numbering" w:default="1" w:styleId="7bb93dba-455f-41f0-ae52-65305bd5d848">
    <w:name w:val="No List"/>
    <w:uiPriority w:val="99"/>
    <w:semiHidden/>
    <w:unhideWhenUsed/>
  </w:style>
  <w:style w:type="paragraph" w:customStyle="1" w:styleId="2c1b2107-cdbe-40e1-a5fa-910c3c063f58">
    <w:name w:val="石墨文档正文"/>
    <w:qFormat/>
    <w:rPr>
      <w:szCs w:val="22"/>
    </w:rPr>
  </w:style>
  <w:style w:type="paragraph" w:customStyle="1" w:styleId="4e882a95-b91c-4c97-8dc1-2e79be6ec2c3">
    <w:name w:val="石墨文档副标题"/>
    <w:qFormat/>
    <w:rPr>
      <w:color w:val="888888"/>
      <w:sz w:val="48"/>
      <w:szCs w:val="48"/>
    </w:rPr>
  </w:style>
  <w:style w:type="paragraph" w:customStyle="1" w:styleId="57615cd6-a330-4f0e-ab02-46d2b1ab74ed">
    <w:name w:val="石墨文档大标题"/>
    <w:next w:val="a3"/>
    <w:uiPriority w:val="9"/>
    <w:unhideWhenUsed/>
    <w:qFormat/>
    <w:pPr>
      <w:spacing w:before="260" w:after="260"/>
      <w:outlineLvl w:val="0"/>
    </w:pPr>
    <w:rPr>
      <w:b/>
      <w:bCs/>
      <w:sz w:val="40"/>
      <w:szCs w:val="40"/>
    </w:rPr>
  </w:style>
  <w:style w:type="paragraph" w:customStyle="1" w:styleId="621b8375-c87c-4a6f-a61c-4ee18605836f">
    <w:name w:val="石墨文档中标题"/>
    <w:next w:val="a3"/>
    <w:uiPriority w:val="9"/>
    <w:unhideWhenUsed/>
    <w:qFormat/>
    <w:pPr>
      <w:spacing w:before="260" w:after="260"/>
      <w:outlineLvl w:val="1"/>
    </w:pPr>
    <w:rPr>
      <w:b/>
      <w:bCs/>
      <w:sz w:val="36"/>
      <w:szCs w:val="36"/>
    </w:rPr>
  </w:style>
  <w:style w:type="paragraph" w:customStyle="1" w:styleId="f14a8ec5-c7e5-4326-80f7-debc6629f04b">
    <w:name w:val="石墨文档小标题"/>
    <w:next w:val="a3"/>
    <w:uiPriority w:val="9"/>
    <w:unhideWhenUsed/>
    <w:qFormat/>
    <w:pPr>
      <w:spacing w:before="260" w:after="260"/>
      <w:outlineLvl w:val="2"/>
    </w:pPr>
    <w:rPr>
      <w:b/>
      <w:bCs/>
      <w:sz w:val="32"/>
      <w:szCs w:val="32"/>
    </w:rPr>
  </w:style>
  <w:style w:type="paragraph" w:customStyle="1" w:styleId="e9b338a1-9727-439a-bd35-c76cb046989a">
    <w:name w:val="石墨文档标题"/>
    <w:next w:val="a3"/>
    <w:uiPriority w:val="9"/>
    <w:unhideWhenUsed/>
    <w:qFormat/>
    <w:pPr>
      <w:spacing w:before="260" w:after="260"/>
      <w:outlineLvl w:val="3"/>
    </w:pPr>
    <w:rPr>
      <w:b/>
      <w:bCs/>
      <w:sz w:val="56"/>
      <w:szCs w:val="56"/>
    </w:rPr>
  </w:style>
  <w:style w:type="paragraph" w:customStyle="1" w:styleId="3de96b1a-8f05-4c6b-aeba-7c1ccb02e22e">
    <w:name w:val="石墨文档引用"/>
    <w:qFormat/>
    <w:pPr>
      <w:pBdr>
        <w:left w:val="single" w:sz="30" w:space="10" w:color="F0F0F0"/>
      </w:pBdr>
    </w:pPr>
    <w:rPr>
      <w:color w:val="ADADAD"/>
    </w:rPr>
  </w:style>
  <w:style w:type="paragraph" w:default="1" w:styleId="146f1369-b19a-46bb-b5ef-81dfa2a34d24">
    <w:name w:val="Normal"/>
    <w:qFormat/>
    <w:pPr>
      <w:widowControl w:val="0"/>
      <w:jc w:val="both"/>
    </w:pPr>
  </w:style>
  <w:style w:type="character" w:default="1" w:styleId="5fcf4a5d-b6c7-43a8-a593-fd5320db5278">
    <w:name w:val="Default Paragraph Font"/>
    <w:uiPriority w:val="1"/>
    <w:semiHidden/>
    <w:unhideWhenUsed/>
  </w:style>
  <w:style w:type="table" w:default="1" w:styleId="c293d92a-9389-4dad-9895-ab7be264e9c4">
    <w:name w:val="Normal Table"/>
    <w:uiPriority w:val="99"/>
    <w:semiHidden/>
    <w:unhideWhenUsed/>
    <w:tblPr>
      <w:tblInd w:w="0" w:type="dxa"/>
      <w:tblCellMar>
        <w:top w:w="0" w:type="dxa"/>
        <w:left w:w="108" w:type="dxa"/>
        <w:bottom w:w="0" w:type="dxa"/>
        <w:right w:w="108" w:type="dxa"/>
      </w:tblCellMar>
    </w:tblPr>
  </w:style>
  <w:style w:type="numbering" w:default="1" w:styleId="b5b05d36-8bfa-4236-bd84-1ec8bb6ff561">
    <w:name w:val="No List"/>
    <w:uiPriority w:val="99"/>
    <w:semiHidden/>
    <w:unhideWhenUsed/>
  </w:style>
  <w:style w:type="paragraph" w:customStyle="1" w:styleId="52bf7966-91a7-4949-bc52-84969e894e94">
    <w:name w:val="石墨文档正文"/>
    <w:qFormat/>
    <w:rPr>
      <w:szCs w:val="22"/>
    </w:rPr>
  </w:style>
  <w:style w:type="paragraph" w:customStyle="1" w:styleId="341abed0-3684-40da-ba7a-ea10c5b520e2">
    <w:name w:val="石墨文档副标题"/>
    <w:qFormat/>
    <w:rPr>
      <w:color w:val="888888"/>
      <w:sz w:val="48"/>
      <w:szCs w:val="48"/>
    </w:rPr>
  </w:style>
  <w:style w:type="paragraph" w:customStyle="1" w:styleId="ab07d0bf-436b-4b4b-a9e1-dcb67897481a">
    <w:name w:val="石墨文档大标题"/>
    <w:next w:val="a3"/>
    <w:uiPriority w:val="9"/>
    <w:unhideWhenUsed/>
    <w:qFormat/>
    <w:pPr>
      <w:spacing w:before="260" w:after="260"/>
      <w:outlineLvl w:val="0"/>
    </w:pPr>
    <w:rPr>
      <w:b/>
      <w:bCs/>
      <w:sz w:val="40"/>
      <w:szCs w:val="40"/>
    </w:rPr>
  </w:style>
  <w:style w:type="paragraph" w:customStyle="1" w:styleId="e8d556f4-cdf9-43d2-8694-b96b02e0d9a1">
    <w:name w:val="石墨文档中标题"/>
    <w:next w:val="a3"/>
    <w:uiPriority w:val="9"/>
    <w:unhideWhenUsed/>
    <w:qFormat/>
    <w:pPr>
      <w:spacing w:before="260" w:after="260"/>
      <w:outlineLvl w:val="1"/>
    </w:pPr>
    <w:rPr>
      <w:b/>
      <w:bCs/>
      <w:sz w:val="36"/>
      <w:szCs w:val="36"/>
    </w:rPr>
  </w:style>
  <w:style w:type="paragraph" w:customStyle="1" w:styleId="60a3d610-b01e-48e3-b750-dbb445806c46">
    <w:name w:val="石墨文档小标题"/>
    <w:next w:val="a3"/>
    <w:uiPriority w:val="9"/>
    <w:unhideWhenUsed/>
    <w:qFormat/>
    <w:pPr>
      <w:spacing w:before="260" w:after="260"/>
      <w:outlineLvl w:val="2"/>
    </w:pPr>
    <w:rPr>
      <w:b/>
      <w:bCs/>
      <w:sz w:val="32"/>
      <w:szCs w:val="32"/>
    </w:rPr>
  </w:style>
  <w:style w:type="paragraph" w:customStyle="1" w:styleId="c4b64938-ea56-482d-8eda-219ae132c8c1">
    <w:name w:val="石墨文档标题"/>
    <w:next w:val="a3"/>
    <w:uiPriority w:val="9"/>
    <w:unhideWhenUsed/>
    <w:qFormat/>
    <w:pPr>
      <w:spacing w:before="260" w:after="260"/>
      <w:outlineLvl w:val="3"/>
    </w:pPr>
    <w:rPr>
      <w:b/>
      <w:bCs/>
      <w:sz w:val="56"/>
      <w:szCs w:val="56"/>
    </w:rPr>
  </w:style>
  <w:style w:type="paragraph" w:customStyle="1" w:styleId="5cc74612-1172-42f4-aa93-4756021b20c8">
    <w:name w:val="石墨文档引用"/>
    <w:qFormat/>
    <w:pPr>
      <w:pBdr>
        <w:left w:val="single" w:sz="30" w:space="10" w:color="F0F0F0"/>
      </w:pBdr>
    </w:pPr>
    <w:rPr>
      <w:color w:val="ADADAD"/>
    </w:rPr>
  </w:style>
  <w:style w:type="paragraph" w:default="1" w:styleId="03cc81a8-0586-4e23-83b2-57dff84787d0">
    <w:name w:val="Normal"/>
    <w:qFormat/>
    <w:pPr>
      <w:widowControl w:val="0"/>
      <w:jc w:val="both"/>
    </w:pPr>
  </w:style>
  <w:style w:type="character" w:default="1" w:styleId="e37880e3-37fb-46c3-bdbd-5968542ea743">
    <w:name w:val="Default Paragraph Font"/>
    <w:uiPriority w:val="1"/>
    <w:semiHidden/>
    <w:unhideWhenUsed/>
  </w:style>
  <w:style w:type="table" w:default="1" w:styleId="b35c8d80-9ef4-4ded-bed4-a2ce655b8fa0">
    <w:name w:val="Normal Table"/>
    <w:uiPriority w:val="99"/>
    <w:semiHidden/>
    <w:unhideWhenUsed/>
    <w:tblPr>
      <w:tblInd w:w="0" w:type="dxa"/>
      <w:tblCellMar>
        <w:top w:w="0" w:type="dxa"/>
        <w:left w:w="108" w:type="dxa"/>
        <w:bottom w:w="0" w:type="dxa"/>
        <w:right w:w="108" w:type="dxa"/>
      </w:tblCellMar>
    </w:tblPr>
  </w:style>
  <w:style w:type="numbering" w:default="1" w:styleId="1dd08339-72d0-436e-8e20-3368205798d7">
    <w:name w:val="No List"/>
    <w:uiPriority w:val="99"/>
    <w:semiHidden/>
    <w:unhideWhenUsed/>
  </w:style>
  <w:style w:type="paragraph" w:customStyle="1" w:styleId="04460f4f-5a45-446d-ab71-5d4ceb46d5a2">
    <w:name w:val="石墨文档正文"/>
    <w:qFormat/>
    <w:rPr>
      <w:szCs w:val="22"/>
    </w:rPr>
  </w:style>
  <w:style w:type="paragraph" w:customStyle="1" w:styleId="ae7684ed-3e81-489a-818c-6455a232b1b6">
    <w:name w:val="石墨文档副标题"/>
    <w:qFormat/>
    <w:rPr>
      <w:color w:val="888888"/>
      <w:sz w:val="48"/>
      <w:szCs w:val="48"/>
    </w:rPr>
  </w:style>
  <w:style w:type="paragraph" w:customStyle="1" w:styleId="aa9c1f07-06eb-472b-a54a-122a9ef416d4">
    <w:name w:val="石墨文档大标题"/>
    <w:next w:val="a3"/>
    <w:uiPriority w:val="9"/>
    <w:unhideWhenUsed/>
    <w:qFormat/>
    <w:pPr>
      <w:spacing w:before="260" w:after="260"/>
      <w:outlineLvl w:val="0"/>
    </w:pPr>
    <w:rPr>
      <w:b/>
      <w:bCs/>
      <w:sz w:val="40"/>
      <w:szCs w:val="40"/>
    </w:rPr>
  </w:style>
  <w:style w:type="paragraph" w:customStyle="1" w:styleId="1704f71a-50f9-4436-adfc-cc9d45edc47a">
    <w:name w:val="石墨文档中标题"/>
    <w:next w:val="a3"/>
    <w:uiPriority w:val="9"/>
    <w:unhideWhenUsed/>
    <w:qFormat/>
    <w:pPr>
      <w:spacing w:before="260" w:after="260"/>
      <w:outlineLvl w:val="1"/>
    </w:pPr>
    <w:rPr>
      <w:b/>
      <w:bCs/>
      <w:sz w:val="36"/>
      <w:szCs w:val="36"/>
    </w:rPr>
  </w:style>
  <w:style w:type="paragraph" w:customStyle="1" w:styleId="f4a543bc-f2fe-4b8e-b892-33e73bb4ace5">
    <w:name w:val="石墨文档小标题"/>
    <w:next w:val="a3"/>
    <w:uiPriority w:val="9"/>
    <w:unhideWhenUsed/>
    <w:qFormat/>
    <w:pPr>
      <w:spacing w:before="260" w:after="260"/>
      <w:outlineLvl w:val="2"/>
    </w:pPr>
    <w:rPr>
      <w:b/>
      <w:bCs/>
      <w:sz w:val="32"/>
      <w:szCs w:val="32"/>
    </w:rPr>
  </w:style>
  <w:style w:type="paragraph" w:customStyle="1" w:styleId="4546b7ca-4687-4bcf-839c-05e0fa66609a">
    <w:name w:val="石墨文档标题"/>
    <w:next w:val="a3"/>
    <w:uiPriority w:val="9"/>
    <w:unhideWhenUsed/>
    <w:qFormat/>
    <w:pPr>
      <w:spacing w:before="260" w:after="260"/>
      <w:outlineLvl w:val="3"/>
    </w:pPr>
    <w:rPr>
      <w:b/>
      <w:bCs/>
      <w:sz w:val="56"/>
      <w:szCs w:val="56"/>
    </w:rPr>
  </w:style>
  <w:style w:type="paragraph" w:customStyle="1" w:styleId="1c06d9bd-3aca-48e9-9a66-96b8ed0958a9">
    <w:name w:val="石墨文档引用"/>
    <w:qFormat/>
    <w:pPr>
      <w:pBdr>
        <w:left w:val="single" w:sz="30" w:space="10" w:color="F0F0F0"/>
      </w:pBdr>
    </w:pPr>
    <w:rPr>
      <w:color w:val="ADADAD"/>
    </w:rPr>
  </w:style>
  <w:style w:type="paragraph" w:default="1" w:styleId="a813502a-418a-48a0-b5b4-bc3fce2171a0">
    <w:name w:val="Normal"/>
    <w:qFormat/>
    <w:pPr>
      <w:widowControl w:val="0"/>
      <w:jc w:val="both"/>
    </w:pPr>
  </w:style>
  <w:style w:type="character" w:default="1" w:styleId="2a7e635a-64c2-4674-8347-9202c755574f">
    <w:name w:val="Default Paragraph Font"/>
    <w:uiPriority w:val="1"/>
    <w:semiHidden/>
    <w:unhideWhenUsed/>
  </w:style>
  <w:style w:type="table" w:default="1" w:styleId="f175d750-c967-483f-a347-33677944379c">
    <w:name w:val="Normal Table"/>
    <w:uiPriority w:val="99"/>
    <w:semiHidden/>
    <w:unhideWhenUsed/>
    <w:tblPr>
      <w:tblInd w:w="0" w:type="dxa"/>
      <w:tblCellMar>
        <w:top w:w="0" w:type="dxa"/>
        <w:left w:w="108" w:type="dxa"/>
        <w:bottom w:w="0" w:type="dxa"/>
        <w:right w:w="108" w:type="dxa"/>
      </w:tblCellMar>
    </w:tblPr>
  </w:style>
  <w:style w:type="numbering" w:default="1" w:styleId="b8d1b5f8-ac6b-4c61-8acf-bc18929cb077">
    <w:name w:val="No List"/>
    <w:uiPriority w:val="99"/>
    <w:semiHidden/>
    <w:unhideWhenUsed/>
  </w:style>
  <w:style w:type="paragraph" w:customStyle="1" w:styleId="ba71ba1d-d9b1-4cf9-b134-9b2f6c6d44e8">
    <w:name w:val="石墨文档正文"/>
    <w:qFormat/>
    <w:rPr>
      <w:szCs w:val="22"/>
    </w:rPr>
  </w:style>
  <w:style w:type="paragraph" w:customStyle="1" w:styleId="154c5a3e-5398-4344-8536-dac0661d4276">
    <w:name w:val="石墨文档副标题"/>
    <w:qFormat/>
    <w:rPr>
      <w:color w:val="888888"/>
      <w:sz w:val="48"/>
      <w:szCs w:val="48"/>
    </w:rPr>
  </w:style>
  <w:style w:type="paragraph" w:customStyle="1" w:styleId="1ee903ce-e29d-420d-b629-46d4d3a9ab30">
    <w:name w:val="石墨文档大标题"/>
    <w:next w:val="a3"/>
    <w:uiPriority w:val="9"/>
    <w:unhideWhenUsed/>
    <w:qFormat/>
    <w:pPr>
      <w:spacing w:before="260" w:after="260"/>
      <w:outlineLvl w:val="0"/>
    </w:pPr>
    <w:rPr>
      <w:b/>
      <w:bCs/>
      <w:sz w:val="40"/>
      <w:szCs w:val="40"/>
    </w:rPr>
  </w:style>
  <w:style w:type="paragraph" w:customStyle="1" w:styleId="3e1ad353-b1a1-41d2-8d84-e4cf13250004">
    <w:name w:val="石墨文档中标题"/>
    <w:next w:val="a3"/>
    <w:uiPriority w:val="9"/>
    <w:unhideWhenUsed/>
    <w:qFormat/>
    <w:pPr>
      <w:spacing w:before="260" w:after="260"/>
      <w:outlineLvl w:val="1"/>
    </w:pPr>
    <w:rPr>
      <w:b/>
      <w:bCs/>
      <w:sz w:val="36"/>
      <w:szCs w:val="36"/>
    </w:rPr>
  </w:style>
  <w:style w:type="paragraph" w:customStyle="1" w:styleId="6f92b492-eaea-41b2-94db-1daf05b79644">
    <w:name w:val="石墨文档小标题"/>
    <w:next w:val="a3"/>
    <w:uiPriority w:val="9"/>
    <w:unhideWhenUsed/>
    <w:qFormat/>
    <w:pPr>
      <w:spacing w:before="260" w:after="260"/>
      <w:outlineLvl w:val="2"/>
    </w:pPr>
    <w:rPr>
      <w:b/>
      <w:bCs/>
      <w:sz w:val="32"/>
      <w:szCs w:val="32"/>
    </w:rPr>
  </w:style>
  <w:style w:type="paragraph" w:customStyle="1" w:styleId="5f6310f3-2087-468b-bd63-644b8ca0cab2">
    <w:name w:val="石墨文档标题"/>
    <w:next w:val="a3"/>
    <w:uiPriority w:val="9"/>
    <w:unhideWhenUsed/>
    <w:qFormat/>
    <w:pPr>
      <w:spacing w:before="260" w:after="260"/>
      <w:outlineLvl w:val="3"/>
    </w:pPr>
    <w:rPr>
      <w:b/>
      <w:bCs/>
      <w:sz w:val="56"/>
      <w:szCs w:val="56"/>
    </w:rPr>
  </w:style>
  <w:style w:type="paragraph" w:customStyle="1" w:styleId="e39914cc-c1ae-46a6-8d88-d6de7cd9c739">
    <w:name w:val="石墨文档引用"/>
    <w:qFormat/>
    <w:pPr>
      <w:pBdr>
        <w:left w:val="single" w:sz="30" w:space="10" w:color="F0F0F0"/>
      </w:pBdr>
    </w:pPr>
    <w:rPr>
      <w:color w:val="ADADAD"/>
    </w:rPr>
  </w:style>
  <w:style w:type="paragraph" w:default="1" w:styleId="3491a095-393c-42eb-9639-8d242a084701">
    <w:name w:val="Normal"/>
    <w:qFormat/>
    <w:pPr>
      <w:widowControl w:val="0"/>
      <w:jc w:val="both"/>
    </w:pPr>
  </w:style>
  <w:style w:type="character" w:default="1" w:styleId="d79a28bc-3b6a-4240-aede-dcefc36f1293">
    <w:name w:val="Default Paragraph Font"/>
    <w:uiPriority w:val="1"/>
    <w:semiHidden/>
    <w:unhideWhenUsed/>
  </w:style>
  <w:style w:type="table" w:default="1" w:styleId="b4114858-2d24-492e-80ac-57ddaf4c9c5a">
    <w:name w:val="Normal Table"/>
    <w:uiPriority w:val="99"/>
    <w:semiHidden/>
    <w:unhideWhenUsed/>
    <w:tblPr>
      <w:tblInd w:w="0" w:type="dxa"/>
      <w:tblCellMar>
        <w:top w:w="0" w:type="dxa"/>
        <w:left w:w="108" w:type="dxa"/>
        <w:bottom w:w="0" w:type="dxa"/>
        <w:right w:w="108" w:type="dxa"/>
      </w:tblCellMar>
    </w:tblPr>
  </w:style>
  <w:style w:type="numbering" w:default="1" w:styleId="7bff4843-d5cd-4adf-b559-8473b700c1b8">
    <w:name w:val="No List"/>
    <w:uiPriority w:val="99"/>
    <w:semiHidden/>
    <w:unhideWhenUsed/>
  </w:style>
  <w:style w:type="paragraph" w:customStyle="1" w:styleId="61d3e57f-1cc3-4756-8a88-23fa8156ade8">
    <w:name w:val="石墨文档正文"/>
    <w:qFormat/>
    <w:rPr>
      <w:szCs w:val="22"/>
    </w:rPr>
  </w:style>
  <w:style w:type="paragraph" w:customStyle="1" w:styleId="a42691b5-e5bd-440b-a7df-fe3cf3137927">
    <w:name w:val="石墨文档副标题"/>
    <w:qFormat/>
    <w:rPr>
      <w:color w:val="888888"/>
      <w:sz w:val="48"/>
      <w:szCs w:val="48"/>
    </w:rPr>
  </w:style>
  <w:style w:type="paragraph" w:customStyle="1" w:styleId="14121eb4-a130-4be5-be05-7a426e6a4edf">
    <w:name w:val="石墨文档大标题"/>
    <w:next w:val="a3"/>
    <w:uiPriority w:val="9"/>
    <w:unhideWhenUsed/>
    <w:qFormat/>
    <w:pPr>
      <w:spacing w:before="260" w:after="260"/>
      <w:outlineLvl w:val="0"/>
    </w:pPr>
    <w:rPr>
      <w:b/>
      <w:bCs/>
      <w:sz w:val="40"/>
      <w:szCs w:val="40"/>
    </w:rPr>
  </w:style>
  <w:style w:type="paragraph" w:customStyle="1" w:styleId="02a5904c-bf1f-4bdb-b1ac-cf380b837fc5">
    <w:name w:val="石墨文档中标题"/>
    <w:next w:val="a3"/>
    <w:uiPriority w:val="9"/>
    <w:unhideWhenUsed/>
    <w:qFormat/>
    <w:pPr>
      <w:spacing w:before="260" w:after="260"/>
      <w:outlineLvl w:val="1"/>
    </w:pPr>
    <w:rPr>
      <w:b/>
      <w:bCs/>
      <w:sz w:val="36"/>
      <w:szCs w:val="36"/>
    </w:rPr>
  </w:style>
  <w:style w:type="paragraph" w:customStyle="1" w:styleId="e05c7fed-89fe-45e6-a8e8-d0ff19cee76d">
    <w:name w:val="石墨文档小标题"/>
    <w:next w:val="a3"/>
    <w:uiPriority w:val="9"/>
    <w:unhideWhenUsed/>
    <w:qFormat/>
    <w:pPr>
      <w:spacing w:before="260" w:after="260"/>
      <w:outlineLvl w:val="2"/>
    </w:pPr>
    <w:rPr>
      <w:b/>
      <w:bCs/>
      <w:sz w:val="32"/>
      <w:szCs w:val="32"/>
    </w:rPr>
  </w:style>
  <w:style w:type="paragraph" w:customStyle="1" w:styleId="906b3159-250e-486c-a52a-6d6f95069506">
    <w:name w:val="石墨文档标题"/>
    <w:next w:val="a3"/>
    <w:uiPriority w:val="9"/>
    <w:unhideWhenUsed/>
    <w:qFormat/>
    <w:pPr>
      <w:spacing w:before="260" w:after="260"/>
      <w:outlineLvl w:val="3"/>
    </w:pPr>
    <w:rPr>
      <w:b/>
      <w:bCs/>
      <w:sz w:val="56"/>
      <w:szCs w:val="56"/>
    </w:rPr>
  </w:style>
  <w:style w:type="paragraph" w:customStyle="1" w:styleId="e00f6c73-b6e6-4ee6-bd05-6ac29b18f7be">
    <w:name w:val="石墨文档引用"/>
    <w:qFormat/>
    <w:pPr>
      <w:pBdr>
        <w:left w:val="single" w:sz="30" w:space="10" w:color="F0F0F0"/>
      </w:pBdr>
    </w:pPr>
    <w:rPr>
      <w:color w:val="ADADAD"/>
    </w:rPr>
  </w:style>
  <w:style w:type="paragraph" w:default="1" w:styleId="e973980d-9b58-427d-aae9-b3b9656edd8c">
    <w:name w:val="Normal"/>
    <w:qFormat/>
    <w:pPr>
      <w:widowControl w:val="0"/>
      <w:jc w:val="both"/>
    </w:pPr>
  </w:style>
  <w:style w:type="character" w:default="1" w:styleId="6398a456-4c73-4263-9a24-cd5c2b041789">
    <w:name w:val="Default Paragraph Font"/>
    <w:uiPriority w:val="1"/>
    <w:semiHidden/>
    <w:unhideWhenUsed/>
  </w:style>
  <w:style w:type="table" w:default="1" w:styleId="801d0e22-6d98-457f-9e43-547c40f9585a">
    <w:name w:val="Normal Table"/>
    <w:uiPriority w:val="99"/>
    <w:semiHidden/>
    <w:unhideWhenUsed/>
    <w:tblPr>
      <w:tblInd w:w="0" w:type="dxa"/>
      <w:tblCellMar>
        <w:top w:w="0" w:type="dxa"/>
        <w:left w:w="108" w:type="dxa"/>
        <w:bottom w:w="0" w:type="dxa"/>
        <w:right w:w="108" w:type="dxa"/>
      </w:tblCellMar>
    </w:tblPr>
  </w:style>
  <w:style w:type="numbering" w:default="1" w:styleId="7aa6f42a-d888-453e-9bc9-c6796eccec44">
    <w:name w:val="No List"/>
    <w:uiPriority w:val="99"/>
    <w:semiHidden/>
    <w:unhideWhenUsed/>
  </w:style>
  <w:style w:type="paragraph" w:customStyle="1" w:styleId="c5ae9a44-b1a9-4a04-ba8a-466035c79132">
    <w:name w:val="石墨文档正文"/>
    <w:qFormat/>
    <w:rPr>
      <w:szCs w:val="22"/>
    </w:rPr>
  </w:style>
  <w:style w:type="paragraph" w:customStyle="1" w:styleId="3acdef4b-4c0f-49ce-b83e-c08c058508d4">
    <w:name w:val="石墨文档副标题"/>
    <w:qFormat/>
    <w:rPr>
      <w:color w:val="888888"/>
      <w:sz w:val="48"/>
      <w:szCs w:val="48"/>
    </w:rPr>
  </w:style>
  <w:style w:type="paragraph" w:customStyle="1" w:styleId="dee408d8-e5b3-4a79-9453-3d72a4564b43">
    <w:name w:val="石墨文档大标题"/>
    <w:next w:val="a3"/>
    <w:uiPriority w:val="9"/>
    <w:unhideWhenUsed/>
    <w:qFormat/>
    <w:pPr>
      <w:spacing w:before="260" w:after="260"/>
      <w:outlineLvl w:val="0"/>
    </w:pPr>
    <w:rPr>
      <w:b/>
      <w:bCs/>
      <w:sz w:val="40"/>
      <w:szCs w:val="40"/>
    </w:rPr>
  </w:style>
  <w:style w:type="paragraph" w:customStyle="1" w:styleId="f238f81d-803c-4c72-b744-9a85e7a8ef82">
    <w:name w:val="石墨文档中标题"/>
    <w:next w:val="a3"/>
    <w:uiPriority w:val="9"/>
    <w:unhideWhenUsed/>
    <w:qFormat/>
    <w:pPr>
      <w:spacing w:before="260" w:after="260"/>
      <w:outlineLvl w:val="1"/>
    </w:pPr>
    <w:rPr>
      <w:b/>
      <w:bCs/>
      <w:sz w:val="36"/>
      <w:szCs w:val="36"/>
    </w:rPr>
  </w:style>
  <w:style w:type="paragraph" w:customStyle="1" w:styleId="86df0764-6478-44e8-9daf-5158305d5059">
    <w:name w:val="石墨文档小标题"/>
    <w:next w:val="a3"/>
    <w:uiPriority w:val="9"/>
    <w:unhideWhenUsed/>
    <w:qFormat/>
    <w:pPr>
      <w:spacing w:before="260" w:after="260"/>
      <w:outlineLvl w:val="2"/>
    </w:pPr>
    <w:rPr>
      <w:b/>
      <w:bCs/>
      <w:sz w:val="32"/>
      <w:szCs w:val="32"/>
    </w:rPr>
  </w:style>
  <w:style w:type="paragraph" w:customStyle="1" w:styleId="1b921cd9-2df8-43ab-8e16-ee9b1ede6eb8">
    <w:name w:val="石墨文档标题"/>
    <w:next w:val="a3"/>
    <w:uiPriority w:val="9"/>
    <w:unhideWhenUsed/>
    <w:qFormat/>
    <w:pPr>
      <w:spacing w:before="260" w:after="260"/>
      <w:outlineLvl w:val="3"/>
    </w:pPr>
    <w:rPr>
      <w:b/>
      <w:bCs/>
      <w:sz w:val="56"/>
      <w:szCs w:val="56"/>
    </w:rPr>
  </w:style>
  <w:style w:type="paragraph" w:customStyle="1" w:styleId="d3942fad-b30e-4021-b3c7-ae56b7dab805">
    <w:name w:val="石墨文档引用"/>
    <w:qFormat/>
    <w:pPr>
      <w:pBdr>
        <w:left w:val="single" w:sz="30" w:space="10" w:color="F0F0F0"/>
      </w:pBdr>
    </w:pPr>
    <w:rPr>
      <w:color w:val="ADADAD"/>
    </w:rPr>
  </w:style>
  <w:style w:type="paragraph" w:default="1" w:styleId="4cf2fccf-6f9d-49e7-9bb1-eafa7d56e453">
    <w:name w:val="Normal"/>
    <w:qFormat/>
    <w:pPr>
      <w:widowControl w:val="0"/>
      <w:jc w:val="both"/>
    </w:pPr>
  </w:style>
  <w:style w:type="character" w:default="1" w:styleId="17e765d2-cd6b-4868-be9f-1d63f9c7f277">
    <w:name w:val="Default Paragraph Font"/>
    <w:uiPriority w:val="1"/>
    <w:semiHidden/>
    <w:unhideWhenUsed/>
  </w:style>
  <w:style w:type="table" w:default="1" w:styleId="cc26d852-3d1a-400d-a90c-94d2c334fa67">
    <w:name w:val="Normal Table"/>
    <w:uiPriority w:val="99"/>
    <w:semiHidden/>
    <w:unhideWhenUsed/>
    <w:tblPr>
      <w:tblInd w:w="0" w:type="dxa"/>
      <w:tblCellMar>
        <w:top w:w="0" w:type="dxa"/>
        <w:left w:w="108" w:type="dxa"/>
        <w:bottom w:w="0" w:type="dxa"/>
        <w:right w:w="108" w:type="dxa"/>
      </w:tblCellMar>
    </w:tblPr>
  </w:style>
  <w:style w:type="numbering" w:default="1" w:styleId="7bf3d84d-e42d-476b-88aa-526447c2ee31">
    <w:name w:val="No List"/>
    <w:uiPriority w:val="99"/>
    <w:semiHidden/>
    <w:unhideWhenUsed/>
  </w:style>
  <w:style w:type="paragraph" w:customStyle="1" w:styleId="13deeb65-5630-4243-ae43-a4a4d28805b1">
    <w:name w:val="石墨文档正文"/>
    <w:qFormat/>
    <w:rPr>
      <w:szCs w:val="22"/>
    </w:rPr>
  </w:style>
  <w:style w:type="paragraph" w:customStyle="1" w:styleId="dc638986-c492-4ab8-be70-a7926d9d6fba">
    <w:name w:val="石墨文档副标题"/>
    <w:qFormat/>
    <w:rPr>
      <w:color w:val="888888"/>
      <w:sz w:val="48"/>
      <w:szCs w:val="48"/>
    </w:rPr>
  </w:style>
  <w:style w:type="paragraph" w:customStyle="1" w:styleId="08670676-9ad4-4ad4-a594-af566bbbd749">
    <w:name w:val="石墨文档大标题"/>
    <w:next w:val="a3"/>
    <w:uiPriority w:val="9"/>
    <w:unhideWhenUsed/>
    <w:qFormat/>
    <w:pPr>
      <w:spacing w:before="260" w:after="260"/>
      <w:outlineLvl w:val="0"/>
    </w:pPr>
    <w:rPr>
      <w:b/>
      <w:bCs/>
      <w:sz w:val="40"/>
      <w:szCs w:val="40"/>
    </w:rPr>
  </w:style>
  <w:style w:type="paragraph" w:customStyle="1" w:styleId="cd706555-6c62-4160-86fb-a55200c596ba">
    <w:name w:val="石墨文档中标题"/>
    <w:next w:val="a3"/>
    <w:uiPriority w:val="9"/>
    <w:unhideWhenUsed/>
    <w:qFormat/>
    <w:pPr>
      <w:spacing w:before="260" w:after="260"/>
      <w:outlineLvl w:val="1"/>
    </w:pPr>
    <w:rPr>
      <w:b/>
      <w:bCs/>
      <w:sz w:val="36"/>
      <w:szCs w:val="36"/>
    </w:rPr>
  </w:style>
  <w:style w:type="paragraph" w:customStyle="1" w:styleId="3bd2607d-832c-40ae-b7f3-49c1b7b0e130">
    <w:name w:val="石墨文档小标题"/>
    <w:next w:val="a3"/>
    <w:uiPriority w:val="9"/>
    <w:unhideWhenUsed/>
    <w:qFormat/>
    <w:pPr>
      <w:spacing w:before="260" w:after="260"/>
      <w:outlineLvl w:val="2"/>
    </w:pPr>
    <w:rPr>
      <w:b/>
      <w:bCs/>
      <w:sz w:val="32"/>
      <w:szCs w:val="32"/>
    </w:rPr>
  </w:style>
  <w:style w:type="paragraph" w:customStyle="1" w:styleId="8f5d7acf-30a8-4e2b-8374-0f3180ad1fbd">
    <w:name w:val="石墨文档标题"/>
    <w:next w:val="a3"/>
    <w:uiPriority w:val="9"/>
    <w:unhideWhenUsed/>
    <w:qFormat/>
    <w:pPr>
      <w:spacing w:before="260" w:after="260"/>
      <w:outlineLvl w:val="3"/>
    </w:pPr>
    <w:rPr>
      <w:b/>
      <w:bCs/>
      <w:sz w:val="56"/>
      <w:szCs w:val="56"/>
    </w:rPr>
  </w:style>
  <w:style w:type="paragraph" w:customStyle="1" w:styleId="f81b32d5-702d-428d-b367-eb4d3096a474">
    <w:name w:val="石墨文档引用"/>
    <w:qFormat/>
    <w:pPr>
      <w:pBdr>
        <w:left w:val="single" w:sz="30" w:space="10" w:color="F0F0F0"/>
      </w:pBdr>
    </w:pPr>
    <w:rPr>
      <w:color w:val="ADADAD"/>
    </w:rPr>
  </w:style>
  <w:style w:type="paragraph" w:default="1" w:styleId="59cec1f6-fe44-4386-9ae8-4c31ae23f18b">
    <w:name w:val="Normal"/>
    <w:qFormat/>
    <w:pPr>
      <w:widowControl w:val="0"/>
      <w:jc w:val="both"/>
    </w:pPr>
  </w:style>
  <w:style w:type="character" w:default="1" w:styleId="77445cbb-9e1c-4142-bd21-b06be0c41ae8">
    <w:name w:val="Default Paragraph Font"/>
    <w:uiPriority w:val="1"/>
    <w:semiHidden/>
    <w:unhideWhenUsed/>
  </w:style>
  <w:style w:type="table" w:default="1" w:styleId="ef54f796-17f9-407c-8cb4-e19abcb4736f">
    <w:name w:val="Normal Table"/>
    <w:uiPriority w:val="99"/>
    <w:semiHidden/>
    <w:unhideWhenUsed/>
    <w:tblPr>
      <w:tblInd w:w="0" w:type="dxa"/>
      <w:tblCellMar>
        <w:top w:w="0" w:type="dxa"/>
        <w:left w:w="108" w:type="dxa"/>
        <w:bottom w:w="0" w:type="dxa"/>
        <w:right w:w="108" w:type="dxa"/>
      </w:tblCellMar>
    </w:tblPr>
  </w:style>
  <w:style w:type="numbering" w:default="1" w:styleId="b364c9bb-aacf-4da1-91e8-9acf4103ac81">
    <w:name w:val="No List"/>
    <w:uiPriority w:val="99"/>
    <w:semiHidden/>
    <w:unhideWhenUsed/>
  </w:style>
  <w:style w:type="paragraph" w:customStyle="1" w:styleId="1c44f33b-d763-4918-905f-05b7c570b385">
    <w:name w:val="石墨文档正文"/>
    <w:qFormat/>
    <w:rPr>
      <w:szCs w:val="22"/>
    </w:rPr>
  </w:style>
  <w:style w:type="paragraph" w:customStyle="1" w:styleId="64ead86e-6a0b-43c1-a983-81d4f3af6ba3">
    <w:name w:val="石墨文档副标题"/>
    <w:qFormat/>
    <w:rPr>
      <w:color w:val="888888"/>
      <w:sz w:val="48"/>
      <w:szCs w:val="48"/>
    </w:rPr>
  </w:style>
  <w:style w:type="paragraph" w:customStyle="1" w:styleId="5602bed5-1521-45c1-aea2-e36b26ce9e7b">
    <w:name w:val="石墨文档大标题"/>
    <w:next w:val="a3"/>
    <w:uiPriority w:val="9"/>
    <w:unhideWhenUsed/>
    <w:qFormat/>
    <w:pPr>
      <w:spacing w:before="260" w:after="260"/>
      <w:outlineLvl w:val="0"/>
    </w:pPr>
    <w:rPr>
      <w:b/>
      <w:bCs/>
      <w:sz w:val="40"/>
      <w:szCs w:val="40"/>
    </w:rPr>
  </w:style>
  <w:style w:type="paragraph" w:customStyle="1" w:styleId="c0810d30-362e-4bea-baf8-5bff5292c657">
    <w:name w:val="石墨文档中标题"/>
    <w:next w:val="a3"/>
    <w:uiPriority w:val="9"/>
    <w:unhideWhenUsed/>
    <w:qFormat/>
    <w:pPr>
      <w:spacing w:before="260" w:after="260"/>
      <w:outlineLvl w:val="1"/>
    </w:pPr>
    <w:rPr>
      <w:b/>
      <w:bCs/>
      <w:sz w:val="36"/>
      <w:szCs w:val="36"/>
    </w:rPr>
  </w:style>
  <w:style w:type="paragraph" w:customStyle="1" w:styleId="6d53f74a-d0cd-4651-b87c-f6e7a1912804">
    <w:name w:val="石墨文档小标题"/>
    <w:next w:val="a3"/>
    <w:uiPriority w:val="9"/>
    <w:unhideWhenUsed/>
    <w:qFormat/>
    <w:pPr>
      <w:spacing w:before="260" w:after="260"/>
      <w:outlineLvl w:val="2"/>
    </w:pPr>
    <w:rPr>
      <w:b/>
      <w:bCs/>
      <w:sz w:val="32"/>
      <w:szCs w:val="32"/>
    </w:rPr>
  </w:style>
  <w:style w:type="paragraph" w:customStyle="1" w:styleId="3ccaa37e-20b7-49c3-827a-043da5f5e641">
    <w:name w:val="石墨文档标题"/>
    <w:next w:val="a3"/>
    <w:uiPriority w:val="9"/>
    <w:unhideWhenUsed/>
    <w:qFormat/>
    <w:pPr>
      <w:spacing w:before="260" w:after="260"/>
      <w:outlineLvl w:val="3"/>
    </w:pPr>
    <w:rPr>
      <w:b/>
      <w:bCs/>
      <w:sz w:val="56"/>
      <w:szCs w:val="56"/>
    </w:rPr>
  </w:style>
  <w:style w:type="paragraph" w:customStyle="1" w:styleId="4e779528-c4a9-4edc-a86b-f6ffe7aee0d9">
    <w:name w:val="石墨文档引用"/>
    <w:qFormat/>
    <w:pPr>
      <w:pBdr>
        <w:left w:val="single" w:sz="30" w:space="10" w:color="F0F0F0"/>
      </w:pBdr>
    </w:pPr>
    <w:rPr>
      <w:color w:val="ADADAD"/>
    </w:rPr>
  </w:style>
  <w:style w:type="paragraph" w:default="1" w:styleId="3cec8ec6-0d91-4208-bf62-f2da548570f1">
    <w:name w:val="Normal"/>
    <w:qFormat/>
    <w:pPr>
      <w:widowControl w:val="0"/>
      <w:jc w:val="both"/>
    </w:pPr>
  </w:style>
  <w:style w:type="character" w:default="1" w:styleId="c07dbcfe-b048-4706-a723-d6455fde6c19">
    <w:name w:val="Default Paragraph Font"/>
    <w:uiPriority w:val="1"/>
    <w:semiHidden/>
    <w:unhideWhenUsed/>
  </w:style>
  <w:style w:type="table" w:default="1" w:styleId="1c1bb859-015f-4efe-9751-0a190dc0926b">
    <w:name w:val="Normal Table"/>
    <w:uiPriority w:val="99"/>
    <w:semiHidden/>
    <w:unhideWhenUsed/>
    <w:tblPr>
      <w:tblInd w:w="0" w:type="dxa"/>
      <w:tblCellMar>
        <w:top w:w="0" w:type="dxa"/>
        <w:left w:w="108" w:type="dxa"/>
        <w:bottom w:w="0" w:type="dxa"/>
        <w:right w:w="108" w:type="dxa"/>
      </w:tblCellMar>
    </w:tblPr>
  </w:style>
  <w:style w:type="numbering" w:default="1" w:styleId="0a78dc18-01e2-4d5e-a03f-7a0ff236216e">
    <w:name w:val="No List"/>
    <w:uiPriority w:val="99"/>
    <w:semiHidden/>
    <w:unhideWhenUsed/>
  </w:style>
  <w:style w:type="paragraph" w:customStyle="1" w:styleId="17541ceb-25ec-4a41-80a5-2221374097ff">
    <w:name w:val="石墨文档正文"/>
    <w:qFormat/>
    <w:rPr>
      <w:szCs w:val="22"/>
    </w:rPr>
  </w:style>
  <w:style w:type="paragraph" w:customStyle="1" w:styleId="56d472be-67e1-4260-8e57-385c511317ad">
    <w:name w:val="石墨文档副标题"/>
    <w:qFormat/>
    <w:rPr>
      <w:color w:val="888888"/>
      <w:sz w:val="48"/>
      <w:szCs w:val="48"/>
    </w:rPr>
  </w:style>
  <w:style w:type="paragraph" w:customStyle="1" w:styleId="9cb181ff-e176-4917-9119-a65cc1e3a570">
    <w:name w:val="石墨文档大标题"/>
    <w:next w:val="a3"/>
    <w:uiPriority w:val="9"/>
    <w:unhideWhenUsed/>
    <w:qFormat/>
    <w:pPr>
      <w:spacing w:before="260" w:after="260"/>
      <w:outlineLvl w:val="0"/>
    </w:pPr>
    <w:rPr>
      <w:b/>
      <w:bCs/>
      <w:sz w:val="40"/>
      <w:szCs w:val="40"/>
    </w:rPr>
  </w:style>
  <w:style w:type="paragraph" w:customStyle="1" w:styleId="fe0c1dbb-d49d-4a29-9712-503b91542c55">
    <w:name w:val="石墨文档中标题"/>
    <w:next w:val="a3"/>
    <w:uiPriority w:val="9"/>
    <w:unhideWhenUsed/>
    <w:qFormat/>
    <w:pPr>
      <w:spacing w:before="260" w:after="260"/>
      <w:outlineLvl w:val="1"/>
    </w:pPr>
    <w:rPr>
      <w:b/>
      <w:bCs/>
      <w:sz w:val="36"/>
      <w:szCs w:val="36"/>
    </w:rPr>
  </w:style>
  <w:style w:type="paragraph" w:customStyle="1" w:styleId="e92e9c30-5794-4905-be9f-7e603d4384e7">
    <w:name w:val="石墨文档小标题"/>
    <w:next w:val="a3"/>
    <w:uiPriority w:val="9"/>
    <w:unhideWhenUsed/>
    <w:qFormat/>
    <w:pPr>
      <w:spacing w:before="260" w:after="260"/>
      <w:outlineLvl w:val="2"/>
    </w:pPr>
    <w:rPr>
      <w:b/>
      <w:bCs/>
      <w:sz w:val="32"/>
      <w:szCs w:val="32"/>
    </w:rPr>
  </w:style>
  <w:style w:type="paragraph" w:customStyle="1" w:styleId="d6a32823-4f15-48fc-a9a6-c282a6d506dc">
    <w:name w:val="石墨文档标题"/>
    <w:next w:val="a3"/>
    <w:uiPriority w:val="9"/>
    <w:unhideWhenUsed/>
    <w:qFormat/>
    <w:pPr>
      <w:spacing w:before="260" w:after="260"/>
      <w:outlineLvl w:val="3"/>
    </w:pPr>
    <w:rPr>
      <w:b/>
      <w:bCs/>
      <w:sz w:val="56"/>
      <w:szCs w:val="56"/>
    </w:rPr>
  </w:style>
  <w:style w:type="paragraph" w:customStyle="1" w:styleId="c50cdcd9-18e7-45db-976e-8013b5b2b0c2">
    <w:name w:val="石墨文档引用"/>
    <w:qFormat/>
    <w:pPr>
      <w:pBdr>
        <w:left w:val="single" w:sz="30" w:space="10" w:color="F0F0F0"/>
      </w:pBdr>
    </w:pPr>
    <w:rPr>
      <w:color w:val="ADADAD"/>
    </w:rPr>
  </w:style>
  <w:style w:type="paragraph" w:default="1" w:styleId="3b1ca55a-2202-4bcd-83fe-8b04184bf8bb">
    <w:name w:val="Normal"/>
    <w:qFormat/>
    <w:pPr>
      <w:widowControl w:val="0"/>
      <w:jc w:val="both"/>
    </w:pPr>
  </w:style>
  <w:style w:type="character" w:default="1" w:styleId="3aa2e0f8-4cbb-4d4e-91e0-c22a427569c0">
    <w:name w:val="Default Paragraph Font"/>
    <w:uiPriority w:val="1"/>
    <w:semiHidden/>
    <w:unhideWhenUsed/>
  </w:style>
  <w:style w:type="table" w:default="1" w:styleId="0deaf936-3c64-4332-9dbf-635e8d805813">
    <w:name w:val="Normal Table"/>
    <w:uiPriority w:val="99"/>
    <w:semiHidden/>
    <w:unhideWhenUsed/>
    <w:tblPr>
      <w:tblInd w:w="0" w:type="dxa"/>
      <w:tblCellMar>
        <w:top w:w="0" w:type="dxa"/>
        <w:left w:w="108" w:type="dxa"/>
        <w:bottom w:w="0" w:type="dxa"/>
        <w:right w:w="108" w:type="dxa"/>
      </w:tblCellMar>
    </w:tblPr>
  </w:style>
  <w:style w:type="numbering" w:default="1" w:styleId="0b6a5804-abe6-450b-8949-97a092d77403">
    <w:name w:val="No List"/>
    <w:uiPriority w:val="99"/>
    <w:semiHidden/>
    <w:unhideWhenUsed/>
  </w:style>
  <w:style w:type="paragraph" w:customStyle="1" w:styleId="43fe3229-33cb-4e1b-8e28-51b2041d9984">
    <w:name w:val="石墨文档正文"/>
    <w:qFormat/>
    <w:rPr>
      <w:szCs w:val="22"/>
    </w:rPr>
  </w:style>
  <w:style w:type="paragraph" w:customStyle="1" w:styleId="d298328d-9536-4c51-9c29-92871c36da1c">
    <w:name w:val="石墨文档副标题"/>
    <w:qFormat/>
    <w:rPr>
      <w:color w:val="888888"/>
      <w:sz w:val="48"/>
      <w:szCs w:val="48"/>
    </w:rPr>
  </w:style>
  <w:style w:type="paragraph" w:customStyle="1" w:styleId="5332f949-e2b2-43d1-b896-292430c537ff">
    <w:name w:val="石墨文档大标题"/>
    <w:next w:val="a3"/>
    <w:uiPriority w:val="9"/>
    <w:unhideWhenUsed/>
    <w:qFormat/>
    <w:pPr>
      <w:spacing w:before="260" w:after="260"/>
      <w:outlineLvl w:val="0"/>
    </w:pPr>
    <w:rPr>
      <w:b/>
      <w:bCs/>
      <w:sz w:val="40"/>
      <w:szCs w:val="40"/>
    </w:rPr>
  </w:style>
  <w:style w:type="paragraph" w:customStyle="1" w:styleId="184341ac-41bb-44d6-85f2-37c9ad113bee">
    <w:name w:val="石墨文档中标题"/>
    <w:next w:val="a3"/>
    <w:uiPriority w:val="9"/>
    <w:unhideWhenUsed/>
    <w:qFormat/>
    <w:pPr>
      <w:spacing w:before="260" w:after="260"/>
      <w:outlineLvl w:val="1"/>
    </w:pPr>
    <w:rPr>
      <w:b/>
      <w:bCs/>
      <w:sz w:val="36"/>
      <w:szCs w:val="36"/>
    </w:rPr>
  </w:style>
  <w:style w:type="paragraph" w:customStyle="1" w:styleId="35d5043b-20fd-4948-9791-bfc21a57ab7a">
    <w:name w:val="石墨文档小标题"/>
    <w:next w:val="a3"/>
    <w:uiPriority w:val="9"/>
    <w:unhideWhenUsed/>
    <w:qFormat/>
    <w:pPr>
      <w:spacing w:before="260" w:after="260"/>
      <w:outlineLvl w:val="2"/>
    </w:pPr>
    <w:rPr>
      <w:b/>
      <w:bCs/>
      <w:sz w:val="32"/>
      <w:szCs w:val="32"/>
    </w:rPr>
  </w:style>
  <w:style w:type="paragraph" w:customStyle="1" w:styleId="78acd981-5290-4a18-9c75-5a3775d47910">
    <w:name w:val="石墨文档标题"/>
    <w:next w:val="a3"/>
    <w:uiPriority w:val="9"/>
    <w:unhideWhenUsed/>
    <w:qFormat/>
    <w:pPr>
      <w:spacing w:before="260" w:after="260"/>
      <w:outlineLvl w:val="3"/>
    </w:pPr>
    <w:rPr>
      <w:b/>
      <w:bCs/>
      <w:sz w:val="56"/>
      <w:szCs w:val="56"/>
    </w:rPr>
  </w:style>
  <w:style w:type="paragraph" w:customStyle="1" w:styleId="50d1a950-39dd-469a-aa63-92e378a7d36d">
    <w:name w:val="石墨文档引用"/>
    <w:qFormat/>
    <w:pPr>
      <w:pBdr>
        <w:left w:val="single" w:sz="30" w:space="10" w:color="F0F0F0"/>
      </w:pBdr>
    </w:pPr>
    <w:rPr>
      <w:color w:val="ADADAD"/>
    </w:rPr>
  </w:style>
  <w:style w:type="paragraph" w:default="1" w:styleId="94e85d9f-a90b-49d8-a1c6-6f0a15f48408">
    <w:name w:val="Normal"/>
    <w:qFormat/>
    <w:pPr>
      <w:widowControl w:val="0"/>
      <w:jc w:val="both"/>
    </w:pPr>
  </w:style>
  <w:style w:type="character" w:default="1" w:styleId="b1df9998-3287-4759-b6b4-ba5a7e7e4595">
    <w:name w:val="Default Paragraph Font"/>
    <w:uiPriority w:val="1"/>
    <w:semiHidden/>
    <w:unhideWhenUsed/>
  </w:style>
  <w:style w:type="table" w:default="1" w:styleId="310113c3-c431-4374-819c-768e860c092d">
    <w:name w:val="Normal Table"/>
    <w:uiPriority w:val="99"/>
    <w:semiHidden/>
    <w:unhideWhenUsed/>
    <w:tblPr>
      <w:tblInd w:w="0" w:type="dxa"/>
      <w:tblCellMar>
        <w:top w:w="0" w:type="dxa"/>
        <w:left w:w="108" w:type="dxa"/>
        <w:bottom w:w="0" w:type="dxa"/>
        <w:right w:w="108" w:type="dxa"/>
      </w:tblCellMar>
    </w:tblPr>
  </w:style>
  <w:style w:type="numbering" w:default="1" w:styleId="9ff8365d-6f89-43a1-a5b5-2a14a86f58ad">
    <w:name w:val="No List"/>
    <w:uiPriority w:val="99"/>
    <w:semiHidden/>
    <w:unhideWhenUsed/>
  </w:style>
  <w:style w:type="paragraph" w:customStyle="1" w:styleId="20ec57d5-d43f-4d4f-b339-2d20a3d398f8">
    <w:name w:val="石墨文档正文"/>
    <w:qFormat/>
    <w:rPr>
      <w:szCs w:val="22"/>
    </w:rPr>
  </w:style>
  <w:style w:type="paragraph" w:customStyle="1" w:styleId="9527b1d2-3085-4e33-91e6-8e3c7ef759d9">
    <w:name w:val="石墨文档副标题"/>
    <w:qFormat/>
    <w:rPr>
      <w:color w:val="888888"/>
      <w:sz w:val="48"/>
      <w:szCs w:val="48"/>
    </w:rPr>
  </w:style>
  <w:style w:type="paragraph" w:customStyle="1" w:styleId="80aecc98-7482-44ae-af33-e89ae502c76e">
    <w:name w:val="石墨文档大标题"/>
    <w:next w:val="a3"/>
    <w:uiPriority w:val="9"/>
    <w:unhideWhenUsed/>
    <w:qFormat/>
    <w:pPr>
      <w:spacing w:before="260" w:after="260"/>
      <w:outlineLvl w:val="0"/>
    </w:pPr>
    <w:rPr>
      <w:b/>
      <w:bCs/>
      <w:sz w:val="40"/>
      <w:szCs w:val="40"/>
    </w:rPr>
  </w:style>
  <w:style w:type="paragraph" w:customStyle="1" w:styleId="7296351f-68d2-4e84-bdd1-044d45bdaffd">
    <w:name w:val="石墨文档中标题"/>
    <w:next w:val="a3"/>
    <w:uiPriority w:val="9"/>
    <w:unhideWhenUsed/>
    <w:qFormat/>
    <w:pPr>
      <w:spacing w:before="260" w:after="260"/>
      <w:outlineLvl w:val="1"/>
    </w:pPr>
    <w:rPr>
      <w:b/>
      <w:bCs/>
      <w:sz w:val="36"/>
      <w:szCs w:val="36"/>
    </w:rPr>
  </w:style>
  <w:style w:type="paragraph" w:customStyle="1" w:styleId="acb80001-4332-407b-ab7a-084a8f952f78">
    <w:name w:val="石墨文档小标题"/>
    <w:next w:val="a3"/>
    <w:uiPriority w:val="9"/>
    <w:unhideWhenUsed/>
    <w:qFormat/>
    <w:pPr>
      <w:spacing w:before="260" w:after="260"/>
      <w:outlineLvl w:val="2"/>
    </w:pPr>
    <w:rPr>
      <w:b/>
      <w:bCs/>
      <w:sz w:val="32"/>
      <w:szCs w:val="32"/>
    </w:rPr>
  </w:style>
  <w:style w:type="paragraph" w:customStyle="1" w:styleId="7980ea90-31c6-4b3b-bcf6-8b78e2843b9e">
    <w:name w:val="石墨文档标题"/>
    <w:next w:val="a3"/>
    <w:uiPriority w:val="9"/>
    <w:unhideWhenUsed/>
    <w:qFormat/>
    <w:pPr>
      <w:spacing w:before="260" w:after="260"/>
      <w:outlineLvl w:val="3"/>
    </w:pPr>
    <w:rPr>
      <w:b/>
      <w:bCs/>
      <w:sz w:val="56"/>
      <w:szCs w:val="56"/>
    </w:rPr>
  </w:style>
  <w:style w:type="paragraph" w:customStyle="1" w:styleId="45a93b7f-0995-4ab0-b126-58a8a435a0a8">
    <w:name w:val="石墨文档引用"/>
    <w:qFormat/>
    <w:pPr>
      <w:pBdr>
        <w:left w:val="single" w:sz="30" w:space="10" w:color="F0F0F0"/>
      </w:pBdr>
    </w:pPr>
    <w:rPr>
      <w:color w:val="ADADAD"/>
    </w:rPr>
  </w:style>
  <w:style w:type="paragraph" w:default="1" w:styleId="35b8a38b-00d0-4f00-9bad-cd2578571269">
    <w:name w:val="Normal"/>
    <w:qFormat/>
    <w:pPr>
      <w:widowControl w:val="0"/>
      <w:jc w:val="both"/>
    </w:pPr>
  </w:style>
  <w:style w:type="character" w:default="1" w:styleId="0516dafd-a4b6-441c-a814-1818237a8123">
    <w:name w:val="Default Paragraph Font"/>
    <w:uiPriority w:val="1"/>
    <w:semiHidden/>
    <w:unhideWhenUsed/>
  </w:style>
  <w:style w:type="table" w:default="1" w:styleId="92f400f1-60fe-4f75-97f5-0fda0c786822">
    <w:name w:val="Normal Table"/>
    <w:uiPriority w:val="99"/>
    <w:semiHidden/>
    <w:unhideWhenUsed/>
    <w:tblPr>
      <w:tblInd w:w="0" w:type="dxa"/>
      <w:tblCellMar>
        <w:top w:w="0" w:type="dxa"/>
        <w:left w:w="108" w:type="dxa"/>
        <w:bottom w:w="0" w:type="dxa"/>
        <w:right w:w="108" w:type="dxa"/>
      </w:tblCellMar>
    </w:tblPr>
  </w:style>
  <w:style w:type="numbering" w:default="1" w:styleId="45134576-e65d-40c8-998e-afa255e635fe">
    <w:name w:val="No List"/>
    <w:uiPriority w:val="99"/>
    <w:semiHidden/>
    <w:unhideWhenUsed/>
  </w:style>
  <w:style w:type="paragraph" w:customStyle="1" w:styleId="1b063008-7f5a-4203-8bc2-5f4cb47e99d1">
    <w:name w:val="石墨文档正文"/>
    <w:qFormat/>
    <w:rPr>
      <w:szCs w:val="22"/>
    </w:rPr>
  </w:style>
  <w:style w:type="paragraph" w:customStyle="1" w:styleId="67cbcadd-8ce6-40a1-bb2e-6164c97f1b3b">
    <w:name w:val="石墨文档副标题"/>
    <w:qFormat/>
    <w:rPr>
      <w:color w:val="888888"/>
      <w:sz w:val="48"/>
      <w:szCs w:val="48"/>
    </w:rPr>
  </w:style>
  <w:style w:type="paragraph" w:customStyle="1" w:styleId="65c1c5cf-f9a5-44e9-9c67-03a65286f84a">
    <w:name w:val="石墨文档大标题"/>
    <w:next w:val="a3"/>
    <w:uiPriority w:val="9"/>
    <w:unhideWhenUsed/>
    <w:qFormat/>
    <w:pPr>
      <w:spacing w:before="260" w:after="260"/>
      <w:outlineLvl w:val="0"/>
    </w:pPr>
    <w:rPr>
      <w:b/>
      <w:bCs/>
      <w:sz w:val="40"/>
      <w:szCs w:val="40"/>
    </w:rPr>
  </w:style>
  <w:style w:type="paragraph" w:customStyle="1" w:styleId="cd85c8be-f37a-43af-9c20-18deb356e4f8">
    <w:name w:val="石墨文档中标题"/>
    <w:next w:val="a3"/>
    <w:uiPriority w:val="9"/>
    <w:unhideWhenUsed/>
    <w:qFormat/>
    <w:pPr>
      <w:spacing w:before="260" w:after="260"/>
      <w:outlineLvl w:val="1"/>
    </w:pPr>
    <w:rPr>
      <w:b/>
      <w:bCs/>
      <w:sz w:val="36"/>
      <w:szCs w:val="36"/>
    </w:rPr>
  </w:style>
  <w:style w:type="paragraph" w:customStyle="1" w:styleId="9dd06b04-e8a0-4adb-b660-69a33dc97025">
    <w:name w:val="石墨文档小标题"/>
    <w:next w:val="a3"/>
    <w:uiPriority w:val="9"/>
    <w:unhideWhenUsed/>
    <w:qFormat/>
    <w:pPr>
      <w:spacing w:before="260" w:after="260"/>
      <w:outlineLvl w:val="2"/>
    </w:pPr>
    <w:rPr>
      <w:b/>
      <w:bCs/>
      <w:sz w:val="32"/>
      <w:szCs w:val="32"/>
    </w:rPr>
  </w:style>
  <w:style w:type="paragraph" w:customStyle="1" w:styleId="5a65ed5b-a9de-4cee-8c94-71cb9ccd12de">
    <w:name w:val="石墨文档标题"/>
    <w:next w:val="a3"/>
    <w:uiPriority w:val="9"/>
    <w:unhideWhenUsed/>
    <w:qFormat/>
    <w:pPr>
      <w:spacing w:before="260" w:after="260"/>
      <w:outlineLvl w:val="3"/>
    </w:pPr>
    <w:rPr>
      <w:b/>
      <w:bCs/>
      <w:sz w:val="56"/>
      <w:szCs w:val="56"/>
    </w:rPr>
  </w:style>
  <w:style w:type="paragraph" w:customStyle="1" w:styleId="b8cbd436-f74c-4a62-aa6b-bd14e54ce94a">
    <w:name w:val="石墨文档引用"/>
    <w:qFormat/>
    <w:pPr>
      <w:pBdr>
        <w:left w:val="single" w:sz="30" w:space="10" w:color="F0F0F0"/>
      </w:pBdr>
    </w:pPr>
    <w:rPr>
      <w:color w:val="ADADAD"/>
    </w:rPr>
  </w:style>
  <w:style w:type="paragraph" w:default="1" w:styleId="dae475c6-1cb8-4481-b96e-9c0e26f5ad0f">
    <w:name w:val="Normal"/>
    <w:qFormat/>
    <w:pPr>
      <w:widowControl w:val="0"/>
      <w:jc w:val="both"/>
    </w:pPr>
  </w:style>
  <w:style w:type="character" w:default="1" w:styleId="4efe3420-ef07-41e1-884c-cfa9703e4ce6">
    <w:name w:val="Default Paragraph Font"/>
    <w:uiPriority w:val="1"/>
    <w:semiHidden/>
    <w:unhideWhenUsed/>
  </w:style>
  <w:style w:type="table" w:default="1" w:styleId="8db81572-9035-48cc-b18c-beb18000614b">
    <w:name w:val="Normal Table"/>
    <w:uiPriority w:val="99"/>
    <w:semiHidden/>
    <w:unhideWhenUsed/>
    <w:tblPr>
      <w:tblInd w:w="0" w:type="dxa"/>
      <w:tblCellMar>
        <w:top w:w="0" w:type="dxa"/>
        <w:left w:w="108" w:type="dxa"/>
        <w:bottom w:w="0" w:type="dxa"/>
        <w:right w:w="108" w:type="dxa"/>
      </w:tblCellMar>
    </w:tblPr>
  </w:style>
  <w:style w:type="numbering" w:default="1" w:styleId="224a996c-61a4-4342-8ea2-0b99160d3c78">
    <w:name w:val="No List"/>
    <w:uiPriority w:val="99"/>
    <w:semiHidden/>
    <w:unhideWhenUsed/>
  </w:style>
  <w:style w:type="paragraph" w:customStyle="1" w:styleId="e1ac43e7-1363-4aae-b4e3-64ae2f1e4c4c">
    <w:name w:val="石墨文档正文"/>
    <w:qFormat/>
    <w:rPr>
      <w:szCs w:val="22"/>
    </w:rPr>
  </w:style>
  <w:style w:type="paragraph" w:customStyle="1" w:styleId="66025138-ea29-43af-a4d5-f2269189e795">
    <w:name w:val="石墨文档副标题"/>
    <w:qFormat/>
    <w:rPr>
      <w:color w:val="888888"/>
      <w:sz w:val="48"/>
      <w:szCs w:val="48"/>
    </w:rPr>
  </w:style>
  <w:style w:type="paragraph" w:customStyle="1" w:styleId="fc014578-b3d3-4104-bab1-eefff2a30b2c">
    <w:name w:val="石墨文档大标题"/>
    <w:next w:val="a3"/>
    <w:uiPriority w:val="9"/>
    <w:unhideWhenUsed/>
    <w:qFormat/>
    <w:pPr>
      <w:spacing w:before="260" w:after="260"/>
      <w:outlineLvl w:val="0"/>
    </w:pPr>
    <w:rPr>
      <w:b/>
      <w:bCs/>
      <w:sz w:val="40"/>
      <w:szCs w:val="40"/>
    </w:rPr>
  </w:style>
  <w:style w:type="paragraph" w:customStyle="1" w:styleId="21ca25bd-64b4-4140-bfba-41a24673ba31">
    <w:name w:val="石墨文档中标题"/>
    <w:next w:val="a3"/>
    <w:uiPriority w:val="9"/>
    <w:unhideWhenUsed/>
    <w:qFormat/>
    <w:pPr>
      <w:spacing w:before="260" w:after="260"/>
      <w:outlineLvl w:val="1"/>
    </w:pPr>
    <w:rPr>
      <w:b/>
      <w:bCs/>
      <w:sz w:val="36"/>
      <w:szCs w:val="36"/>
    </w:rPr>
  </w:style>
  <w:style w:type="paragraph" w:customStyle="1" w:styleId="eae89ee9-e0cf-4deb-92fa-f9e2103801e9">
    <w:name w:val="石墨文档小标题"/>
    <w:next w:val="a3"/>
    <w:uiPriority w:val="9"/>
    <w:unhideWhenUsed/>
    <w:qFormat/>
    <w:pPr>
      <w:spacing w:before="260" w:after="260"/>
      <w:outlineLvl w:val="2"/>
    </w:pPr>
    <w:rPr>
      <w:b/>
      <w:bCs/>
      <w:sz w:val="32"/>
      <w:szCs w:val="32"/>
    </w:rPr>
  </w:style>
  <w:style w:type="paragraph" w:customStyle="1" w:styleId="36e721a0-f994-4ae8-b4ec-ad61cfdb9bc0">
    <w:name w:val="石墨文档标题"/>
    <w:next w:val="a3"/>
    <w:uiPriority w:val="9"/>
    <w:unhideWhenUsed/>
    <w:qFormat/>
    <w:pPr>
      <w:spacing w:before="260" w:after="260"/>
      <w:outlineLvl w:val="3"/>
    </w:pPr>
    <w:rPr>
      <w:b/>
      <w:bCs/>
      <w:sz w:val="56"/>
      <w:szCs w:val="56"/>
    </w:rPr>
  </w:style>
  <w:style w:type="paragraph" w:customStyle="1" w:styleId="255868c3-62be-4bb0-aded-f5b9c22ba064">
    <w:name w:val="石墨文档引用"/>
    <w:qFormat/>
    <w:pPr>
      <w:pBdr>
        <w:left w:val="single" w:sz="30" w:space="10" w:color="F0F0F0"/>
      </w:pBdr>
    </w:pPr>
    <w:rPr>
      <w:color w:val="ADADAD"/>
    </w:rPr>
  </w:style>
  <w:style w:type="paragraph" w:default="1" w:styleId="9e44e26d-4a8e-4d13-a964-f0940eae86e6">
    <w:name w:val="Normal"/>
    <w:qFormat/>
    <w:pPr>
      <w:widowControl w:val="0"/>
      <w:jc w:val="both"/>
    </w:pPr>
  </w:style>
  <w:style w:type="character" w:default="1" w:styleId="8fe9640d-41ac-4113-a706-702c61d78460">
    <w:name w:val="Default Paragraph Font"/>
    <w:uiPriority w:val="1"/>
    <w:semiHidden/>
    <w:unhideWhenUsed/>
  </w:style>
  <w:style w:type="table" w:default="1" w:styleId="59c8d7bd-419c-40b8-aaa8-b2d4a5ed2989">
    <w:name w:val="Normal Table"/>
    <w:uiPriority w:val="99"/>
    <w:semiHidden/>
    <w:unhideWhenUsed/>
    <w:tblPr>
      <w:tblInd w:w="0" w:type="dxa"/>
      <w:tblCellMar>
        <w:top w:w="0" w:type="dxa"/>
        <w:left w:w="108" w:type="dxa"/>
        <w:bottom w:w="0" w:type="dxa"/>
        <w:right w:w="108" w:type="dxa"/>
      </w:tblCellMar>
    </w:tblPr>
  </w:style>
  <w:style w:type="numbering" w:default="1" w:styleId="0021eafa-cbb6-4583-a311-c3dd38117e75">
    <w:name w:val="No List"/>
    <w:uiPriority w:val="99"/>
    <w:semiHidden/>
    <w:unhideWhenUsed/>
  </w:style>
  <w:style w:type="paragraph" w:customStyle="1" w:styleId="cbb3819c-8cda-47fa-9f99-611289389793">
    <w:name w:val="石墨文档正文"/>
    <w:qFormat/>
    <w:rPr>
      <w:szCs w:val="22"/>
    </w:rPr>
  </w:style>
  <w:style w:type="paragraph" w:customStyle="1" w:styleId="adc2c9c0-5ff2-4be6-bf3e-e0a9ce956791">
    <w:name w:val="石墨文档副标题"/>
    <w:qFormat/>
    <w:rPr>
      <w:color w:val="888888"/>
      <w:sz w:val="48"/>
      <w:szCs w:val="48"/>
    </w:rPr>
  </w:style>
  <w:style w:type="paragraph" w:customStyle="1" w:styleId="737d0149-1cb8-494c-9a04-d2d5a70f802a">
    <w:name w:val="石墨文档大标题"/>
    <w:next w:val="a3"/>
    <w:uiPriority w:val="9"/>
    <w:unhideWhenUsed/>
    <w:qFormat/>
    <w:pPr>
      <w:spacing w:before="260" w:after="260"/>
      <w:outlineLvl w:val="0"/>
    </w:pPr>
    <w:rPr>
      <w:b/>
      <w:bCs/>
      <w:sz w:val="40"/>
      <w:szCs w:val="40"/>
    </w:rPr>
  </w:style>
  <w:style w:type="paragraph" w:customStyle="1" w:styleId="d574fd17-5bfc-4fff-827b-60b38888419a">
    <w:name w:val="石墨文档中标题"/>
    <w:next w:val="a3"/>
    <w:uiPriority w:val="9"/>
    <w:unhideWhenUsed/>
    <w:qFormat/>
    <w:pPr>
      <w:spacing w:before="260" w:after="260"/>
      <w:outlineLvl w:val="1"/>
    </w:pPr>
    <w:rPr>
      <w:b/>
      <w:bCs/>
      <w:sz w:val="36"/>
      <w:szCs w:val="36"/>
    </w:rPr>
  </w:style>
  <w:style w:type="paragraph" w:customStyle="1" w:styleId="fe93b029-63da-40cb-8610-ce5c8853bdc8">
    <w:name w:val="石墨文档小标题"/>
    <w:next w:val="a3"/>
    <w:uiPriority w:val="9"/>
    <w:unhideWhenUsed/>
    <w:qFormat/>
    <w:pPr>
      <w:spacing w:before="260" w:after="260"/>
      <w:outlineLvl w:val="2"/>
    </w:pPr>
    <w:rPr>
      <w:b/>
      <w:bCs/>
      <w:sz w:val="32"/>
      <w:szCs w:val="32"/>
    </w:rPr>
  </w:style>
  <w:style w:type="paragraph" w:customStyle="1" w:styleId="eaa9f723-8840-468e-85e4-d51c93008654">
    <w:name w:val="石墨文档标题"/>
    <w:next w:val="a3"/>
    <w:uiPriority w:val="9"/>
    <w:unhideWhenUsed/>
    <w:qFormat/>
    <w:pPr>
      <w:spacing w:before="260" w:after="260"/>
      <w:outlineLvl w:val="3"/>
    </w:pPr>
    <w:rPr>
      <w:b/>
      <w:bCs/>
      <w:sz w:val="56"/>
      <w:szCs w:val="56"/>
    </w:rPr>
  </w:style>
  <w:style w:type="paragraph" w:customStyle="1" w:styleId="696209f2-06da-4efd-89ec-08fbd7d68100">
    <w:name w:val="石墨文档引用"/>
    <w:qFormat/>
    <w:pPr>
      <w:pBdr>
        <w:left w:val="single" w:sz="30" w:space="10" w:color="F0F0F0"/>
      </w:pBdr>
    </w:pPr>
    <w:rPr>
      <w:color w:val="ADADAD"/>
    </w:rPr>
  </w:style>
  <w:style w:type="paragraph" w:default="1" w:styleId="cc28fc79-b3af-49f4-a751-5b9910c8d1fb">
    <w:name w:val="Normal"/>
    <w:qFormat/>
    <w:pPr>
      <w:widowControl w:val="0"/>
      <w:jc w:val="both"/>
    </w:pPr>
  </w:style>
  <w:style w:type="character" w:default="1" w:styleId="210b4f2b-96ad-41e5-aae3-29353c87ca7a">
    <w:name w:val="Default Paragraph Font"/>
    <w:uiPriority w:val="1"/>
    <w:semiHidden/>
    <w:unhideWhenUsed/>
  </w:style>
  <w:style w:type="table" w:default="1" w:styleId="5887f4fe-246a-45de-9661-3841c9bc5a62">
    <w:name w:val="Normal Table"/>
    <w:uiPriority w:val="99"/>
    <w:semiHidden/>
    <w:unhideWhenUsed/>
    <w:tblPr>
      <w:tblInd w:w="0" w:type="dxa"/>
      <w:tblCellMar>
        <w:top w:w="0" w:type="dxa"/>
        <w:left w:w="108" w:type="dxa"/>
        <w:bottom w:w="0" w:type="dxa"/>
        <w:right w:w="108" w:type="dxa"/>
      </w:tblCellMar>
    </w:tblPr>
  </w:style>
  <w:style w:type="numbering" w:default="1" w:styleId="be70585f-fb28-4b84-99cc-b012c0cd92f5">
    <w:name w:val="No List"/>
    <w:uiPriority w:val="99"/>
    <w:semiHidden/>
    <w:unhideWhenUsed/>
  </w:style>
  <w:style w:type="paragraph" w:customStyle="1" w:styleId="8c1d5caa-7293-4cfd-ad86-6454ceba41c5">
    <w:name w:val="石墨文档正文"/>
    <w:qFormat/>
    <w:rPr>
      <w:szCs w:val="22"/>
    </w:rPr>
  </w:style>
  <w:style w:type="paragraph" w:customStyle="1" w:styleId="9885f5d0-fdb5-4e53-a14a-20012204e847">
    <w:name w:val="石墨文档副标题"/>
    <w:qFormat/>
    <w:rPr>
      <w:color w:val="888888"/>
      <w:sz w:val="48"/>
      <w:szCs w:val="48"/>
    </w:rPr>
  </w:style>
  <w:style w:type="paragraph" w:customStyle="1" w:styleId="08e9affc-a00d-4e13-91bc-3f42846dab66">
    <w:name w:val="石墨文档大标题"/>
    <w:next w:val="a3"/>
    <w:uiPriority w:val="9"/>
    <w:unhideWhenUsed/>
    <w:qFormat/>
    <w:pPr>
      <w:spacing w:before="260" w:after="260"/>
      <w:outlineLvl w:val="0"/>
    </w:pPr>
    <w:rPr>
      <w:b/>
      <w:bCs/>
      <w:sz w:val="40"/>
      <w:szCs w:val="40"/>
    </w:rPr>
  </w:style>
  <w:style w:type="paragraph" w:customStyle="1" w:styleId="332226ab-1950-498d-a490-a45f64feec2a">
    <w:name w:val="石墨文档中标题"/>
    <w:next w:val="a3"/>
    <w:uiPriority w:val="9"/>
    <w:unhideWhenUsed/>
    <w:qFormat/>
    <w:pPr>
      <w:spacing w:before="260" w:after="260"/>
      <w:outlineLvl w:val="1"/>
    </w:pPr>
    <w:rPr>
      <w:b/>
      <w:bCs/>
      <w:sz w:val="36"/>
      <w:szCs w:val="36"/>
    </w:rPr>
  </w:style>
  <w:style w:type="paragraph" w:customStyle="1" w:styleId="835d8c5d-c683-42f7-8bbf-224cb92a25c0">
    <w:name w:val="石墨文档小标题"/>
    <w:next w:val="a3"/>
    <w:uiPriority w:val="9"/>
    <w:unhideWhenUsed/>
    <w:qFormat/>
    <w:pPr>
      <w:spacing w:before="260" w:after="260"/>
      <w:outlineLvl w:val="2"/>
    </w:pPr>
    <w:rPr>
      <w:b/>
      <w:bCs/>
      <w:sz w:val="32"/>
      <w:szCs w:val="32"/>
    </w:rPr>
  </w:style>
  <w:style w:type="paragraph" w:customStyle="1" w:styleId="6cfe2fed-7092-4cef-9983-b09a2b56555d">
    <w:name w:val="石墨文档标题"/>
    <w:next w:val="a3"/>
    <w:uiPriority w:val="9"/>
    <w:unhideWhenUsed/>
    <w:qFormat/>
    <w:pPr>
      <w:spacing w:before="260" w:after="260"/>
      <w:outlineLvl w:val="3"/>
    </w:pPr>
    <w:rPr>
      <w:b/>
      <w:bCs/>
      <w:sz w:val="56"/>
      <w:szCs w:val="56"/>
    </w:rPr>
  </w:style>
  <w:style w:type="paragraph" w:customStyle="1" w:styleId="3a9b4d81-2a43-4d22-a58e-5cdae05b04f6">
    <w:name w:val="石墨文档引用"/>
    <w:qFormat/>
    <w:pPr>
      <w:pBdr>
        <w:left w:val="single" w:sz="30" w:space="10" w:color="F0F0F0"/>
      </w:pBdr>
    </w:pPr>
    <w:rPr>
      <w:color w:val="ADADAD"/>
    </w:rPr>
  </w:style>
  <w:style w:type="paragraph" w:default="1" w:styleId="3d79b8a3-ef70-4ce0-8b2e-a235d1ceb33c">
    <w:name w:val="Normal"/>
    <w:qFormat/>
    <w:pPr>
      <w:widowControl w:val="0"/>
      <w:jc w:val="both"/>
    </w:pPr>
  </w:style>
  <w:style w:type="character" w:default="1" w:styleId="bda645c1-355b-4015-a86a-ca2f8823eaa3">
    <w:name w:val="Default Paragraph Font"/>
    <w:uiPriority w:val="1"/>
    <w:semiHidden/>
    <w:unhideWhenUsed/>
  </w:style>
  <w:style w:type="table" w:default="1" w:styleId="74291627-7a82-4d31-b7a7-dadbac229df1">
    <w:name w:val="Normal Table"/>
    <w:uiPriority w:val="99"/>
    <w:semiHidden/>
    <w:unhideWhenUsed/>
    <w:tblPr>
      <w:tblInd w:w="0" w:type="dxa"/>
      <w:tblCellMar>
        <w:top w:w="0" w:type="dxa"/>
        <w:left w:w="108" w:type="dxa"/>
        <w:bottom w:w="0" w:type="dxa"/>
        <w:right w:w="108" w:type="dxa"/>
      </w:tblCellMar>
    </w:tblPr>
  </w:style>
  <w:style w:type="numbering" w:default="1" w:styleId="b6de24c7-464a-4ba5-b484-f2ff4179622a">
    <w:name w:val="No List"/>
    <w:uiPriority w:val="99"/>
    <w:semiHidden/>
    <w:unhideWhenUsed/>
  </w:style>
  <w:style w:type="paragraph" w:customStyle="1" w:styleId="78a94870-10b4-43ff-8ed2-a311d93955a3">
    <w:name w:val="石墨文档正文"/>
    <w:qFormat/>
    <w:rPr>
      <w:szCs w:val="22"/>
    </w:rPr>
  </w:style>
  <w:style w:type="paragraph" w:customStyle="1" w:styleId="e6aa4452-cecb-4d5f-84d5-7bada5416816">
    <w:name w:val="石墨文档副标题"/>
    <w:qFormat/>
    <w:rPr>
      <w:color w:val="888888"/>
      <w:sz w:val="48"/>
      <w:szCs w:val="48"/>
    </w:rPr>
  </w:style>
  <w:style w:type="paragraph" w:customStyle="1" w:styleId="65446102-7fe3-42ba-9182-2ca22609e0db">
    <w:name w:val="石墨文档大标题"/>
    <w:next w:val="a3"/>
    <w:uiPriority w:val="9"/>
    <w:unhideWhenUsed/>
    <w:qFormat/>
    <w:pPr>
      <w:spacing w:before="260" w:after="260"/>
      <w:outlineLvl w:val="0"/>
    </w:pPr>
    <w:rPr>
      <w:b/>
      <w:bCs/>
      <w:sz w:val="40"/>
      <w:szCs w:val="40"/>
    </w:rPr>
  </w:style>
  <w:style w:type="paragraph" w:customStyle="1" w:styleId="3577ac49-3fda-484d-821d-fbbbf35de5f0">
    <w:name w:val="石墨文档中标题"/>
    <w:next w:val="a3"/>
    <w:uiPriority w:val="9"/>
    <w:unhideWhenUsed/>
    <w:qFormat/>
    <w:pPr>
      <w:spacing w:before="260" w:after="260"/>
      <w:outlineLvl w:val="1"/>
    </w:pPr>
    <w:rPr>
      <w:b/>
      <w:bCs/>
      <w:sz w:val="36"/>
      <w:szCs w:val="36"/>
    </w:rPr>
  </w:style>
  <w:style w:type="paragraph" w:customStyle="1" w:styleId="fa94d8ea-291a-41f3-b94e-2415ef2bf737">
    <w:name w:val="石墨文档小标题"/>
    <w:next w:val="a3"/>
    <w:uiPriority w:val="9"/>
    <w:unhideWhenUsed/>
    <w:qFormat/>
    <w:pPr>
      <w:spacing w:before="260" w:after="260"/>
      <w:outlineLvl w:val="2"/>
    </w:pPr>
    <w:rPr>
      <w:b/>
      <w:bCs/>
      <w:sz w:val="32"/>
      <w:szCs w:val="32"/>
    </w:rPr>
  </w:style>
  <w:style w:type="paragraph" w:customStyle="1" w:styleId="a4dee47b-47b4-4677-a111-10ef6e9de474">
    <w:name w:val="石墨文档标题"/>
    <w:next w:val="a3"/>
    <w:uiPriority w:val="9"/>
    <w:unhideWhenUsed/>
    <w:qFormat/>
    <w:pPr>
      <w:spacing w:before="260" w:after="260"/>
      <w:outlineLvl w:val="3"/>
    </w:pPr>
    <w:rPr>
      <w:b/>
      <w:bCs/>
      <w:sz w:val="56"/>
      <w:szCs w:val="56"/>
    </w:rPr>
  </w:style>
  <w:style w:type="paragraph" w:customStyle="1" w:styleId="134de4c3-91d4-4565-ba7b-f5e425ef7b3c">
    <w:name w:val="石墨文档引用"/>
    <w:qFormat/>
    <w:pPr>
      <w:pBdr>
        <w:left w:val="single" w:sz="30" w:space="10" w:color="F0F0F0"/>
      </w:pBdr>
    </w:pPr>
    <w:rPr>
      <w:color w:val="ADADAD"/>
    </w:rPr>
  </w:style>
  <w:style w:type="paragraph" w:default="1" w:styleId="d61802ba-9ac5-4311-a34e-77153ef36bc1">
    <w:name w:val="Normal"/>
    <w:qFormat/>
    <w:pPr>
      <w:widowControl w:val="0"/>
      <w:jc w:val="both"/>
    </w:pPr>
  </w:style>
  <w:style w:type="character" w:default="1" w:styleId="e280e780-a136-4c67-a322-1ad3f65440fe">
    <w:name w:val="Default Paragraph Font"/>
    <w:uiPriority w:val="1"/>
    <w:semiHidden/>
    <w:unhideWhenUsed/>
  </w:style>
  <w:style w:type="table" w:default="1" w:styleId="199324b0-b832-474c-ba73-61f0dc1bda7f">
    <w:name w:val="Normal Table"/>
    <w:uiPriority w:val="99"/>
    <w:semiHidden/>
    <w:unhideWhenUsed/>
    <w:tblPr>
      <w:tblInd w:w="0" w:type="dxa"/>
      <w:tblCellMar>
        <w:top w:w="0" w:type="dxa"/>
        <w:left w:w="108" w:type="dxa"/>
        <w:bottom w:w="0" w:type="dxa"/>
        <w:right w:w="108" w:type="dxa"/>
      </w:tblCellMar>
    </w:tblPr>
  </w:style>
  <w:style w:type="numbering" w:default="1" w:styleId="a27de036-c003-4d85-8ffa-04149c3cff9a">
    <w:name w:val="No List"/>
    <w:uiPriority w:val="99"/>
    <w:semiHidden/>
    <w:unhideWhenUsed/>
  </w:style>
  <w:style w:type="paragraph" w:customStyle="1" w:styleId="9a731501-2594-4f8b-88dd-df86cf786ecd">
    <w:name w:val="石墨文档正文"/>
    <w:qFormat/>
    <w:rPr>
      <w:szCs w:val="22"/>
    </w:rPr>
  </w:style>
  <w:style w:type="paragraph" w:customStyle="1" w:styleId="3c5f87c7-5951-4fdc-b58a-3542c0266df9">
    <w:name w:val="石墨文档副标题"/>
    <w:qFormat/>
    <w:rPr>
      <w:color w:val="888888"/>
      <w:sz w:val="48"/>
      <w:szCs w:val="48"/>
    </w:rPr>
  </w:style>
  <w:style w:type="paragraph" w:customStyle="1" w:styleId="2475817e-bf7a-462a-be2a-d40236ba547c">
    <w:name w:val="石墨文档大标题"/>
    <w:next w:val="a3"/>
    <w:uiPriority w:val="9"/>
    <w:unhideWhenUsed/>
    <w:qFormat/>
    <w:pPr>
      <w:spacing w:before="260" w:after="260"/>
      <w:outlineLvl w:val="0"/>
    </w:pPr>
    <w:rPr>
      <w:b/>
      <w:bCs/>
      <w:sz w:val="40"/>
      <w:szCs w:val="40"/>
    </w:rPr>
  </w:style>
  <w:style w:type="paragraph" w:customStyle="1" w:styleId="62425296-6b43-4b1b-8282-a206d18dd10d">
    <w:name w:val="石墨文档中标题"/>
    <w:next w:val="a3"/>
    <w:uiPriority w:val="9"/>
    <w:unhideWhenUsed/>
    <w:qFormat/>
    <w:pPr>
      <w:spacing w:before="260" w:after="260"/>
      <w:outlineLvl w:val="1"/>
    </w:pPr>
    <w:rPr>
      <w:b/>
      <w:bCs/>
      <w:sz w:val="36"/>
      <w:szCs w:val="36"/>
    </w:rPr>
  </w:style>
  <w:style w:type="paragraph" w:customStyle="1" w:styleId="1ca3a0cb-8bbb-4bd7-9d5a-5a35b8bb49db">
    <w:name w:val="石墨文档小标题"/>
    <w:next w:val="a3"/>
    <w:uiPriority w:val="9"/>
    <w:unhideWhenUsed/>
    <w:qFormat/>
    <w:pPr>
      <w:spacing w:before="260" w:after="260"/>
      <w:outlineLvl w:val="2"/>
    </w:pPr>
    <w:rPr>
      <w:b/>
      <w:bCs/>
      <w:sz w:val="32"/>
      <w:szCs w:val="32"/>
    </w:rPr>
  </w:style>
  <w:style w:type="paragraph" w:customStyle="1" w:styleId="dbc0c943-ad95-4e6d-b664-772fd79cb369">
    <w:name w:val="石墨文档标题"/>
    <w:next w:val="a3"/>
    <w:uiPriority w:val="9"/>
    <w:unhideWhenUsed/>
    <w:qFormat/>
    <w:pPr>
      <w:spacing w:before="260" w:after="260"/>
      <w:outlineLvl w:val="3"/>
    </w:pPr>
    <w:rPr>
      <w:b/>
      <w:bCs/>
      <w:sz w:val="56"/>
      <w:szCs w:val="56"/>
    </w:rPr>
  </w:style>
  <w:style w:type="paragraph" w:customStyle="1" w:styleId="aeab05a9-6187-46a1-9d7a-c62c259f81f0">
    <w:name w:val="石墨文档引用"/>
    <w:qFormat/>
    <w:pPr>
      <w:pBdr>
        <w:left w:val="single" w:sz="30" w:space="10" w:color="F0F0F0"/>
      </w:pBdr>
    </w:pPr>
    <w:rPr>
      <w:color w:val="ADADAD"/>
    </w:rPr>
  </w:style>
  <w:style w:type="paragraph" w:default="1" w:styleId="f3c74f76-452e-42b4-94e1-c405c75b39c3">
    <w:name w:val="Normal"/>
    <w:qFormat/>
    <w:pPr>
      <w:widowControl w:val="0"/>
      <w:jc w:val="both"/>
    </w:pPr>
  </w:style>
  <w:style w:type="character" w:default="1" w:styleId="39fc5aae-2e49-47af-b679-c7122c628ec7">
    <w:name w:val="Default Paragraph Font"/>
    <w:uiPriority w:val="1"/>
    <w:semiHidden/>
    <w:unhideWhenUsed/>
  </w:style>
  <w:style w:type="table" w:default="1" w:styleId="827d7870-d6fc-4aa9-b353-d6b1b22a7303">
    <w:name w:val="Normal Table"/>
    <w:uiPriority w:val="99"/>
    <w:semiHidden/>
    <w:unhideWhenUsed/>
    <w:tblPr>
      <w:tblInd w:w="0" w:type="dxa"/>
      <w:tblCellMar>
        <w:top w:w="0" w:type="dxa"/>
        <w:left w:w="108" w:type="dxa"/>
        <w:bottom w:w="0" w:type="dxa"/>
        <w:right w:w="108" w:type="dxa"/>
      </w:tblCellMar>
    </w:tblPr>
  </w:style>
  <w:style w:type="numbering" w:default="1" w:styleId="8ee4a680-dc5f-4e98-8c61-ce5c8d09d9b4">
    <w:name w:val="No List"/>
    <w:uiPriority w:val="99"/>
    <w:semiHidden/>
    <w:unhideWhenUsed/>
  </w:style>
  <w:style w:type="paragraph" w:customStyle="1" w:styleId="6a2441c5-cfba-41b7-bc93-27498a27c823">
    <w:name w:val="石墨文档正文"/>
    <w:qFormat/>
    <w:rPr>
      <w:szCs w:val="22"/>
    </w:rPr>
  </w:style>
  <w:style w:type="paragraph" w:customStyle="1" w:styleId="a617ff4b-13ed-4ade-bf3f-5272d2b266f0">
    <w:name w:val="石墨文档副标题"/>
    <w:qFormat/>
    <w:rPr>
      <w:color w:val="888888"/>
      <w:sz w:val="48"/>
      <w:szCs w:val="48"/>
    </w:rPr>
  </w:style>
  <w:style w:type="paragraph" w:customStyle="1" w:styleId="7273da01-caec-4064-be64-60af2da36e6a">
    <w:name w:val="石墨文档大标题"/>
    <w:next w:val="a3"/>
    <w:uiPriority w:val="9"/>
    <w:unhideWhenUsed/>
    <w:qFormat/>
    <w:pPr>
      <w:spacing w:before="260" w:after="260"/>
      <w:outlineLvl w:val="0"/>
    </w:pPr>
    <w:rPr>
      <w:b/>
      <w:bCs/>
      <w:sz w:val="40"/>
      <w:szCs w:val="40"/>
    </w:rPr>
  </w:style>
  <w:style w:type="paragraph" w:customStyle="1" w:styleId="9ba4dead-2f52-447b-b8e4-887f74a1598e">
    <w:name w:val="石墨文档中标题"/>
    <w:next w:val="a3"/>
    <w:uiPriority w:val="9"/>
    <w:unhideWhenUsed/>
    <w:qFormat/>
    <w:pPr>
      <w:spacing w:before="260" w:after="260"/>
      <w:outlineLvl w:val="1"/>
    </w:pPr>
    <w:rPr>
      <w:b/>
      <w:bCs/>
      <w:sz w:val="36"/>
      <w:szCs w:val="36"/>
    </w:rPr>
  </w:style>
  <w:style w:type="paragraph" w:customStyle="1" w:styleId="23b009c7-ddbf-424a-9625-c8f8e522edfd">
    <w:name w:val="石墨文档小标题"/>
    <w:next w:val="a3"/>
    <w:uiPriority w:val="9"/>
    <w:unhideWhenUsed/>
    <w:qFormat/>
    <w:pPr>
      <w:spacing w:before="260" w:after="260"/>
      <w:outlineLvl w:val="2"/>
    </w:pPr>
    <w:rPr>
      <w:b/>
      <w:bCs/>
      <w:sz w:val="32"/>
      <w:szCs w:val="32"/>
    </w:rPr>
  </w:style>
  <w:style w:type="paragraph" w:customStyle="1" w:styleId="35ba4fa1-80d5-4e4a-89c5-3047da1e92f2">
    <w:name w:val="石墨文档标题"/>
    <w:next w:val="a3"/>
    <w:uiPriority w:val="9"/>
    <w:unhideWhenUsed/>
    <w:qFormat/>
    <w:pPr>
      <w:spacing w:before="260" w:after="260"/>
      <w:outlineLvl w:val="3"/>
    </w:pPr>
    <w:rPr>
      <w:b/>
      <w:bCs/>
      <w:sz w:val="56"/>
      <w:szCs w:val="56"/>
    </w:rPr>
  </w:style>
  <w:style w:type="paragraph" w:customStyle="1" w:styleId="566b7c26-e708-4168-b059-ffebcf68e0cf">
    <w:name w:val="石墨文档引用"/>
    <w:qFormat/>
    <w:pPr>
      <w:pBdr>
        <w:left w:val="single" w:sz="30" w:space="10" w:color="F0F0F0"/>
      </w:pBdr>
    </w:pPr>
    <w:rPr>
      <w:color w:val="ADADAD"/>
    </w:rPr>
  </w:style>
  <w:style w:type="paragraph" w:default="1" w:styleId="340afacd-5c4f-4dd9-a664-b9553db95f98">
    <w:name w:val="Normal"/>
    <w:qFormat/>
    <w:pPr>
      <w:widowControl w:val="0"/>
      <w:jc w:val="both"/>
    </w:pPr>
  </w:style>
  <w:style w:type="character" w:default="1" w:styleId="56b1c49a-04d1-4594-bc94-d8906bf939ec">
    <w:name w:val="Default Paragraph Font"/>
    <w:uiPriority w:val="1"/>
    <w:semiHidden/>
    <w:unhideWhenUsed/>
  </w:style>
  <w:style w:type="table" w:default="1" w:styleId="d43ef148-2839-4342-b4ec-21b3e1abeaa6">
    <w:name w:val="Normal Table"/>
    <w:uiPriority w:val="99"/>
    <w:semiHidden/>
    <w:unhideWhenUsed/>
    <w:tblPr>
      <w:tblInd w:w="0" w:type="dxa"/>
      <w:tblCellMar>
        <w:top w:w="0" w:type="dxa"/>
        <w:left w:w="108" w:type="dxa"/>
        <w:bottom w:w="0" w:type="dxa"/>
        <w:right w:w="108" w:type="dxa"/>
      </w:tblCellMar>
    </w:tblPr>
  </w:style>
  <w:style w:type="numbering" w:default="1" w:styleId="1b7b1d91-5a3a-4ebc-b042-ae80c62763c8">
    <w:name w:val="No List"/>
    <w:uiPriority w:val="99"/>
    <w:semiHidden/>
    <w:unhideWhenUsed/>
  </w:style>
  <w:style w:type="paragraph" w:customStyle="1" w:styleId="9542473c-75ef-454f-b6cf-edee62cc7cf6">
    <w:name w:val="石墨文档正文"/>
    <w:qFormat/>
    <w:rPr>
      <w:szCs w:val="22"/>
    </w:rPr>
  </w:style>
  <w:style w:type="paragraph" w:customStyle="1" w:styleId="8a79f555-ce4d-4acf-bd31-ed56f4a4b2c4">
    <w:name w:val="石墨文档副标题"/>
    <w:qFormat/>
    <w:rPr>
      <w:color w:val="888888"/>
      <w:sz w:val="48"/>
      <w:szCs w:val="48"/>
    </w:rPr>
  </w:style>
  <w:style w:type="paragraph" w:customStyle="1" w:styleId="d4a984eb-1fef-4218-af5a-756f70c78359">
    <w:name w:val="石墨文档大标题"/>
    <w:next w:val="a3"/>
    <w:uiPriority w:val="9"/>
    <w:unhideWhenUsed/>
    <w:qFormat/>
    <w:pPr>
      <w:spacing w:before="260" w:after="260"/>
      <w:outlineLvl w:val="0"/>
    </w:pPr>
    <w:rPr>
      <w:b/>
      <w:bCs/>
      <w:sz w:val="40"/>
      <w:szCs w:val="40"/>
    </w:rPr>
  </w:style>
  <w:style w:type="paragraph" w:customStyle="1" w:styleId="38fb65fe-6c3e-48ed-ae27-1cbbf684ae45">
    <w:name w:val="石墨文档中标题"/>
    <w:next w:val="a3"/>
    <w:uiPriority w:val="9"/>
    <w:unhideWhenUsed/>
    <w:qFormat/>
    <w:pPr>
      <w:spacing w:before="260" w:after="260"/>
      <w:outlineLvl w:val="1"/>
    </w:pPr>
    <w:rPr>
      <w:b/>
      <w:bCs/>
      <w:sz w:val="36"/>
      <w:szCs w:val="36"/>
    </w:rPr>
  </w:style>
  <w:style w:type="paragraph" w:customStyle="1" w:styleId="23bd887f-7247-4004-83a7-c112e5226fb0">
    <w:name w:val="石墨文档小标题"/>
    <w:next w:val="a3"/>
    <w:uiPriority w:val="9"/>
    <w:unhideWhenUsed/>
    <w:qFormat/>
    <w:pPr>
      <w:spacing w:before="260" w:after="260"/>
      <w:outlineLvl w:val="2"/>
    </w:pPr>
    <w:rPr>
      <w:b/>
      <w:bCs/>
      <w:sz w:val="32"/>
      <w:szCs w:val="32"/>
    </w:rPr>
  </w:style>
  <w:style w:type="paragraph" w:customStyle="1" w:styleId="106358a9-363a-466b-8bdd-4055818ffb96">
    <w:name w:val="石墨文档标题"/>
    <w:next w:val="a3"/>
    <w:uiPriority w:val="9"/>
    <w:unhideWhenUsed/>
    <w:qFormat/>
    <w:pPr>
      <w:spacing w:before="260" w:after="260"/>
      <w:outlineLvl w:val="3"/>
    </w:pPr>
    <w:rPr>
      <w:b/>
      <w:bCs/>
      <w:sz w:val="56"/>
      <w:szCs w:val="56"/>
    </w:rPr>
  </w:style>
  <w:style w:type="paragraph" w:customStyle="1" w:styleId="36f28ff0-6430-4513-9789-e2f0fa036a58">
    <w:name w:val="石墨文档引用"/>
    <w:qFormat/>
    <w:pPr>
      <w:pBdr>
        <w:left w:val="single" w:sz="30" w:space="10" w:color="F0F0F0"/>
      </w:pBdr>
    </w:pPr>
    <w:rPr>
      <w:color w:val="ADADAD"/>
    </w:rPr>
  </w:style>
  <w:style w:type="paragraph" w:default="1" w:styleId="5134eba5-1aba-4db1-9b60-2b858540d94b">
    <w:name w:val="Normal"/>
    <w:qFormat/>
    <w:pPr>
      <w:widowControl w:val="0"/>
      <w:jc w:val="both"/>
    </w:pPr>
  </w:style>
  <w:style w:type="character" w:default="1" w:styleId="f18c80aa-24f2-43b6-8d0f-37f7aa06a8bd">
    <w:name w:val="Default Paragraph Font"/>
    <w:uiPriority w:val="1"/>
    <w:semiHidden/>
    <w:unhideWhenUsed/>
  </w:style>
  <w:style w:type="table" w:default="1" w:styleId="1aa17032-166f-4cb8-91f6-25fb4f6dbb01">
    <w:name w:val="Normal Table"/>
    <w:uiPriority w:val="99"/>
    <w:semiHidden/>
    <w:unhideWhenUsed/>
    <w:tblPr>
      <w:tblInd w:w="0" w:type="dxa"/>
      <w:tblCellMar>
        <w:top w:w="0" w:type="dxa"/>
        <w:left w:w="108" w:type="dxa"/>
        <w:bottom w:w="0" w:type="dxa"/>
        <w:right w:w="108" w:type="dxa"/>
      </w:tblCellMar>
    </w:tblPr>
  </w:style>
  <w:style w:type="numbering" w:default="1" w:styleId="e778d7ac-5f53-4535-921f-d968d5b978ba">
    <w:name w:val="No List"/>
    <w:uiPriority w:val="99"/>
    <w:semiHidden/>
    <w:unhideWhenUsed/>
  </w:style>
  <w:style w:type="paragraph" w:customStyle="1" w:styleId="8aff2f03-6857-4b5e-9c02-ddd2c2cbf156">
    <w:name w:val="石墨文档正文"/>
    <w:qFormat/>
    <w:rPr>
      <w:szCs w:val="22"/>
    </w:rPr>
  </w:style>
  <w:style w:type="paragraph" w:customStyle="1" w:styleId="43758dd3-95ae-414f-88de-e3a73ea5c48e">
    <w:name w:val="石墨文档副标题"/>
    <w:qFormat/>
    <w:rPr>
      <w:color w:val="888888"/>
      <w:sz w:val="48"/>
      <w:szCs w:val="48"/>
    </w:rPr>
  </w:style>
  <w:style w:type="paragraph" w:customStyle="1" w:styleId="ad0adc73-a44b-40db-8747-654ae54839c2">
    <w:name w:val="石墨文档大标题"/>
    <w:next w:val="a3"/>
    <w:uiPriority w:val="9"/>
    <w:unhideWhenUsed/>
    <w:qFormat/>
    <w:pPr>
      <w:spacing w:before="260" w:after="260"/>
      <w:outlineLvl w:val="0"/>
    </w:pPr>
    <w:rPr>
      <w:b/>
      <w:bCs/>
      <w:sz w:val="40"/>
      <w:szCs w:val="40"/>
    </w:rPr>
  </w:style>
  <w:style w:type="paragraph" w:customStyle="1" w:styleId="99b032dc-41e5-4654-bf19-fbdb6e4605bc">
    <w:name w:val="石墨文档中标题"/>
    <w:next w:val="a3"/>
    <w:uiPriority w:val="9"/>
    <w:unhideWhenUsed/>
    <w:qFormat/>
    <w:pPr>
      <w:spacing w:before="260" w:after="260"/>
      <w:outlineLvl w:val="1"/>
    </w:pPr>
    <w:rPr>
      <w:b/>
      <w:bCs/>
      <w:sz w:val="36"/>
      <w:szCs w:val="36"/>
    </w:rPr>
  </w:style>
  <w:style w:type="paragraph" w:customStyle="1" w:styleId="69a32c02-4e71-4663-9554-093b84c6b891">
    <w:name w:val="石墨文档小标题"/>
    <w:next w:val="a3"/>
    <w:uiPriority w:val="9"/>
    <w:unhideWhenUsed/>
    <w:qFormat/>
    <w:pPr>
      <w:spacing w:before="260" w:after="260"/>
      <w:outlineLvl w:val="2"/>
    </w:pPr>
    <w:rPr>
      <w:b/>
      <w:bCs/>
      <w:sz w:val="32"/>
      <w:szCs w:val="32"/>
    </w:rPr>
  </w:style>
  <w:style w:type="paragraph" w:customStyle="1" w:styleId="2253186c-9034-4408-a802-fb8d7118acca">
    <w:name w:val="石墨文档标题"/>
    <w:next w:val="a3"/>
    <w:uiPriority w:val="9"/>
    <w:unhideWhenUsed/>
    <w:qFormat/>
    <w:pPr>
      <w:spacing w:before="260" w:after="260"/>
      <w:outlineLvl w:val="3"/>
    </w:pPr>
    <w:rPr>
      <w:b/>
      <w:bCs/>
      <w:sz w:val="56"/>
      <w:szCs w:val="56"/>
    </w:rPr>
  </w:style>
  <w:style w:type="paragraph" w:customStyle="1" w:styleId="8beaffc8-c5e7-45c5-b0ce-c6c11ffb23bb">
    <w:name w:val="石墨文档引用"/>
    <w:qFormat/>
    <w:pPr>
      <w:pBdr>
        <w:left w:val="single" w:sz="30" w:space="10" w:color="F0F0F0"/>
      </w:pBdr>
    </w:pPr>
    <w:rPr>
      <w:color w:val="ADADAD"/>
    </w:rPr>
  </w:style>
  <w:style w:type="paragraph" w:default="1" w:styleId="ccb20273-73ed-4aa3-8478-36b41418ddd3">
    <w:name w:val="Normal"/>
    <w:qFormat/>
    <w:pPr>
      <w:widowControl w:val="0"/>
      <w:jc w:val="both"/>
    </w:pPr>
  </w:style>
  <w:style w:type="character" w:default="1" w:styleId="cba12f12-5f84-456f-b2da-a4032e539ce4">
    <w:name w:val="Default Paragraph Font"/>
    <w:uiPriority w:val="1"/>
    <w:semiHidden/>
    <w:unhideWhenUsed/>
  </w:style>
  <w:style w:type="table" w:default="1" w:styleId="822adb55-869d-4996-b1b5-645aa9792574">
    <w:name w:val="Normal Table"/>
    <w:uiPriority w:val="99"/>
    <w:semiHidden/>
    <w:unhideWhenUsed/>
    <w:tblPr>
      <w:tblInd w:w="0" w:type="dxa"/>
      <w:tblCellMar>
        <w:top w:w="0" w:type="dxa"/>
        <w:left w:w="108" w:type="dxa"/>
        <w:bottom w:w="0" w:type="dxa"/>
        <w:right w:w="108" w:type="dxa"/>
      </w:tblCellMar>
    </w:tblPr>
  </w:style>
  <w:style w:type="numbering" w:default="1" w:styleId="1ea4cd8e-0fc3-45e0-817a-0959fd3d45ca">
    <w:name w:val="No List"/>
    <w:uiPriority w:val="99"/>
    <w:semiHidden/>
    <w:unhideWhenUsed/>
  </w:style>
  <w:style w:type="paragraph" w:customStyle="1" w:styleId="352e1852-3362-4cb7-a06b-0e65b5a119ee">
    <w:name w:val="石墨文档正文"/>
    <w:qFormat/>
    <w:rPr>
      <w:szCs w:val="22"/>
    </w:rPr>
  </w:style>
  <w:style w:type="paragraph" w:customStyle="1" w:styleId="db043d7c-1810-4d61-bda7-b6e69e348173">
    <w:name w:val="石墨文档副标题"/>
    <w:qFormat/>
    <w:rPr>
      <w:color w:val="888888"/>
      <w:sz w:val="48"/>
      <w:szCs w:val="48"/>
    </w:rPr>
  </w:style>
  <w:style w:type="paragraph" w:customStyle="1" w:styleId="1922f533-42dd-4eb8-b6bc-dac35935a40d">
    <w:name w:val="石墨文档大标题"/>
    <w:next w:val="a3"/>
    <w:uiPriority w:val="9"/>
    <w:unhideWhenUsed/>
    <w:qFormat/>
    <w:pPr>
      <w:spacing w:before="260" w:after="260"/>
      <w:outlineLvl w:val="0"/>
    </w:pPr>
    <w:rPr>
      <w:b/>
      <w:bCs/>
      <w:sz w:val="40"/>
      <w:szCs w:val="40"/>
    </w:rPr>
  </w:style>
  <w:style w:type="paragraph" w:customStyle="1" w:styleId="c92043fc-d958-4549-8897-12c9357d8036">
    <w:name w:val="石墨文档中标题"/>
    <w:next w:val="a3"/>
    <w:uiPriority w:val="9"/>
    <w:unhideWhenUsed/>
    <w:qFormat/>
    <w:pPr>
      <w:spacing w:before="260" w:after="260"/>
      <w:outlineLvl w:val="1"/>
    </w:pPr>
    <w:rPr>
      <w:b/>
      <w:bCs/>
      <w:sz w:val="36"/>
      <w:szCs w:val="36"/>
    </w:rPr>
  </w:style>
  <w:style w:type="paragraph" w:customStyle="1" w:styleId="944c4862-1884-45a9-b4f1-1f6abd8bf395">
    <w:name w:val="石墨文档小标题"/>
    <w:next w:val="a3"/>
    <w:uiPriority w:val="9"/>
    <w:unhideWhenUsed/>
    <w:qFormat/>
    <w:pPr>
      <w:spacing w:before="260" w:after="260"/>
      <w:outlineLvl w:val="2"/>
    </w:pPr>
    <w:rPr>
      <w:b/>
      <w:bCs/>
      <w:sz w:val="32"/>
      <w:szCs w:val="32"/>
    </w:rPr>
  </w:style>
  <w:style w:type="paragraph" w:customStyle="1" w:styleId="08f248b3-0cdb-4096-bba8-debafc735582">
    <w:name w:val="石墨文档标题"/>
    <w:next w:val="a3"/>
    <w:uiPriority w:val="9"/>
    <w:unhideWhenUsed/>
    <w:qFormat/>
    <w:pPr>
      <w:spacing w:before="260" w:after="260"/>
      <w:outlineLvl w:val="3"/>
    </w:pPr>
    <w:rPr>
      <w:b/>
      <w:bCs/>
      <w:sz w:val="56"/>
      <w:szCs w:val="56"/>
    </w:rPr>
  </w:style>
  <w:style w:type="paragraph" w:customStyle="1" w:styleId="eb76dfa0-a36c-42b9-bfa8-8e1279f183e7">
    <w:name w:val="石墨文档引用"/>
    <w:qFormat/>
    <w:pPr>
      <w:pBdr>
        <w:left w:val="single" w:sz="30" w:space="10" w:color="F0F0F0"/>
      </w:pBdr>
    </w:pPr>
    <w:rPr>
      <w:color w:val="ADADAD"/>
    </w:rPr>
  </w:style>
  <w:style w:type="paragraph" w:default="1" w:styleId="547f63db-5992-4584-90f9-6600fee35d00">
    <w:name w:val="Normal"/>
    <w:qFormat/>
    <w:pPr>
      <w:widowControl w:val="0"/>
      <w:jc w:val="both"/>
    </w:pPr>
  </w:style>
  <w:style w:type="character" w:default="1" w:styleId="70c3efa6-7adc-4011-8ba7-1dbded0074ab">
    <w:name w:val="Default Paragraph Font"/>
    <w:uiPriority w:val="1"/>
    <w:semiHidden/>
    <w:unhideWhenUsed/>
  </w:style>
  <w:style w:type="table" w:default="1" w:styleId="4332fa1f-cdec-42eb-8492-f0279996ba5f">
    <w:name w:val="Normal Table"/>
    <w:uiPriority w:val="99"/>
    <w:semiHidden/>
    <w:unhideWhenUsed/>
    <w:tblPr>
      <w:tblInd w:w="0" w:type="dxa"/>
      <w:tblCellMar>
        <w:top w:w="0" w:type="dxa"/>
        <w:left w:w="108" w:type="dxa"/>
        <w:bottom w:w="0" w:type="dxa"/>
        <w:right w:w="108" w:type="dxa"/>
      </w:tblCellMar>
    </w:tblPr>
  </w:style>
  <w:style w:type="numbering" w:default="1" w:styleId="e363e341-4991-407d-b8c3-4ccfd758159b">
    <w:name w:val="No List"/>
    <w:uiPriority w:val="99"/>
    <w:semiHidden/>
    <w:unhideWhenUsed/>
  </w:style>
  <w:style w:type="paragraph" w:customStyle="1" w:styleId="74e9032d-b560-45af-acf8-44f1675e5cd8">
    <w:name w:val="石墨文档正文"/>
    <w:qFormat/>
    <w:rPr>
      <w:szCs w:val="22"/>
    </w:rPr>
  </w:style>
  <w:style w:type="paragraph" w:customStyle="1" w:styleId="9f9f87a9-85a5-4d72-b314-9012c5ad6bd3">
    <w:name w:val="石墨文档副标题"/>
    <w:qFormat/>
    <w:rPr>
      <w:color w:val="888888"/>
      <w:sz w:val="48"/>
      <w:szCs w:val="48"/>
    </w:rPr>
  </w:style>
  <w:style w:type="paragraph" w:customStyle="1" w:styleId="182b666f-6aea-4b80-9d0a-4efe1bf3778f">
    <w:name w:val="石墨文档大标题"/>
    <w:next w:val="a3"/>
    <w:uiPriority w:val="9"/>
    <w:unhideWhenUsed/>
    <w:qFormat/>
    <w:pPr>
      <w:spacing w:before="260" w:after="260"/>
      <w:outlineLvl w:val="0"/>
    </w:pPr>
    <w:rPr>
      <w:b/>
      <w:bCs/>
      <w:sz w:val="40"/>
      <w:szCs w:val="40"/>
    </w:rPr>
  </w:style>
  <w:style w:type="paragraph" w:customStyle="1" w:styleId="fe3325f2-59f1-4b7f-b745-585190ae3cd0">
    <w:name w:val="石墨文档中标题"/>
    <w:next w:val="a3"/>
    <w:uiPriority w:val="9"/>
    <w:unhideWhenUsed/>
    <w:qFormat/>
    <w:pPr>
      <w:spacing w:before="260" w:after="260"/>
      <w:outlineLvl w:val="1"/>
    </w:pPr>
    <w:rPr>
      <w:b/>
      <w:bCs/>
      <w:sz w:val="36"/>
      <w:szCs w:val="36"/>
    </w:rPr>
  </w:style>
  <w:style w:type="paragraph" w:customStyle="1" w:styleId="eafe4114-0eca-48dc-9644-124ff8a6ff21">
    <w:name w:val="石墨文档小标题"/>
    <w:next w:val="a3"/>
    <w:uiPriority w:val="9"/>
    <w:unhideWhenUsed/>
    <w:qFormat/>
    <w:pPr>
      <w:spacing w:before="260" w:after="260"/>
      <w:outlineLvl w:val="2"/>
    </w:pPr>
    <w:rPr>
      <w:b/>
      <w:bCs/>
      <w:sz w:val="32"/>
      <w:szCs w:val="32"/>
    </w:rPr>
  </w:style>
  <w:style w:type="paragraph" w:customStyle="1" w:styleId="a748430f-05d7-4a55-81c6-a4824a52eecb">
    <w:name w:val="石墨文档标题"/>
    <w:next w:val="a3"/>
    <w:uiPriority w:val="9"/>
    <w:unhideWhenUsed/>
    <w:qFormat/>
    <w:pPr>
      <w:spacing w:before="260" w:after="260"/>
      <w:outlineLvl w:val="3"/>
    </w:pPr>
    <w:rPr>
      <w:b/>
      <w:bCs/>
      <w:sz w:val="56"/>
      <w:szCs w:val="56"/>
    </w:rPr>
  </w:style>
  <w:style w:type="paragraph" w:customStyle="1" w:styleId="b22eb891-a80e-41a6-b085-a9f15c444275">
    <w:name w:val="石墨文档引用"/>
    <w:qFormat/>
    <w:pPr>
      <w:pBdr>
        <w:left w:val="single" w:sz="30" w:space="10" w:color="F0F0F0"/>
      </w:pBdr>
    </w:pPr>
    <w:rPr>
      <w:color w:val="ADADAD"/>
    </w:rPr>
  </w:style>
  <w:style w:type="paragraph" w:default="1" w:styleId="0e4a21b0-71cd-4591-9eff-010260a8b064">
    <w:name w:val="Normal"/>
    <w:qFormat/>
    <w:pPr>
      <w:widowControl w:val="0"/>
      <w:jc w:val="both"/>
    </w:pPr>
  </w:style>
  <w:style w:type="character" w:default="1" w:styleId="733bc608-2c1b-412c-ba2f-54d27030f03c">
    <w:name w:val="Default Paragraph Font"/>
    <w:uiPriority w:val="1"/>
    <w:semiHidden/>
    <w:unhideWhenUsed/>
  </w:style>
  <w:style w:type="table" w:default="1" w:styleId="34af733a-aabb-4652-be1f-fc9df47be3ea">
    <w:name w:val="Normal Table"/>
    <w:uiPriority w:val="99"/>
    <w:semiHidden/>
    <w:unhideWhenUsed/>
    <w:tblPr>
      <w:tblInd w:w="0" w:type="dxa"/>
      <w:tblCellMar>
        <w:top w:w="0" w:type="dxa"/>
        <w:left w:w="108" w:type="dxa"/>
        <w:bottom w:w="0" w:type="dxa"/>
        <w:right w:w="108" w:type="dxa"/>
      </w:tblCellMar>
    </w:tblPr>
  </w:style>
  <w:style w:type="numbering" w:default="1" w:styleId="a43d99ff-6e30-4508-b533-64f80c47bebb">
    <w:name w:val="No List"/>
    <w:uiPriority w:val="99"/>
    <w:semiHidden/>
    <w:unhideWhenUsed/>
  </w:style>
  <w:style w:type="paragraph" w:customStyle="1" w:styleId="30c3d522-1176-4de7-8f8c-47b174a120e0">
    <w:name w:val="石墨文档正文"/>
    <w:qFormat/>
    <w:rPr>
      <w:szCs w:val="22"/>
    </w:rPr>
  </w:style>
  <w:style w:type="paragraph" w:customStyle="1" w:styleId="03e87ccf-2c56-4232-8c50-94cc05f42398">
    <w:name w:val="石墨文档副标题"/>
    <w:qFormat/>
    <w:rPr>
      <w:color w:val="888888"/>
      <w:sz w:val="48"/>
      <w:szCs w:val="48"/>
    </w:rPr>
  </w:style>
  <w:style w:type="paragraph" w:customStyle="1" w:styleId="d6b9bb64-397e-4994-a33d-1b4a44092120">
    <w:name w:val="石墨文档大标题"/>
    <w:next w:val="a3"/>
    <w:uiPriority w:val="9"/>
    <w:unhideWhenUsed/>
    <w:qFormat/>
    <w:pPr>
      <w:spacing w:before="260" w:after="260"/>
      <w:outlineLvl w:val="0"/>
    </w:pPr>
    <w:rPr>
      <w:b/>
      <w:bCs/>
      <w:sz w:val="40"/>
      <w:szCs w:val="40"/>
    </w:rPr>
  </w:style>
  <w:style w:type="paragraph" w:customStyle="1" w:styleId="72e61c5f-9ee7-4654-b26c-07744e3e545a">
    <w:name w:val="石墨文档中标题"/>
    <w:next w:val="a3"/>
    <w:uiPriority w:val="9"/>
    <w:unhideWhenUsed/>
    <w:qFormat/>
    <w:pPr>
      <w:spacing w:before="260" w:after="260"/>
      <w:outlineLvl w:val="1"/>
    </w:pPr>
    <w:rPr>
      <w:b/>
      <w:bCs/>
      <w:sz w:val="36"/>
      <w:szCs w:val="36"/>
    </w:rPr>
  </w:style>
  <w:style w:type="paragraph" w:customStyle="1" w:styleId="764132db-1540-4006-b107-5bea6f64393f">
    <w:name w:val="石墨文档小标题"/>
    <w:next w:val="a3"/>
    <w:uiPriority w:val="9"/>
    <w:unhideWhenUsed/>
    <w:qFormat/>
    <w:pPr>
      <w:spacing w:before="260" w:after="260"/>
      <w:outlineLvl w:val="2"/>
    </w:pPr>
    <w:rPr>
      <w:b/>
      <w:bCs/>
      <w:sz w:val="32"/>
      <w:szCs w:val="32"/>
    </w:rPr>
  </w:style>
  <w:style w:type="paragraph" w:customStyle="1" w:styleId="7327b9f8-b168-475f-a8da-7254d384544e">
    <w:name w:val="石墨文档标题"/>
    <w:next w:val="a3"/>
    <w:uiPriority w:val="9"/>
    <w:unhideWhenUsed/>
    <w:qFormat/>
    <w:pPr>
      <w:spacing w:before="260" w:after="260"/>
      <w:outlineLvl w:val="3"/>
    </w:pPr>
    <w:rPr>
      <w:b/>
      <w:bCs/>
      <w:sz w:val="56"/>
      <w:szCs w:val="56"/>
    </w:rPr>
  </w:style>
  <w:style w:type="paragraph" w:customStyle="1" w:styleId="361142ed-b48d-49cb-b8f4-57d12e437972">
    <w:name w:val="石墨文档引用"/>
    <w:qFormat/>
    <w:pPr>
      <w:pBdr>
        <w:left w:val="single" w:sz="30" w:space="10" w:color="F0F0F0"/>
      </w:pBdr>
    </w:pPr>
    <w:rPr>
      <w:color w:val="ADADAD"/>
    </w:rPr>
  </w:style>
  <w:style w:type="paragraph" w:default="1" w:styleId="2609c616-d5b8-4bd5-a023-8eee6a99dfd2">
    <w:name w:val="Normal"/>
    <w:qFormat/>
    <w:pPr>
      <w:widowControl w:val="0"/>
      <w:jc w:val="both"/>
    </w:pPr>
  </w:style>
  <w:style w:type="character" w:default="1" w:styleId="0bc6dfc0-0ad0-4176-ae31-fd94ed8d7788">
    <w:name w:val="Default Paragraph Font"/>
    <w:uiPriority w:val="1"/>
    <w:semiHidden/>
    <w:unhideWhenUsed/>
  </w:style>
  <w:style w:type="table" w:default="1" w:styleId="b9d4cd9b-babe-4b6b-aa5d-2f8f80c08b35">
    <w:name w:val="Normal Table"/>
    <w:uiPriority w:val="99"/>
    <w:semiHidden/>
    <w:unhideWhenUsed/>
    <w:tblPr>
      <w:tblInd w:w="0" w:type="dxa"/>
      <w:tblCellMar>
        <w:top w:w="0" w:type="dxa"/>
        <w:left w:w="108" w:type="dxa"/>
        <w:bottom w:w="0" w:type="dxa"/>
        <w:right w:w="108" w:type="dxa"/>
      </w:tblCellMar>
    </w:tblPr>
  </w:style>
  <w:style w:type="numbering" w:default="1" w:styleId="e1e8d513-0db5-45aa-96ad-383ea6f37df0">
    <w:name w:val="No List"/>
    <w:uiPriority w:val="99"/>
    <w:semiHidden/>
    <w:unhideWhenUsed/>
  </w:style>
  <w:style w:type="paragraph" w:customStyle="1" w:styleId="d7b77d78-f551-4377-9a38-49af8be098d6">
    <w:name w:val="石墨文档正文"/>
    <w:qFormat/>
    <w:rPr>
      <w:szCs w:val="22"/>
    </w:rPr>
  </w:style>
  <w:style w:type="paragraph" w:customStyle="1" w:styleId="a04a3c08-66d6-4fbc-ade6-33d1fb9100c9">
    <w:name w:val="石墨文档副标题"/>
    <w:qFormat/>
    <w:rPr>
      <w:color w:val="888888"/>
      <w:sz w:val="48"/>
      <w:szCs w:val="48"/>
    </w:rPr>
  </w:style>
  <w:style w:type="paragraph" w:customStyle="1" w:styleId="3ad8af19-ca99-4ee8-801c-fe6b3e2cb6fa">
    <w:name w:val="石墨文档大标题"/>
    <w:next w:val="a3"/>
    <w:uiPriority w:val="9"/>
    <w:unhideWhenUsed/>
    <w:qFormat/>
    <w:pPr>
      <w:spacing w:before="260" w:after="260"/>
      <w:outlineLvl w:val="0"/>
    </w:pPr>
    <w:rPr>
      <w:b/>
      <w:bCs/>
      <w:sz w:val="40"/>
      <w:szCs w:val="40"/>
    </w:rPr>
  </w:style>
  <w:style w:type="paragraph" w:customStyle="1" w:styleId="b3414ea6-e383-49ab-b5c5-25e0c388ba02">
    <w:name w:val="石墨文档中标题"/>
    <w:next w:val="a3"/>
    <w:uiPriority w:val="9"/>
    <w:unhideWhenUsed/>
    <w:qFormat/>
    <w:pPr>
      <w:spacing w:before="260" w:after="260"/>
      <w:outlineLvl w:val="1"/>
    </w:pPr>
    <w:rPr>
      <w:b/>
      <w:bCs/>
      <w:sz w:val="36"/>
      <w:szCs w:val="36"/>
    </w:rPr>
  </w:style>
  <w:style w:type="paragraph" w:customStyle="1" w:styleId="2fa94804-df18-4521-8fcd-19583c51c7f4">
    <w:name w:val="石墨文档小标题"/>
    <w:next w:val="a3"/>
    <w:uiPriority w:val="9"/>
    <w:unhideWhenUsed/>
    <w:qFormat/>
    <w:pPr>
      <w:spacing w:before="260" w:after="260"/>
      <w:outlineLvl w:val="2"/>
    </w:pPr>
    <w:rPr>
      <w:b/>
      <w:bCs/>
      <w:sz w:val="32"/>
      <w:szCs w:val="32"/>
    </w:rPr>
  </w:style>
  <w:style w:type="paragraph" w:customStyle="1" w:styleId="c61c59b6-d5e1-43f0-a69e-d8e876af9480">
    <w:name w:val="石墨文档标题"/>
    <w:next w:val="a3"/>
    <w:uiPriority w:val="9"/>
    <w:unhideWhenUsed/>
    <w:qFormat/>
    <w:pPr>
      <w:spacing w:before="260" w:after="260"/>
      <w:outlineLvl w:val="3"/>
    </w:pPr>
    <w:rPr>
      <w:b/>
      <w:bCs/>
      <w:sz w:val="56"/>
      <w:szCs w:val="56"/>
    </w:rPr>
  </w:style>
  <w:style w:type="paragraph" w:customStyle="1" w:styleId="a7570977-4cbd-476f-82f1-75fc753cf9a6">
    <w:name w:val="石墨文档引用"/>
    <w:qFormat/>
    <w:pPr>
      <w:pBdr>
        <w:left w:val="single" w:sz="30" w:space="10" w:color="F0F0F0"/>
      </w:pBdr>
    </w:pPr>
    <w:rPr>
      <w:color w:val="ADADAD"/>
    </w:rPr>
  </w:style>
  <w:style w:type="paragraph" w:default="1" w:styleId="81053d74-9796-42fe-9a19-92ffcfd15bfa">
    <w:name w:val="Normal"/>
    <w:qFormat/>
    <w:pPr>
      <w:widowControl w:val="0"/>
      <w:jc w:val="both"/>
    </w:pPr>
  </w:style>
  <w:style w:type="character" w:default="1" w:styleId="5eab95d5-edfb-4dc0-a79b-8a374c2728b5">
    <w:name w:val="Default Paragraph Font"/>
    <w:uiPriority w:val="1"/>
    <w:semiHidden/>
    <w:unhideWhenUsed/>
  </w:style>
  <w:style w:type="table" w:default="1" w:styleId="0c64d53c-46d5-4433-8017-acd2cb60e8b2">
    <w:name w:val="Normal Table"/>
    <w:uiPriority w:val="99"/>
    <w:semiHidden/>
    <w:unhideWhenUsed/>
    <w:tblPr>
      <w:tblInd w:w="0" w:type="dxa"/>
      <w:tblCellMar>
        <w:top w:w="0" w:type="dxa"/>
        <w:left w:w="108" w:type="dxa"/>
        <w:bottom w:w="0" w:type="dxa"/>
        <w:right w:w="108" w:type="dxa"/>
      </w:tblCellMar>
    </w:tblPr>
  </w:style>
  <w:style w:type="numbering" w:default="1" w:styleId="0196f92f-a04c-4796-b726-2a97d27cec64">
    <w:name w:val="No List"/>
    <w:uiPriority w:val="99"/>
    <w:semiHidden/>
    <w:unhideWhenUsed/>
  </w:style>
  <w:style w:type="paragraph" w:customStyle="1" w:styleId="98777622-5aeb-4df1-8878-940ca3669a5d">
    <w:name w:val="石墨文档正文"/>
    <w:qFormat/>
    <w:rPr>
      <w:szCs w:val="22"/>
    </w:rPr>
  </w:style>
  <w:style w:type="paragraph" w:customStyle="1" w:styleId="9380cc36-8b10-4f39-a356-1dcc0de8ca32">
    <w:name w:val="石墨文档副标题"/>
    <w:qFormat/>
    <w:rPr>
      <w:color w:val="888888"/>
      <w:sz w:val="48"/>
      <w:szCs w:val="48"/>
    </w:rPr>
  </w:style>
  <w:style w:type="paragraph" w:customStyle="1" w:styleId="3a9e9169-606a-406b-aa6b-d6268dcf69a2">
    <w:name w:val="石墨文档大标题"/>
    <w:next w:val="a3"/>
    <w:uiPriority w:val="9"/>
    <w:unhideWhenUsed/>
    <w:qFormat/>
    <w:pPr>
      <w:spacing w:before="260" w:after="260"/>
      <w:outlineLvl w:val="0"/>
    </w:pPr>
    <w:rPr>
      <w:b/>
      <w:bCs/>
      <w:sz w:val="40"/>
      <w:szCs w:val="40"/>
    </w:rPr>
  </w:style>
  <w:style w:type="paragraph" w:customStyle="1" w:styleId="2b02d422-9978-40ad-a9d6-fcc406da6b48">
    <w:name w:val="石墨文档中标题"/>
    <w:next w:val="a3"/>
    <w:uiPriority w:val="9"/>
    <w:unhideWhenUsed/>
    <w:qFormat/>
    <w:pPr>
      <w:spacing w:before="260" w:after="260"/>
      <w:outlineLvl w:val="1"/>
    </w:pPr>
    <w:rPr>
      <w:b/>
      <w:bCs/>
      <w:sz w:val="36"/>
      <w:szCs w:val="36"/>
    </w:rPr>
  </w:style>
  <w:style w:type="paragraph" w:customStyle="1" w:styleId="8dfb8445-8fea-4071-be94-99cfe835c025">
    <w:name w:val="石墨文档小标题"/>
    <w:next w:val="a3"/>
    <w:uiPriority w:val="9"/>
    <w:unhideWhenUsed/>
    <w:qFormat/>
    <w:pPr>
      <w:spacing w:before="260" w:after="260"/>
      <w:outlineLvl w:val="2"/>
    </w:pPr>
    <w:rPr>
      <w:b/>
      <w:bCs/>
      <w:sz w:val="32"/>
      <w:szCs w:val="32"/>
    </w:rPr>
  </w:style>
  <w:style w:type="paragraph" w:customStyle="1" w:styleId="4d6eba3d-989c-4abe-8dd7-f9918e4e357e">
    <w:name w:val="石墨文档标题"/>
    <w:next w:val="a3"/>
    <w:uiPriority w:val="9"/>
    <w:unhideWhenUsed/>
    <w:qFormat/>
    <w:pPr>
      <w:spacing w:before="260" w:after="260"/>
      <w:outlineLvl w:val="3"/>
    </w:pPr>
    <w:rPr>
      <w:b/>
      <w:bCs/>
      <w:sz w:val="56"/>
      <w:szCs w:val="56"/>
    </w:rPr>
  </w:style>
  <w:style w:type="paragraph" w:customStyle="1" w:styleId="8a57dd2d-bf3a-4778-bb2f-6f6f697b535b">
    <w:name w:val="石墨文档引用"/>
    <w:qFormat/>
    <w:pPr>
      <w:pBdr>
        <w:left w:val="single" w:sz="30" w:space="10" w:color="F0F0F0"/>
      </w:pBdr>
    </w:pPr>
    <w:rPr>
      <w:color w:val="ADADAD"/>
    </w:rPr>
  </w:style>
  <w:style w:type="paragraph" w:default="1" w:styleId="1cc85d41-e768-4aa9-a2f9-5813d00de62d">
    <w:name w:val="Normal"/>
    <w:qFormat/>
    <w:pPr>
      <w:widowControl w:val="0"/>
      <w:jc w:val="both"/>
    </w:pPr>
  </w:style>
  <w:style w:type="character" w:default="1" w:styleId="87b33019-a60d-4a85-9938-a041f67084ce">
    <w:name w:val="Default Paragraph Font"/>
    <w:uiPriority w:val="1"/>
    <w:semiHidden/>
    <w:unhideWhenUsed/>
  </w:style>
  <w:style w:type="table" w:default="1" w:styleId="d1298e22-5b12-4d1d-b9da-1f8f7aafd978">
    <w:name w:val="Normal Table"/>
    <w:uiPriority w:val="99"/>
    <w:semiHidden/>
    <w:unhideWhenUsed/>
    <w:tblPr>
      <w:tblInd w:w="0" w:type="dxa"/>
      <w:tblCellMar>
        <w:top w:w="0" w:type="dxa"/>
        <w:left w:w="108" w:type="dxa"/>
        <w:bottom w:w="0" w:type="dxa"/>
        <w:right w:w="108" w:type="dxa"/>
      </w:tblCellMar>
    </w:tblPr>
  </w:style>
  <w:style w:type="numbering" w:default="1" w:styleId="ccf6c393-6c0e-4208-ab9f-ad0874822305">
    <w:name w:val="No List"/>
    <w:uiPriority w:val="99"/>
    <w:semiHidden/>
    <w:unhideWhenUsed/>
  </w:style>
  <w:style w:type="paragraph" w:customStyle="1" w:styleId="830232fb-31e1-471f-a672-047dd1d2d6e8">
    <w:name w:val="石墨文档正文"/>
    <w:qFormat/>
    <w:rPr>
      <w:szCs w:val="22"/>
    </w:rPr>
  </w:style>
  <w:style w:type="paragraph" w:customStyle="1" w:styleId="8ba0e890-36ae-4072-87e1-c43f657a4446">
    <w:name w:val="石墨文档副标题"/>
    <w:qFormat/>
    <w:rPr>
      <w:color w:val="888888"/>
      <w:sz w:val="48"/>
      <w:szCs w:val="48"/>
    </w:rPr>
  </w:style>
  <w:style w:type="paragraph" w:customStyle="1" w:styleId="613ea5d6-6abc-425f-80ad-a8a9494a82bb">
    <w:name w:val="石墨文档大标题"/>
    <w:next w:val="a3"/>
    <w:uiPriority w:val="9"/>
    <w:unhideWhenUsed/>
    <w:qFormat/>
    <w:pPr>
      <w:spacing w:before="260" w:after="260"/>
      <w:outlineLvl w:val="0"/>
    </w:pPr>
    <w:rPr>
      <w:b/>
      <w:bCs/>
      <w:sz w:val="40"/>
      <w:szCs w:val="40"/>
    </w:rPr>
  </w:style>
  <w:style w:type="paragraph" w:customStyle="1" w:styleId="4bb3c63c-f601-448a-b43f-adc03bf386fa">
    <w:name w:val="石墨文档中标题"/>
    <w:next w:val="a3"/>
    <w:uiPriority w:val="9"/>
    <w:unhideWhenUsed/>
    <w:qFormat/>
    <w:pPr>
      <w:spacing w:before="260" w:after="260"/>
      <w:outlineLvl w:val="1"/>
    </w:pPr>
    <w:rPr>
      <w:b/>
      <w:bCs/>
      <w:sz w:val="36"/>
      <w:szCs w:val="36"/>
    </w:rPr>
  </w:style>
  <w:style w:type="paragraph" w:customStyle="1" w:styleId="6cbbb3d3-058b-4935-9763-c74ad7373b90">
    <w:name w:val="石墨文档小标题"/>
    <w:next w:val="a3"/>
    <w:uiPriority w:val="9"/>
    <w:unhideWhenUsed/>
    <w:qFormat/>
    <w:pPr>
      <w:spacing w:before="260" w:after="260"/>
      <w:outlineLvl w:val="2"/>
    </w:pPr>
    <w:rPr>
      <w:b/>
      <w:bCs/>
      <w:sz w:val="32"/>
      <w:szCs w:val="32"/>
    </w:rPr>
  </w:style>
  <w:style w:type="paragraph" w:customStyle="1" w:styleId="0ed48063-9db5-4e4e-b022-704998437419">
    <w:name w:val="石墨文档标题"/>
    <w:next w:val="a3"/>
    <w:uiPriority w:val="9"/>
    <w:unhideWhenUsed/>
    <w:qFormat/>
    <w:pPr>
      <w:spacing w:before="260" w:after="260"/>
      <w:outlineLvl w:val="3"/>
    </w:pPr>
    <w:rPr>
      <w:b/>
      <w:bCs/>
      <w:sz w:val="56"/>
      <w:szCs w:val="56"/>
    </w:rPr>
  </w:style>
  <w:style w:type="paragraph" w:customStyle="1" w:styleId="2bf3882f-57f8-4e28-8f4e-d1dd1dc2d714">
    <w:name w:val="石墨文档引用"/>
    <w:qFormat/>
    <w:pPr>
      <w:pBdr>
        <w:left w:val="single" w:sz="30" w:space="10" w:color="F0F0F0"/>
      </w:pBdr>
    </w:pPr>
    <w:rPr>
      <w:color w:val="ADADAD"/>
    </w:rPr>
  </w:style>
  <w:style w:type="paragraph" w:default="1" w:styleId="4bd96a89-b821-4e53-a671-429c09432635">
    <w:name w:val="Normal"/>
    <w:qFormat/>
    <w:pPr>
      <w:widowControl w:val="0"/>
      <w:jc w:val="both"/>
    </w:pPr>
  </w:style>
  <w:style w:type="character" w:default="1" w:styleId="6a61b0ab-49ff-4925-ae46-d1c6b4f174b9">
    <w:name w:val="Default Paragraph Font"/>
    <w:uiPriority w:val="1"/>
    <w:semiHidden/>
    <w:unhideWhenUsed/>
  </w:style>
  <w:style w:type="table" w:default="1" w:styleId="d851a6a4-fd01-4368-a9f8-a231c52f6dac">
    <w:name w:val="Normal Table"/>
    <w:uiPriority w:val="99"/>
    <w:semiHidden/>
    <w:unhideWhenUsed/>
    <w:tblPr>
      <w:tblInd w:w="0" w:type="dxa"/>
      <w:tblCellMar>
        <w:top w:w="0" w:type="dxa"/>
        <w:left w:w="108" w:type="dxa"/>
        <w:bottom w:w="0" w:type="dxa"/>
        <w:right w:w="108" w:type="dxa"/>
      </w:tblCellMar>
    </w:tblPr>
  </w:style>
  <w:style w:type="numbering" w:default="1" w:styleId="4c987e2c-a008-4a61-8eba-41a875c94c9c">
    <w:name w:val="No List"/>
    <w:uiPriority w:val="99"/>
    <w:semiHidden/>
    <w:unhideWhenUsed/>
  </w:style>
  <w:style w:type="paragraph" w:customStyle="1" w:styleId="fa77b037-92d7-4302-8fc8-af6342774b61">
    <w:name w:val="石墨文档正文"/>
    <w:qFormat/>
    <w:rPr>
      <w:szCs w:val="22"/>
    </w:rPr>
  </w:style>
  <w:style w:type="paragraph" w:customStyle="1" w:styleId="96c8aa75-89da-425b-8c8b-8c7b26452eda">
    <w:name w:val="石墨文档副标题"/>
    <w:qFormat/>
    <w:rPr>
      <w:color w:val="888888"/>
      <w:sz w:val="48"/>
      <w:szCs w:val="48"/>
    </w:rPr>
  </w:style>
  <w:style w:type="paragraph" w:customStyle="1" w:styleId="80016eb4-9859-4af3-b6be-e8d68b789bf0">
    <w:name w:val="石墨文档大标题"/>
    <w:next w:val="a3"/>
    <w:uiPriority w:val="9"/>
    <w:unhideWhenUsed/>
    <w:qFormat/>
    <w:pPr>
      <w:spacing w:before="260" w:after="260"/>
      <w:outlineLvl w:val="0"/>
    </w:pPr>
    <w:rPr>
      <w:b/>
      <w:bCs/>
      <w:sz w:val="40"/>
      <w:szCs w:val="40"/>
    </w:rPr>
  </w:style>
  <w:style w:type="paragraph" w:customStyle="1" w:styleId="b20c844e-ae2e-4f39-8459-5209edd32be8">
    <w:name w:val="石墨文档中标题"/>
    <w:next w:val="a3"/>
    <w:uiPriority w:val="9"/>
    <w:unhideWhenUsed/>
    <w:qFormat/>
    <w:pPr>
      <w:spacing w:before="260" w:after="260"/>
      <w:outlineLvl w:val="1"/>
    </w:pPr>
    <w:rPr>
      <w:b/>
      <w:bCs/>
      <w:sz w:val="36"/>
      <w:szCs w:val="36"/>
    </w:rPr>
  </w:style>
  <w:style w:type="paragraph" w:customStyle="1" w:styleId="27bf9217-5acd-41a2-8fed-73dc81950a4f">
    <w:name w:val="石墨文档小标题"/>
    <w:next w:val="a3"/>
    <w:uiPriority w:val="9"/>
    <w:unhideWhenUsed/>
    <w:qFormat/>
    <w:pPr>
      <w:spacing w:before="260" w:after="260"/>
      <w:outlineLvl w:val="2"/>
    </w:pPr>
    <w:rPr>
      <w:b/>
      <w:bCs/>
      <w:sz w:val="32"/>
      <w:szCs w:val="32"/>
    </w:rPr>
  </w:style>
  <w:style w:type="paragraph" w:customStyle="1" w:styleId="280a6d67-3513-4753-8f00-4e72d6369c67">
    <w:name w:val="石墨文档标题"/>
    <w:next w:val="a3"/>
    <w:uiPriority w:val="9"/>
    <w:unhideWhenUsed/>
    <w:qFormat/>
    <w:pPr>
      <w:spacing w:before="260" w:after="260"/>
      <w:outlineLvl w:val="3"/>
    </w:pPr>
    <w:rPr>
      <w:b/>
      <w:bCs/>
      <w:sz w:val="56"/>
      <w:szCs w:val="56"/>
    </w:rPr>
  </w:style>
  <w:style w:type="paragraph" w:customStyle="1" w:styleId="1ea171b2-17d6-40ef-bafb-252b285c8895">
    <w:name w:val="石墨文档引用"/>
    <w:qFormat/>
    <w:pPr>
      <w:pBdr>
        <w:left w:val="single" w:sz="30" w:space="10" w:color="F0F0F0"/>
      </w:pBdr>
    </w:pPr>
    <w:rPr>
      <w:color w:val="ADADAD"/>
    </w:rPr>
  </w:style>
  <w:style w:type="paragraph" w:default="1" w:styleId="6984b49a-183f-4bba-af90-30f2e1526ce7">
    <w:name w:val="Normal"/>
    <w:qFormat/>
    <w:pPr>
      <w:widowControl w:val="0"/>
      <w:jc w:val="both"/>
    </w:pPr>
  </w:style>
  <w:style w:type="character" w:default="1" w:styleId="bcbe75f2-a85f-4ba7-bfe3-57ccaa713250">
    <w:name w:val="Default Paragraph Font"/>
    <w:uiPriority w:val="1"/>
    <w:semiHidden/>
    <w:unhideWhenUsed/>
  </w:style>
  <w:style w:type="table" w:default="1" w:styleId="5570534a-521f-4547-819f-a17ee31b869f">
    <w:name w:val="Normal Table"/>
    <w:uiPriority w:val="99"/>
    <w:semiHidden/>
    <w:unhideWhenUsed/>
    <w:tblPr>
      <w:tblInd w:w="0" w:type="dxa"/>
      <w:tblCellMar>
        <w:top w:w="0" w:type="dxa"/>
        <w:left w:w="108" w:type="dxa"/>
        <w:bottom w:w="0" w:type="dxa"/>
        <w:right w:w="108" w:type="dxa"/>
      </w:tblCellMar>
    </w:tblPr>
  </w:style>
  <w:style w:type="numbering" w:default="1" w:styleId="586f52bb-7cac-4722-addd-31bd675b7744">
    <w:name w:val="No List"/>
    <w:uiPriority w:val="99"/>
    <w:semiHidden/>
    <w:unhideWhenUsed/>
  </w:style>
  <w:style w:type="paragraph" w:customStyle="1" w:styleId="83cc3d3d-4f31-41e3-a97d-45fd17f25cd6">
    <w:name w:val="石墨文档正文"/>
    <w:qFormat/>
    <w:rPr>
      <w:szCs w:val="22"/>
    </w:rPr>
  </w:style>
  <w:style w:type="paragraph" w:customStyle="1" w:styleId="61df4369-350d-488d-a93d-2095df0620d4">
    <w:name w:val="石墨文档副标题"/>
    <w:qFormat/>
    <w:rPr>
      <w:color w:val="888888"/>
      <w:sz w:val="48"/>
      <w:szCs w:val="48"/>
    </w:rPr>
  </w:style>
  <w:style w:type="paragraph" w:customStyle="1" w:styleId="7fb0435b-977f-4ecf-b2cb-d470377c67e7">
    <w:name w:val="石墨文档大标题"/>
    <w:next w:val="a3"/>
    <w:uiPriority w:val="9"/>
    <w:unhideWhenUsed/>
    <w:qFormat/>
    <w:pPr>
      <w:spacing w:before="260" w:after="260"/>
      <w:outlineLvl w:val="0"/>
    </w:pPr>
    <w:rPr>
      <w:b/>
      <w:bCs/>
      <w:sz w:val="40"/>
      <w:szCs w:val="40"/>
    </w:rPr>
  </w:style>
  <w:style w:type="paragraph" w:customStyle="1" w:styleId="dfb47559-d9af-4b1e-8c63-12eff37b8f14">
    <w:name w:val="石墨文档中标题"/>
    <w:next w:val="a3"/>
    <w:uiPriority w:val="9"/>
    <w:unhideWhenUsed/>
    <w:qFormat/>
    <w:pPr>
      <w:spacing w:before="260" w:after="260"/>
      <w:outlineLvl w:val="1"/>
    </w:pPr>
    <w:rPr>
      <w:b/>
      <w:bCs/>
      <w:sz w:val="36"/>
      <w:szCs w:val="36"/>
    </w:rPr>
  </w:style>
  <w:style w:type="paragraph" w:customStyle="1" w:styleId="ddb11f41-a345-42af-93b8-ba731045965b">
    <w:name w:val="石墨文档小标题"/>
    <w:next w:val="a3"/>
    <w:uiPriority w:val="9"/>
    <w:unhideWhenUsed/>
    <w:qFormat/>
    <w:pPr>
      <w:spacing w:before="260" w:after="260"/>
      <w:outlineLvl w:val="2"/>
    </w:pPr>
    <w:rPr>
      <w:b/>
      <w:bCs/>
      <w:sz w:val="32"/>
      <w:szCs w:val="32"/>
    </w:rPr>
  </w:style>
  <w:style w:type="paragraph" w:customStyle="1" w:styleId="d9364add-b785-4334-bc33-e0eba1ec8be8">
    <w:name w:val="石墨文档标题"/>
    <w:next w:val="a3"/>
    <w:uiPriority w:val="9"/>
    <w:unhideWhenUsed/>
    <w:qFormat/>
    <w:pPr>
      <w:spacing w:before="260" w:after="260"/>
      <w:outlineLvl w:val="3"/>
    </w:pPr>
    <w:rPr>
      <w:b/>
      <w:bCs/>
      <w:sz w:val="56"/>
      <w:szCs w:val="56"/>
    </w:rPr>
  </w:style>
  <w:style w:type="paragraph" w:customStyle="1" w:styleId="ee527246-287b-46a7-9084-70e388f3d264">
    <w:name w:val="石墨文档引用"/>
    <w:qFormat/>
    <w:pPr>
      <w:pBdr>
        <w:left w:val="single" w:sz="30" w:space="10" w:color="F0F0F0"/>
      </w:pBdr>
    </w:pPr>
    <w:rPr>
      <w:color w:val="ADADAD"/>
    </w:rPr>
  </w:style>
  <w:style w:type="paragraph" w:default="1" w:styleId="aa60d87f-23b9-4aaa-9fa7-21eda2e1b6ef">
    <w:name w:val="Normal"/>
    <w:qFormat/>
    <w:pPr>
      <w:widowControl w:val="0"/>
      <w:jc w:val="both"/>
    </w:pPr>
  </w:style>
  <w:style w:type="character" w:default="1" w:styleId="6da0d8e7-1caf-4f98-a5d6-49cf92de0ac3">
    <w:name w:val="Default Paragraph Font"/>
    <w:uiPriority w:val="1"/>
    <w:semiHidden/>
    <w:unhideWhenUsed/>
  </w:style>
  <w:style w:type="table" w:default="1" w:styleId="c94a678a-f499-40b0-b1bc-ec273934041c">
    <w:name w:val="Normal Table"/>
    <w:uiPriority w:val="99"/>
    <w:semiHidden/>
    <w:unhideWhenUsed/>
    <w:tblPr>
      <w:tblInd w:w="0" w:type="dxa"/>
      <w:tblCellMar>
        <w:top w:w="0" w:type="dxa"/>
        <w:left w:w="108" w:type="dxa"/>
        <w:bottom w:w="0" w:type="dxa"/>
        <w:right w:w="108" w:type="dxa"/>
      </w:tblCellMar>
    </w:tblPr>
  </w:style>
  <w:style w:type="numbering" w:default="1" w:styleId="0d06b304-a478-4cb4-8b19-278a1c258f17">
    <w:name w:val="No List"/>
    <w:uiPriority w:val="99"/>
    <w:semiHidden/>
    <w:unhideWhenUsed/>
  </w:style>
  <w:style w:type="paragraph" w:customStyle="1" w:styleId="9c5e12c0-e2fb-44b2-87cd-dc533f81db79">
    <w:name w:val="石墨文档正文"/>
    <w:qFormat/>
    <w:rPr>
      <w:szCs w:val="22"/>
    </w:rPr>
  </w:style>
  <w:style w:type="paragraph" w:customStyle="1" w:styleId="5b901c27-3491-4f1f-bcd8-673a2209ece9">
    <w:name w:val="石墨文档副标题"/>
    <w:qFormat/>
    <w:rPr>
      <w:color w:val="888888"/>
      <w:sz w:val="48"/>
      <w:szCs w:val="48"/>
    </w:rPr>
  </w:style>
  <w:style w:type="paragraph" w:customStyle="1" w:styleId="8e3e071b-466f-4ad4-888a-bb2b65bfc018">
    <w:name w:val="石墨文档大标题"/>
    <w:next w:val="a3"/>
    <w:uiPriority w:val="9"/>
    <w:unhideWhenUsed/>
    <w:qFormat/>
    <w:pPr>
      <w:spacing w:before="260" w:after="260"/>
      <w:outlineLvl w:val="0"/>
    </w:pPr>
    <w:rPr>
      <w:b/>
      <w:bCs/>
      <w:sz w:val="40"/>
      <w:szCs w:val="40"/>
    </w:rPr>
  </w:style>
  <w:style w:type="paragraph" w:customStyle="1" w:styleId="7058c46c-f7ae-47bc-b795-51c149da3260">
    <w:name w:val="石墨文档中标题"/>
    <w:next w:val="a3"/>
    <w:uiPriority w:val="9"/>
    <w:unhideWhenUsed/>
    <w:qFormat/>
    <w:pPr>
      <w:spacing w:before="260" w:after="260"/>
      <w:outlineLvl w:val="1"/>
    </w:pPr>
    <w:rPr>
      <w:b/>
      <w:bCs/>
      <w:sz w:val="36"/>
      <w:szCs w:val="36"/>
    </w:rPr>
  </w:style>
  <w:style w:type="paragraph" w:customStyle="1" w:styleId="8f51dba8-a1db-4252-994f-f9df074d45a1">
    <w:name w:val="石墨文档小标题"/>
    <w:next w:val="a3"/>
    <w:uiPriority w:val="9"/>
    <w:unhideWhenUsed/>
    <w:qFormat/>
    <w:pPr>
      <w:spacing w:before="260" w:after="260"/>
      <w:outlineLvl w:val="2"/>
    </w:pPr>
    <w:rPr>
      <w:b/>
      <w:bCs/>
      <w:sz w:val="32"/>
      <w:szCs w:val="32"/>
    </w:rPr>
  </w:style>
  <w:style w:type="paragraph" w:customStyle="1" w:styleId="37944d2e-2118-43c4-8883-b87ba00f0bd6">
    <w:name w:val="石墨文档标题"/>
    <w:next w:val="a3"/>
    <w:uiPriority w:val="9"/>
    <w:unhideWhenUsed/>
    <w:qFormat/>
    <w:pPr>
      <w:spacing w:before="260" w:after="260"/>
      <w:outlineLvl w:val="3"/>
    </w:pPr>
    <w:rPr>
      <w:b/>
      <w:bCs/>
      <w:sz w:val="56"/>
      <w:szCs w:val="56"/>
    </w:rPr>
  </w:style>
  <w:style w:type="paragraph" w:customStyle="1" w:styleId="c3b187e6-b32b-4470-a0b7-39bf696b4fa0">
    <w:name w:val="石墨文档引用"/>
    <w:qFormat/>
    <w:pPr>
      <w:pBdr>
        <w:left w:val="single" w:sz="30" w:space="10" w:color="F0F0F0"/>
      </w:pBdr>
    </w:pPr>
    <w:rPr>
      <w:color w:val="ADADAD"/>
    </w:rPr>
  </w:style>
  <w:style w:type="paragraph" w:default="1" w:styleId="536c85ef-c0d8-4cca-a7ec-dd133be9651f">
    <w:name w:val="Normal"/>
    <w:qFormat/>
    <w:pPr>
      <w:widowControl w:val="0"/>
      <w:jc w:val="both"/>
    </w:pPr>
  </w:style>
  <w:style w:type="character" w:default="1" w:styleId="f2257c23-b79c-4f9e-b306-3e5ade30fd50">
    <w:name w:val="Default Paragraph Font"/>
    <w:uiPriority w:val="1"/>
    <w:semiHidden/>
    <w:unhideWhenUsed/>
  </w:style>
  <w:style w:type="table" w:default="1" w:styleId="e398d2e4-6910-4d06-b61b-9eb8c37ebaf0">
    <w:name w:val="Normal Table"/>
    <w:uiPriority w:val="99"/>
    <w:semiHidden/>
    <w:unhideWhenUsed/>
    <w:tblPr>
      <w:tblInd w:w="0" w:type="dxa"/>
      <w:tblCellMar>
        <w:top w:w="0" w:type="dxa"/>
        <w:left w:w="108" w:type="dxa"/>
        <w:bottom w:w="0" w:type="dxa"/>
        <w:right w:w="108" w:type="dxa"/>
      </w:tblCellMar>
    </w:tblPr>
  </w:style>
  <w:style w:type="numbering" w:default="1" w:styleId="c60da381-7610-4c18-a1ad-19da1fc9b057">
    <w:name w:val="No List"/>
    <w:uiPriority w:val="99"/>
    <w:semiHidden/>
    <w:unhideWhenUsed/>
  </w:style>
  <w:style w:type="paragraph" w:customStyle="1" w:styleId="be08ce62-b699-465d-ad6a-45009fd758bd">
    <w:name w:val="石墨文档正文"/>
    <w:qFormat/>
    <w:rPr>
      <w:szCs w:val="22"/>
    </w:rPr>
  </w:style>
  <w:style w:type="paragraph" w:customStyle="1" w:styleId="714b01ed-2228-423e-bcf5-6b9e6b78406c">
    <w:name w:val="石墨文档副标题"/>
    <w:qFormat/>
    <w:rPr>
      <w:color w:val="888888"/>
      <w:sz w:val="48"/>
      <w:szCs w:val="48"/>
    </w:rPr>
  </w:style>
  <w:style w:type="paragraph" w:customStyle="1" w:styleId="ae1dafaa-fa1c-41ca-901c-89984aa831be">
    <w:name w:val="石墨文档大标题"/>
    <w:next w:val="a3"/>
    <w:uiPriority w:val="9"/>
    <w:unhideWhenUsed/>
    <w:qFormat/>
    <w:pPr>
      <w:spacing w:before="260" w:after="260"/>
      <w:outlineLvl w:val="0"/>
    </w:pPr>
    <w:rPr>
      <w:b/>
      <w:bCs/>
      <w:sz w:val="40"/>
      <w:szCs w:val="40"/>
    </w:rPr>
  </w:style>
  <w:style w:type="paragraph" w:customStyle="1" w:styleId="4389d550-8664-4800-a58d-b9ae6b2155f3">
    <w:name w:val="石墨文档中标题"/>
    <w:next w:val="a3"/>
    <w:uiPriority w:val="9"/>
    <w:unhideWhenUsed/>
    <w:qFormat/>
    <w:pPr>
      <w:spacing w:before="260" w:after="260"/>
      <w:outlineLvl w:val="1"/>
    </w:pPr>
    <w:rPr>
      <w:b/>
      <w:bCs/>
      <w:sz w:val="36"/>
      <w:szCs w:val="36"/>
    </w:rPr>
  </w:style>
  <w:style w:type="paragraph" w:customStyle="1" w:styleId="1c75fcf2-d5e0-43d0-911c-7dedb35fae43">
    <w:name w:val="石墨文档小标题"/>
    <w:next w:val="a3"/>
    <w:uiPriority w:val="9"/>
    <w:unhideWhenUsed/>
    <w:qFormat/>
    <w:pPr>
      <w:spacing w:before="260" w:after="260"/>
      <w:outlineLvl w:val="2"/>
    </w:pPr>
    <w:rPr>
      <w:b/>
      <w:bCs/>
      <w:sz w:val="32"/>
      <w:szCs w:val="32"/>
    </w:rPr>
  </w:style>
  <w:style w:type="paragraph" w:customStyle="1" w:styleId="50b5120f-83fc-45d5-89b2-1137531acaad">
    <w:name w:val="石墨文档标题"/>
    <w:next w:val="a3"/>
    <w:uiPriority w:val="9"/>
    <w:unhideWhenUsed/>
    <w:qFormat/>
    <w:pPr>
      <w:spacing w:before="260" w:after="260"/>
      <w:outlineLvl w:val="3"/>
    </w:pPr>
    <w:rPr>
      <w:b/>
      <w:bCs/>
      <w:sz w:val="56"/>
      <w:szCs w:val="56"/>
    </w:rPr>
  </w:style>
  <w:style w:type="paragraph" w:customStyle="1" w:styleId="21b49514-15f1-4e2f-a8ea-c1d805fa613a">
    <w:name w:val="石墨文档引用"/>
    <w:qFormat/>
    <w:pPr>
      <w:pBdr>
        <w:left w:val="single" w:sz="30" w:space="10" w:color="F0F0F0"/>
      </w:pBdr>
    </w:pPr>
    <w:rPr>
      <w:color w:val="ADADAD"/>
    </w:rPr>
  </w:style>
  <w:style w:type="paragraph" w:default="1" w:styleId="a067c3f3-50c2-4680-8451-c17e250d1bdb">
    <w:name w:val="Normal"/>
    <w:qFormat/>
    <w:pPr>
      <w:widowControl w:val="0"/>
      <w:jc w:val="both"/>
    </w:pPr>
  </w:style>
  <w:style w:type="character" w:default="1" w:styleId="a9537932-0c34-4509-b34b-78c1a62b16e9">
    <w:name w:val="Default Paragraph Font"/>
    <w:uiPriority w:val="1"/>
    <w:semiHidden/>
    <w:unhideWhenUsed/>
  </w:style>
  <w:style w:type="table" w:default="1" w:styleId="3c73204f-abe1-4e02-a1ad-26d727bcc9bb">
    <w:name w:val="Normal Table"/>
    <w:uiPriority w:val="99"/>
    <w:semiHidden/>
    <w:unhideWhenUsed/>
    <w:tblPr>
      <w:tblInd w:w="0" w:type="dxa"/>
      <w:tblCellMar>
        <w:top w:w="0" w:type="dxa"/>
        <w:left w:w="108" w:type="dxa"/>
        <w:bottom w:w="0" w:type="dxa"/>
        <w:right w:w="108" w:type="dxa"/>
      </w:tblCellMar>
    </w:tblPr>
  </w:style>
  <w:style w:type="numbering" w:default="1" w:styleId="4df3788f-b0f3-41b3-9767-a4ccf5bf3c8a">
    <w:name w:val="No List"/>
    <w:uiPriority w:val="99"/>
    <w:semiHidden/>
    <w:unhideWhenUsed/>
  </w:style>
  <w:style w:type="paragraph" w:customStyle="1" w:styleId="4e711f2e-09a7-479f-baa5-a1bc64d7658a">
    <w:name w:val="石墨文档正文"/>
    <w:qFormat/>
    <w:rPr>
      <w:szCs w:val="22"/>
    </w:rPr>
  </w:style>
  <w:style w:type="paragraph" w:customStyle="1" w:styleId="e60fc614-1f81-4880-9e08-13247442106b">
    <w:name w:val="石墨文档副标题"/>
    <w:qFormat/>
    <w:rPr>
      <w:color w:val="888888"/>
      <w:sz w:val="48"/>
      <w:szCs w:val="48"/>
    </w:rPr>
  </w:style>
  <w:style w:type="paragraph" w:customStyle="1" w:styleId="b3da1e88-5e0f-48b7-a1ec-84bb2867f2db">
    <w:name w:val="石墨文档大标题"/>
    <w:next w:val="a3"/>
    <w:uiPriority w:val="9"/>
    <w:unhideWhenUsed/>
    <w:qFormat/>
    <w:pPr>
      <w:spacing w:before="260" w:after="260"/>
      <w:outlineLvl w:val="0"/>
    </w:pPr>
    <w:rPr>
      <w:b/>
      <w:bCs/>
      <w:sz w:val="40"/>
      <w:szCs w:val="40"/>
    </w:rPr>
  </w:style>
  <w:style w:type="paragraph" w:customStyle="1" w:styleId="1d2e011a-7721-4e76-8975-6e8afa7e8bba">
    <w:name w:val="石墨文档中标题"/>
    <w:next w:val="a3"/>
    <w:uiPriority w:val="9"/>
    <w:unhideWhenUsed/>
    <w:qFormat/>
    <w:pPr>
      <w:spacing w:before="260" w:after="260"/>
      <w:outlineLvl w:val="1"/>
    </w:pPr>
    <w:rPr>
      <w:b/>
      <w:bCs/>
      <w:sz w:val="36"/>
      <w:szCs w:val="36"/>
    </w:rPr>
  </w:style>
  <w:style w:type="paragraph" w:customStyle="1" w:styleId="1d130faf-cf7c-4094-9063-df5b26f87b2b">
    <w:name w:val="石墨文档小标题"/>
    <w:next w:val="a3"/>
    <w:uiPriority w:val="9"/>
    <w:unhideWhenUsed/>
    <w:qFormat/>
    <w:pPr>
      <w:spacing w:before="260" w:after="260"/>
      <w:outlineLvl w:val="2"/>
    </w:pPr>
    <w:rPr>
      <w:b/>
      <w:bCs/>
      <w:sz w:val="32"/>
      <w:szCs w:val="32"/>
    </w:rPr>
  </w:style>
  <w:style w:type="paragraph" w:customStyle="1" w:styleId="cefe97b5-f5be-4e8a-9206-3928e6993fce">
    <w:name w:val="石墨文档标题"/>
    <w:next w:val="a3"/>
    <w:uiPriority w:val="9"/>
    <w:unhideWhenUsed/>
    <w:qFormat/>
    <w:pPr>
      <w:spacing w:before="260" w:after="260"/>
      <w:outlineLvl w:val="3"/>
    </w:pPr>
    <w:rPr>
      <w:b/>
      <w:bCs/>
      <w:sz w:val="56"/>
      <w:szCs w:val="56"/>
    </w:rPr>
  </w:style>
  <w:style w:type="paragraph" w:customStyle="1" w:styleId="1b374704-ef38-4d7a-b1d1-7ebef14d6e67">
    <w:name w:val="石墨文档引用"/>
    <w:qFormat/>
    <w:pPr>
      <w:pBdr>
        <w:left w:val="single" w:sz="30" w:space="10" w:color="F0F0F0"/>
      </w:pBdr>
    </w:pPr>
    <w:rPr>
      <w:color w:val="ADADAD"/>
    </w:rPr>
  </w:style>
  <w:style w:type="paragraph" w:default="1" w:styleId="a43786b8-868c-4972-9ca2-590c81793d9b">
    <w:name w:val="Normal"/>
    <w:qFormat/>
    <w:pPr>
      <w:widowControl w:val="0"/>
      <w:jc w:val="both"/>
    </w:pPr>
  </w:style>
  <w:style w:type="character" w:default="1" w:styleId="2b9c50ce-e7ff-44a8-8043-70dade7a27f4">
    <w:name w:val="Default Paragraph Font"/>
    <w:uiPriority w:val="1"/>
    <w:semiHidden/>
    <w:unhideWhenUsed/>
  </w:style>
  <w:style w:type="table" w:default="1" w:styleId="280c9154-4fa1-4e24-a6d7-8ea9f717923a">
    <w:name w:val="Normal Table"/>
    <w:uiPriority w:val="99"/>
    <w:semiHidden/>
    <w:unhideWhenUsed/>
    <w:tblPr>
      <w:tblInd w:w="0" w:type="dxa"/>
      <w:tblCellMar>
        <w:top w:w="0" w:type="dxa"/>
        <w:left w:w="108" w:type="dxa"/>
        <w:bottom w:w="0" w:type="dxa"/>
        <w:right w:w="108" w:type="dxa"/>
      </w:tblCellMar>
    </w:tblPr>
  </w:style>
  <w:style w:type="numbering" w:default="1" w:styleId="fd0e941f-4da6-4029-a517-89b93476ac48">
    <w:name w:val="No List"/>
    <w:uiPriority w:val="99"/>
    <w:semiHidden/>
    <w:unhideWhenUsed/>
  </w:style>
  <w:style w:type="paragraph" w:customStyle="1" w:styleId="964f0502-686e-41bc-9471-66399e19ea39">
    <w:name w:val="石墨文档正文"/>
    <w:qFormat/>
    <w:rPr>
      <w:szCs w:val="22"/>
    </w:rPr>
  </w:style>
  <w:style w:type="paragraph" w:customStyle="1" w:styleId="b81237a0-8dd8-445a-a397-b87411838ca1">
    <w:name w:val="石墨文档副标题"/>
    <w:qFormat/>
    <w:rPr>
      <w:color w:val="888888"/>
      <w:sz w:val="48"/>
      <w:szCs w:val="48"/>
    </w:rPr>
  </w:style>
  <w:style w:type="paragraph" w:customStyle="1" w:styleId="c1d7a0e1-d9ff-40b1-9b0a-4f03c90e58e4">
    <w:name w:val="石墨文档大标题"/>
    <w:next w:val="a3"/>
    <w:uiPriority w:val="9"/>
    <w:unhideWhenUsed/>
    <w:qFormat/>
    <w:pPr>
      <w:spacing w:before="260" w:after="260"/>
      <w:outlineLvl w:val="0"/>
    </w:pPr>
    <w:rPr>
      <w:b/>
      <w:bCs/>
      <w:sz w:val="40"/>
      <w:szCs w:val="40"/>
    </w:rPr>
  </w:style>
  <w:style w:type="paragraph" w:customStyle="1" w:styleId="a4d7295b-bacb-4be3-9f1c-4e60e2f6446d">
    <w:name w:val="石墨文档中标题"/>
    <w:next w:val="a3"/>
    <w:uiPriority w:val="9"/>
    <w:unhideWhenUsed/>
    <w:qFormat/>
    <w:pPr>
      <w:spacing w:before="260" w:after="260"/>
      <w:outlineLvl w:val="1"/>
    </w:pPr>
    <w:rPr>
      <w:b/>
      <w:bCs/>
      <w:sz w:val="36"/>
      <w:szCs w:val="36"/>
    </w:rPr>
  </w:style>
  <w:style w:type="paragraph" w:customStyle="1" w:styleId="4f906e6c-1930-47e9-a029-adfa5bbc341c">
    <w:name w:val="石墨文档小标题"/>
    <w:next w:val="a3"/>
    <w:uiPriority w:val="9"/>
    <w:unhideWhenUsed/>
    <w:qFormat/>
    <w:pPr>
      <w:spacing w:before="260" w:after="260"/>
      <w:outlineLvl w:val="2"/>
    </w:pPr>
    <w:rPr>
      <w:b/>
      <w:bCs/>
      <w:sz w:val="32"/>
      <w:szCs w:val="32"/>
    </w:rPr>
  </w:style>
  <w:style w:type="paragraph" w:customStyle="1" w:styleId="733e44a4-7da4-466e-ade3-8bd7bdee3877">
    <w:name w:val="石墨文档标题"/>
    <w:next w:val="a3"/>
    <w:uiPriority w:val="9"/>
    <w:unhideWhenUsed/>
    <w:qFormat/>
    <w:pPr>
      <w:spacing w:before="260" w:after="260"/>
      <w:outlineLvl w:val="3"/>
    </w:pPr>
    <w:rPr>
      <w:b/>
      <w:bCs/>
      <w:sz w:val="56"/>
      <w:szCs w:val="56"/>
    </w:rPr>
  </w:style>
  <w:style w:type="paragraph" w:customStyle="1" w:styleId="f7d7f51b-7f3a-49be-9fa9-c862cea50f17">
    <w:name w:val="石墨文档引用"/>
    <w:qFormat/>
    <w:pPr>
      <w:pBdr>
        <w:left w:val="single" w:sz="30" w:space="10" w:color="F0F0F0"/>
      </w:pBdr>
    </w:pPr>
    <w:rPr>
      <w:color w:val="ADADAD"/>
    </w:rPr>
  </w:style>
  <w:style w:type="paragraph" w:default="1" w:styleId="0562e2b2-0e5d-4187-b00d-1d91dd9f904f">
    <w:name w:val="Normal"/>
    <w:qFormat/>
    <w:pPr>
      <w:widowControl w:val="0"/>
      <w:jc w:val="both"/>
    </w:pPr>
  </w:style>
  <w:style w:type="character" w:default="1" w:styleId="e9314f6f-14b8-47c3-99dd-3f32fa663164">
    <w:name w:val="Default Paragraph Font"/>
    <w:uiPriority w:val="1"/>
    <w:semiHidden/>
    <w:unhideWhenUsed/>
  </w:style>
  <w:style w:type="table" w:default="1" w:styleId="5abcb9d9-01ee-420b-ba00-da3162d0c5b8">
    <w:name w:val="Normal Table"/>
    <w:uiPriority w:val="99"/>
    <w:semiHidden/>
    <w:unhideWhenUsed/>
    <w:tblPr>
      <w:tblInd w:w="0" w:type="dxa"/>
      <w:tblCellMar>
        <w:top w:w="0" w:type="dxa"/>
        <w:left w:w="108" w:type="dxa"/>
        <w:bottom w:w="0" w:type="dxa"/>
        <w:right w:w="108" w:type="dxa"/>
      </w:tblCellMar>
    </w:tblPr>
  </w:style>
  <w:style w:type="numbering" w:default="1" w:styleId="cfe0abeb-3a5c-413a-b105-c437e6391e97">
    <w:name w:val="No List"/>
    <w:uiPriority w:val="99"/>
    <w:semiHidden/>
    <w:unhideWhenUsed/>
  </w:style>
  <w:style w:type="paragraph" w:customStyle="1" w:styleId="e486f427-d064-466a-a867-e3381626ddde">
    <w:name w:val="石墨文档正文"/>
    <w:qFormat/>
    <w:rPr>
      <w:szCs w:val="22"/>
    </w:rPr>
  </w:style>
  <w:style w:type="paragraph" w:customStyle="1" w:styleId="b548a18a-706b-4164-afec-61c87dfc5f99">
    <w:name w:val="石墨文档副标题"/>
    <w:qFormat/>
    <w:rPr>
      <w:color w:val="888888"/>
      <w:sz w:val="48"/>
      <w:szCs w:val="48"/>
    </w:rPr>
  </w:style>
  <w:style w:type="paragraph" w:customStyle="1" w:styleId="a234e800-c3ac-4602-a13e-bf2dae32baf9">
    <w:name w:val="石墨文档大标题"/>
    <w:next w:val="a3"/>
    <w:uiPriority w:val="9"/>
    <w:unhideWhenUsed/>
    <w:qFormat/>
    <w:pPr>
      <w:spacing w:before="260" w:after="260"/>
      <w:outlineLvl w:val="0"/>
    </w:pPr>
    <w:rPr>
      <w:b/>
      <w:bCs/>
      <w:sz w:val="40"/>
      <w:szCs w:val="40"/>
    </w:rPr>
  </w:style>
  <w:style w:type="paragraph" w:customStyle="1" w:styleId="a462370d-150f-4bd7-b163-d4564c6131aa">
    <w:name w:val="石墨文档中标题"/>
    <w:next w:val="a3"/>
    <w:uiPriority w:val="9"/>
    <w:unhideWhenUsed/>
    <w:qFormat/>
    <w:pPr>
      <w:spacing w:before="260" w:after="260"/>
      <w:outlineLvl w:val="1"/>
    </w:pPr>
    <w:rPr>
      <w:b/>
      <w:bCs/>
      <w:sz w:val="36"/>
      <w:szCs w:val="36"/>
    </w:rPr>
  </w:style>
  <w:style w:type="paragraph" w:customStyle="1" w:styleId="8cb5db53-641f-4f66-973a-5398f2bc3abe">
    <w:name w:val="石墨文档小标题"/>
    <w:next w:val="a3"/>
    <w:uiPriority w:val="9"/>
    <w:unhideWhenUsed/>
    <w:qFormat/>
    <w:pPr>
      <w:spacing w:before="260" w:after="260"/>
      <w:outlineLvl w:val="2"/>
    </w:pPr>
    <w:rPr>
      <w:b/>
      <w:bCs/>
      <w:sz w:val="32"/>
      <w:szCs w:val="32"/>
    </w:rPr>
  </w:style>
  <w:style w:type="paragraph" w:customStyle="1" w:styleId="9d41b41e-a29e-41fc-a16e-0bb7bf063c39">
    <w:name w:val="石墨文档标题"/>
    <w:next w:val="a3"/>
    <w:uiPriority w:val="9"/>
    <w:unhideWhenUsed/>
    <w:qFormat/>
    <w:pPr>
      <w:spacing w:before="260" w:after="260"/>
      <w:outlineLvl w:val="3"/>
    </w:pPr>
    <w:rPr>
      <w:b/>
      <w:bCs/>
      <w:sz w:val="56"/>
      <w:szCs w:val="56"/>
    </w:rPr>
  </w:style>
  <w:style w:type="paragraph" w:customStyle="1" w:styleId="151da23c-2416-41ce-a63a-64fdf700852e">
    <w:name w:val="石墨文档引用"/>
    <w:qFormat/>
    <w:pPr>
      <w:pBdr>
        <w:left w:val="single" w:sz="30" w:space="10" w:color="F0F0F0"/>
      </w:pBdr>
    </w:pPr>
    <w:rPr>
      <w:color w:val="ADADAD"/>
    </w:rPr>
  </w:style>
  <w:style w:type="paragraph" w:default="1" w:styleId="1a23708f-5ba1-4214-b0a4-d096523a853d">
    <w:name w:val="Normal"/>
    <w:qFormat/>
    <w:pPr>
      <w:widowControl w:val="0"/>
      <w:jc w:val="both"/>
    </w:pPr>
  </w:style>
  <w:style w:type="character" w:default="1" w:styleId="acd4078d-5900-4955-8d9c-4dc1a706bf6a">
    <w:name w:val="Default Paragraph Font"/>
    <w:uiPriority w:val="1"/>
    <w:semiHidden/>
    <w:unhideWhenUsed/>
  </w:style>
  <w:style w:type="table" w:default="1" w:styleId="a4884619-52aa-4391-971b-8ffbe9e36ce5">
    <w:name w:val="Normal Table"/>
    <w:uiPriority w:val="99"/>
    <w:semiHidden/>
    <w:unhideWhenUsed/>
    <w:tblPr>
      <w:tblInd w:w="0" w:type="dxa"/>
      <w:tblCellMar>
        <w:top w:w="0" w:type="dxa"/>
        <w:left w:w="108" w:type="dxa"/>
        <w:bottom w:w="0" w:type="dxa"/>
        <w:right w:w="108" w:type="dxa"/>
      </w:tblCellMar>
    </w:tblPr>
  </w:style>
  <w:style w:type="numbering" w:default="1" w:styleId="c059eb1e-cce7-404b-81e1-07f4733f4869">
    <w:name w:val="No List"/>
    <w:uiPriority w:val="99"/>
    <w:semiHidden/>
    <w:unhideWhenUsed/>
  </w:style>
  <w:style w:type="paragraph" w:customStyle="1" w:styleId="63f4ad77-9e08-4329-9266-3db8a973d286">
    <w:name w:val="石墨文档正文"/>
    <w:qFormat/>
    <w:rPr>
      <w:szCs w:val="22"/>
    </w:rPr>
  </w:style>
  <w:style w:type="paragraph" w:customStyle="1" w:styleId="4fa7091c-e280-4e11-8da1-293984ab4419">
    <w:name w:val="石墨文档副标题"/>
    <w:qFormat/>
    <w:rPr>
      <w:color w:val="888888"/>
      <w:sz w:val="48"/>
      <w:szCs w:val="48"/>
    </w:rPr>
  </w:style>
  <w:style w:type="paragraph" w:customStyle="1" w:styleId="1ab20f71-f63a-4d3a-ae9c-b929a3a0d570">
    <w:name w:val="石墨文档大标题"/>
    <w:next w:val="a3"/>
    <w:uiPriority w:val="9"/>
    <w:unhideWhenUsed/>
    <w:qFormat/>
    <w:pPr>
      <w:spacing w:before="260" w:after="260"/>
      <w:outlineLvl w:val="0"/>
    </w:pPr>
    <w:rPr>
      <w:b/>
      <w:bCs/>
      <w:sz w:val="40"/>
      <w:szCs w:val="40"/>
    </w:rPr>
  </w:style>
  <w:style w:type="paragraph" w:customStyle="1" w:styleId="1e64af95-bfb7-45a7-92f7-83e2bc13ef58">
    <w:name w:val="石墨文档中标题"/>
    <w:next w:val="a3"/>
    <w:uiPriority w:val="9"/>
    <w:unhideWhenUsed/>
    <w:qFormat/>
    <w:pPr>
      <w:spacing w:before="260" w:after="260"/>
      <w:outlineLvl w:val="1"/>
    </w:pPr>
    <w:rPr>
      <w:b/>
      <w:bCs/>
      <w:sz w:val="36"/>
      <w:szCs w:val="36"/>
    </w:rPr>
  </w:style>
  <w:style w:type="paragraph" w:customStyle="1" w:styleId="690f5007-1f67-483a-9fde-516b3af3965a">
    <w:name w:val="石墨文档小标题"/>
    <w:next w:val="a3"/>
    <w:uiPriority w:val="9"/>
    <w:unhideWhenUsed/>
    <w:qFormat/>
    <w:pPr>
      <w:spacing w:before="260" w:after="260"/>
      <w:outlineLvl w:val="2"/>
    </w:pPr>
    <w:rPr>
      <w:b/>
      <w:bCs/>
      <w:sz w:val="32"/>
      <w:szCs w:val="32"/>
    </w:rPr>
  </w:style>
  <w:style w:type="paragraph" w:customStyle="1" w:styleId="5397cbbe-cae8-4014-b9fa-4aaf31e05cc2">
    <w:name w:val="石墨文档标题"/>
    <w:next w:val="a3"/>
    <w:uiPriority w:val="9"/>
    <w:unhideWhenUsed/>
    <w:qFormat/>
    <w:pPr>
      <w:spacing w:before="260" w:after="260"/>
      <w:outlineLvl w:val="3"/>
    </w:pPr>
    <w:rPr>
      <w:b/>
      <w:bCs/>
      <w:sz w:val="56"/>
      <w:szCs w:val="56"/>
    </w:rPr>
  </w:style>
  <w:style w:type="paragraph" w:customStyle="1" w:styleId="cc7f4746-e01b-458a-93a2-7cf00890e5be">
    <w:name w:val="石墨文档引用"/>
    <w:qFormat/>
    <w:pPr>
      <w:pBdr>
        <w:left w:val="single" w:sz="30" w:space="10" w:color="F0F0F0"/>
      </w:pBdr>
    </w:pPr>
    <w:rPr>
      <w:color w:val="ADADAD"/>
    </w:rPr>
  </w:style>
  <w:style w:type="paragraph" w:default="1" w:styleId="44cda707-f37b-492d-a3a0-f528a9478e58">
    <w:name w:val="Normal"/>
    <w:qFormat/>
    <w:pPr>
      <w:widowControl w:val="0"/>
      <w:jc w:val="both"/>
    </w:pPr>
  </w:style>
  <w:style w:type="character" w:default="1" w:styleId="057c6737-dc7d-4e3d-9238-8f0ec217865b">
    <w:name w:val="Default Paragraph Font"/>
    <w:uiPriority w:val="1"/>
    <w:semiHidden/>
    <w:unhideWhenUsed/>
  </w:style>
  <w:style w:type="table" w:default="1" w:styleId="56725120-8e52-48e3-a9d2-08169e63fd28">
    <w:name w:val="Normal Table"/>
    <w:uiPriority w:val="99"/>
    <w:semiHidden/>
    <w:unhideWhenUsed/>
    <w:tblPr>
      <w:tblInd w:w="0" w:type="dxa"/>
      <w:tblCellMar>
        <w:top w:w="0" w:type="dxa"/>
        <w:left w:w="108" w:type="dxa"/>
        <w:bottom w:w="0" w:type="dxa"/>
        <w:right w:w="108" w:type="dxa"/>
      </w:tblCellMar>
    </w:tblPr>
  </w:style>
  <w:style w:type="numbering" w:default="1" w:styleId="91ff773a-8f5a-4df6-a44b-d8a9ef155caa">
    <w:name w:val="No List"/>
    <w:uiPriority w:val="99"/>
    <w:semiHidden/>
    <w:unhideWhenUsed/>
  </w:style>
  <w:style w:type="paragraph" w:customStyle="1" w:styleId="bbc7eb50-4744-428d-a955-282bdc1313a8">
    <w:name w:val="石墨文档正文"/>
    <w:qFormat/>
    <w:rPr>
      <w:szCs w:val="22"/>
    </w:rPr>
  </w:style>
  <w:style w:type="paragraph" w:customStyle="1" w:styleId="248ae09e-7006-4573-9679-c902cc01d5a6">
    <w:name w:val="石墨文档副标题"/>
    <w:qFormat/>
    <w:rPr>
      <w:color w:val="888888"/>
      <w:sz w:val="48"/>
      <w:szCs w:val="48"/>
    </w:rPr>
  </w:style>
  <w:style w:type="paragraph" w:customStyle="1" w:styleId="e74341b0-3e67-4336-b0b4-05b47fb32f17">
    <w:name w:val="石墨文档大标题"/>
    <w:next w:val="a3"/>
    <w:uiPriority w:val="9"/>
    <w:unhideWhenUsed/>
    <w:qFormat/>
    <w:pPr>
      <w:spacing w:before="260" w:after="260"/>
      <w:outlineLvl w:val="0"/>
    </w:pPr>
    <w:rPr>
      <w:b/>
      <w:bCs/>
      <w:sz w:val="40"/>
      <w:szCs w:val="40"/>
    </w:rPr>
  </w:style>
  <w:style w:type="paragraph" w:customStyle="1" w:styleId="72e8eaa3-3298-4cff-9d81-e4625c22eacf">
    <w:name w:val="石墨文档中标题"/>
    <w:next w:val="a3"/>
    <w:uiPriority w:val="9"/>
    <w:unhideWhenUsed/>
    <w:qFormat/>
    <w:pPr>
      <w:spacing w:before="260" w:after="260"/>
      <w:outlineLvl w:val="1"/>
    </w:pPr>
    <w:rPr>
      <w:b/>
      <w:bCs/>
      <w:sz w:val="36"/>
      <w:szCs w:val="36"/>
    </w:rPr>
  </w:style>
  <w:style w:type="paragraph" w:customStyle="1" w:styleId="1a71dc2e-dc02-4a28-9030-0aed9f3276f3">
    <w:name w:val="石墨文档小标题"/>
    <w:next w:val="a3"/>
    <w:uiPriority w:val="9"/>
    <w:unhideWhenUsed/>
    <w:qFormat/>
    <w:pPr>
      <w:spacing w:before="260" w:after="260"/>
      <w:outlineLvl w:val="2"/>
    </w:pPr>
    <w:rPr>
      <w:b/>
      <w:bCs/>
      <w:sz w:val="32"/>
      <w:szCs w:val="32"/>
    </w:rPr>
  </w:style>
  <w:style w:type="paragraph" w:customStyle="1" w:styleId="9f36e26b-3369-4b6d-aed8-ff493c8ba46f">
    <w:name w:val="石墨文档标题"/>
    <w:next w:val="a3"/>
    <w:uiPriority w:val="9"/>
    <w:unhideWhenUsed/>
    <w:qFormat/>
    <w:pPr>
      <w:spacing w:before="260" w:after="260"/>
      <w:outlineLvl w:val="3"/>
    </w:pPr>
    <w:rPr>
      <w:b/>
      <w:bCs/>
      <w:sz w:val="56"/>
      <w:szCs w:val="56"/>
    </w:rPr>
  </w:style>
  <w:style w:type="paragraph" w:customStyle="1" w:styleId="b00150c8-5d6a-49ac-bcec-545e63e3f299">
    <w:name w:val="石墨文档引用"/>
    <w:qFormat/>
    <w:pPr>
      <w:pBdr>
        <w:left w:val="single" w:sz="30" w:space="10" w:color="F0F0F0"/>
      </w:pBdr>
    </w:pPr>
    <w:rPr>
      <w:color w:val="ADADAD"/>
    </w:rPr>
  </w:style>
  <w:style w:type="paragraph" w:default="1" w:styleId="80392fee-9ecc-42a1-a080-cf09a55eaa1f">
    <w:name w:val="Normal"/>
    <w:qFormat/>
    <w:pPr>
      <w:widowControl w:val="0"/>
      <w:jc w:val="both"/>
    </w:pPr>
  </w:style>
  <w:style w:type="character" w:default="1" w:styleId="08edcf0b-d440-40af-bef2-f46844b09bbe">
    <w:name w:val="Default Paragraph Font"/>
    <w:uiPriority w:val="1"/>
    <w:semiHidden/>
    <w:unhideWhenUsed/>
  </w:style>
  <w:style w:type="table" w:default="1" w:styleId="5c3ac5ff-6ce8-48a3-bbf4-85f5462dfa9e">
    <w:name w:val="Normal Table"/>
    <w:uiPriority w:val="99"/>
    <w:semiHidden/>
    <w:unhideWhenUsed/>
    <w:tblPr>
      <w:tblInd w:w="0" w:type="dxa"/>
      <w:tblCellMar>
        <w:top w:w="0" w:type="dxa"/>
        <w:left w:w="108" w:type="dxa"/>
        <w:bottom w:w="0" w:type="dxa"/>
        <w:right w:w="108" w:type="dxa"/>
      </w:tblCellMar>
    </w:tblPr>
  </w:style>
  <w:style w:type="numbering" w:default="1" w:styleId="a55d6a6d-c799-4299-9426-65c7db413fc0">
    <w:name w:val="No List"/>
    <w:uiPriority w:val="99"/>
    <w:semiHidden/>
    <w:unhideWhenUsed/>
  </w:style>
  <w:style w:type="paragraph" w:customStyle="1" w:styleId="1c45433a-074c-40c1-ac2b-f5804b56338f">
    <w:name w:val="石墨文档正文"/>
    <w:qFormat/>
    <w:rPr>
      <w:szCs w:val="22"/>
    </w:rPr>
  </w:style>
  <w:style w:type="paragraph" w:customStyle="1" w:styleId="85cd6cdd-6a1b-4aa0-8ac9-696198655f6b">
    <w:name w:val="石墨文档副标题"/>
    <w:qFormat/>
    <w:rPr>
      <w:color w:val="888888"/>
      <w:sz w:val="48"/>
      <w:szCs w:val="48"/>
    </w:rPr>
  </w:style>
  <w:style w:type="paragraph" w:customStyle="1" w:styleId="cd6b00c7-6315-472a-a8f5-91fb75e7eb46">
    <w:name w:val="石墨文档大标题"/>
    <w:next w:val="a3"/>
    <w:uiPriority w:val="9"/>
    <w:unhideWhenUsed/>
    <w:qFormat/>
    <w:pPr>
      <w:spacing w:before="260" w:after="260"/>
      <w:outlineLvl w:val="0"/>
    </w:pPr>
    <w:rPr>
      <w:b/>
      <w:bCs/>
      <w:sz w:val="40"/>
      <w:szCs w:val="40"/>
    </w:rPr>
  </w:style>
  <w:style w:type="paragraph" w:customStyle="1" w:styleId="597141ee-e58f-47ce-8355-47c0938094ed">
    <w:name w:val="石墨文档中标题"/>
    <w:next w:val="a3"/>
    <w:uiPriority w:val="9"/>
    <w:unhideWhenUsed/>
    <w:qFormat/>
    <w:pPr>
      <w:spacing w:before="260" w:after="260"/>
      <w:outlineLvl w:val="1"/>
    </w:pPr>
    <w:rPr>
      <w:b/>
      <w:bCs/>
      <w:sz w:val="36"/>
      <w:szCs w:val="36"/>
    </w:rPr>
  </w:style>
  <w:style w:type="paragraph" w:customStyle="1" w:styleId="5b6a8749-c0de-40a4-a0e8-d1def1256928">
    <w:name w:val="石墨文档小标题"/>
    <w:next w:val="a3"/>
    <w:uiPriority w:val="9"/>
    <w:unhideWhenUsed/>
    <w:qFormat/>
    <w:pPr>
      <w:spacing w:before="260" w:after="260"/>
      <w:outlineLvl w:val="2"/>
    </w:pPr>
    <w:rPr>
      <w:b/>
      <w:bCs/>
      <w:sz w:val="32"/>
      <w:szCs w:val="32"/>
    </w:rPr>
  </w:style>
  <w:style w:type="paragraph" w:customStyle="1" w:styleId="b745cee7-379a-4c7a-95db-673f94aa3bcd">
    <w:name w:val="石墨文档标题"/>
    <w:next w:val="a3"/>
    <w:uiPriority w:val="9"/>
    <w:unhideWhenUsed/>
    <w:qFormat/>
    <w:pPr>
      <w:spacing w:before="260" w:after="260"/>
      <w:outlineLvl w:val="3"/>
    </w:pPr>
    <w:rPr>
      <w:b/>
      <w:bCs/>
      <w:sz w:val="56"/>
      <w:szCs w:val="56"/>
    </w:rPr>
  </w:style>
  <w:style w:type="paragraph" w:customStyle="1" w:styleId="a7d70662-2166-462a-870d-cf497eeee070">
    <w:name w:val="石墨文档引用"/>
    <w:qFormat/>
    <w:pPr>
      <w:pBdr>
        <w:left w:val="single" w:sz="30" w:space="10" w:color="F0F0F0"/>
      </w:pBdr>
    </w:pPr>
    <w:rPr>
      <w:color w:val="ADADAD"/>
    </w:rPr>
  </w:style>
  <w:style w:type="paragraph" w:default="1" w:styleId="62807399-b46a-4851-aef7-885a2e28c0a1">
    <w:name w:val="Normal"/>
    <w:qFormat/>
    <w:pPr>
      <w:widowControl w:val="0"/>
      <w:jc w:val="both"/>
    </w:pPr>
  </w:style>
  <w:style w:type="character" w:default="1" w:styleId="8fba3dbf-4929-415a-903e-cad1f87b9747">
    <w:name w:val="Default Paragraph Font"/>
    <w:uiPriority w:val="1"/>
    <w:semiHidden/>
    <w:unhideWhenUsed/>
  </w:style>
  <w:style w:type="table" w:default="1" w:styleId="b2ef29dd-1711-499a-9bde-b1bf5f5cc5fc">
    <w:name w:val="Normal Table"/>
    <w:uiPriority w:val="99"/>
    <w:semiHidden/>
    <w:unhideWhenUsed/>
    <w:tblPr>
      <w:tblInd w:w="0" w:type="dxa"/>
      <w:tblCellMar>
        <w:top w:w="0" w:type="dxa"/>
        <w:left w:w="108" w:type="dxa"/>
        <w:bottom w:w="0" w:type="dxa"/>
        <w:right w:w="108" w:type="dxa"/>
      </w:tblCellMar>
    </w:tblPr>
  </w:style>
  <w:style w:type="numbering" w:default="1" w:styleId="3980e8fb-4d0b-4f67-a2ee-bc8a18045e5d">
    <w:name w:val="No List"/>
    <w:uiPriority w:val="99"/>
    <w:semiHidden/>
    <w:unhideWhenUsed/>
  </w:style>
  <w:style w:type="paragraph" w:customStyle="1" w:styleId="0a5b2738-ae7a-4304-bd84-90b58e8f9f5f">
    <w:name w:val="石墨文档正文"/>
    <w:qFormat/>
    <w:rPr>
      <w:szCs w:val="22"/>
    </w:rPr>
  </w:style>
  <w:style w:type="paragraph" w:customStyle="1" w:styleId="1e57aa42-3c97-4e2d-bc48-78d8e1c04ad3">
    <w:name w:val="石墨文档副标题"/>
    <w:qFormat/>
    <w:rPr>
      <w:color w:val="888888"/>
      <w:sz w:val="48"/>
      <w:szCs w:val="48"/>
    </w:rPr>
  </w:style>
  <w:style w:type="paragraph" w:customStyle="1" w:styleId="0e61e63b-a9f8-4b0f-af0e-190735d58bb1">
    <w:name w:val="石墨文档大标题"/>
    <w:next w:val="a3"/>
    <w:uiPriority w:val="9"/>
    <w:unhideWhenUsed/>
    <w:qFormat/>
    <w:pPr>
      <w:spacing w:before="260" w:after="260"/>
      <w:outlineLvl w:val="0"/>
    </w:pPr>
    <w:rPr>
      <w:b/>
      <w:bCs/>
      <w:sz w:val="40"/>
      <w:szCs w:val="40"/>
    </w:rPr>
  </w:style>
  <w:style w:type="paragraph" w:customStyle="1" w:styleId="fa5c9eab-1f6e-42c0-be22-c7a6850983a2">
    <w:name w:val="石墨文档中标题"/>
    <w:next w:val="a3"/>
    <w:uiPriority w:val="9"/>
    <w:unhideWhenUsed/>
    <w:qFormat/>
    <w:pPr>
      <w:spacing w:before="260" w:after="260"/>
      <w:outlineLvl w:val="1"/>
    </w:pPr>
    <w:rPr>
      <w:b/>
      <w:bCs/>
      <w:sz w:val="36"/>
      <w:szCs w:val="36"/>
    </w:rPr>
  </w:style>
  <w:style w:type="paragraph" w:customStyle="1" w:styleId="5d06b139-5670-4948-8d87-fccf8b2ff1c9">
    <w:name w:val="石墨文档小标题"/>
    <w:next w:val="a3"/>
    <w:uiPriority w:val="9"/>
    <w:unhideWhenUsed/>
    <w:qFormat/>
    <w:pPr>
      <w:spacing w:before="260" w:after="260"/>
      <w:outlineLvl w:val="2"/>
    </w:pPr>
    <w:rPr>
      <w:b/>
      <w:bCs/>
      <w:sz w:val="32"/>
      <w:szCs w:val="32"/>
    </w:rPr>
  </w:style>
  <w:style w:type="paragraph" w:customStyle="1" w:styleId="abe76caf-4303-4489-b42c-d663980654d2">
    <w:name w:val="石墨文档标题"/>
    <w:next w:val="a3"/>
    <w:uiPriority w:val="9"/>
    <w:unhideWhenUsed/>
    <w:qFormat/>
    <w:pPr>
      <w:spacing w:before="260" w:after="260"/>
      <w:outlineLvl w:val="3"/>
    </w:pPr>
    <w:rPr>
      <w:b/>
      <w:bCs/>
      <w:sz w:val="56"/>
      <w:szCs w:val="56"/>
    </w:rPr>
  </w:style>
  <w:style w:type="paragraph" w:customStyle="1" w:styleId="be9c3480-e7ea-4894-9811-379d7017ba65">
    <w:name w:val="石墨文档引用"/>
    <w:qFormat/>
    <w:pPr>
      <w:pBdr>
        <w:left w:val="single" w:sz="30" w:space="10" w:color="F0F0F0"/>
      </w:pBdr>
    </w:pPr>
    <w:rPr>
      <w:color w:val="ADADAD"/>
    </w:rPr>
  </w:style>
  <w:style w:type="paragraph" w:default="1" w:styleId="41b15b31-1000-4486-b7f4-ccbc3c811453">
    <w:name w:val="Normal"/>
    <w:qFormat/>
    <w:pPr>
      <w:widowControl w:val="0"/>
      <w:jc w:val="both"/>
    </w:pPr>
  </w:style>
  <w:style w:type="character" w:default="1" w:styleId="75912780-5dc2-4b40-98a6-62190c227ec8">
    <w:name w:val="Default Paragraph Font"/>
    <w:uiPriority w:val="1"/>
    <w:semiHidden/>
    <w:unhideWhenUsed/>
  </w:style>
  <w:style w:type="table" w:default="1" w:styleId="e7e43a30-5286-4696-850f-3a644c735650">
    <w:name w:val="Normal Table"/>
    <w:uiPriority w:val="99"/>
    <w:semiHidden/>
    <w:unhideWhenUsed/>
    <w:tblPr>
      <w:tblInd w:w="0" w:type="dxa"/>
      <w:tblCellMar>
        <w:top w:w="0" w:type="dxa"/>
        <w:left w:w="108" w:type="dxa"/>
        <w:bottom w:w="0" w:type="dxa"/>
        <w:right w:w="108" w:type="dxa"/>
      </w:tblCellMar>
    </w:tblPr>
  </w:style>
  <w:style w:type="numbering" w:default="1" w:styleId="6fb62a49-252f-44e6-b2b7-7f97b8696539">
    <w:name w:val="No List"/>
    <w:uiPriority w:val="99"/>
    <w:semiHidden/>
    <w:unhideWhenUsed/>
  </w:style>
  <w:style w:type="paragraph" w:customStyle="1" w:styleId="ff233179-24ad-4232-a25b-40824cf86949">
    <w:name w:val="石墨文档正文"/>
    <w:qFormat/>
    <w:rPr>
      <w:szCs w:val="22"/>
    </w:rPr>
  </w:style>
  <w:style w:type="paragraph" w:customStyle="1" w:styleId="887c4612-8ce9-4db4-8844-fdd007876041">
    <w:name w:val="石墨文档副标题"/>
    <w:qFormat/>
    <w:rPr>
      <w:color w:val="888888"/>
      <w:sz w:val="48"/>
      <w:szCs w:val="48"/>
    </w:rPr>
  </w:style>
  <w:style w:type="paragraph" w:customStyle="1" w:styleId="8d16d00c-9052-4d2c-9baa-b444ba31dcc1">
    <w:name w:val="石墨文档大标题"/>
    <w:next w:val="a3"/>
    <w:uiPriority w:val="9"/>
    <w:unhideWhenUsed/>
    <w:qFormat/>
    <w:pPr>
      <w:spacing w:before="260" w:after="260"/>
      <w:outlineLvl w:val="0"/>
    </w:pPr>
    <w:rPr>
      <w:b/>
      <w:bCs/>
      <w:sz w:val="40"/>
      <w:szCs w:val="40"/>
    </w:rPr>
  </w:style>
  <w:style w:type="paragraph" w:customStyle="1" w:styleId="6f366321-9146-4d61-9030-8d12e358a1ce">
    <w:name w:val="石墨文档中标题"/>
    <w:next w:val="a3"/>
    <w:uiPriority w:val="9"/>
    <w:unhideWhenUsed/>
    <w:qFormat/>
    <w:pPr>
      <w:spacing w:before="260" w:after="260"/>
      <w:outlineLvl w:val="1"/>
    </w:pPr>
    <w:rPr>
      <w:b/>
      <w:bCs/>
      <w:sz w:val="36"/>
      <w:szCs w:val="36"/>
    </w:rPr>
  </w:style>
  <w:style w:type="paragraph" w:customStyle="1" w:styleId="00a5301c-9d3a-4bc2-9202-c37aefb9771f">
    <w:name w:val="石墨文档小标题"/>
    <w:next w:val="a3"/>
    <w:uiPriority w:val="9"/>
    <w:unhideWhenUsed/>
    <w:qFormat/>
    <w:pPr>
      <w:spacing w:before="260" w:after="260"/>
      <w:outlineLvl w:val="2"/>
    </w:pPr>
    <w:rPr>
      <w:b/>
      <w:bCs/>
      <w:sz w:val="32"/>
      <w:szCs w:val="32"/>
    </w:rPr>
  </w:style>
  <w:style w:type="paragraph" w:customStyle="1" w:styleId="63de8000-c502-4162-95fa-559dd81b6a42">
    <w:name w:val="石墨文档标题"/>
    <w:next w:val="a3"/>
    <w:uiPriority w:val="9"/>
    <w:unhideWhenUsed/>
    <w:qFormat/>
    <w:pPr>
      <w:spacing w:before="260" w:after="260"/>
      <w:outlineLvl w:val="3"/>
    </w:pPr>
    <w:rPr>
      <w:b/>
      <w:bCs/>
      <w:sz w:val="56"/>
      <w:szCs w:val="56"/>
    </w:rPr>
  </w:style>
  <w:style w:type="paragraph" w:customStyle="1" w:styleId="beed7cda-ce03-4f8b-8551-a09305720b55">
    <w:name w:val="石墨文档引用"/>
    <w:qFormat/>
    <w:pPr>
      <w:pBdr>
        <w:left w:val="single" w:sz="30" w:space="10" w:color="F0F0F0"/>
      </w:pBdr>
    </w:pPr>
    <w:rPr>
      <w:color w:val="ADADAD"/>
    </w:rPr>
  </w:style>
  <w:style w:type="paragraph" w:default="1" w:styleId="9c38d3c9-42ab-4544-982c-5df5a35ea43c">
    <w:name w:val="Normal"/>
    <w:qFormat/>
    <w:pPr>
      <w:widowControl w:val="0"/>
      <w:jc w:val="both"/>
    </w:pPr>
  </w:style>
  <w:style w:type="character" w:default="1" w:styleId="cfd639f6-c037-4d96-87dd-4da0a4fbe6f1">
    <w:name w:val="Default Paragraph Font"/>
    <w:uiPriority w:val="1"/>
    <w:semiHidden/>
    <w:unhideWhenUsed/>
  </w:style>
  <w:style w:type="table" w:default="1" w:styleId="48958f6c-e1d7-412a-870f-58dfb1a452c2">
    <w:name w:val="Normal Table"/>
    <w:uiPriority w:val="99"/>
    <w:semiHidden/>
    <w:unhideWhenUsed/>
    <w:tblPr>
      <w:tblInd w:w="0" w:type="dxa"/>
      <w:tblCellMar>
        <w:top w:w="0" w:type="dxa"/>
        <w:left w:w="108" w:type="dxa"/>
        <w:bottom w:w="0" w:type="dxa"/>
        <w:right w:w="108" w:type="dxa"/>
      </w:tblCellMar>
    </w:tblPr>
  </w:style>
  <w:style w:type="numbering" w:default="1" w:styleId="8cb6f09a-d4ab-4ccd-9f58-42abc107e2c1">
    <w:name w:val="No List"/>
    <w:uiPriority w:val="99"/>
    <w:semiHidden/>
    <w:unhideWhenUsed/>
  </w:style>
  <w:style w:type="paragraph" w:customStyle="1" w:styleId="40adfb0b-4460-4b85-ba96-c07344769fa2">
    <w:name w:val="石墨文档正文"/>
    <w:qFormat/>
    <w:rPr>
      <w:szCs w:val="22"/>
    </w:rPr>
  </w:style>
  <w:style w:type="paragraph" w:customStyle="1" w:styleId="e8d6675d-f9fb-49cf-bb9d-9430931b0480">
    <w:name w:val="石墨文档副标题"/>
    <w:qFormat/>
    <w:rPr>
      <w:color w:val="888888"/>
      <w:sz w:val="48"/>
      <w:szCs w:val="48"/>
    </w:rPr>
  </w:style>
  <w:style w:type="paragraph" w:customStyle="1" w:styleId="3f4d3a8a-be7e-4e31-a981-69e129b9cc05">
    <w:name w:val="石墨文档大标题"/>
    <w:next w:val="a3"/>
    <w:uiPriority w:val="9"/>
    <w:unhideWhenUsed/>
    <w:qFormat/>
    <w:pPr>
      <w:spacing w:before="260" w:after="260"/>
      <w:outlineLvl w:val="0"/>
    </w:pPr>
    <w:rPr>
      <w:b/>
      <w:bCs/>
      <w:sz w:val="40"/>
      <w:szCs w:val="40"/>
    </w:rPr>
  </w:style>
  <w:style w:type="paragraph" w:customStyle="1" w:styleId="54824b43-6d42-42fa-b4e7-7c84e778d59d">
    <w:name w:val="石墨文档中标题"/>
    <w:next w:val="a3"/>
    <w:uiPriority w:val="9"/>
    <w:unhideWhenUsed/>
    <w:qFormat/>
    <w:pPr>
      <w:spacing w:before="260" w:after="260"/>
      <w:outlineLvl w:val="1"/>
    </w:pPr>
    <w:rPr>
      <w:b/>
      <w:bCs/>
      <w:sz w:val="36"/>
      <w:szCs w:val="36"/>
    </w:rPr>
  </w:style>
  <w:style w:type="paragraph" w:customStyle="1" w:styleId="cf4175d8-0965-4677-9c68-ddb215078108">
    <w:name w:val="石墨文档小标题"/>
    <w:next w:val="a3"/>
    <w:uiPriority w:val="9"/>
    <w:unhideWhenUsed/>
    <w:qFormat/>
    <w:pPr>
      <w:spacing w:before="260" w:after="260"/>
      <w:outlineLvl w:val="2"/>
    </w:pPr>
    <w:rPr>
      <w:b/>
      <w:bCs/>
      <w:sz w:val="32"/>
      <w:szCs w:val="32"/>
    </w:rPr>
  </w:style>
  <w:style w:type="paragraph" w:customStyle="1" w:styleId="643a5e1a-6411-4c26-8678-eec0cb3ee7b8">
    <w:name w:val="石墨文档标题"/>
    <w:next w:val="a3"/>
    <w:uiPriority w:val="9"/>
    <w:unhideWhenUsed/>
    <w:qFormat/>
    <w:pPr>
      <w:spacing w:before="260" w:after="260"/>
      <w:outlineLvl w:val="3"/>
    </w:pPr>
    <w:rPr>
      <w:b/>
      <w:bCs/>
      <w:sz w:val="56"/>
      <w:szCs w:val="56"/>
    </w:rPr>
  </w:style>
  <w:style w:type="paragraph" w:customStyle="1" w:styleId="97e7a0c7-3137-4d15-aa28-32cc589673a4">
    <w:name w:val="石墨文档引用"/>
    <w:qFormat/>
    <w:pPr>
      <w:pBdr>
        <w:left w:val="single" w:sz="30" w:space="10" w:color="F0F0F0"/>
      </w:pBdr>
    </w:pPr>
    <w:rPr>
      <w:color w:val="ADADAD"/>
    </w:rPr>
  </w:style>
  <w:style w:type="paragraph" w:default="1" w:styleId="a272518e-283f-4e63-b301-834507565ee5">
    <w:name w:val="Normal"/>
    <w:qFormat/>
    <w:pPr>
      <w:widowControl w:val="0"/>
      <w:jc w:val="both"/>
    </w:pPr>
  </w:style>
  <w:style w:type="character" w:default="1" w:styleId="1413afa2-8bc1-46b4-a0bd-ab534d523f89">
    <w:name w:val="Default Paragraph Font"/>
    <w:uiPriority w:val="1"/>
    <w:semiHidden/>
    <w:unhideWhenUsed/>
  </w:style>
  <w:style w:type="table" w:default="1" w:styleId="d406b757-a3d2-4713-b5bc-ead62fb57d27">
    <w:name w:val="Normal Table"/>
    <w:uiPriority w:val="99"/>
    <w:semiHidden/>
    <w:unhideWhenUsed/>
    <w:tblPr>
      <w:tblInd w:w="0" w:type="dxa"/>
      <w:tblCellMar>
        <w:top w:w="0" w:type="dxa"/>
        <w:left w:w="108" w:type="dxa"/>
        <w:bottom w:w="0" w:type="dxa"/>
        <w:right w:w="108" w:type="dxa"/>
      </w:tblCellMar>
    </w:tblPr>
  </w:style>
  <w:style w:type="numbering" w:default="1" w:styleId="9bf4c187-dcf0-4dd0-b855-b82595036414">
    <w:name w:val="No List"/>
    <w:uiPriority w:val="99"/>
    <w:semiHidden/>
    <w:unhideWhenUsed/>
  </w:style>
  <w:style w:type="paragraph" w:customStyle="1" w:styleId="e765f76a-07a1-42f1-9242-5540cb6a7cce">
    <w:name w:val="石墨文档正文"/>
    <w:qFormat/>
    <w:rPr>
      <w:szCs w:val="22"/>
    </w:rPr>
  </w:style>
  <w:style w:type="paragraph" w:customStyle="1" w:styleId="85f233cf-59f2-4da8-8fb5-b37b61dd4db0">
    <w:name w:val="石墨文档副标题"/>
    <w:qFormat/>
    <w:rPr>
      <w:color w:val="888888"/>
      <w:sz w:val="48"/>
      <w:szCs w:val="48"/>
    </w:rPr>
  </w:style>
  <w:style w:type="paragraph" w:customStyle="1" w:styleId="10eadc8b-a578-43d1-94c2-edf798e51ea8">
    <w:name w:val="石墨文档大标题"/>
    <w:next w:val="a3"/>
    <w:uiPriority w:val="9"/>
    <w:unhideWhenUsed/>
    <w:qFormat/>
    <w:pPr>
      <w:spacing w:before="260" w:after="260"/>
      <w:outlineLvl w:val="0"/>
    </w:pPr>
    <w:rPr>
      <w:b/>
      <w:bCs/>
      <w:sz w:val="40"/>
      <w:szCs w:val="40"/>
    </w:rPr>
  </w:style>
  <w:style w:type="paragraph" w:customStyle="1" w:styleId="3e7e724b-0095-461d-88d8-26a8f82dbcd7">
    <w:name w:val="石墨文档中标题"/>
    <w:next w:val="a3"/>
    <w:uiPriority w:val="9"/>
    <w:unhideWhenUsed/>
    <w:qFormat/>
    <w:pPr>
      <w:spacing w:before="260" w:after="260"/>
      <w:outlineLvl w:val="1"/>
    </w:pPr>
    <w:rPr>
      <w:b/>
      <w:bCs/>
      <w:sz w:val="36"/>
      <w:szCs w:val="36"/>
    </w:rPr>
  </w:style>
  <w:style w:type="paragraph" w:customStyle="1" w:styleId="71826ef4-b18a-4e08-a54e-bbb94275ec7a">
    <w:name w:val="石墨文档小标题"/>
    <w:next w:val="a3"/>
    <w:uiPriority w:val="9"/>
    <w:unhideWhenUsed/>
    <w:qFormat/>
    <w:pPr>
      <w:spacing w:before="260" w:after="260"/>
      <w:outlineLvl w:val="2"/>
    </w:pPr>
    <w:rPr>
      <w:b/>
      <w:bCs/>
      <w:sz w:val="32"/>
      <w:szCs w:val="32"/>
    </w:rPr>
  </w:style>
  <w:style w:type="paragraph" w:customStyle="1" w:styleId="c13cf368-b5e9-41d5-88ce-854d60326d13">
    <w:name w:val="石墨文档标题"/>
    <w:next w:val="a3"/>
    <w:uiPriority w:val="9"/>
    <w:unhideWhenUsed/>
    <w:qFormat/>
    <w:pPr>
      <w:spacing w:before="260" w:after="260"/>
      <w:outlineLvl w:val="3"/>
    </w:pPr>
    <w:rPr>
      <w:b/>
      <w:bCs/>
      <w:sz w:val="56"/>
      <w:szCs w:val="56"/>
    </w:rPr>
  </w:style>
  <w:style w:type="paragraph" w:customStyle="1" w:styleId="3e4326ae-fde1-47ca-81ad-c529dcbc9520">
    <w:name w:val="石墨文档引用"/>
    <w:qFormat/>
    <w:pPr>
      <w:pBdr>
        <w:left w:val="single" w:sz="30" w:space="10" w:color="F0F0F0"/>
      </w:pBdr>
    </w:pPr>
    <w:rPr>
      <w:color w:val="ADADAD"/>
    </w:rPr>
  </w:style>
  <w:style w:type="paragraph" w:default="1" w:styleId="d18f49b4-161a-4c95-99d8-b38944b66102">
    <w:name w:val="Normal"/>
    <w:qFormat/>
    <w:pPr>
      <w:widowControl w:val="0"/>
      <w:jc w:val="both"/>
    </w:pPr>
  </w:style>
  <w:style w:type="character" w:default="1" w:styleId="9122ba4d-51f8-4f5e-ba15-abcad083816f">
    <w:name w:val="Default Paragraph Font"/>
    <w:uiPriority w:val="1"/>
    <w:semiHidden/>
    <w:unhideWhenUsed/>
  </w:style>
  <w:style w:type="table" w:default="1" w:styleId="382bf5df-b4e5-41b9-937d-ff312f3594a7">
    <w:name w:val="Normal Table"/>
    <w:uiPriority w:val="99"/>
    <w:semiHidden/>
    <w:unhideWhenUsed/>
    <w:tblPr>
      <w:tblInd w:w="0" w:type="dxa"/>
      <w:tblCellMar>
        <w:top w:w="0" w:type="dxa"/>
        <w:left w:w="108" w:type="dxa"/>
        <w:bottom w:w="0" w:type="dxa"/>
        <w:right w:w="108" w:type="dxa"/>
      </w:tblCellMar>
    </w:tblPr>
  </w:style>
  <w:style w:type="numbering" w:default="1" w:styleId="4b079a53-a099-48fd-a7a1-052f532a71d4">
    <w:name w:val="No List"/>
    <w:uiPriority w:val="99"/>
    <w:semiHidden/>
    <w:unhideWhenUsed/>
  </w:style>
  <w:style w:type="paragraph" w:customStyle="1" w:styleId="d637d6bf-7daa-4dd2-b042-e4dd6e4d6ff5">
    <w:name w:val="石墨文档正文"/>
    <w:qFormat/>
    <w:rPr>
      <w:szCs w:val="22"/>
    </w:rPr>
  </w:style>
  <w:style w:type="paragraph" w:customStyle="1" w:styleId="aed2e32c-db38-484e-bc92-b143043db928">
    <w:name w:val="石墨文档副标题"/>
    <w:qFormat/>
    <w:rPr>
      <w:color w:val="888888"/>
      <w:sz w:val="48"/>
      <w:szCs w:val="48"/>
    </w:rPr>
  </w:style>
  <w:style w:type="paragraph" w:customStyle="1" w:styleId="e35204d3-aacf-4955-a21b-159d4b4fd3b4">
    <w:name w:val="石墨文档大标题"/>
    <w:next w:val="a3"/>
    <w:uiPriority w:val="9"/>
    <w:unhideWhenUsed/>
    <w:qFormat/>
    <w:pPr>
      <w:spacing w:before="260" w:after="260"/>
      <w:outlineLvl w:val="0"/>
    </w:pPr>
    <w:rPr>
      <w:b/>
      <w:bCs/>
      <w:sz w:val="40"/>
      <w:szCs w:val="40"/>
    </w:rPr>
  </w:style>
  <w:style w:type="paragraph" w:customStyle="1" w:styleId="e3cc0f60-79aa-4e38-884c-9351ceb567e5">
    <w:name w:val="石墨文档中标题"/>
    <w:next w:val="a3"/>
    <w:uiPriority w:val="9"/>
    <w:unhideWhenUsed/>
    <w:qFormat/>
    <w:pPr>
      <w:spacing w:before="260" w:after="260"/>
      <w:outlineLvl w:val="1"/>
    </w:pPr>
    <w:rPr>
      <w:b/>
      <w:bCs/>
      <w:sz w:val="36"/>
      <w:szCs w:val="36"/>
    </w:rPr>
  </w:style>
  <w:style w:type="paragraph" w:customStyle="1" w:styleId="ef9f9d6e-ea3a-43e3-8eb0-7fca78b9b9d9">
    <w:name w:val="石墨文档小标题"/>
    <w:next w:val="a3"/>
    <w:uiPriority w:val="9"/>
    <w:unhideWhenUsed/>
    <w:qFormat/>
    <w:pPr>
      <w:spacing w:before="260" w:after="260"/>
      <w:outlineLvl w:val="2"/>
    </w:pPr>
    <w:rPr>
      <w:b/>
      <w:bCs/>
      <w:sz w:val="32"/>
      <w:szCs w:val="32"/>
    </w:rPr>
  </w:style>
  <w:style w:type="paragraph" w:customStyle="1" w:styleId="2560e936-60ad-4596-91fe-c5a57d7c2ae0">
    <w:name w:val="石墨文档标题"/>
    <w:next w:val="a3"/>
    <w:uiPriority w:val="9"/>
    <w:unhideWhenUsed/>
    <w:qFormat/>
    <w:pPr>
      <w:spacing w:before="260" w:after="260"/>
      <w:outlineLvl w:val="3"/>
    </w:pPr>
    <w:rPr>
      <w:b/>
      <w:bCs/>
      <w:sz w:val="56"/>
      <w:szCs w:val="56"/>
    </w:rPr>
  </w:style>
  <w:style w:type="paragraph" w:customStyle="1" w:styleId="70f97772-ce1f-4493-99e8-7c44f53407f8">
    <w:name w:val="石墨文档引用"/>
    <w:qFormat/>
    <w:pPr>
      <w:pBdr>
        <w:left w:val="single" w:sz="30" w:space="10" w:color="F0F0F0"/>
      </w:pBdr>
    </w:pPr>
    <w:rPr>
      <w:color w:val="ADADAD"/>
    </w:rPr>
  </w:style>
  <w:style w:type="paragraph" w:default="1" w:styleId="09997b95-907e-4b78-a7be-888946724687">
    <w:name w:val="Normal"/>
    <w:qFormat/>
    <w:pPr>
      <w:widowControl w:val="0"/>
      <w:jc w:val="both"/>
    </w:pPr>
  </w:style>
  <w:style w:type="character" w:default="1" w:styleId="4207a9ef-37be-4e39-a2ce-914c00829f25">
    <w:name w:val="Default Paragraph Font"/>
    <w:uiPriority w:val="1"/>
    <w:semiHidden/>
    <w:unhideWhenUsed/>
  </w:style>
  <w:style w:type="table" w:default="1" w:styleId="3d0db8bd-c97c-4db2-82ea-98fa302a6f1a">
    <w:name w:val="Normal Table"/>
    <w:uiPriority w:val="99"/>
    <w:semiHidden/>
    <w:unhideWhenUsed/>
    <w:tblPr>
      <w:tblInd w:w="0" w:type="dxa"/>
      <w:tblCellMar>
        <w:top w:w="0" w:type="dxa"/>
        <w:left w:w="108" w:type="dxa"/>
        <w:bottom w:w="0" w:type="dxa"/>
        <w:right w:w="108" w:type="dxa"/>
      </w:tblCellMar>
    </w:tblPr>
  </w:style>
  <w:style w:type="numbering" w:default="1" w:styleId="5b627e8e-79ee-490a-9b17-1a849904d0c0">
    <w:name w:val="No List"/>
    <w:uiPriority w:val="99"/>
    <w:semiHidden/>
    <w:unhideWhenUsed/>
  </w:style>
  <w:style w:type="paragraph" w:customStyle="1" w:styleId="ea36a905-95ca-4950-bb56-2e9689d96e7f">
    <w:name w:val="石墨文档正文"/>
    <w:qFormat/>
    <w:rPr>
      <w:szCs w:val="22"/>
    </w:rPr>
  </w:style>
  <w:style w:type="paragraph" w:customStyle="1" w:styleId="53c58db4-f450-485f-986f-95f6ab96a207">
    <w:name w:val="石墨文档副标题"/>
    <w:qFormat/>
    <w:rPr>
      <w:color w:val="888888"/>
      <w:sz w:val="48"/>
      <w:szCs w:val="48"/>
    </w:rPr>
  </w:style>
  <w:style w:type="paragraph" w:customStyle="1" w:styleId="7b14daf0-492d-4896-89f0-d53b7c85bc2f">
    <w:name w:val="石墨文档大标题"/>
    <w:next w:val="a3"/>
    <w:uiPriority w:val="9"/>
    <w:unhideWhenUsed/>
    <w:qFormat/>
    <w:pPr>
      <w:spacing w:before="260" w:after="260"/>
      <w:outlineLvl w:val="0"/>
    </w:pPr>
    <w:rPr>
      <w:b/>
      <w:bCs/>
      <w:sz w:val="40"/>
      <w:szCs w:val="40"/>
    </w:rPr>
  </w:style>
  <w:style w:type="paragraph" w:customStyle="1" w:styleId="483761ea-0690-4f21-b506-e3846d056ef1">
    <w:name w:val="石墨文档中标题"/>
    <w:next w:val="a3"/>
    <w:uiPriority w:val="9"/>
    <w:unhideWhenUsed/>
    <w:qFormat/>
    <w:pPr>
      <w:spacing w:before="260" w:after="260"/>
      <w:outlineLvl w:val="1"/>
    </w:pPr>
    <w:rPr>
      <w:b/>
      <w:bCs/>
      <w:sz w:val="36"/>
      <w:szCs w:val="36"/>
    </w:rPr>
  </w:style>
  <w:style w:type="paragraph" w:customStyle="1" w:styleId="8ccc665f-9959-45e1-9259-7ee1925f3197">
    <w:name w:val="石墨文档小标题"/>
    <w:next w:val="a3"/>
    <w:uiPriority w:val="9"/>
    <w:unhideWhenUsed/>
    <w:qFormat/>
    <w:pPr>
      <w:spacing w:before="260" w:after="260"/>
      <w:outlineLvl w:val="2"/>
    </w:pPr>
    <w:rPr>
      <w:b/>
      <w:bCs/>
      <w:sz w:val="32"/>
      <w:szCs w:val="32"/>
    </w:rPr>
  </w:style>
  <w:style w:type="paragraph" w:customStyle="1" w:styleId="b6101704-ec47-4adf-8b55-c190b9400ed9">
    <w:name w:val="石墨文档标题"/>
    <w:next w:val="a3"/>
    <w:uiPriority w:val="9"/>
    <w:unhideWhenUsed/>
    <w:qFormat/>
    <w:pPr>
      <w:spacing w:before="260" w:after="260"/>
      <w:outlineLvl w:val="3"/>
    </w:pPr>
    <w:rPr>
      <w:b/>
      <w:bCs/>
      <w:sz w:val="56"/>
      <w:szCs w:val="56"/>
    </w:rPr>
  </w:style>
  <w:style w:type="paragraph" w:customStyle="1" w:styleId="091569e7-e492-4bde-b57c-e5e7ccb2529e">
    <w:name w:val="石墨文档引用"/>
    <w:qFormat/>
    <w:pPr>
      <w:pBdr>
        <w:left w:val="single" w:sz="30" w:space="10" w:color="F0F0F0"/>
      </w:pBdr>
    </w:pPr>
    <w:rPr>
      <w:color w:val="ADADAD"/>
    </w:rPr>
  </w:style>
  <w:style w:type="paragraph" w:default="1" w:styleId="6201cc8e-af44-42de-b0c2-e799cddbed4a">
    <w:name w:val="Normal"/>
    <w:qFormat/>
    <w:pPr>
      <w:widowControl w:val="0"/>
      <w:jc w:val="both"/>
    </w:pPr>
  </w:style>
  <w:style w:type="character" w:default="1" w:styleId="e8eb7cbb-54c3-43b5-854b-ec8b7ce56c6f">
    <w:name w:val="Default Paragraph Font"/>
    <w:uiPriority w:val="1"/>
    <w:semiHidden/>
    <w:unhideWhenUsed/>
  </w:style>
  <w:style w:type="table" w:default="1" w:styleId="251f1833-3717-4299-9f12-8673f1df66df">
    <w:name w:val="Normal Table"/>
    <w:uiPriority w:val="99"/>
    <w:semiHidden/>
    <w:unhideWhenUsed/>
    <w:tblPr>
      <w:tblInd w:w="0" w:type="dxa"/>
      <w:tblCellMar>
        <w:top w:w="0" w:type="dxa"/>
        <w:left w:w="108" w:type="dxa"/>
        <w:bottom w:w="0" w:type="dxa"/>
        <w:right w:w="108" w:type="dxa"/>
      </w:tblCellMar>
    </w:tblPr>
  </w:style>
  <w:style w:type="numbering" w:default="1" w:styleId="46035123-06a2-4c28-927b-59d144d42029">
    <w:name w:val="No List"/>
    <w:uiPriority w:val="99"/>
    <w:semiHidden/>
    <w:unhideWhenUsed/>
  </w:style>
  <w:style w:type="paragraph" w:customStyle="1" w:styleId="b6230991-958c-4901-a863-a4527b6ca027">
    <w:name w:val="石墨文档正文"/>
    <w:qFormat/>
    <w:rPr>
      <w:szCs w:val="22"/>
    </w:rPr>
  </w:style>
  <w:style w:type="paragraph" w:customStyle="1" w:styleId="9ad40b12-d3d4-4796-a44b-7f4e8cd9fb91">
    <w:name w:val="石墨文档副标题"/>
    <w:qFormat/>
    <w:rPr>
      <w:color w:val="888888"/>
      <w:sz w:val="48"/>
      <w:szCs w:val="48"/>
    </w:rPr>
  </w:style>
  <w:style w:type="paragraph" w:customStyle="1" w:styleId="04f06443-c96d-478f-959f-b284ac9a3fd3">
    <w:name w:val="石墨文档大标题"/>
    <w:next w:val="a3"/>
    <w:uiPriority w:val="9"/>
    <w:unhideWhenUsed/>
    <w:qFormat/>
    <w:pPr>
      <w:spacing w:before="260" w:after="260"/>
      <w:outlineLvl w:val="0"/>
    </w:pPr>
    <w:rPr>
      <w:b/>
      <w:bCs/>
      <w:sz w:val="40"/>
      <w:szCs w:val="40"/>
    </w:rPr>
  </w:style>
  <w:style w:type="paragraph" w:customStyle="1" w:styleId="eef9a899-f857-4926-a12c-db551b2e684b">
    <w:name w:val="石墨文档中标题"/>
    <w:next w:val="a3"/>
    <w:uiPriority w:val="9"/>
    <w:unhideWhenUsed/>
    <w:qFormat/>
    <w:pPr>
      <w:spacing w:before="260" w:after="260"/>
      <w:outlineLvl w:val="1"/>
    </w:pPr>
    <w:rPr>
      <w:b/>
      <w:bCs/>
      <w:sz w:val="36"/>
      <w:szCs w:val="36"/>
    </w:rPr>
  </w:style>
  <w:style w:type="paragraph" w:customStyle="1" w:styleId="8eba3f90-8d34-4401-ba16-1de14bab02e8">
    <w:name w:val="石墨文档小标题"/>
    <w:next w:val="a3"/>
    <w:uiPriority w:val="9"/>
    <w:unhideWhenUsed/>
    <w:qFormat/>
    <w:pPr>
      <w:spacing w:before="260" w:after="260"/>
      <w:outlineLvl w:val="2"/>
    </w:pPr>
    <w:rPr>
      <w:b/>
      <w:bCs/>
      <w:sz w:val="32"/>
      <w:szCs w:val="32"/>
    </w:rPr>
  </w:style>
  <w:style w:type="paragraph" w:customStyle="1" w:styleId="0f17048b-d5f3-45e6-873a-a7bc65be417b">
    <w:name w:val="石墨文档标题"/>
    <w:next w:val="a3"/>
    <w:uiPriority w:val="9"/>
    <w:unhideWhenUsed/>
    <w:qFormat/>
    <w:pPr>
      <w:spacing w:before="260" w:after="260"/>
      <w:outlineLvl w:val="3"/>
    </w:pPr>
    <w:rPr>
      <w:b/>
      <w:bCs/>
      <w:sz w:val="56"/>
      <w:szCs w:val="56"/>
    </w:rPr>
  </w:style>
  <w:style w:type="paragraph" w:customStyle="1" w:styleId="4a62f3e1-71e6-4f28-82f9-919884f087e1">
    <w:name w:val="石墨文档引用"/>
    <w:qFormat/>
    <w:pPr>
      <w:pBdr>
        <w:left w:val="single" w:sz="30" w:space="10" w:color="F0F0F0"/>
      </w:pBdr>
    </w:pPr>
    <w:rPr>
      <w:color w:val="ADADAD"/>
    </w:rPr>
  </w:style>
  <w:style w:type="paragraph" w:default="1" w:styleId="256a3d99-92fd-4147-a376-fd48a907ab67">
    <w:name w:val="Normal"/>
    <w:qFormat/>
    <w:pPr>
      <w:widowControl w:val="0"/>
      <w:jc w:val="both"/>
    </w:pPr>
  </w:style>
  <w:style w:type="character" w:default="1" w:styleId="d7749e25-3dbd-4458-a60c-93f537b270b7">
    <w:name w:val="Default Paragraph Font"/>
    <w:uiPriority w:val="1"/>
    <w:semiHidden/>
    <w:unhideWhenUsed/>
  </w:style>
  <w:style w:type="table" w:default="1" w:styleId="1a13ad57-eafc-4375-9e39-d7e8a3de41d7">
    <w:name w:val="Normal Table"/>
    <w:uiPriority w:val="99"/>
    <w:semiHidden/>
    <w:unhideWhenUsed/>
    <w:tblPr>
      <w:tblInd w:w="0" w:type="dxa"/>
      <w:tblCellMar>
        <w:top w:w="0" w:type="dxa"/>
        <w:left w:w="108" w:type="dxa"/>
        <w:bottom w:w="0" w:type="dxa"/>
        <w:right w:w="108" w:type="dxa"/>
      </w:tblCellMar>
    </w:tblPr>
  </w:style>
  <w:style w:type="numbering" w:default="1" w:styleId="0db271b6-d8db-4ca4-ba5d-0e9aa2ee0da7">
    <w:name w:val="No List"/>
    <w:uiPriority w:val="99"/>
    <w:semiHidden/>
    <w:unhideWhenUsed/>
  </w:style>
  <w:style w:type="paragraph" w:customStyle="1" w:styleId="2ae86f92-6ea9-40a3-95bf-344bb9c5cb19">
    <w:name w:val="石墨文档正文"/>
    <w:qFormat/>
    <w:rPr>
      <w:szCs w:val="22"/>
    </w:rPr>
  </w:style>
  <w:style w:type="paragraph" w:customStyle="1" w:styleId="c764bfd4-387f-4d03-b22c-bb072e0af3da">
    <w:name w:val="石墨文档副标题"/>
    <w:qFormat/>
    <w:rPr>
      <w:color w:val="888888"/>
      <w:sz w:val="48"/>
      <w:szCs w:val="48"/>
    </w:rPr>
  </w:style>
  <w:style w:type="paragraph" w:customStyle="1" w:styleId="49719032-67e2-49a2-be82-76942d7da7b0">
    <w:name w:val="石墨文档大标题"/>
    <w:next w:val="a3"/>
    <w:uiPriority w:val="9"/>
    <w:unhideWhenUsed/>
    <w:qFormat/>
    <w:pPr>
      <w:spacing w:before="260" w:after="260"/>
      <w:outlineLvl w:val="0"/>
    </w:pPr>
    <w:rPr>
      <w:b/>
      <w:bCs/>
      <w:sz w:val="40"/>
      <w:szCs w:val="40"/>
    </w:rPr>
  </w:style>
  <w:style w:type="paragraph" w:customStyle="1" w:styleId="9ff5745c-de3a-4ba6-a7de-1e25449170c7">
    <w:name w:val="石墨文档中标题"/>
    <w:next w:val="a3"/>
    <w:uiPriority w:val="9"/>
    <w:unhideWhenUsed/>
    <w:qFormat/>
    <w:pPr>
      <w:spacing w:before="260" w:after="260"/>
      <w:outlineLvl w:val="1"/>
    </w:pPr>
    <w:rPr>
      <w:b/>
      <w:bCs/>
      <w:sz w:val="36"/>
      <w:szCs w:val="36"/>
    </w:rPr>
  </w:style>
  <w:style w:type="paragraph" w:customStyle="1" w:styleId="40b8d054-153b-4fde-a9a2-5d2809519f7d">
    <w:name w:val="石墨文档小标题"/>
    <w:next w:val="a3"/>
    <w:uiPriority w:val="9"/>
    <w:unhideWhenUsed/>
    <w:qFormat/>
    <w:pPr>
      <w:spacing w:before="260" w:after="260"/>
      <w:outlineLvl w:val="2"/>
    </w:pPr>
    <w:rPr>
      <w:b/>
      <w:bCs/>
      <w:sz w:val="32"/>
      <w:szCs w:val="32"/>
    </w:rPr>
  </w:style>
  <w:style w:type="paragraph" w:customStyle="1" w:styleId="4dd026bc-d85e-4b5f-bb3c-851fe59b9a8e">
    <w:name w:val="石墨文档标题"/>
    <w:next w:val="a3"/>
    <w:uiPriority w:val="9"/>
    <w:unhideWhenUsed/>
    <w:qFormat/>
    <w:pPr>
      <w:spacing w:before="260" w:after="260"/>
      <w:outlineLvl w:val="3"/>
    </w:pPr>
    <w:rPr>
      <w:b/>
      <w:bCs/>
      <w:sz w:val="56"/>
      <w:szCs w:val="56"/>
    </w:rPr>
  </w:style>
  <w:style w:type="paragraph" w:customStyle="1" w:styleId="b1676034-5aac-4971-8b49-30e905d0eef8">
    <w:name w:val="石墨文档引用"/>
    <w:qFormat/>
    <w:pPr>
      <w:pBdr>
        <w:left w:val="single" w:sz="30" w:space="10" w:color="F0F0F0"/>
      </w:pBdr>
    </w:pPr>
    <w:rPr>
      <w:color w:val="ADADAD"/>
    </w:rPr>
  </w:style>
  <w:style w:type="paragraph" w:default="1" w:styleId="01bbb016-bc3f-4adc-b7b3-9711e1cb8f03">
    <w:name w:val="Normal"/>
    <w:qFormat/>
    <w:pPr>
      <w:widowControl w:val="0"/>
      <w:jc w:val="both"/>
    </w:pPr>
  </w:style>
  <w:style w:type="character" w:default="1" w:styleId="c016d9a4-7045-4ed0-9b78-75e92697e477">
    <w:name w:val="Default Paragraph Font"/>
    <w:uiPriority w:val="1"/>
    <w:semiHidden/>
    <w:unhideWhenUsed/>
  </w:style>
  <w:style w:type="table" w:default="1" w:styleId="5bfe5b63-09e3-4c7b-be78-3dcaef97c275">
    <w:name w:val="Normal Table"/>
    <w:uiPriority w:val="99"/>
    <w:semiHidden/>
    <w:unhideWhenUsed/>
    <w:tblPr>
      <w:tblInd w:w="0" w:type="dxa"/>
      <w:tblCellMar>
        <w:top w:w="0" w:type="dxa"/>
        <w:left w:w="108" w:type="dxa"/>
        <w:bottom w:w="0" w:type="dxa"/>
        <w:right w:w="108" w:type="dxa"/>
      </w:tblCellMar>
    </w:tblPr>
  </w:style>
  <w:style w:type="numbering" w:default="1" w:styleId="2ac0f317-b64f-4c67-ab1d-c01446c3a78b">
    <w:name w:val="No List"/>
    <w:uiPriority w:val="99"/>
    <w:semiHidden/>
    <w:unhideWhenUsed/>
  </w:style>
  <w:style w:type="paragraph" w:customStyle="1" w:styleId="741cab29-d76b-4f9e-ae5a-db279f680bfc">
    <w:name w:val="石墨文档正文"/>
    <w:qFormat/>
    <w:rPr>
      <w:szCs w:val="22"/>
    </w:rPr>
  </w:style>
  <w:style w:type="paragraph" w:customStyle="1" w:styleId="01ce2557-cb2c-488b-8701-5c10b154fb5f">
    <w:name w:val="石墨文档副标题"/>
    <w:qFormat/>
    <w:rPr>
      <w:color w:val="888888"/>
      <w:sz w:val="48"/>
      <w:szCs w:val="48"/>
    </w:rPr>
  </w:style>
  <w:style w:type="paragraph" w:customStyle="1" w:styleId="b4c3be63-4939-4e55-82d9-3ace88990d38">
    <w:name w:val="石墨文档大标题"/>
    <w:next w:val="a3"/>
    <w:uiPriority w:val="9"/>
    <w:unhideWhenUsed/>
    <w:qFormat/>
    <w:pPr>
      <w:spacing w:before="260" w:after="260"/>
      <w:outlineLvl w:val="0"/>
    </w:pPr>
    <w:rPr>
      <w:b/>
      <w:bCs/>
      <w:sz w:val="40"/>
      <w:szCs w:val="40"/>
    </w:rPr>
  </w:style>
  <w:style w:type="paragraph" w:customStyle="1" w:styleId="8a6c358d-d09a-458a-884a-98a3b91a444d">
    <w:name w:val="石墨文档中标题"/>
    <w:next w:val="a3"/>
    <w:uiPriority w:val="9"/>
    <w:unhideWhenUsed/>
    <w:qFormat/>
    <w:pPr>
      <w:spacing w:before="260" w:after="260"/>
      <w:outlineLvl w:val="1"/>
    </w:pPr>
    <w:rPr>
      <w:b/>
      <w:bCs/>
      <w:sz w:val="36"/>
      <w:szCs w:val="36"/>
    </w:rPr>
  </w:style>
  <w:style w:type="paragraph" w:customStyle="1" w:styleId="2b746983-5ffa-4af8-b7ee-f1ea2f6e0119">
    <w:name w:val="石墨文档小标题"/>
    <w:next w:val="a3"/>
    <w:uiPriority w:val="9"/>
    <w:unhideWhenUsed/>
    <w:qFormat/>
    <w:pPr>
      <w:spacing w:before="260" w:after="260"/>
      <w:outlineLvl w:val="2"/>
    </w:pPr>
    <w:rPr>
      <w:b/>
      <w:bCs/>
      <w:sz w:val="32"/>
      <w:szCs w:val="32"/>
    </w:rPr>
  </w:style>
  <w:style w:type="paragraph" w:customStyle="1" w:styleId="84bf67a7-9c41-46d3-a6bd-8fa5eca158c5">
    <w:name w:val="石墨文档标题"/>
    <w:next w:val="a3"/>
    <w:uiPriority w:val="9"/>
    <w:unhideWhenUsed/>
    <w:qFormat/>
    <w:pPr>
      <w:spacing w:before="260" w:after="260"/>
      <w:outlineLvl w:val="3"/>
    </w:pPr>
    <w:rPr>
      <w:b/>
      <w:bCs/>
      <w:sz w:val="56"/>
      <w:szCs w:val="56"/>
    </w:rPr>
  </w:style>
  <w:style w:type="paragraph" w:customStyle="1" w:styleId="40d10857-83a8-45c8-85f3-c9dd833da126">
    <w:name w:val="石墨文档引用"/>
    <w:qFormat/>
    <w:pPr>
      <w:pBdr>
        <w:left w:val="single" w:sz="30" w:space="10" w:color="F0F0F0"/>
      </w:pBdr>
    </w:pPr>
    <w:rPr>
      <w:color w:val="ADADAD"/>
    </w:rPr>
  </w:style>
  <w:style w:type="paragraph" w:default="1" w:styleId="7dc4624a-c33f-4b99-a55e-d381360ab8f8">
    <w:name w:val="Normal"/>
    <w:qFormat/>
    <w:pPr>
      <w:widowControl w:val="0"/>
      <w:jc w:val="both"/>
    </w:pPr>
  </w:style>
  <w:style w:type="character" w:default="1" w:styleId="9d84178e-fda1-4258-ac9e-9efa022dd0e5">
    <w:name w:val="Default Paragraph Font"/>
    <w:uiPriority w:val="1"/>
    <w:semiHidden/>
    <w:unhideWhenUsed/>
  </w:style>
  <w:style w:type="table" w:default="1" w:styleId="47937a76-3140-4ab3-8f10-9b533ae67be2">
    <w:name w:val="Normal Table"/>
    <w:uiPriority w:val="99"/>
    <w:semiHidden/>
    <w:unhideWhenUsed/>
    <w:tblPr>
      <w:tblInd w:w="0" w:type="dxa"/>
      <w:tblCellMar>
        <w:top w:w="0" w:type="dxa"/>
        <w:left w:w="108" w:type="dxa"/>
        <w:bottom w:w="0" w:type="dxa"/>
        <w:right w:w="108" w:type="dxa"/>
      </w:tblCellMar>
    </w:tblPr>
  </w:style>
  <w:style w:type="numbering" w:default="1" w:styleId="ef87704c-f467-4bf9-8500-7454bd5219bf">
    <w:name w:val="No List"/>
    <w:uiPriority w:val="99"/>
    <w:semiHidden/>
    <w:unhideWhenUsed/>
  </w:style>
  <w:style w:type="paragraph" w:customStyle="1" w:styleId="87dd97ea-7883-4016-baf7-9a972f67075f">
    <w:name w:val="石墨文档正文"/>
    <w:qFormat/>
    <w:rPr>
      <w:szCs w:val="22"/>
    </w:rPr>
  </w:style>
  <w:style w:type="paragraph" w:customStyle="1" w:styleId="3dc1195c-1383-4a61-86e8-4723c72800ba">
    <w:name w:val="石墨文档副标题"/>
    <w:qFormat/>
    <w:rPr>
      <w:color w:val="888888"/>
      <w:sz w:val="48"/>
      <w:szCs w:val="48"/>
    </w:rPr>
  </w:style>
  <w:style w:type="paragraph" w:customStyle="1" w:styleId="c19f756a-04c3-466f-bcd7-a61cf56da410">
    <w:name w:val="石墨文档大标题"/>
    <w:next w:val="a3"/>
    <w:uiPriority w:val="9"/>
    <w:unhideWhenUsed/>
    <w:qFormat/>
    <w:pPr>
      <w:spacing w:before="260" w:after="260"/>
      <w:outlineLvl w:val="0"/>
    </w:pPr>
    <w:rPr>
      <w:b/>
      <w:bCs/>
      <w:sz w:val="40"/>
      <w:szCs w:val="40"/>
    </w:rPr>
  </w:style>
  <w:style w:type="paragraph" w:customStyle="1" w:styleId="9736ebd2-9e73-4e84-ae40-e90efe43d8ec">
    <w:name w:val="石墨文档中标题"/>
    <w:next w:val="a3"/>
    <w:uiPriority w:val="9"/>
    <w:unhideWhenUsed/>
    <w:qFormat/>
    <w:pPr>
      <w:spacing w:before="260" w:after="260"/>
      <w:outlineLvl w:val="1"/>
    </w:pPr>
    <w:rPr>
      <w:b/>
      <w:bCs/>
      <w:sz w:val="36"/>
      <w:szCs w:val="36"/>
    </w:rPr>
  </w:style>
  <w:style w:type="paragraph" w:customStyle="1" w:styleId="183fb20c-5700-4484-a4cf-f473be5afc06">
    <w:name w:val="石墨文档小标题"/>
    <w:next w:val="a3"/>
    <w:uiPriority w:val="9"/>
    <w:unhideWhenUsed/>
    <w:qFormat/>
    <w:pPr>
      <w:spacing w:before="260" w:after="260"/>
      <w:outlineLvl w:val="2"/>
    </w:pPr>
    <w:rPr>
      <w:b/>
      <w:bCs/>
      <w:sz w:val="32"/>
      <w:szCs w:val="32"/>
    </w:rPr>
  </w:style>
  <w:style w:type="paragraph" w:customStyle="1" w:styleId="57c8aa01-3fce-4dee-b2e4-ee2786b12a71">
    <w:name w:val="石墨文档标题"/>
    <w:next w:val="a3"/>
    <w:uiPriority w:val="9"/>
    <w:unhideWhenUsed/>
    <w:qFormat/>
    <w:pPr>
      <w:spacing w:before="260" w:after="260"/>
      <w:outlineLvl w:val="3"/>
    </w:pPr>
    <w:rPr>
      <w:b/>
      <w:bCs/>
      <w:sz w:val="56"/>
      <w:szCs w:val="56"/>
    </w:rPr>
  </w:style>
  <w:style w:type="paragraph" w:customStyle="1" w:styleId="778b1331-e35a-41ad-8b4c-17e187977565">
    <w:name w:val="石墨文档引用"/>
    <w:qFormat/>
    <w:pPr>
      <w:pBdr>
        <w:left w:val="single" w:sz="30" w:space="10" w:color="F0F0F0"/>
      </w:pBdr>
    </w:pPr>
    <w:rPr>
      <w:color w:val="ADADAD"/>
    </w:rPr>
  </w:style>
  <w:style w:type="paragraph" w:default="1" w:styleId="3288e2cf-bc50-4417-96a9-e7033be773bb">
    <w:name w:val="Normal"/>
    <w:qFormat/>
    <w:pPr>
      <w:widowControl w:val="0"/>
      <w:jc w:val="both"/>
    </w:pPr>
  </w:style>
  <w:style w:type="character" w:default="1" w:styleId="77528c6d-0cf8-47dc-9a98-d385c42eb7c7">
    <w:name w:val="Default Paragraph Font"/>
    <w:uiPriority w:val="1"/>
    <w:semiHidden/>
    <w:unhideWhenUsed/>
  </w:style>
  <w:style w:type="table" w:default="1" w:styleId="78bfce11-4489-4be1-b8cb-e0b0ea1adfa1">
    <w:name w:val="Normal Table"/>
    <w:uiPriority w:val="99"/>
    <w:semiHidden/>
    <w:unhideWhenUsed/>
    <w:tblPr>
      <w:tblInd w:w="0" w:type="dxa"/>
      <w:tblCellMar>
        <w:top w:w="0" w:type="dxa"/>
        <w:left w:w="108" w:type="dxa"/>
        <w:bottom w:w="0" w:type="dxa"/>
        <w:right w:w="108" w:type="dxa"/>
      </w:tblCellMar>
    </w:tblPr>
  </w:style>
  <w:style w:type="numbering" w:default="1" w:styleId="5c8cc21e-d8fc-4ed0-8d3b-ffab169bd93c">
    <w:name w:val="No List"/>
    <w:uiPriority w:val="99"/>
    <w:semiHidden/>
    <w:unhideWhenUsed/>
  </w:style>
  <w:style w:type="paragraph" w:customStyle="1" w:styleId="f1e594fc-1b7b-447f-88fd-49bac9e09f95">
    <w:name w:val="石墨文档正文"/>
    <w:qFormat/>
    <w:rPr>
      <w:szCs w:val="22"/>
    </w:rPr>
  </w:style>
  <w:style w:type="paragraph" w:customStyle="1" w:styleId="2553d41f-0ba5-4b46-8479-e85d679905a5">
    <w:name w:val="石墨文档副标题"/>
    <w:qFormat/>
    <w:rPr>
      <w:color w:val="888888"/>
      <w:sz w:val="48"/>
      <w:szCs w:val="48"/>
    </w:rPr>
  </w:style>
  <w:style w:type="paragraph" w:customStyle="1" w:styleId="abf95b0c-b5bf-4c50-8ba8-d6f1e174b92b">
    <w:name w:val="石墨文档大标题"/>
    <w:next w:val="a3"/>
    <w:uiPriority w:val="9"/>
    <w:unhideWhenUsed/>
    <w:qFormat/>
    <w:pPr>
      <w:spacing w:before="260" w:after="260"/>
      <w:outlineLvl w:val="0"/>
    </w:pPr>
    <w:rPr>
      <w:b/>
      <w:bCs/>
      <w:sz w:val="40"/>
      <w:szCs w:val="40"/>
    </w:rPr>
  </w:style>
  <w:style w:type="paragraph" w:customStyle="1" w:styleId="16145caa-ad92-452a-bf42-b3a3d60f83dc">
    <w:name w:val="石墨文档中标题"/>
    <w:next w:val="a3"/>
    <w:uiPriority w:val="9"/>
    <w:unhideWhenUsed/>
    <w:qFormat/>
    <w:pPr>
      <w:spacing w:before="260" w:after="260"/>
      <w:outlineLvl w:val="1"/>
    </w:pPr>
    <w:rPr>
      <w:b/>
      <w:bCs/>
      <w:sz w:val="36"/>
      <w:szCs w:val="36"/>
    </w:rPr>
  </w:style>
  <w:style w:type="paragraph" w:customStyle="1" w:styleId="514a141f-5997-407e-95b9-3d28cc63954a">
    <w:name w:val="石墨文档小标题"/>
    <w:next w:val="a3"/>
    <w:uiPriority w:val="9"/>
    <w:unhideWhenUsed/>
    <w:qFormat/>
    <w:pPr>
      <w:spacing w:before="260" w:after="260"/>
      <w:outlineLvl w:val="2"/>
    </w:pPr>
    <w:rPr>
      <w:b/>
      <w:bCs/>
      <w:sz w:val="32"/>
      <w:szCs w:val="32"/>
    </w:rPr>
  </w:style>
  <w:style w:type="paragraph" w:customStyle="1" w:styleId="7b2a4a1a-a2ad-4327-8479-1cb5249dc50e">
    <w:name w:val="石墨文档标题"/>
    <w:next w:val="a3"/>
    <w:uiPriority w:val="9"/>
    <w:unhideWhenUsed/>
    <w:qFormat/>
    <w:pPr>
      <w:spacing w:before="260" w:after="260"/>
      <w:outlineLvl w:val="3"/>
    </w:pPr>
    <w:rPr>
      <w:b/>
      <w:bCs/>
      <w:sz w:val="56"/>
      <w:szCs w:val="56"/>
    </w:rPr>
  </w:style>
  <w:style w:type="paragraph" w:customStyle="1" w:styleId="39cd002e-8f46-48ba-928e-5fe05d748ae0">
    <w:name w:val="石墨文档引用"/>
    <w:qFormat/>
    <w:pPr>
      <w:pBdr>
        <w:left w:val="single" w:sz="30" w:space="10" w:color="F0F0F0"/>
      </w:pBdr>
    </w:pPr>
    <w:rPr>
      <w:color w:val="ADADAD"/>
    </w:rPr>
  </w:style>
  <w:style w:type="paragraph" w:default="1" w:styleId="cfd2cae8-9ec4-4053-a8ab-01209285de8f">
    <w:name w:val="Normal"/>
    <w:qFormat/>
    <w:pPr>
      <w:widowControl w:val="0"/>
      <w:jc w:val="both"/>
    </w:pPr>
  </w:style>
  <w:style w:type="character" w:default="1" w:styleId="f84be037-8e36-480c-911e-4354cada5bc7">
    <w:name w:val="Default Paragraph Font"/>
    <w:uiPriority w:val="1"/>
    <w:semiHidden/>
    <w:unhideWhenUsed/>
  </w:style>
  <w:style w:type="table" w:default="1" w:styleId="9e6e8fa4-0bb2-4c64-a379-a71126296712">
    <w:name w:val="Normal Table"/>
    <w:uiPriority w:val="99"/>
    <w:semiHidden/>
    <w:unhideWhenUsed/>
    <w:tblPr>
      <w:tblInd w:w="0" w:type="dxa"/>
      <w:tblCellMar>
        <w:top w:w="0" w:type="dxa"/>
        <w:left w:w="108" w:type="dxa"/>
        <w:bottom w:w="0" w:type="dxa"/>
        <w:right w:w="108" w:type="dxa"/>
      </w:tblCellMar>
    </w:tblPr>
  </w:style>
  <w:style w:type="numbering" w:default="1" w:styleId="0f49a422-4897-4852-842b-863cf278e99f">
    <w:name w:val="No List"/>
    <w:uiPriority w:val="99"/>
    <w:semiHidden/>
    <w:unhideWhenUsed/>
  </w:style>
  <w:style w:type="paragraph" w:customStyle="1" w:styleId="fc5fb4b9-2b79-4a9f-aa68-f9c3aec4fb67">
    <w:name w:val="石墨文档正文"/>
    <w:qFormat/>
    <w:rPr>
      <w:szCs w:val="22"/>
    </w:rPr>
  </w:style>
  <w:style w:type="paragraph" w:customStyle="1" w:styleId="9f48e4eb-d1c2-421c-849a-7726e6405e1a">
    <w:name w:val="石墨文档副标题"/>
    <w:qFormat/>
    <w:rPr>
      <w:color w:val="888888"/>
      <w:sz w:val="48"/>
      <w:szCs w:val="48"/>
    </w:rPr>
  </w:style>
  <w:style w:type="paragraph" w:customStyle="1" w:styleId="b6ebb120-d614-49a4-9551-86454e6572fd">
    <w:name w:val="石墨文档大标题"/>
    <w:next w:val="a3"/>
    <w:uiPriority w:val="9"/>
    <w:unhideWhenUsed/>
    <w:qFormat/>
    <w:pPr>
      <w:spacing w:before="260" w:after="260"/>
      <w:outlineLvl w:val="0"/>
    </w:pPr>
    <w:rPr>
      <w:b/>
      <w:bCs/>
      <w:sz w:val="40"/>
      <w:szCs w:val="40"/>
    </w:rPr>
  </w:style>
  <w:style w:type="paragraph" w:customStyle="1" w:styleId="5d695166-e429-4214-ba78-58f55f81ecf9">
    <w:name w:val="石墨文档中标题"/>
    <w:next w:val="a3"/>
    <w:uiPriority w:val="9"/>
    <w:unhideWhenUsed/>
    <w:qFormat/>
    <w:pPr>
      <w:spacing w:before="260" w:after="260"/>
      <w:outlineLvl w:val="1"/>
    </w:pPr>
    <w:rPr>
      <w:b/>
      <w:bCs/>
      <w:sz w:val="36"/>
      <w:szCs w:val="36"/>
    </w:rPr>
  </w:style>
  <w:style w:type="paragraph" w:customStyle="1" w:styleId="78748e2c-1405-434b-a42a-c2be74a7b617">
    <w:name w:val="石墨文档小标题"/>
    <w:next w:val="a3"/>
    <w:uiPriority w:val="9"/>
    <w:unhideWhenUsed/>
    <w:qFormat/>
    <w:pPr>
      <w:spacing w:before="260" w:after="260"/>
      <w:outlineLvl w:val="2"/>
    </w:pPr>
    <w:rPr>
      <w:b/>
      <w:bCs/>
      <w:sz w:val="32"/>
      <w:szCs w:val="32"/>
    </w:rPr>
  </w:style>
  <w:style w:type="paragraph" w:customStyle="1" w:styleId="30e7baef-0469-4918-b84a-7c7279f5e7cd">
    <w:name w:val="石墨文档标题"/>
    <w:next w:val="a3"/>
    <w:uiPriority w:val="9"/>
    <w:unhideWhenUsed/>
    <w:qFormat/>
    <w:pPr>
      <w:spacing w:before="260" w:after="260"/>
      <w:outlineLvl w:val="3"/>
    </w:pPr>
    <w:rPr>
      <w:b/>
      <w:bCs/>
      <w:sz w:val="56"/>
      <w:szCs w:val="56"/>
    </w:rPr>
  </w:style>
  <w:style w:type="paragraph" w:customStyle="1" w:styleId="af9e8fd7-daa5-4726-aa06-78d7dfd43a2d">
    <w:name w:val="石墨文档引用"/>
    <w:qFormat/>
    <w:pPr>
      <w:pBdr>
        <w:left w:val="single" w:sz="30" w:space="10" w:color="F0F0F0"/>
      </w:pBdr>
    </w:pPr>
    <w:rPr>
      <w:color w:val="ADADAD"/>
    </w:rPr>
  </w:style>
  <w:style w:type="paragraph" w:default="1" w:styleId="95f04f67-3cfe-48f6-a031-28d687aa951c">
    <w:name w:val="Normal"/>
    <w:qFormat/>
    <w:pPr>
      <w:widowControl w:val="0"/>
      <w:jc w:val="both"/>
    </w:pPr>
  </w:style>
  <w:style w:type="character" w:default="1" w:styleId="b79045d6-559b-45e8-8b9f-306f552f7b39">
    <w:name w:val="Default Paragraph Font"/>
    <w:uiPriority w:val="1"/>
    <w:semiHidden/>
    <w:unhideWhenUsed/>
  </w:style>
  <w:style w:type="table" w:default="1" w:styleId="3f0b4e7c-9bfd-4339-b1b4-7d2c8806f307">
    <w:name w:val="Normal Table"/>
    <w:uiPriority w:val="99"/>
    <w:semiHidden/>
    <w:unhideWhenUsed/>
    <w:tblPr>
      <w:tblInd w:w="0" w:type="dxa"/>
      <w:tblCellMar>
        <w:top w:w="0" w:type="dxa"/>
        <w:left w:w="108" w:type="dxa"/>
        <w:bottom w:w="0" w:type="dxa"/>
        <w:right w:w="108" w:type="dxa"/>
      </w:tblCellMar>
    </w:tblPr>
  </w:style>
  <w:style w:type="numbering" w:default="1" w:styleId="d48269c0-0854-4937-b2c9-d79ef9f468c7">
    <w:name w:val="No List"/>
    <w:uiPriority w:val="99"/>
    <w:semiHidden/>
    <w:unhideWhenUsed/>
  </w:style>
  <w:style w:type="paragraph" w:customStyle="1" w:styleId="f547259c-770d-4076-8381-f0a57cc778fd">
    <w:name w:val="石墨文档正文"/>
    <w:qFormat/>
    <w:rPr>
      <w:szCs w:val="22"/>
    </w:rPr>
  </w:style>
  <w:style w:type="paragraph" w:customStyle="1" w:styleId="4fe3047d-7c54-423a-8503-ebf2634cc1c1">
    <w:name w:val="石墨文档副标题"/>
    <w:qFormat/>
    <w:rPr>
      <w:color w:val="888888"/>
      <w:sz w:val="48"/>
      <w:szCs w:val="48"/>
    </w:rPr>
  </w:style>
  <w:style w:type="paragraph" w:customStyle="1" w:styleId="90d2398e-ad7c-446e-ace9-6e6527b245f1">
    <w:name w:val="石墨文档大标题"/>
    <w:next w:val="a3"/>
    <w:uiPriority w:val="9"/>
    <w:unhideWhenUsed/>
    <w:qFormat/>
    <w:pPr>
      <w:spacing w:before="260" w:after="260"/>
      <w:outlineLvl w:val="0"/>
    </w:pPr>
    <w:rPr>
      <w:b/>
      <w:bCs/>
      <w:sz w:val="40"/>
      <w:szCs w:val="40"/>
    </w:rPr>
  </w:style>
  <w:style w:type="paragraph" w:customStyle="1" w:styleId="f87850b2-464f-4cff-ae47-a64ca2b0ff5f">
    <w:name w:val="石墨文档中标题"/>
    <w:next w:val="a3"/>
    <w:uiPriority w:val="9"/>
    <w:unhideWhenUsed/>
    <w:qFormat/>
    <w:pPr>
      <w:spacing w:before="260" w:after="260"/>
      <w:outlineLvl w:val="1"/>
    </w:pPr>
    <w:rPr>
      <w:b/>
      <w:bCs/>
      <w:sz w:val="36"/>
      <w:szCs w:val="36"/>
    </w:rPr>
  </w:style>
  <w:style w:type="paragraph" w:customStyle="1" w:styleId="607bc293-2d43-4150-b22c-2bd924313aca">
    <w:name w:val="石墨文档小标题"/>
    <w:next w:val="a3"/>
    <w:uiPriority w:val="9"/>
    <w:unhideWhenUsed/>
    <w:qFormat/>
    <w:pPr>
      <w:spacing w:before="260" w:after="260"/>
      <w:outlineLvl w:val="2"/>
    </w:pPr>
    <w:rPr>
      <w:b/>
      <w:bCs/>
      <w:sz w:val="32"/>
      <w:szCs w:val="32"/>
    </w:rPr>
  </w:style>
  <w:style w:type="paragraph" w:customStyle="1" w:styleId="2f0a6bb5-a597-4c28-8be0-bf9ba60891bb">
    <w:name w:val="石墨文档标题"/>
    <w:next w:val="a3"/>
    <w:uiPriority w:val="9"/>
    <w:unhideWhenUsed/>
    <w:qFormat/>
    <w:pPr>
      <w:spacing w:before="260" w:after="260"/>
      <w:outlineLvl w:val="3"/>
    </w:pPr>
    <w:rPr>
      <w:b/>
      <w:bCs/>
      <w:sz w:val="56"/>
      <w:szCs w:val="56"/>
    </w:rPr>
  </w:style>
  <w:style w:type="paragraph" w:customStyle="1" w:styleId="864d4f84-d80b-497a-a494-b30e1035ce8a">
    <w:name w:val="石墨文档引用"/>
    <w:qFormat/>
    <w:pPr>
      <w:pBdr>
        <w:left w:val="single" w:sz="30" w:space="10" w:color="F0F0F0"/>
      </w:pBdr>
    </w:pPr>
    <w:rPr>
      <w:color w:val="ADADAD"/>
    </w:rPr>
  </w:style>
  <w:style w:type="paragraph" w:default="1" w:styleId="8c3202c4-2c90-4ba8-8ece-d3f911cf7bd9">
    <w:name w:val="Normal"/>
    <w:qFormat/>
    <w:pPr>
      <w:widowControl w:val="0"/>
      <w:jc w:val="both"/>
    </w:pPr>
  </w:style>
  <w:style w:type="character" w:default="1" w:styleId="a6f786a6-59b7-49e2-8ad7-79ecd1d86bcb">
    <w:name w:val="Default Paragraph Font"/>
    <w:uiPriority w:val="1"/>
    <w:semiHidden/>
    <w:unhideWhenUsed/>
  </w:style>
  <w:style w:type="table" w:default="1" w:styleId="176edf08-db9a-4a61-b4d7-730ed6ccb091">
    <w:name w:val="Normal Table"/>
    <w:uiPriority w:val="99"/>
    <w:semiHidden/>
    <w:unhideWhenUsed/>
    <w:tblPr>
      <w:tblInd w:w="0" w:type="dxa"/>
      <w:tblCellMar>
        <w:top w:w="0" w:type="dxa"/>
        <w:left w:w="108" w:type="dxa"/>
        <w:bottom w:w="0" w:type="dxa"/>
        <w:right w:w="108" w:type="dxa"/>
      </w:tblCellMar>
    </w:tblPr>
  </w:style>
  <w:style w:type="numbering" w:default="1" w:styleId="25d61789-42e1-4b71-9638-9c042933fd46">
    <w:name w:val="No List"/>
    <w:uiPriority w:val="99"/>
    <w:semiHidden/>
    <w:unhideWhenUsed/>
  </w:style>
  <w:style w:type="paragraph" w:customStyle="1" w:styleId="620b27c4-94b9-43f2-9e11-81f60c0e8559">
    <w:name w:val="石墨文档正文"/>
    <w:qFormat/>
    <w:rPr>
      <w:szCs w:val="22"/>
    </w:rPr>
  </w:style>
  <w:style w:type="paragraph" w:customStyle="1" w:styleId="ca3a2e4f-b06b-4099-8494-543dccaa6f3a">
    <w:name w:val="石墨文档副标题"/>
    <w:qFormat/>
    <w:rPr>
      <w:color w:val="888888"/>
      <w:sz w:val="48"/>
      <w:szCs w:val="48"/>
    </w:rPr>
  </w:style>
  <w:style w:type="paragraph" w:customStyle="1" w:styleId="e7dea25d-fbef-4c61-8c5c-4d45560d8e4f">
    <w:name w:val="石墨文档大标题"/>
    <w:next w:val="a3"/>
    <w:uiPriority w:val="9"/>
    <w:unhideWhenUsed/>
    <w:qFormat/>
    <w:pPr>
      <w:spacing w:before="260" w:after="260"/>
      <w:outlineLvl w:val="0"/>
    </w:pPr>
    <w:rPr>
      <w:b/>
      <w:bCs/>
      <w:sz w:val="40"/>
      <w:szCs w:val="40"/>
    </w:rPr>
  </w:style>
  <w:style w:type="paragraph" w:customStyle="1" w:styleId="99f4a893-75c6-4c5d-a883-bbc495a216fa">
    <w:name w:val="石墨文档中标题"/>
    <w:next w:val="a3"/>
    <w:uiPriority w:val="9"/>
    <w:unhideWhenUsed/>
    <w:qFormat/>
    <w:pPr>
      <w:spacing w:before="260" w:after="260"/>
      <w:outlineLvl w:val="1"/>
    </w:pPr>
    <w:rPr>
      <w:b/>
      <w:bCs/>
      <w:sz w:val="36"/>
      <w:szCs w:val="36"/>
    </w:rPr>
  </w:style>
  <w:style w:type="paragraph" w:customStyle="1" w:styleId="9d6ead1f-efa1-4698-b2ba-0e9b8327aac1">
    <w:name w:val="石墨文档小标题"/>
    <w:next w:val="a3"/>
    <w:uiPriority w:val="9"/>
    <w:unhideWhenUsed/>
    <w:qFormat/>
    <w:pPr>
      <w:spacing w:before="260" w:after="260"/>
      <w:outlineLvl w:val="2"/>
    </w:pPr>
    <w:rPr>
      <w:b/>
      <w:bCs/>
      <w:sz w:val="32"/>
      <w:szCs w:val="32"/>
    </w:rPr>
  </w:style>
  <w:style w:type="paragraph" w:customStyle="1" w:styleId="0e0a1308-24ee-44ed-a1fe-d5f6490a9962">
    <w:name w:val="石墨文档标题"/>
    <w:next w:val="a3"/>
    <w:uiPriority w:val="9"/>
    <w:unhideWhenUsed/>
    <w:qFormat/>
    <w:pPr>
      <w:spacing w:before="260" w:after="260"/>
      <w:outlineLvl w:val="3"/>
    </w:pPr>
    <w:rPr>
      <w:b/>
      <w:bCs/>
      <w:sz w:val="56"/>
      <w:szCs w:val="56"/>
    </w:rPr>
  </w:style>
  <w:style w:type="paragraph" w:customStyle="1" w:styleId="eb254b98-464e-4cfd-ac5e-56954c693cd5">
    <w:name w:val="石墨文档引用"/>
    <w:qFormat/>
    <w:pPr>
      <w:pBdr>
        <w:left w:val="single" w:sz="30" w:space="10" w:color="F0F0F0"/>
      </w:pBdr>
    </w:pPr>
    <w:rPr>
      <w:color w:val="ADADAD"/>
    </w:rPr>
  </w:style>
  <w:style w:type="paragraph" w:default="1" w:styleId="57c0f061-f1dc-440f-b610-c09085a4b746">
    <w:name w:val="Normal"/>
    <w:qFormat/>
    <w:pPr>
      <w:widowControl w:val="0"/>
      <w:jc w:val="both"/>
    </w:pPr>
  </w:style>
  <w:style w:type="character" w:default="1" w:styleId="5f4b35a8-7181-441b-a1c1-f5257793b17b">
    <w:name w:val="Default Paragraph Font"/>
    <w:uiPriority w:val="1"/>
    <w:semiHidden/>
    <w:unhideWhenUsed/>
  </w:style>
  <w:style w:type="table" w:default="1" w:styleId="80b66193-4f75-46f3-be5b-629613710593">
    <w:name w:val="Normal Table"/>
    <w:uiPriority w:val="99"/>
    <w:semiHidden/>
    <w:unhideWhenUsed/>
    <w:tblPr>
      <w:tblInd w:w="0" w:type="dxa"/>
      <w:tblCellMar>
        <w:top w:w="0" w:type="dxa"/>
        <w:left w:w="108" w:type="dxa"/>
        <w:bottom w:w="0" w:type="dxa"/>
        <w:right w:w="108" w:type="dxa"/>
      </w:tblCellMar>
    </w:tblPr>
  </w:style>
  <w:style w:type="numbering" w:default="1" w:styleId="8f23b4c6-1214-420c-80ac-1d85267dbdb1">
    <w:name w:val="No List"/>
    <w:uiPriority w:val="99"/>
    <w:semiHidden/>
    <w:unhideWhenUsed/>
  </w:style>
  <w:style w:type="paragraph" w:customStyle="1" w:styleId="80cae599-505b-4a70-8232-d1fac20b75b2">
    <w:name w:val="石墨文档正文"/>
    <w:qFormat/>
    <w:rPr>
      <w:szCs w:val="22"/>
    </w:rPr>
  </w:style>
  <w:style w:type="paragraph" w:customStyle="1" w:styleId="4a917388-201c-42ae-8ad3-ee34cb8b2c22">
    <w:name w:val="石墨文档副标题"/>
    <w:qFormat/>
    <w:rPr>
      <w:color w:val="888888"/>
      <w:sz w:val="48"/>
      <w:szCs w:val="48"/>
    </w:rPr>
  </w:style>
  <w:style w:type="paragraph" w:customStyle="1" w:styleId="0279c37f-3945-4744-9d54-2e2a8330a51f">
    <w:name w:val="石墨文档大标题"/>
    <w:next w:val="a3"/>
    <w:uiPriority w:val="9"/>
    <w:unhideWhenUsed/>
    <w:qFormat/>
    <w:pPr>
      <w:spacing w:before="260" w:after="260"/>
      <w:outlineLvl w:val="0"/>
    </w:pPr>
    <w:rPr>
      <w:b/>
      <w:bCs/>
      <w:sz w:val="40"/>
      <w:szCs w:val="40"/>
    </w:rPr>
  </w:style>
  <w:style w:type="paragraph" w:customStyle="1" w:styleId="65660cb9-1219-4322-9bb5-98f1d494d985">
    <w:name w:val="石墨文档中标题"/>
    <w:next w:val="a3"/>
    <w:uiPriority w:val="9"/>
    <w:unhideWhenUsed/>
    <w:qFormat/>
    <w:pPr>
      <w:spacing w:before="260" w:after="260"/>
      <w:outlineLvl w:val="1"/>
    </w:pPr>
    <w:rPr>
      <w:b/>
      <w:bCs/>
      <w:sz w:val="36"/>
      <w:szCs w:val="36"/>
    </w:rPr>
  </w:style>
  <w:style w:type="paragraph" w:customStyle="1" w:styleId="698dcc00-5b78-45a9-98db-6fb8a66011c2">
    <w:name w:val="石墨文档小标题"/>
    <w:next w:val="a3"/>
    <w:uiPriority w:val="9"/>
    <w:unhideWhenUsed/>
    <w:qFormat/>
    <w:pPr>
      <w:spacing w:before="260" w:after="260"/>
      <w:outlineLvl w:val="2"/>
    </w:pPr>
    <w:rPr>
      <w:b/>
      <w:bCs/>
      <w:sz w:val="32"/>
      <w:szCs w:val="32"/>
    </w:rPr>
  </w:style>
  <w:style w:type="paragraph" w:customStyle="1" w:styleId="90405d0b-556b-49d1-bcef-75cd07908e4f">
    <w:name w:val="石墨文档标题"/>
    <w:next w:val="a3"/>
    <w:uiPriority w:val="9"/>
    <w:unhideWhenUsed/>
    <w:qFormat/>
    <w:pPr>
      <w:spacing w:before="260" w:after="260"/>
      <w:outlineLvl w:val="3"/>
    </w:pPr>
    <w:rPr>
      <w:b/>
      <w:bCs/>
      <w:sz w:val="56"/>
      <w:szCs w:val="56"/>
    </w:rPr>
  </w:style>
  <w:style w:type="paragraph" w:customStyle="1" w:styleId="b954a2d9-753c-4ba2-9711-12cb7403a628">
    <w:name w:val="石墨文档引用"/>
    <w:qFormat/>
    <w:pPr>
      <w:pBdr>
        <w:left w:val="single" w:sz="30" w:space="10" w:color="F0F0F0"/>
      </w:pBdr>
    </w:pPr>
    <w:rPr>
      <w:color w:val="ADADAD"/>
    </w:rPr>
  </w:style>
  <w:style w:type="paragraph" w:default="1" w:styleId="3a3c31a7-2d84-4394-b467-d9bfbf17188b">
    <w:name w:val="Normal"/>
    <w:qFormat/>
    <w:pPr>
      <w:widowControl w:val="0"/>
      <w:jc w:val="both"/>
    </w:pPr>
  </w:style>
  <w:style w:type="character" w:default="1" w:styleId="ca4fb9db-5f8f-4137-b5d8-bcae579e186e">
    <w:name w:val="Default Paragraph Font"/>
    <w:uiPriority w:val="1"/>
    <w:semiHidden/>
    <w:unhideWhenUsed/>
  </w:style>
  <w:style w:type="table" w:default="1" w:styleId="f6a8c062-6eeb-4d77-8825-4b9d9e8d0ebe">
    <w:name w:val="Normal Table"/>
    <w:uiPriority w:val="99"/>
    <w:semiHidden/>
    <w:unhideWhenUsed/>
    <w:tblPr>
      <w:tblInd w:w="0" w:type="dxa"/>
      <w:tblCellMar>
        <w:top w:w="0" w:type="dxa"/>
        <w:left w:w="108" w:type="dxa"/>
        <w:bottom w:w="0" w:type="dxa"/>
        <w:right w:w="108" w:type="dxa"/>
      </w:tblCellMar>
    </w:tblPr>
  </w:style>
  <w:style w:type="numbering" w:default="1" w:styleId="b059da3b-2dd8-4cee-9fe8-ddbbf6254453">
    <w:name w:val="No List"/>
    <w:uiPriority w:val="99"/>
    <w:semiHidden/>
    <w:unhideWhenUsed/>
  </w:style>
  <w:style w:type="paragraph" w:customStyle="1" w:styleId="8aeff7fe-9e6d-4115-a9a8-c70d4fdf3771">
    <w:name w:val="石墨文档正文"/>
    <w:qFormat/>
    <w:rPr>
      <w:szCs w:val="22"/>
    </w:rPr>
  </w:style>
  <w:style w:type="paragraph" w:customStyle="1" w:styleId="bf79068c-6a99-4cad-a0e8-f31523daefaf">
    <w:name w:val="石墨文档副标题"/>
    <w:qFormat/>
    <w:rPr>
      <w:color w:val="888888"/>
      <w:sz w:val="48"/>
      <w:szCs w:val="48"/>
    </w:rPr>
  </w:style>
  <w:style w:type="paragraph" w:customStyle="1" w:styleId="95d5eb06-db29-4b05-a443-5e3b8fb2bdf4">
    <w:name w:val="石墨文档大标题"/>
    <w:next w:val="a3"/>
    <w:uiPriority w:val="9"/>
    <w:unhideWhenUsed/>
    <w:qFormat/>
    <w:pPr>
      <w:spacing w:before="260" w:after="260"/>
      <w:outlineLvl w:val="0"/>
    </w:pPr>
    <w:rPr>
      <w:b/>
      <w:bCs/>
      <w:sz w:val="40"/>
      <w:szCs w:val="40"/>
    </w:rPr>
  </w:style>
  <w:style w:type="paragraph" w:customStyle="1" w:styleId="fa81f8cf-944c-4e05-b5d5-fce47fce372a">
    <w:name w:val="石墨文档中标题"/>
    <w:next w:val="a3"/>
    <w:uiPriority w:val="9"/>
    <w:unhideWhenUsed/>
    <w:qFormat/>
    <w:pPr>
      <w:spacing w:before="260" w:after="260"/>
      <w:outlineLvl w:val="1"/>
    </w:pPr>
    <w:rPr>
      <w:b/>
      <w:bCs/>
      <w:sz w:val="36"/>
      <w:szCs w:val="36"/>
    </w:rPr>
  </w:style>
  <w:style w:type="paragraph" w:customStyle="1" w:styleId="a8b8075f-42b3-467c-b0fd-17e8d7cdbd16">
    <w:name w:val="石墨文档小标题"/>
    <w:next w:val="a3"/>
    <w:uiPriority w:val="9"/>
    <w:unhideWhenUsed/>
    <w:qFormat/>
    <w:pPr>
      <w:spacing w:before="260" w:after="260"/>
      <w:outlineLvl w:val="2"/>
    </w:pPr>
    <w:rPr>
      <w:b/>
      <w:bCs/>
      <w:sz w:val="32"/>
      <w:szCs w:val="32"/>
    </w:rPr>
  </w:style>
  <w:style w:type="paragraph" w:customStyle="1" w:styleId="096156cb-b9b4-4346-bed8-045e10cc021e">
    <w:name w:val="石墨文档标题"/>
    <w:next w:val="a3"/>
    <w:uiPriority w:val="9"/>
    <w:unhideWhenUsed/>
    <w:qFormat/>
    <w:pPr>
      <w:spacing w:before="260" w:after="260"/>
      <w:outlineLvl w:val="3"/>
    </w:pPr>
    <w:rPr>
      <w:b/>
      <w:bCs/>
      <w:sz w:val="56"/>
      <w:szCs w:val="56"/>
    </w:rPr>
  </w:style>
  <w:style w:type="paragraph" w:customStyle="1" w:styleId="59c81cc0-099b-4a77-8e5c-6a64c58481e0">
    <w:name w:val="石墨文档引用"/>
    <w:qFormat/>
    <w:pPr>
      <w:pBdr>
        <w:left w:val="single" w:sz="30" w:space="10" w:color="F0F0F0"/>
      </w:pBdr>
    </w:pPr>
    <w:rPr>
      <w:color w:val="ADADAD"/>
    </w:rPr>
  </w:style>
  <w:style w:type="paragraph" w:default="1" w:styleId="8b25801a-e99a-436e-896e-35c4d2deaf97">
    <w:name w:val="Normal"/>
    <w:qFormat/>
    <w:pPr>
      <w:widowControl w:val="0"/>
      <w:jc w:val="both"/>
    </w:pPr>
  </w:style>
  <w:style w:type="character" w:default="1" w:styleId="4a61183f-26b0-4e44-a8ca-6e8c1b1bf222">
    <w:name w:val="Default Paragraph Font"/>
    <w:uiPriority w:val="1"/>
    <w:semiHidden/>
    <w:unhideWhenUsed/>
  </w:style>
  <w:style w:type="table" w:default="1" w:styleId="9fb240ee-3717-4075-afb2-b2c11be2fe63">
    <w:name w:val="Normal Table"/>
    <w:uiPriority w:val="99"/>
    <w:semiHidden/>
    <w:unhideWhenUsed/>
    <w:tblPr>
      <w:tblInd w:w="0" w:type="dxa"/>
      <w:tblCellMar>
        <w:top w:w="0" w:type="dxa"/>
        <w:left w:w="108" w:type="dxa"/>
        <w:bottom w:w="0" w:type="dxa"/>
        <w:right w:w="108" w:type="dxa"/>
      </w:tblCellMar>
    </w:tblPr>
  </w:style>
  <w:style w:type="numbering" w:default="1" w:styleId="98cad98f-f66c-4db8-bd0e-b7f0fa0b1567">
    <w:name w:val="No List"/>
    <w:uiPriority w:val="99"/>
    <w:semiHidden/>
    <w:unhideWhenUsed/>
  </w:style>
  <w:style w:type="paragraph" w:customStyle="1" w:styleId="8f7830ec-aed7-422d-9ef6-9bc1971264e7">
    <w:name w:val="石墨文档正文"/>
    <w:qFormat/>
    <w:rPr>
      <w:szCs w:val="22"/>
    </w:rPr>
  </w:style>
  <w:style w:type="paragraph" w:customStyle="1" w:styleId="6bef764c-0caf-4ae7-8d33-dbb6f71dd392">
    <w:name w:val="石墨文档副标题"/>
    <w:qFormat/>
    <w:rPr>
      <w:color w:val="888888"/>
      <w:sz w:val="48"/>
      <w:szCs w:val="48"/>
    </w:rPr>
  </w:style>
  <w:style w:type="paragraph" w:customStyle="1" w:styleId="0f8a3590-b352-45b2-a419-72dbf0c0488f">
    <w:name w:val="石墨文档大标题"/>
    <w:next w:val="a3"/>
    <w:uiPriority w:val="9"/>
    <w:unhideWhenUsed/>
    <w:qFormat/>
    <w:pPr>
      <w:spacing w:before="260" w:after="260"/>
      <w:outlineLvl w:val="0"/>
    </w:pPr>
    <w:rPr>
      <w:b/>
      <w:bCs/>
      <w:sz w:val="40"/>
      <w:szCs w:val="40"/>
    </w:rPr>
  </w:style>
  <w:style w:type="paragraph" w:customStyle="1" w:styleId="b6c2ed05-c313-4192-bf7c-a6e192944c5a">
    <w:name w:val="石墨文档中标题"/>
    <w:next w:val="a3"/>
    <w:uiPriority w:val="9"/>
    <w:unhideWhenUsed/>
    <w:qFormat/>
    <w:pPr>
      <w:spacing w:before="260" w:after="260"/>
      <w:outlineLvl w:val="1"/>
    </w:pPr>
    <w:rPr>
      <w:b/>
      <w:bCs/>
      <w:sz w:val="36"/>
      <w:szCs w:val="36"/>
    </w:rPr>
  </w:style>
  <w:style w:type="paragraph" w:customStyle="1" w:styleId="21bec09c-534c-49d4-ad99-ffd130e656f0">
    <w:name w:val="石墨文档小标题"/>
    <w:next w:val="a3"/>
    <w:uiPriority w:val="9"/>
    <w:unhideWhenUsed/>
    <w:qFormat/>
    <w:pPr>
      <w:spacing w:before="260" w:after="260"/>
      <w:outlineLvl w:val="2"/>
    </w:pPr>
    <w:rPr>
      <w:b/>
      <w:bCs/>
      <w:sz w:val="32"/>
      <w:szCs w:val="32"/>
    </w:rPr>
  </w:style>
  <w:style w:type="paragraph" w:customStyle="1" w:styleId="f10572d9-a5b8-4b14-86b0-3d683671e260">
    <w:name w:val="石墨文档标题"/>
    <w:next w:val="a3"/>
    <w:uiPriority w:val="9"/>
    <w:unhideWhenUsed/>
    <w:qFormat/>
    <w:pPr>
      <w:spacing w:before="260" w:after="260"/>
      <w:outlineLvl w:val="3"/>
    </w:pPr>
    <w:rPr>
      <w:b/>
      <w:bCs/>
      <w:sz w:val="56"/>
      <w:szCs w:val="56"/>
    </w:rPr>
  </w:style>
  <w:style w:type="paragraph" w:customStyle="1" w:styleId="fd68b448-8ada-425f-a59a-cf24db3afeed">
    <w:name w:val="石墨文档引用"/>
    <w:qFormat/>
    <w:pPr>
      <w:pBdr>
        <w:left w:val="single" w:sz="30" w:space="10" w:color="F0F0F0"/>
      </w:pBdr>
    </w:pPr>
    <w:rPr>
      <w:color w:val="ADADAD"/>
    </w:rPr>
  </w:style>
  <w:style w:type="paragraph" w:default="1" w:styleId="9054d953-8ea5-4d35-aa0c-540f8c99b8c1">
    <w:name w:val="Normal"/>
    <w:qFormat/>
    <w:pPr>
      <w:widowControl w:val="0"/>
      <w:jc w:val="both"/>
    </w:pPr>
  </w:style>
  <w:style w:type="character" w:default="1" w:styleId="2a037428-5e39-4020-9569-2663139e45f6">
    <w:name w:val="Default Paragraph Font"/>
    <w:uiPriority w:val="1"/>
    <w:semiHidden/>
    <w:unhideWhenUsed/>
  </w:style>
  <w:style w:type="table" w:default="1" w:styleId="11facb0e-58b0-4458-8607-fe38507e85cc">
    <w:name w:val="Normal Table"/>
    <w:uiPriority w:val="99"/>
    <w:semiHidden/>
    <w:unhideWhenUsed/>
    <w:tblPr>
      <w:tblInd w:w="0" w:type="dxa"/>
      <w:tblCellMar>
        <w:top w:w="0" w:type="dxa"/>
        <w:left w:w="108" w:type="dxa"/>
        <w:bottom w:w="0" w:type="dxa"/>
        <w:right w:w="108" w:type="dxa"/>
      </w:tblCellMar>
    </w:tblPr>
  </w:style>
  <w:style w:type="numbering" w:default="1" w:styleId="5d85fc9e-bfed-4021-8dd3-2e097a5f18c6">
    <w:name w:val="No List"/>
    <w:uiPriority w:val="99"/>
    <w:semiHidden/>
    <w:unhideWhenUsed/>
  </w:style>
  <w:style w:type="paragraph" w:customStyle="1" w:styleId="e4d98076-021b-4f33-bacd-28529051f156">
    <w:name w:val="石墨文档正文"/>
    <w:qFormat/>
    <w:rPr>
      <w:szCs w:val="22"/>
    </w:rPr>
  </w:style>
  <w:style w:type="paragraph" w:customStyle="1" w:styleId="3d39db04-78dc-4151-baa1-65060a86486f">
    <w:name w:val="石墨文档副标题"/>
    <w:qFormat/>
    <w:rPr>
      <w:color w:val="888888"/>
      <w:sz w:val="48"/>
      <w:szCs w:val="48"/>
    </w:rPr>
  </w:style>
  <w:style w:type="paragraph" w:customStyle="1" w:styleId="493ac6dc-b665-4c11-8792-524f335b152f">
    <w:name w:val="石墨文档大标题"/>
    <w:next w:val="a3"/>
    <w:uiPriority w:val="9"/>
    <w:unhideWhenUsed/>
    <w:qFormat/>
    <w:pPr>
      <w:spacing w:before="260" w:after="260"/>
      <w:outlineLvl w:val="0"/>
    </w:pPr>
    <w:rPr>
      <w:b/>
      <w:bCs/>
      <w:sz w:val="40"/>
      <w:szCs w:val="40"/>
    </w:rPr>
  </w:style>
  <w:style w:type="paragraph" w:customStyle="1" w:styleId="a8619f60-6bfe-4ebb-b678-7c8d4415197b">
    <w:name w:val="石墨文档中标题"/>
    <w:next w:val="a3"/>
    <w:uiPriority w:val="9"/>
    <w:unhideWhenUsed/>
    <w:qFormat/>
    <w:pPr>
      <w:spacing w:before="260" w:after="260"/>
      <w:outlineLvl w:val="1"/>
    </w:pPr>
    <w:rPr>
      <w:b/>
      <w:bCs/>
      <w:sz w:val="36"/>
      <w:szCs w:val="36"/>
    </w:rPr>
  </w:style>
  <w:style w:type="paragraph" w:customStyle="1" w:styleId="507ad808-e263-4ce6-8725-fa802dcd971b">
    <w:name w:val="石墨文档小标题"/>
    <w:next w:val="a3"/>
    <w:uiPriority w:val="9"/>
    <w:unhideWhenUsed/>
    <w:qFormat/>
    <w:pPr>
      <w:spacing w:before="260" w:after="260"/>
      <w:outlineLvl w:val="2"/>
    </w:pPr>
    <w:rPr>
      <w:b/>
      <w:bCs/>
      <w:sz w:val="32"/>
      <w:szCs w:val="32"/>
    </w:rPr>
  </w:style>
  <w:style w:type="paragraph" w:customStyle="1" w:styleId="6bc2a972-c138-4458-887b-ae85a458e2c9">
    <w:name w:val="石墨文档标题"/>
    <w:next w:val="a3"/>
    <w:uiPriority w:val="9"/>
    <w:unhideWhenUsed/>
    <w:qFormat/>
    <w:pPr>
      <w:spacing w:before="260" w:after="260"/>
      <w:outlineLvl w:val="3"/>
    </w:pPr>
    <w:rPr>
      <w:b/>
      <w:bCs/>
      <w:sz w:val="56"/>
      <w:szCs w:val="56"/>
    </w:rPr>
  </w:style>
  <w:style w:type="paragraph" w:customStyle="1" w:styleId="9a8b0e61-5113-493b-b547-d95a3a7e1f39">
    <w:name w:val="石墨文档引用"/>
    <w:qFormat/>
    <w:pPr>
      <w:pBdr>
        <w:left w:val="single" w:sz="30" w:space="10" w:color="F0F0F0"/>
      </w:pBdr>
    </w:pPr>
    <w:rPr>
      <w:color w:val="ADADAD"/>
    </w:rPr>
  </w:style>
  <w:style w:type="paragraph" w:default="1" w:styleId="74585617-6d2f-480a-a036-fc583162dc18">
    <w:name w:val="Normal"/>
    <w:qFormat/>
    <w:pPr>
      <w:widowControl w:val="0"/>
      <w:jc w:val="both"/>
    </w:pPr>
  </w:style>
  <w:style w:type="character" w:default="1" w:styleId="9210b1f5-c4de-48c9-b983-39ca71588beb">
    <w:name w:val="Default Paragraph Font"/>
    <w:uiPriority w:val="1"/>
    <w:semiHidden/>
    <w:unhideWhenUsed/>
  </w:style>
  <w:style w:type="table" w:default="1" w:styleId="8cc5d115-0cd1-4272-82a7-821ad5127d84">
    <w:name w:val="Normal Table"/>
    <w:uiPriority w:val="99"/>
    <w:semiHidden/>
    <w:unhideWhenUsed/>
    <w:tblPr>
      <w:tblInd w:w="0" w:type="dxa"/>
      <w:tblCellMar>
        <w:top w:w="0" w:type="dxa"/>
        <w:left w:w="108" w:type="dxa"/>
        <w:bottom w:w="0" w:type="dxa"/>
        <w:right w:w="108" w:type="dxa"/>
      </w:tblCellMar>
    </w:tblPr>
  </w:style>
  <w:style w:type="numbering" w:default="1" w:styleId="d0a3b675-9d5f-4a46-b321-42f1740bec36">
    <w:name w:val="No List"/>
    <w:uiPriority w:val="99"/>
    <w:semiHidden/>
    <w:unhideWhenUsed/>
  </w:style>
  <w:style w:type="paragraph" w:customStyle="1" w:styleId="3f097a68-679d-44a9-9d2a-b1660529d07b">
    <w:name w:val="石墨文档正文"/>
    <w:qFormat/>
    <w:rPr>
      <w:szCs w:val="22"/>
    </w:rPr>
  </w:style>
  <w:style w:type="paragraph" w:customStyle="1" w:styleId="e2da5037-1070-4d30-9506-b7771d7aa39c">
    <w:name w:val="石墨文档副标题"/>
    <w:qFormat/>
    <w:rPr>
      <w:color w:val="888888"/>
      <w:sz w:val="48"/>
      <w:szCs w:val="48"/>
    </w:rPr>
  </w:style>
  <w:style w:type="paragraph" w:customStyle="1" w:styleId="e50ce18b-e552-4463-b908-f02acd69f75a">
    <w:name w:val="石墨文档大标题"/>
    <w:next w:val="a3"/>
    <w:uiPriority w:val="9"/>
    <w:unhideWhenUsed/>
    <w:qFormat/>
    <w:pPr>
      <w:spacing w:before="260" w:after="260"/>
      <w:outlineLvl w:val="0"/>
    </w:pPr>
    <w:rPr>
      <w:b/>
      <w:bCs/>
      <w:sz w:val="40"/>
      <w:szCs w:val="40"/>
    </w:rPr>
  </w:style>
  <w:style w:type="paragraph" w:customStyle="1" w:styleId="f9e288c5-9446-4b8b-9d21-83f298d36ba7">
    <w:name w:val="石墨文档中标题"/>
    <w:next w:val="a3"/>
    <w:uiPriority w:val="9"/>
    <w:unhideWhenUsed/>
    <w:qFormat/>
    <w:pPr>
      <w:spacing w:before="260" w:after="260"/>
      <w:outlineLvl w:val="1"/>
    </w:pPr>
    <w:rPr>
      <w:b/>
      <w:bCs/>
      <w:sz w:val="36"/>
      <w:szCs w:val="36"/>
    </w:rPr>
  </w:style>
  <w:style w:type="paragraph" w:customStyle="1" w:styleId="ef449fba-5dcb-4931-80fb-d7158e833bd7">
    <w:name w:val="石墨文档小标题"/>
    <w:next w:val="a3"/>
    <w:uiPriority w:val="9"/>
    <w:unhideWhenUsed/>
    <w:qFormat/>
    <w:pPr>
      <w:spacing w:before="260" w:after="260"/>
      <w:outlineLvl w:val="2"/>
    </w:pPr>
    <w:rPr>
      <w:b/>
      <w:bCs/>
      <w:sz w:val="32"/>
      <w:szCs w:val="32"/>
    </w:rPr>
  </w:style>
  <w:style w:type="paragraph" w:customStyle="1" w:styleId="cd2a6b32-be17-4944-be7c-3185d3c8c0e7">
    <w:name w:val="石墨文档标题"/>
    <w:next w:val="a3"/>
    <w:uiPriority w:val="9"/>
    <w:unhideWhenUsed/>
    <w:qFormat/>
    <w:pPr>
      <w:spacing w:before="260" w:after="260"/>
      <w:outlineLvl w:val="3"/>
    </w:pPr>
    <w:rPr>
      <w:b/>
      <w:bCs/>
      <w:sz w:val="56"/>
      <w:szCs w:val="56"/>
    </w:rPr>
  </w:style>
  <w:style w:type="paragraph" w:customStyle="1" w:styleId="21062318-4dd3-4431-a209-4586359ea513">
    <w:name w:val="石墨文档引用"/>
    <w:qFormat/>
    <w:pPr>
      <w:pBdr>
        <w:left w:val="single" w:sz="30" w:space="10" w:color="F0F0F0"/>
      </w:pBdr>
    </w:pPr>
    <w:rPr>
      <w:color w:val="ADADAD"/>
    </w:rPr>
  </w:style>
  <w:style w:type="paragraph" w:default="1" w:styleId="184b5d9a-57c9-426e-a466-f2ff8d094413">
    <w:name w:val="Normal"/>
    <w:qFormat/>
    <w:pPr>
      <w:widowControl w:val="0"/>
      <w:jc w:val="both"/>
    </w:pPr>
  </w:style>
  <w:style w:type="character" w:default="1" w:styleId="71418c58-1191-4297-a076-11ad0b471877">
    <w:name w:val="Default Paragraph Font"/>
    <w:uiPriority w:val="1"/>
    <w:semiHidden/>
    <w:unhideWhenUsed/>
  </w:style>
  <w:style w:type="table" w:default="1" w:styleId="23c8628d-3a0f-4a00-b01c-2a05d702d7ff">
    <w:name w:val="Normal Table"/>
    <w:uiPriority w:val="99"/>
    <w:semiHidden/>
    <w:unhideWhenUsed/>
    <w:tblPr>
      <w:tblInd w:w="0" w:type="dxa"/>
      <w:tblCellMar>
        <w:top w:w="0" w:type="dxa"/>
        <w:left w:w="108" w:type="dxa"/>
        <w:bottom w:w="0" w:type="dxa"/>
        <w:right w:w="108" w:type="dxa"/>
      </w:tblCellMar>
    </w:tblPr>
  </w:style>
  <w:style w:type="numbering" w:default="1" w:styleId="f22938f0-d37b-44cf-ac3d-5fbb738a10f0">
    <w:name w:val="No List"/>
    <w:uiPriority w:val="99"/>
    <w:semiHidden/>
    <w:unhideWhenUsed/>
  </w:style>
  <w:style w:type="paragraph" w:customStyle="1" w:styleId="6e431516-74e8-44df-8b8b-7171e47a271d">
    <w:name w:val="石墨文档正文"/>
    <w:qFormat/>
    <w:rPr>
      <w:szCs w:val="22"/>
    </w:rPr>
  </w:style>
  <w:style w:type="paragraph" w:customStyle="1" w:styleId="2e863019-052f-4b83-b6f2-451c2a99a3d5">
    <w:name w:val="石墨文档副标题"/>
    <w:qFormat/>
    <w:rPr>
      <w:color w:val="888888"/>
      <w:sz w:val="48"/>
      <w:szCs w:val="48"/>
    </w:rPr>
  </w:style>
  <w:style w:type="paragraph" w:customStyle="1" w:styleId="7b36a70e-77d7-48bb-bb8d-eacb943a0446">
    <w:name w:val="石墨文档大标题"/>
    <w:next w:val="a3"/>
    <w:uiPriority w:val="9"/>
    <w:unhideWhenUsed/>
    <w:qFormat/>
    <w:pPr>
      <w:spacing w:before="260" w:after="260"/>
      <w:outlineLvl w:val="0"/>
    </w:pPr>
    <w:rPr>
      <w:b/>
      <w:bCs/>
      <w:sz w:val="40"/>
      <w:szCs w:val="40"/>
    </w:rPr>
  </w:style>
  <w:style w:type="paragraph" w:customStyle="1" w:styleId="8032e917-c8f2-4949-a09d-bf64afd1668c">
    <w:name w:val="石墨文档中标题"/>
    <w:next w:val="a3"/>
    <w:uiPriority w:val="9"/>
    <w:unhideWhenUsed/>
    <w:qFormat/>
    <w:pPr>
      <w:spacing w:before="260" w:after="260"/>
      <w:outlineLvl w:val="1"/>
    </w:pPr>
    <w:rPr>
      <w:b/>
      <w:bCs/>
      <w:sz w:val="36"/>
      <w:szCs w:val="36"/>
    </w:rPr>
  </w:style>
  <w:style w:type="paragraph" w:customStyle="1" w:styleId="008acceb-2e51-4f22-8ea7-d4d756e78536">
    <w:name w:val="石墨文档小标题"/>
    <w:next w:val="a3"/>
    <w:uiPriority w:val="9"/>
    <w:unhideWhenUsed/>
    <w:qFormat/>
    <w:pPr>
      <w:spacing w:before="260" w:after="260"/>
      <w:outlineLvl w:val="2"/>
    </w:pPr>
    <w:rPr>
      <w:b/>
      <w:bCs/>
      <w:sz w:val="32"/>
      <w:szCs w:val="32"/>
    </w:rPr>
  </w:style>
  <w:style w:type="paragraph" w:customStyle="1" w:styleId="024b64c1-dae4-4e88-aee3-82d5de7b44f9">
    <w:name w:val="石墨文档标题"/>
    <w:next w:val="a3"/>
    <w:uiPriority w:val="9"/>
    <w:unhideWhenUsed/>
    <w:qFormat/>
    <w:pPr>
      <w:spacing w:before="260" w:after="260"/>
      <w:outlineLvl w:val="3"/>
    </w:pPr>
    <w:rPr>
      <w:b/>
      <w:bCs/>
      <w:sz w:val="56"/>
      <w:szCs w:val="56"/>
    </w:rPr>
  </w:style>
  <w:style w:type="paragraph" w:customStyle="1" w:styleId="8e54e439-d08b-4a16-b0c3-433d75510b4d">
    <w:name w:val="石墨文档引用"/>
    <w:qFormat/>
    <w:pPr>
      <w:pBdr>
        <w:left w:val="single" w:sz="30" w:space="10" w:color="F0F0F0"/>
      </w:pBdr>
    </w:pPr>
    <w:rPr>
      <w:color w:val="ADADAD"/>
    </w:rPr>
  </w:style>
  <w:style w:type="paragraph" w:default="1" w:styleId="7d318210-48b2-41c3-94b1-b605e9c4a829">
    <w:name w:val="Normal"/>
    <w:qFormat/>
    <w:pPr>
      <w:widowControl w:val="0"/>
      <w:jc w:val="both"/>
    </w:pPr>
  </w:style>
  <w:style w:type="character" w:default="1" w:styleId="be4a876f-3ed6-4120-99aa-fa4309dcb580">
    <w:name w:val="Default Paragraph Font"/>
    <w:uiPriority w:val="1"/>
    <w:semiHidden/>
    <w:unhideWhenUsed/>
  </w:style>
  <w:style w:type="table" w:default="1" w:styleId="79af2b9e-b8cb-4b20-83dd-da38761a680a">
    <w:name w:val="Normal Table"/>
    <w:uiPriority w:val="99"/>
    <w:semiHidden/>
    <w:unhideWhenUsed/>
    <w:tblPr>
      <w:tblInd w:w="0" w:type="dxa"/>
      <w:tblCellMar>
        <w:top w:w="0" w:type="dxa"/>
        <w:left w:w="108" w:type="dxa"/>
        <w:bottom w:w="0" w:type="dxa"/>
        <w:right w:w="108" w:type="dxa"/>
      </w:tblCellMar>
    </w:tblPr>
  </w:style>
  <w:style w:type="numbering" w:default="1" w:styleId="00669fb7-b93a-42f6-bb67-1479ef2057b6">
    <w:name w:val="No List"/>
    <w:uiPriority w:val="99"/>
    <w:semiHidden/>
    <w:unhideWhenUsed/>
  </w:style>
  <w:style w:type="paragraph" w:customStyle="1" w:styleId="a1e69174-670c-471c-b488-fc18a57f6abd">
    <w:name w:val="石墨文档正文"/>
    <w:qFormat/>
    <w:rPr>
      <w:szCs w:val="22"/>
    </w:rPr>
  </w:style>
  <w:style w:type="paragraph" w:customStyle="1" w:styleId="988c8c69-d780-4af4-b9f0-5a2bd93fa302">
    <w:name w:val="石墨文档副标题"/>
    <w:qFormat/>
    <w:rPr>
      <w:color w:val="888888"/>
      <w:sz w:val="48"/>
      <w:szCs w:val="48"/>
    </w:rPr>
  </w:style>
  <w:style w:type="paragraph" w:customStyle="1" w:styleId="f51db4a5-2e53-4268-b5ae-76a903348b30">
    <w:name w:val="石墨文档大标题"/>
    <w:next w:val="a3"/>
    <w:uiPriority w:val="9"/>
    <w:unhideWhenUsed/>
    <w:qFormat/>
    <w:pPr>
      <w:spacing w:before="260" w:after="260"/>
      <w:outlineLvl w:val="0"/>
    </w:pPr>
    <w:rPr>
      <w:b/>
      <w:bCs/>
      <w:sz w:val="40"/>
      <w:szCs w:val="40"/>
    </w:rPr>
  </w:style>
  <w:style w:type="paragraph" w:customStyle="1" w:styleId="009cc5d2-e76d-4d64-b735-8b67ba6f986b">
    <w:name w:val="石墨文档中标题"/>
    <w:next w:val="a3"/>
    <w:uiPriority w:val="9"/>
    <w:unhideWhenUsed/>
    <w:qFormat/>
    <w:pPr>
      <w:spacing w:before="260" w:after="260"/>
      <w:outlineLvl w:val="1"/>
    </w:pPr>
    <w:rPr>
      <w:b/>
      <w:bCs/>
      <w:sz w:val="36"/>
      <w:szCs w:val="36"/>
    </w:rPr>
  </w:style>
  <w:style w:type="paragraph" w:customStyle="1" w:styleId="31b5d621-6f81-40ff-a64d-cc935c73a6ca">
    <w:name w:val="石墨文档小标题"/>
    <w:next w:val="a3"/>
    <w:uiPriority w:val="9"/>
    <w:unhideWhenUsed/>
    <w:qFormat/>
    <w:pPr>
      <w:spacing w:before="260" w:after="260"/>
      <w:outlineLvl w:val="2"/>
    </w:pPr>
    <w:rPr>
      <w:b/>
      <w:bCs/>
      <w:sz w:val="32"/>
      <w:szCs w:val="32"/>
    </w:rPr>
  </w:style>
  <w:style w:type="paragraph" w:customStyle="1" w:styleId="504bdf9e-bd9d-4c8b-b45d-1339fb793f18">
    <w:name w:val="石墨文档标题"/>
    <w:next w:val="a3"/>
    <w:uiPriority w:val="9"/>
    <w:unhideWhenUsed/>
    <w:qFormat/>
    <w:pPr>
      <w:spacing w:before="260" w:after="260"/>
      <w:outlineLvl w:val="3"/>
    </w:pPr>
    <w:rPr>
      <w:b/>
      <w:bCs/>
      <w:sz w:val="56"/>
      <w:szCs w:val="56"/>
    </w:rPr>
  </w:style>
  <w:style w:type="paragraph" w:customStyle="1" w:styleId="4d9d0472-f685-4456-b3e2-9af2f6a7de74">
    <w:name w:val="石墨文档引用"/>
    <w:qFormat/>
    <w:pPr>
      <w:pBdr>
        <w:left w:val="single" w:sz="30" w:space="10" w:color="F0F0F0"/>
      </w:pBdr>
    </w:pPr>
    <w:rPr>
      <w:color w:val="ADADAD"/>
    </w:rPr>
  </w:style>
  <w:style w:type="paragraph" w:default="1" w:styleId="851d7d8a-01a8-4605-90b9-fc61c242b028">
    <w:name w:val="Normal"/>
    <w:qFormat/>
    <w:pPr>
      <w:widowControl w:val="0"/>
      <w:jc w:val="both"/>
    </w:pPr>
  </w:style>
  <w:style w:type="character" w:default="1" w:styleId="640b72bb-1f05-40b2-8670-1d9a890c4e3a">
    <w:name w:val="Default Paragraph Font"/>
    <w:uiPriority w:val="1"/>
    <w:semiHidden/>
    <w:unhideWhenUsed/>
  </w:style>
  <w:style w:type="table" w:default="1" w:styleId="fa73e445-7cfa-423d-8137-a0b73eb58e91">
    <w:name w:val="Normal Table"/>
    <w:uiPriority w:val="99"/>
    <w:semiHidden/>
    <w:unhideWhenUsed/>
    <w:tblPr>
      <w:tblInd w:w="0" w:type="dxa"/>
      <w:tblCellMar>
        <w:top w:w="0" w:type="dxa"/>
        <w:left w:w="108" w:type="dxa"/>
        <w:bottom w:w="0" w:type="dxa"/>
        <w:right w:w="108" w:type="dxa"/>
      </w:tblCellMar>
    </w:tblPr>
  </w:style>
  <w:style w:type="numbering" w:default="1" w:styleId="15c3f5ba-a272-42cc-b347-536d8531a8d8">
    <w:name w:val="No List"/>
    <w:uiPriority w:val="99"/>
    <w:semiHidden/>
    <w:unhideWhenUsed/>
  </w:style>
  <w:style w:type="paragraph" w:customStyle="1" w:styleId="875cf539-5386-45ac-8f1b-66d0a88f78f8">
    <w:name w:val="石墨文档正文"/>
    <w:qFormat/>
    <w:rPr>
      <w:szCs w:val="22"/>
    </w:rPr>
  </w:style>
  <w:style w:type="paragraph" w:customStyle="1" w:styleId="a8ae7399-529f-4d9b-b66d-b8faec70392e">
    <w:name w:val="石墨文档副标题"/>
    <w:qFormat/>
    <w:rPr>
      <w:color w:val="888888"/>
      <w:sz w:val="48"/>
      <w:szCs w:val="48"/>
    </w:rPr>
  </w:style>
  <w:style w:type="paragraph" w:customStyle="1" w:styleId="b1ddc5ea-5824-4bd3-a1aa-7131c1cb7785">
    <w:name w:val="石墨文档大标题"/>
    <w:next w:val="a3"/>
    <w:uiPriority w:val="9"/>
    <w:unhideWhenUsed/>
    <w:qFormat/>
    <w:pPr>
      <w:spacing w:before="260" w:after="260"/>
      <w:outlineLvl w:val="0"/>
    </w:pPr>
    <w:rPr>
      <w:b/>
      <w:bCs/>
      <w:sz w:val="40"/>
      <w:szCs w:val="40"/>
    </w:rPr>
  </w:style>
  <w:style w:type="paragraph" w:customStyle="1" w:styleId="fb638b58-d585-403f-9627-c824ddbf9abf">
    <w:name w:val="石墨文档中标题"/>
    <w:next w:val="a3"/>
    <w:uiPriority w:val="9"/>
    <w:unhideWhenUsed/>
    <w:qFormat/>
    <w:pPr>
      <w:spacing w:before="260" w:after="260"/>
      <w:outlineLvl w:val="1"/>
    </w:pPr>
    <w:rPr>
      <w:b/>
      <w:bCs/>
      <w:sz w:val="36"/>
      <w:szCs w:val="36"/>
    </w:rPr>
  </w:style>
  <w:style w:type="paragraph" w:customStyle="1" w:styleId="b93ff60e-f7e6-4574-a6f3-57e804ce1e71">
    <w:name w:val="石墨文档小标题"/>
    <w:next w:val="a3"/>
    <w:uiPriority w:val="9"/>
    <w:unhideWhenUsed/>
    <w:qFormat/>
    <w:pPr>
      <w:spacing w:before="260" w:after="260"/>
      <w:outlineLvl w:val="2"/>
    </w:pPr>
    <w:rPr>
      <w:b/>
      <w:bCs/>
      <w:sz w:val="32"/>
      <w:szCs w:val="32"/>
    </w:rPr>
  </w:style>
  <w:style w:type="paragraph" w:customStyle="1" w:styleId="a2513e08-deeb-4a9e-844a-9bcd1428982c">
    <w:name w:val="石墨文档标题"/>
    <w:next w:val="a3"/>
    <w:uiPriority w:val="9"/>
    <w:unhideWhenUsed/>
    <w:qFormat/>
    <w:pPr>
      <w:spacing w:before="260" w:after="260"/>
      <w:outlineLvl w:val="3"/>
    </w:pPr>
    <w:rPr>
      <w:b/>
      <w:bCs/>
      <w:sz w:val="56"/>
      <w:szCs w:val="56"/>
    </w:rPr>
  </w:style>
  <w:style w:type="paragraph" w:customStyle="1" w:styleId="67070a84-de58-433b-92a9-3d64e17d00d6">
    <w:name w:val="石墨文档引用"/>
    <w:qFormat/>
    <w:pPr>
      <w:pBdr>
        <w:left w:val="single" w:sz="30" w:space="10" w:color="F0F0F0"/>
      </w:pBdr>
    </w:pPr>
    <w:rPr>
      <w:color w:val="ADADAD"/>
    </w:rPr>
  </w:style>
  <w:style w:type="paragraph" w:default="1" w:styleId="c7c0a7d8-1792-4f67-9688-c6b82351c901">
    <w:name w:val="Normal"/>
    <w:qFormat/>
    <w:pPr>
      <w:widowControl w:val="0"/>
      <w:jc w:val="both"/>
    </w:pPr>
  </w:style>
  <w:style w:type="character" w:default="1" w:styleId="6cacecc9-d840-49b8-90c1-78ebcc29eeff">
    <w:name w:val="Default Paragraph Font"/>
    <w:uiPriority w:val="1"/>
    <w:semiHidden/>
    <w:unhideWhenUsed/>
  </w:style>
  <w:style w:type="table" w:default="1" w:styleId="0eb474ba-065f-4cad-bd9c-6bb21eb3cb17">
    <w:name w:val="Normal Table"/>
    <w:uiPriority w:val="99"/>
    <w:semiHidden/>
    <w:unhideWhenUsed/>
    <w:tblPr>
      <w:tblInd w:w="0" w:type="dxa"/>
      <w:tblCellMar>
        <w:top w:w="0" w:type="dxa"/>
        <w:left w:w="108" w:type="dxa"/>
        <w:bottom w:w="0" w:type="dxa"/>
        <w:right w:w="108" w:type="dxa"/>
      </w:tblCellMar>
    </w:tblPr>
  </w:style>
  <w:style w:type="numbering" w:default="1" w:styleId="8de1ba1e-2b12-4853-8623-2796d5589b55">
    <w:name w:val="No List"/>
    <w:uiPriority w:val="99"/>
    <w:semiHidden/>
    <w:unhideWhenUsed/>
  </w:style>
  <w:style w:type="paragraph" w:customStyle="1" w:styleId="520177bd-e604-4183-aa01-4647764bf1e5">
    <w:name w:val="石墨文档正文"/>
    <w:qFormat/>
    <w:rPr>
      <w:szCs w:val="22"/>
    </w:rPr>
  </w:style>
  <w:style w:type="paragraph" w:customStyle="1" w:styleId="dbeae3a6-78e3-4485-8b20-2747d6d8a792">
    <w:name w:val="石墨文档副标题"/>
    <w:qFormat/>
    <w:rPr>
      <w:color w:val="888888"/>
      <w:sz w:val="48"/>
      <w:szCs w:val="48"/>
    </w:rPr>
  </w:style>
  <w:style w:type="paragraph" w:customStyle="1" w:styleId="a6f145ce-03cf-4803-9eec-f7b2440487a8">
    <w:name w:val="石墨文档大标题"/>
    <w:next w:val="a3"/>
    <w:uiPriority w:val="9"/>
    <w:unhideWhenUsed/>
    <w:qFormat/>
    <w:pPr>
      <w:spacing w:before="260" w:after="260"/>
      <w:outlineLvl w:val="0"/>
    </w:pPr>
    <w:rPr>
      <w:b/>
      <w:bCs/>
      <w:sz w:val="40"/>
      <w:szCs w:val="40"/>
    </w:rPr>
  </w:style>
  <w:style w:type="paragraph" w:customStyle="1" w:styleId="794979d9-3ce3-483e-924b-b9f29c442d6b">
    <w:name w:val="石墨文档中标题"/>
    <w:next w:val="a3"/>
    <w:uiPriority w:val="9"/>
    <w:unhideWhenUsed/>
    <w:qFormat/>
    <w:pPr>
      <w:spacing w:before="260" w:after="260"/>
      <w:outlineLvl w:val="1"/>
    </w:pPr>
    <w:rPr>
      <w:b/>
      <w:bCs/>
      <w:sz w:val="36"/>
      <w:szCs w:val="36"/>
    </w:rPr>
  </w:style>
  <w:style w:type="paragraph" w:customStyle="1" w:styleId="7439663b-f7ef-4aef-9748-3d0f105d7465">
    <w:name w:val="石墨文档小标题"/>
    <w:next w:val="a3"/>
    <w:uiPriority w:val="9"/>
    <w:unhideWhenUsed/>
    <w:qFormat/>
    <w:pPr>
      <w:spacing w:before="260" w:after="260"/>
      <w:outlineLvl w:val="2"/>
    </w:pPr>
    <w:rPr>
      <w:b/>
      <w:bCs/>
      <w:sz w:val="32"/>
      <w:szCs w:val="32"/>
    </w:rPr>
  </w:style>
  <w:style w:type="paragraph" w:customStyle="1" w:styleId="2eed7c45-12b8-43c5-9b7e-3f4ac0496a72">
    <w:name w:val="石墨文档标题"/>
    <w:next w:val="a3"/>
    <w:uiPriority w:val="9"/>
    <w:unhideWhenUsed/>
    <w:qFormat/>
    <w:pPr>
      <w:spacing w:before="260" w:after="260"/>
      <w:outlineLvl w:val="3"/>
    </w:pPr>
    <w:rPr>
      <w:b/>
      <w:bCs/>
      <w:sz w:val="56"/>
      <w:szCs w:val="56"/>
    </w:rPr>
  </w:style>
  <w:style w:type="paragraph" w:customStyle="1" w:styleId="bac579cf-4258-4ffe-810f-df713aac5280">
    <w:name w:val="石墨文档引用"/>
    <w:qFormat/>
    <w:pPr>
      <w:pBdr>
        <w:left w:val="single" w:sz="30" w:space="10" w:color="F0F0F0"/>
      </w:pBdr>
    </w:pPr>
    <w:rPr>
      <w:color w:val="ADADAD"/>
    </w:rPr>
  </w:style>
  <w:style w:type="paragraph" w:default="1" w:styleId="59b1b0c2-b97c-43c3-9cfc-3f72dd19ee78">
    <w:name w:val="Normal"/>
    <w:qFormat/>
    <w:pPr>
      <w:widowControl w:val="0"/>
      <w:jc w:val="both"/>
    </w:pPr>
  </w:style>
  <w:style w:type="character" w:default="1" w:styleId="f8cde3bc-8f99-4f8a-9991-d661de2a2b98">
    <w:name w:val="Default Paragraph Font"/>
    <w:uiPriority w:val="1"/>
    <w:semiHidden/>
    <w:unhideWhenUsed/>
  </w:style>
  <w:style w:type="table" w:default="1" w:styleId="ee8d432d-dd90-453e-8b86-7363ba419d45">
    <w:name w:val="Normal Table"/>
    <w:uiPriority w:val="99"/>
    <w:semiHidden/>
    <w:unhideWhenUsed/>
    <w:tblPr>
      <w:tblInd w:w="0" w:type="dxa"/>
      <w:tblCellMar>
        <w:top w:w="0" w:type="dxa"/>
        <w:left w:w="108" w:type="dxa"/>
        <w:bottom w:w="0" w:type="dxa"/>
        <w:right w:w="108" w:type="dxa"/>
      </w:tblCellMar>
    </w:tblPr>
  </w:style>
  <w:style w:type="numbering" w:default="1" w:styleId="bdecb917-3b05-4f1f-a2f3-dfe837642329">
    <w:name w:val="No List"/>
    <w:uiPriority w:val="99"/>
    <w:semiHidden/>
    <w:unhideWhenUsed/>
  </w:style>
  <w:style w:type="paragraph" w:customStyle="1" w:styleId="6d2a36bb-11c9-436b-a9db-6b77aedd8745">
    <w:name w:val="石墨文档正文"/>
    <w:qFormat/>
    <w:rPr>
      <w:szCs w:val="22"/>
    </w:rPr>
  </w:style>
  <w:style w:type="paragraph" w:customStyle="1" w:styleId="403ade9b-e62f-458e-b182-32c08c42ef37">
    <w:name w:val="石墨文档副标题"/>
    <w:qFormat/>
    <w:rPr>
      <w:color w:val="888888"/>
      <w:sz w:val="48"/>
      <w:szCs w:val="48"/>
    </w:rPr>
  </w:style>
  <w:style w:type="paragraph" w:customStyle="1" w:styleId="fcc88117-deef-4080-9e7b-87da0948a8c7">
    <w:name w:val="石墨文档大标题"/>
    <w:next w:val="a3"/>
    <w:uiPriority w:val="9"/>
    <w:unhideWhenUsed/>
    <w:qFormat/>
    <w:pPr>
      <w:spacing w:before="260" w:after="260"/>
      <w:outlineLvl w:val="0"/>
    </w:pPr>
    <w:rPr>
      <w:b/>
      <w:bCs/>
      <w:sz w:val="40"/>
      <w:szCs w:val="40"/>
    </w:rPr>
  </w:style>
  <w:style w:type="paragraph" w:customStyle="1" w:styleId="2affdb6d-b1ce-4f1f-a4f3-8181853b5192">
    <w:name w:val="石墨文档中标题"/>
    <w:next w:val="a3"/>
    <w:uiPriority w:val="9"/>
    <w:unhideWhenUsed/>
    <w:qFormat/>
    <w:pPr>
      <w:spacing w:before="260" w:after="260"/>
      <w:outlineLvl w:val="1"/>
    </w:pPr>
    <w:rPr>
      <w:b/>
      <w:bCs/>
      <w:sz w:val="36"/>
      <w:szCs w:val="36"/>
    </w:rPr>
  </w:style>
  <w:style w:type="paragraph" w:customStyle="1" w:styleId="b7084b2e-4f71-4cb1-b40c-4e150ac0adf2">
    <w:name w:val="石墨文档小标题"/>
    <w:next w:val="a3"/>
    <w:uiPriority w:val="9"/>
    <w:unhideWhenUsed/>
    <w:qFormat/>
    <w:pPr>
      <w:spacing w:before="260" w:after="260"/>
      <w:outlineLvl w:val="2"/>
    </w:pPr>
    <w:rPr>
      <w:b/>
      <w:bCs/>
      <w:sz w:val="32"/>
      <w:szCs w:val="32"/>
    </w:rPr>
  </w:style>
  <w:style w:type="paragraph" w:customStyle="1" w:styleId="425be3b5-8656-4f39-b23f-bb43c0a123a7">
    <w:name w:val="石墨文档标题"/>
    <w:next w:val="a3"/>
    <w:uiPriority w:val="9"/>
    <w:unhideWhenUsed/>
    <w:qFormat/>
    <w:pPr>
      <w:spacing w:before="260" w:after="260"/>
      <w:outlineLvl w:val="3"/>
    </w:pPr>
    <w:rPr>
      <w:b/>
      <w:bCs/>
      <w:sz w:val="56"/>
      <w:szCs w:val="56"/>
    </w:rPr>
  </w:style>
  <w:style w:type="paragraph" w:customStyle="1" w:styleId="47c8b120-94a9-4674-9649-7abcf0ae3c84">
    <w:name w:val="石墨文档引用"/>
    <w:qFormat/>
    <w:pPr>
      <w:pBdr>
        <w:left w:val="single" w:sz="30" w:space="10" w:color="F0F0F0"/>
      </w:pBdr>
    </w:pPr>
    <w:rPr>
      <w:color w:val="ADADAD"/>
    </w:rPr>
  </w:style>
  <w:style w:type="paragraph" w:default="1" w:styleId="45494a48-1633-4ff6-9b29-6c767ba931a4">
    <w:name w:val="Normal"/>
    <w:qFormat/>
    <w:pPr>
      <w:widowControl w:val="0"/>
      <w:jc w:val="both"/>
    </w:pPr>
  </w:style>
  <w:style w:type="character" w:default="1" w:styleId="6b4a5f21-ab3c-4e82-a3ac-24cd3086bbc4">
    <w:name w:val="Default Paragraph Font"/>
    <w:uiPriority w:val="1"/>
    <w:semiHidden/>
    <w:unhideWhenUsed/>
  </w:style>
  <w:style w:type="table" w:default="1" w:styleId="6b6d2ca3-c0e7-4602-a017-02c60ceb8085">
    <w:name w:val="Normal Table"/>
    <w:uiPriority w:val="99"/>
    <w:semiHidden/>
    <w:unhideWhenUsed/>
    <w:tblPr>
      <w:tblInd w:w="0" w:type="dxa"/>
      <w:tblCellMar>
        <w:top w:w="0" w:type="dxa"/>
        <w:left w:w="108" w:type="dxa"/>
        <w:bottom w:w="0" w:type="dxa"/>
        <w:right w:w="108" w:type="dxa"/>
      </w:tblCellMar>
    </w:tblPr>
  </w:style>
  <w:style w:type="numbering" w:default="1" w:styleId="94076420-02d2-47f8-91ae-513bebe3f681">
    <w:name w:val="No List"/>
    <w:uiPriority w:val="99"/>
    <w:semiHidden/>
    <w:unhideWhenUsed/>
  </w:style>
  <w:style w:type="paragraph" w:customStyle="1" w:styleId="d8107bf4-883f-4a1b-984e-615777d98873">
    <w:name w:val="石墨文档正文"/>
    <w:qFormat/>
    <w:rPr>
      <w:szCs w:val="22"/>
    </w:rPr>
  </w:style>
  <w:style w:type="paragraph" w:customStyle="1" w:styleId="1d21c5c2-8ab5-4229-8f55-7cfa761f4c3f">
    <w:name w:val="石墨文档副标题"/>
    <w:qFormat/>
    <w:rPr>
      <w:color w:val="888888"/>
      <w:sz w:val="48"/>
      <w:szCs w:val="48"/>
    </w:rPr>
  </w:style>
  <w:style w:type="paragraph" w:customStyle="1" w:styleId="45a63c5e-9fca-4110-b2dd-d219d3c7335a">
    <w:name w:val="石墨文档大标题"/>
    <w:next w:val="a3"/>
    <w:uiPriority w:val="9"/>
    <w:unhideWhenUsed/>
    <w:qFormat/>
    <w:pPr>
      <w:spacing w:before="260" w:after="260"/>
      <w:outlineLvl w:val="0"/>
    </w:pPr>
    <w:rPr>
      <w:b/>
      <w:bCs/>
      <w:sz w:val="40"/>
      <w:szCs w:val="40"/>
    </w:rPr>
  </w:style>
  <w:style w:type="paragraph" w:customStyle="1" w:styleId="abb33866-846b-44ca-bcbc-4c74c86e881f">
    <w:name w:val="石墨文档中标题"/>
    <w:next w:val="a3"/>
    <w:uiPriority w:val="9"/>
    <w:unhideWhenUsed/>
    <w:qFormat/>
    <w:pPr>
      <w:spacing w:before="260" w:after="260"/>
      <w:outlineLvl w:val="1"/>
    </w:pPr>
    <w:rPr>
      <w:b/>
      <w:bCs/>
      <w:sz w:val="36"/>
      <w:szCs w:val="36"/>
    </w:rPr>
  </w:style>
  <w:style w:type="paragraph" w:customStyle="1" w:styleId="3eeb89c8-844a-4f30-9c7c-e5c448e6db10">
    <w:name w:val="石墨文档小标题"/>
    <w:next w:val="a3"/>
    <w:uiPriority w:val="9"/>
    <w:unhideWhenUsed/>
    <w:qFormat/>
    <w:pPr>
      <w:spacing w:before="260" w:after="260"/>
      <w:outlineLvl w:val="2"/>
    </w:pPr>
    <w:rPr>
      <w:b/>
      <w:bCs/>
      <w:sz w:val="32"/>
      <w:szCs w:val="32"/>
    </w:rPr>
  </w:style>
  <w:style w:type="paragraph" w:customStyle="1" w:styleId="68494cac-6943-4bab-a140-a4b961dac0fd">
    <w:name w:val="石墨文档标题"/>
    <w:next w:val="a3"/>
    <w:uiPriority w:val="9"/>
    <w:unhideWhenUsed/>
    <w:qFormat/>
    <w:pPr>
      <w:spacing w:before="260" w:after="260"/>
      <w:outlineLvl w:val="3"/>
    </w:pPr>
    <w:rPr>
      <w:b/>
      <w:bCs/>
      <w:sz w:val="56"/>
      <w:szCs w:val="56"/>
    </w:rPr>
  </w:style>
  <w:style w:type="paragraph" w:customStyle="1" w:styleId="e8fbf834-4d04-43fe-bae0-0efdfbe6c210">
    <w:name w:val="石墨文档引用"/>
    <w:qFormat/>
    <w:pPr>
      <w:pBdr>
        <w:left w:val="single" w:sz="30" w:space="10" w:color="F0F0F0"/>
      </w:pBdr>
    </w:pPr>
    <w:rPr>
      <w:color w:val="ADADAD"/>
    </w:rPr>
  </w:style>
  <w:style w:type="paragraph" w:default="1" w:styleId="d662faf5-94d2-4251-b6bc-70f00765ee15">
    <w:name w:val="Normal"/>
    <w:qFormat/>
    <w:pPr>
      <w:widowControl w:val="0"/>
      <w:jc w:val="both"/>
    </w:pPr>
  </w:style>
  <w:style w:type="character" w:default="1" w:styleId="a1d3a817-b424-468b-bf38-fa0f1d89df9d">
    <w:name w:val="Default Paragraph Font"/>
    <w:uiPriority w:val="1"/>
    <w:semiHidden/>
    <w:unhideWhenUsed/>
  </w:style>
  <w:style w:type="table" w:default="1" w:styleId="febb06c9-d26d-4ac8-a9eb-8bb92aa25f93">
    <w:name w:val="Normal Table"/>
    <w:uiPriority w:val="99"/>
    <w:semiHidden/>
    <w:unhideWhenUsed/>
    <w:tblPr>
      <w:tblInd w:w="0" w:type="dxa"/>
      <w:tblCellMar>
        <w:top w:w="0" w:type="dxa"/>
        <w:left w:w="108" w:type="dxa"/>
        <w:bottom w:w="0" w:type="dxa"/>
        <w:right w:w="108" w:type="dxa"/>
      </w:tblCellMar>
    </w:tblPr>
  </w:style>
  <w:style w:type="numbering" w:default="1" w:styleId="9c87073c-a981-45ef-bd67-b4b7262c3f2f">
    <w:name w:val="No List"/>
    <w:uiPriority w:val="99"/>
    <w:semiHidden/>
    <w:unhideWhenUsed/>
  </w:style>
  <w:style w:type="paragraph" w:customStyle="1" w:styleId="88617de5-e453-40ac-aa1f-5148099d5624">
    <w:name w:val="石墨文档正文"/>
    <w:qFormat/>
    <w:rPr>
      <w:szCs w:val="22"/>
    </w:rPr>
  </w:style>
  <w:style w:type="paragraph" w:customStyle="1" w:styleId="97cad43b-bfed-4639-a68d-dc21b60d5f3a">
    <w:name w:val="石墨文档副标题"/>
    <w:qFormat/>
    <w:rPr>
      <w:color w:val="888888"/>
      <w:sz w:val="48"/>
      <w:szCs w:val="48"/>
    </w:rPr>
  </w:style>
  <w:style w:type="paragraph" w:customStyle="1" w:styleId="1d873ac8-bc86-4484-b2d7-cf52a5d4011f">
    <w:name w:val="石墨文档大标题"/>
    <w:next w:val="a3"/>
    <w:uiPriority w:val="9"/>
    <w:unhideWhenUsed/>
    <w:qFormat/>
    <w:pPr>
      <w:spacing w:before="260" w:after="260"/>
      <w:outlineLvl w:val="0"/>
    </w:pPr>
    <w:rPr>
      <w:b/>
      <w:bCs/>
      <w:sz w:val="40"/>
      <w:szCs w:val="40"/>
    </w:rPr>
  </w:style>
  <w:style w:type="paragraph" w:customStyle="1" w:styleId="37df501d-13bd-4459-b477-db2f8d21ea6d">
    <w:name w:val="石墨文档中标题"/>
    <w:next w:val="a3"/>
    <w:uiPriority w:val="9"/>
    <w:unhideWhenUsed/>
    <w:qFormat/>
    <w:pPr>
      <w:spacing w:before="260" w:after="260"/>
      <w:outlineLvl w:val="1"/>
    </w:pPr>
    <w:rPr>
      <w:b/>
      <w:bCs/>
      <w:sz w:val="36"/>
      <w:szCs w:val="36"/>
    </w:rPr>
  </w:style>
  <w:style w:type="paragraph" w:customStyle="1" w:styleId="97adc0e3-6afa-4b1a-a143-8a36007822db">
    <w:name w:val="石墨文档小标题"/>
    <w:next w:val="a3"/>
    <w:uiPriority w:val="9"/>
    <w:unhideWhenUsed/>
    <w:qFormat/>
    <w:pPr>
      <w:spacing w:before="260" w:after="260"/>
      <w:outlineLvl w:val="2"/>
    </w:pPr>
    <w:rPr>
      <w:b/>
      <w:bCs/>
      <w:sz w:val="32"/>
      <w:szCs w:val="32"/>
    </w:rPr>
  </w:style>
  <w:style w:type="paragraph" w:customStyle="1" w:styleId="02262244-b825-4ae1-af30-b7ce83875815">
    <w:name w:val="石墨文档标题"/>
    <w:next w:val="a3"/>
    <w:uiPriority w:val="9"/>
    <w:unhideWhenUsed/>
    <w:qFormat/>
    <w:pPr>
      <w:spacing w:before="260" w:after="260"/>
      <w:outlineLvl w:val="3"/>
    </w:pPr>
    <w:rPr>
      <w:b/>
      <w:bCs/>
      <w:sz w:val="56"/>
      <w:szCs w:val="56"/>
    </w:rPr>
  </w:style>
  <w:style w:type="paragraph" w:customStyle="1" w:styleId="e22b6592-6c87-40c7-a21a-768755630b06">
    <w:name w:val="石墨文档引用"/>
    <w:qFormat/>
    <w:pPr>
      <w:pBdr>
        <w:left w:val="single" w:sz="30" w:space="10" w:color="F0F0F0"/>
      </w:pBdr>
    </w:pPr>
    <w:rPr>
      <w:color w:val="ADADAD"/>
    </w:rPr>
  </w:style>
  <w:style w:type="paragraph" w:default="1" w:styleId="5a6715bd-ee98-4e8d-ba68-ec0c73fa1cee">
    <w:name w:val="Normal"/>
    <w:qFormat/>
    <w:pPr>
      <w:widowControl w:val="0"/>
      <w:jc w:val="both"/>
    </w:pPr>
  </w:style>
  <w:style w:type="character" w:default="1" w:styleId="bab81784-434f-4893-aa4d-0661fa0fb070">
    <w:name w:val="Default Paragraph Font"/>
    <w:uiPriority w:val="1"/>
    <w:semiHidden/>
    <w:unhideWhenUsed/>
  </w:style>
  <w:style w:type="table" w:default="1" w:styleId="d6bf61dd-4423-4499-a059-1522609493ab">
    <w:name w:val="Normal Table"/>
    <w:uiPriority w:val="99"/>
    <w:semiHidden/>
    <w:unhideWhenUsed/>
    <w:tblPr>
      <w:tblInd w:w="0" w:type="dxa"/>
      <w:tblCellMar>
        <w:top w:w="0" w:type="dxa"/>
        <w:left w:w="108" w:type="dxa"/>
        <w:bottom w:w="0" w:type="dxa"/>
        <w:right w:w="108" w:type="dxa"/>
      </w:tblCellMar>
    </w:tblPr>
  </w:style>
  <w:style w:type="numbering" w:default="1" w:styleId="782b2083-d3dd-41ed-8e6b-6803ea75657f">
    <w:name w:val="No List"/>
    <w:uiPriority w:val="99"/>
    <w:semiHidden/>
    <w:unhideWhenUsed/>
  </w:style>
  <w:style w:type="paragraph" w:customStyle="1" w:styleId="27495ae3-5e1c-4055-8d6c-37149e7bb54c">
    <w:name w:val="石墨文档正文"/>
    <w:qFormat/>
    <w:rPr>
      <w:szCs w:val="22"/>
    </w:rPr>
  </w:style>
  <w:style w:type="paragraph" w:customStyle="1" w:styleId="1d7ae5f3-e796-48f5-9e77-6401503b1eb1">
    <w:name w:val="石墨文档副标题"/>
    <w:qFormat/>
    <w:rPr>
      <w:color w:val="888888"/>
      <w:sz w:val="48"/>
      <w:szCs w:val="48"/>
    </w:rPr>
  </w:style>
  <w:style w:type="paragraph" w:customStyle="1" w:styleId="581dc220-cead-4118-ae6d-e5b4b8bb0adb">
    <w:name w:val="石墨文档大标题"/>
    <w:next w:val="a3"/>
    <w:uiPriority w:val="9"/>
    <w:unhideWhenUsed/>
    <w:qFormat/>
    <w:pPr>
      <w:spacing w:before="260" w:after="260"/>
      <w:outlineLvl w:val="0"/>
    </w:pPr>
    <w:rPr>
      <w:b/>
      <w:bCs/>
      <w:sz w:val="40"/>
      <w:szCs w:val="40"/>
    </w:rPr>
  </w:style>
  <w:style w:type="paragraph" w:customStyle="1" w:styleId="71b18b84-bab4-4879-9174-1275d42400e8">
    <w:name w:val="石墨文档中标题"/>
    <w:next w:val="a3"/>
    <w:uiPriority w:val="9"/>
    <w:unhideWhenUsed/>
    <w:qFormat/>
    <w:pPr>
      <w:spacing w:before="260" w:after="260"/>
      <w:outlineLvl w:val="1"/>
    </w:pPr>
    <w:rPr>
      <w:b/>
      <w:bCs/>
      <w:sz w:val="36"/>
      <w:szCs w:val="36"/>
    </w:rPr>
  </w:style>
  <w:style w:type="paragraph" w:customStyle="1" w:styleId="fdbc0c69-4943-4448-879e-79f22f3b9cc3">
    <w:name w:val="石墨文档小标题"/>
    <w:next w:val="a3"/>
    <w:uiPriority w:val="9"/>
    <w:unhideWhenUsed/>
    <w:qFormat/>
    <w:pPr>
      <w:spacing w:before="260" w:after="260"/>
      <w:outlineLvl w:val="2"/>
    </w:pPr>
    <w:rPr>
      <w:b/>
      <w:bCs/>
      <w:sz w:val="32"/>
      <w:szCs w:val="32"/>
    </w:rPr>
  </w:style>
  <w:style w:type="paragraph" w:customStyle="1" w:styleId="6ce4770a-36a1-4bb1-b786-083a917c7eed">
    <w:name w:val="石墨文档标题"/>
    <w:next w:val="a3"/>
    <w:uiPriority w:val="9"/>
    <w:unhideWhenUsed/>
    <w:qFormat/>
    <w:pPr>
      <w:spacing w:before="260" w:after="260"/>
      <w:outlineLvl w:val="3"/>
    </w:pPr>
    <w:rPr>
      <w:b/>
      <w:bCs/>
      <w:sz w:val="56"/>
      <w:szCs w:val="56"/>
    </w:rPr>
  </w:style>
  <w:style w:type="paragraph" w:customStyle="1" w:styleId="dc584844-406d-4210-894f-391d13c444cb">
    <w:name w:val="石墨文档引用"/>
    <w:qFormat/>
    <w:pPr>
      <w:pBdr>
        <w:left w:val="single" w:sz="30" w:space="10" w:color="F0F0F0"/>
      </w:pBdr>
    </w:pPr>
    <w:rPr>
      <w:color w:val="ADADAD"/>
    </w:rPr>
  </w:style>
  <w:style w:type="paragraph" w:default="1" w:styleId="fe5e4e34-8676-49d0-93e3-b05201cc68b3">
    <w:name w:val="Normal"/>
    <w:qFormat/>
    <w:pPr>
      <w:widowControl w:val="0"/>
      <w:jc w:val="both"/>
    </w:pPr>
  </w:style>
  <w:style w:type="character" w:default="1" w:styleId="362b11ff-8b97-4eb6-b449-71595a0a5aad">
    <w:name w:val="Default Paragraph Font"/>
    <w:uiPriority w:val="1"/>
    <w:semiHidden/>
    <w:unhideWhenUsed/>
  </w:style>
  <w:style w:type="table" w:default="1" w:styleId="d78d864c-87ac-4369-8071-29e36769a030">
    <w:name w:val="Normal Table"/>
    <w:uiPriority w:val="99"/>
    <w:semiHidden/>
    <w:unhideWhenUsed/>
    <w:tblPr>
      <w:tblInd w:w="0" w:type="dxa"/>
      <w:tblCellMar>
        <w:top w:w="0" w:type="dxa"/>
        <w:left w:w="108" w:type="dxa"/>
        <w:bottom w:w="0" w:type="dxa"/>
        <w:right w:w="108" w:type="dxa"/>
      </w:tblCellMar>
    </w:tblPr>
  </w:style>
  <w:style w:type="numbering" w:default="1" w:styleId="67f6ed57-3797-4e75-839f-0ecce3be147c">
    <w:name w:val="No List"/>
    <w:uiPriority w:val="99"/>
    <w:semiHidden/>
    <w:unhideWhenUsed/>
  </w:style>
  <w:style w:type="paragraph" w:customStyle="1" w:styleId="76f664c3-f45b-4b90-9e0f-17c7a39d1447">
    <w:name w:val="石墨文档正文"/>
    <w:qFormat/>
    <w:rPr>
      <w:szCs w:val="22"/>
    </w:rPr>
  </w:style>
  <w:style w:type="paragraph" w:customStyle="1" w:styleId="28ea77f5-7dd1-4d54-a5d5-1441cd905e51">
    <w:name w:val="石墨文档副标题"/>
    <w:qFormat/>
    <w:rPr>
      <w:color w:val="888888"/>
      <w:sz w:val="48"/>
      <w:szCs w:val="48"/>
    </w:rPr>
  </w:style>
  <w:style w:type="paragraph" w:customStyle="1" w:styleId="c1d2bcef-dffd-4cf0-829b-2085ee36b84c">
    <w:name w:val="石墨文档大标题"/>
    <w:next w:val="a3"/>
    <w:uiPriority w:val="9"/>
    <w:unhideWhenUsed/>
    <w:qFormat/>
    <w:pPr>
      <w:spacing w:before="260" w:after="260"/>
      <w:outlineLvl w:val="0"/>
    </w:pPr>
    <w:rPr>
      <w:b/>
      <w:bCs/>
      <w:sz w:val="40"/>
      <w:szCs w:val="40"/>
    </w:rPr>
  </w:style>
  <w:style w:type="paragraph" w:customStyle="1" w:styleId="fd09695b-8e67-4022-b1db-f0df91810226">
    <w:name w:val="石墨文档中标题"/>
    <w:next w:val="a3"/>
    <w:uiPriority w:val="9"/>
    <w:unhideWhenUsed/>
    <w:qFormat/>
    <w:pPr>
      <w:spacing w:before="260" w:after="260"/>
      <w:outlineLvl w:val="1"/>
    </w:pPr>
    <w:rPr>
      <w:b/>
      <w:bCs/>
      <w:sz w:val="36"/>
      <w:szCs w:val="36"/>
    </w:rPr>
  </w:style>
  <w:style w:type="paragraph" w:customStyle="1" w:styleId="c0d827a2-e67f-41e8-b8ff-a2645e2b2d41">
    <w:name w:val="石墨文档小标题"/>
    <w:next w:val="a3"/>
    <w:uiPriority w:val="9"/>
    <w:unhideWhenUsed/>
    <w:qFormat/>
    <w:pPr>
      <w:spacing w:before="260" w:after="260"/>
      <w:outlineLvl w:val="2"/>
    </w:pPr>
    <w:rPr>
      <w:b/>
      <w:bCs/>
      <w:sz w:val="32"/>
      <w:szCs w:val="32"/>
    </w:rPr>
  </w:style>
  <w:style w:type="paragraph" w:customStyle="1" w:styleId="cb3a33e6-8a39-4afe-b1fb-5b371da34152">
    <w:name w:val="石墨文档标题"/>
    <w:next w:val="a3"/>
    <w:uiPriority w:val="9"/>
    <w:unhideWhenUsed/>
    <w:qFormat/>
    <w:pPr>
      <w:spacing w:before="260" w:after="260"/>
      <w:outlineLvl w:val="3"/>
    </w:pPr>
    <w:rPr>
      <w:b/>
      <w:bCs/>
      <w:sz w:val="56"/>
      <w:szCs w:val="56"/>
    </w:rPr>
  </w:style>
  <w:style w:type="paragraph" w:customStyle="1" w:styleId="360b4fde-6952-47fa-8829-c40d6375e71d">
    <w:name w:val="石墨文档引用"/>
    <w:qFormat/>
    <w:pPr>
      <w:pBdr>
        <w:left w:val="single" w:sz="30" w:space="10" w:color="F0F0F0"/>
      </w:pBdr>
    </w:pPr>
    <w:rPr>
      <w:color w:val="ADADAD"/>
    </w:rPr>
  </w:style>
  <w:style w:type="paragraph" w:default="1" w:styleId="db37b886-d93e-4809-98d4-79668a2635c9">
    <w:name w:val="Normal"/>
    <w:qFormat/>
    <w:pPr>
      <w:widowControl w:val="0"/>
      <w:jc w:val="both"/>
    </w:pPr>
  </w:style>
  <w:style w:type="character" w:default="1" w:styleId="9d50aacf-1a82-4401-8a33-fd09262d9020">
    <w:name w:val="Default Paragraph Font"/>
    <w:uiPriority w:val="1"/>
    <w:semiHidden/>
    <w:unhideWhenUsed/>
  </w:style>
  <w:style w:type="table" w:default="1" w:styleId="fdca3431-6c22-4447-987c-ce3ead7bc7aa">
    <w:name w:val="Normal Table"/>
    <w:uiPriority w:val="99"/>
    <w:semiHidden/>
    <w:unhideWhenUsed/>
    <w:tblPr>
      <w:tblInd w:w="0" w:type="dxa"/>
      <w:tblCellMar>
        <w:top w:w="0" w:type="dxa"/>
        <w:left w:w="108" w:type="dxa"/>
        <w:bottom w:w="0" w:type="dxa"/>
        <w:right w:w="108" w:type="dxa"/>
      </w:tblCellMar>
    </w:tblPr>
  </w:style>
  <w:style w:type="numbering" w:default="1" w:styleId="be88488c-6544-4fd7-a85e-8912839157f5">
    <w:name w:val="No List"/>
    <w:uiPriority w:val="99"/>
    <w:semiHidden/>
    <w:unhideWhenUsed/>
  </w:style>
  <w:style w:type="paragraph" w:customStyle="1" w:styleId="4000080d-f258-49b2-839e-b6e372bacfb5">
    <w:name w:val="石墨文档正文"/>
    <w:qFormat/>
    <w:rPr>
      <w:szCs w:val="22"/>
    </w:rPr>
  </w:style>
  <w:style w:type="paragraph" w:customStyle="1" w:styleId="d3835844-53d6-4968-8ae0-57967b985858">
    <w:name w:val="石墨文档副标题"/>
    <w:qFormat/>
    <w:rPr>
      <w:color w:val="888888"/>
      <w:sz w:val="48"/>
      <w:szCs w:val="48"/>
    </w:rPr>
  </w:style>
  <w:style w:type="paragraph" w:customStyle="1" w:styleId="46cf895d-f218-4262-a251-e4ec4ec43d9b">
    <w:name w:val="石墨文档大标题"/>
    <w:next w:val="a3"/>
    <w:uiPriority w:val="9"/>
    <w:unhideWhenUsed/>
    <w:qFormat/>
    <w:pPr>
      <w:spacing w:before="260" w:after="260"/>
      <w:outlineLvl w:val="0"/>
    </w:pPr>
    <w:rPr>
      <w:b/>
      <w:bCs/>
      <w:sz w:val="40"/>
      <w:szCs w:val="40"/>
    </w:rPr>
  </w:style>
  <w:style w:type="paragraph" w:customStyle="1" w:styleId="23946f3d-b3d1-418d-9a8f-b6be7e2e0bcc">
    <w:name w:val="石墨文档中标题"/>
    <w:next w:val="a3"/>
    <w:uiPriority w:val="9"/>
    <w:unhideWhenUsed/>
    <w:qFormat/>
    <w:pPr>
      <w:spacing w:before="260" w:after="260"/>
      <w:outlineLvl w:val="1"/>
    </w:pPr>
    <w:rPr>
      <w:b/>
      <w:bCs/>
      <w:sz w:val="36"/>
      <w:szCs w:val="36"/>
    </w:rPr>
  </w:style>
  <w:style w:type="paragraph" w:customStyle="1" w:styleId="e33d8e56-1cf2-4c5a-9b25-6c2c8419312a">
    <w:name w:val="石墨文档小标题"/>
    <w:next w:val="a3"/>
    <w:uiPriority w:val="9"/>
    <w:unhideWhenUsed/>
    <w:qFormat/>
    <w:pPr>
      <w:spacing w:before="260" w:after="260"/>
      <w:outlineLvl w:val="2"/>
    </w:pPr>
    <w:rPr>
      <w:b/>
      <w:bCs/>
      <w:sz w:val="32"/>
      <w:szCs w:val="32"/>
    </w:rPr>
  </w:style>
  <w:style w:type="paragraph" w:customStyle="1" w:styleId="47f24374-3d9b-4dcc-b51c-b8376a27bad3">
    <w:name w:val="石墨文档标题"/>
    <w:next w:val="a3"/>
    <w:uiPriority w:val="9"/>
    <w:unhideWhenUsed/>
    <w:qFormat/>
    <w:pPr>
      <w:spacing w:before="260" w:after="260"/>
      <w:outlineLvl w:val="3"/>
    </w:pPr>
    <w:rPr>
      <w:b/>
      <w:bCs/>
      <w:sz w:val="56"/>
      <w:szCs w:val="56"/>
    </w:rPr>
  </w:style>
  <w:style w:type="paragraph" w:customStyle="1" w:styleId="e8da737a-9d76-4d38-acee-6c78c735f924">
    <w:name w:val="石墨文档引用"/>
    <w:qFormat/>
    <w:pPr>
      <w:pBdr>
        <w:left w:val="single" w:sz="30" w:space="10" w:color="F0F0F0"/>
      </w:pBdr>
    </w:pPr>
    <w:rPr>
      <w:color w:val="ADADAD"/>
    </w:rPr>
  </w:style>
  <w:style w:type="paragraph" w:default="1" w:styleId="ef05d440-e05c-4c26-8081-189ca998d4fc">
    <w:name w:val="Normal"/>
    <w:qFormat/>
    <w:pPr>
      <w:widowControl w:val="0"/>
      <w:jc w:val="both"/>
    </w:pPr>
  </w:style>
  <w:style w:type="character" w:default="1" w:styleId="d6f87652-42f1-4255-b858-0bfc4292ba2f">
    <w:name w:val="Default Paragraph Font"/>
    <w:uiPriority w:val="1"/>
    <w:semiHidden/>
    <w:unhideWhenUsed/>
  </w:style>
  <w:style w:type="table" w:default="1" w:styleId="751f161d-5391-4a02-bb9c-fcac73c873c8">
    <w:name w:val="Normal Table"/>
    <w:uiPriority w:val="99"/>
    <w:semiHidden/>
    <w:unhideWhenUsed/>
    <w:tblPr>
      <w:tblInd w:w="0" w:type="dxa"/>
      <w:tblCellMar>
        <w:top w:w="0" w:type="dxa"/>
        <w:left w:w="108" w:type="dxa"/>
        <w:bottom w:w="0" w:type="dxa"/>
        <w:right w:w="108" w:type="dxa"/>
      </w:tblCellMar>
    </w:tblPr>
  </w:style>
  <w:style w:type="numbering" w:default="1" w:styleId="9e9449c2-cf6d-4478-b653-03ee4946f7c3">
    <w:name w:val="No List"/>
    <w:uiPriority w:val="99"/>
    <w:semiHidden/>
    <w:unhideWhenUsed/>
  </w:style>
  <w:style w:type="paragraph" w:customStyle="1" w:styleId="d912ff9e-58d1-4d78-9b43-6b17719f625d">
    <w:name w:val="石墨文档正文"/>
    <w:qFormat/>
    <w:rPr>
      <w:szCs w:val="22"/>
    </w:rPr>
  </w:style>
  <w:style w:type="paragraph" w:customStyle="1" w:styleId="b0ae27b9-bbbf-4a0e-9be6-8c3191591df8">
    <w:name w:val="石墨文档副标题"/>
    <w:qFormat/>
    <w:rPr>
      <w:color w:val="888888"/>
      <w:sz w:val="48"/>
      <w:szCs w:val="48"/>
    </w:rPr>
  </w:style>
  <w:style w:type="paragraph" w:customStyle="1" w:styleId="8bbc9383-9ff1-4739-8ae0-eca4406472c5">
    <w:name w:val="石墨文档大标题"/>
    <w:next w:val="a3"/>
    <w:uiPriority w:val="9"/>
    <w:unhideWhenUsed/>
    <w:qFormat/>
    <w:pPr>
      <w:spacing w:before="260" w:after="260"/>
      <w:outlineLvl w:val="0"/>
    </w:pPr>
    <w:rPr>
      <w:b/>
      <w:bCs/>
      <w:sz w:val="40"/>
      <w:szCs w:val="40"/>
    </w:rPr>
  </w:style>
  <w:style w:type="paragraph" w:customStyle="1" w:styleId="c90fc532-970e-4326-ab92-2d77c3749158">
    <w:name w:val="石墨文档中标题"/>
    <w:next w:val="a3"/>
    <w:uiPriority w:val="9"/>
    <w:unhideWhenUsed/>
    <w:qFormat/>
    <w:pPr>
      <w:spacing w:before="260" w:after="260"/>
      <w:outlineLvl w:val="1"/>
    </w:pPr>
    <w:rPr>
      <w:b/>
      <w:bCs/>
      <w:sz w:val="36"/>
      <w:szCs w:val="36"/>
    </w:rPr>
  </w:style>
  <w:style w:type="paragraph" w:customStyle="1" w:styleId="d7b18b36-9e0e-4fa4-8ab8-f0d54fcf24ed">
    <w:name w:val="石墨文档小标题"/>
    <w:next w:val="a3"/>
    <w:uiPriority w:val="9"/>
    <w:unhideWhenUsed/>
    <w:qFormat/>
    <w:pPr>
      <w:spacing w:before="260" w:after="260"/>
      <w:outlineLvl w:val="2"/>
    </w:pPr>
    <w:rPr>
      <w:b/>
      <w:bCs/>
      <w:sz w:val="32"/>
      <w:szCs w:val="32"/>
    </w:rPr>
  </w:style>
  <w:style w:type="paragraph" w:customStyle="1" w:styleId="e0e49d22-b331-4b3f-a077-3c80653ce4ff">
    <w:name w:val="石墨文档标题"/>
    <w:next w:val="a3"/>
    <w:uiPriority w:val="9"/>
    <w:unhideWhenUsed/>
    <w:qFormat/>
    <w:pPr>
      <w:spacing w:before="260" w:after="260"/>
      <w:outlineLvl w:val="3"/>
    </w:pPr>
    <w:rPr>
      <w:b/>
      <w:bCs/>
      <w:sz w:val="56"/>
      <w:szCs w:val="56"/>
    </w:rPr>
  </w:style>
  <w:style w:type="paragraph" w:customStyle="1" w:styleId="e91ce01f-8cb8-44b8-9221-57fcfaf7bda2">
    <w:name w:val="石墨文档引用"/>
    <w:qFormat/>
    <w:pPr>
      <w:pBdr>
        <w:left w:val="single" w:sz="30" w:space="10" w:color="F0F0F0"/>
      </w:pBdr>
    </w:pPr>
    <w:rPr>
      <w:color w:val="ADADAD"/>
    </w:rPr>
  </w:style>
  <w:style w:type="paragraph" w:default="1" w:styleId="c493d4b9-2f14-4876-b24c-2917ebbd93f6">
    <w:name w:val="Normal"/>
    <w:qFormat/>
    <w:pPr>
      <w:widowControl w:val="0"/>
      <w:jc w:val="both"/>
    </w:pPr>
  </w:style>
  <w:style w:type="character" w:default="1" w:styleId="a687fc38-5d8d-422f-a5e1-d47c20f46170">
    <w:name w:val="Default Paragraph Font"/>
    <w:uiPriority w:val="1"/>
    <w:semiHidden/>
    <w:unhideWhenUsed/>
  </w:style>
  <w:style w:type="table" w:default="1" w:styleId="b4c8d1fa-1327-4021-bf72-5a0d3c6a7ebc">
    <w:name w:val="Normal Table"/>
    <w:uiPriority w:val="99"/>
    <w:semiHidden/>
    <w:unhideWhenUsed/>
    <w:tblPr>
      <w:tblInd w:w="0" w:type="dxa"/>
      <w:tblCellMar>
        <w:top w:w="0" w:type="dxa"/>
        <w:left w:w="108" w:type="dxa"/>
        <w:bottom w:w="0" w:type="dxa"/>
        <w:right w:w="108" w:type="dxa"/>
      </w:tblCellMar>
    </w:tblPr>
  </w:style>
  <w:style w:type="numbering" w:default="1" w:styleId="4410da52-1dab-44cd-af11-b1001d4e71dd">
    <w:name w:val="No List"/>
    <w:uiPriority w:val="99"/>
    <w:semiHidden/>
    <w:unhideWhenUsed/>
  </w:style>
  <w:style w:type="paragraph" w:customStyle="1" w:styleId="cd3bdb78-a933-4aa5-8eae-713b3298c6a4">
    <w:name w:val="石墨文档正文"/>
    <w:qFormat/>
    <w:rPr>
      <w:szCs w:val="22"/>
    </w:rPr>
  </w:style>
  <w:style w:type="paragraph" w:customStyle="1" w:styleId="53e07526-87b8-46d8-be43-5afd957a7db5">
    <w:name w:val="石墨文档副标题"/>
    <w:qFormat/>
    <w:rPr>
      <w:color w:val="888888"/>
      <w:sz w:val="48"/>
      <w:szCs w:val="48"/>
    </w:rPr>
  </w:style>
  <w:style w:type="paragraph" w:customStyle="1" w:styleId="1d15c533-6c08-4daa-9b07-439aa9f319fa">
    <w:name w:val="石墨文档大标题"/>
    <w:next w:val="a3"/>
    <w:uiPriority w:val="9"/>
    <w:unhideWhenUsed/>
    <w:qFormat/>
    <w:pPr>
      <w:spacing w:before="260" w:after="260"/>
      <w:outlineLvl w:val="0"/>
    </w:pPr>
    <w:rPr>
      <w:b/>
      <w:bCs/>
      <w:sz w:val="40"/>
      <w:szCs w:val="40"/>
    </w:rPr>
  </w:style>
  <w:style w:type="paragraph" w:customStyle="1" w:styleId="2c5b8712-0687-4ede-a495-b5b2e245f87c">
    <w:name w:val="石墨文档中标题"/>
    <w:next w:val="a3"/>
    <w:uiPriority w:val="9"/>
    <w:unhideWhenUsed/>
    <w:qFormat/>
    <w:pPr>
      <w:spacing w:before="260" w:after="260"/>
      <w:outlineLvl w:val="1"/>
    </w:pPr>
    <w:rPr>
      <w:b/>
      <w:bCs/>
      <w:sz w:val="36"/>
      <w:szCs w:val="36"/>
    </w:rPr>
  </w:style>
  <w:style w:type="paragraph" w:customStyle="1" w:styleId="35dc6144-4939-4185-95bb-dd67b001ddc2">
    <w:name w:val="石墨文档小标题"/>
    <w:next w:val="a3"/>
    <w:uiPriority w:val="9"/>
    <w:unhideWhenUsed/>
    <w:qFormat/>
    <w:pPr>
      <w:spacing w:before="260" w:after="260"/>
      <w:outlineLvl w:val="2"/>
    </w:pPr>
    <w:rPr>
      <w:b/>
      <w:bCs/>
      <w:sz w:val="32"/>
      <w:szCs w:val="32"/>
    </w:rPr>
  </w:style>
  <w:style w:type="paragraph" w:customStyle="1" w:styleId="b2277289-7244-41d4-a8a2-e9068e340d34">
    <w:name w:val="石墨文档标题"/>
    <w:next w:val="a3"/>
    <w:uiPriority w:val="9"/>
    <w:unhideWhenUsed/>
    <w:qFormat/>
    <w:pPr>
      <w:spacing w:before="260" w:after="260"/>
      <w:outlineLvl w:val="3"/>
    </w:pPr>
    <w:rPr>
      <w:b/>
      <w:bCs/>
      <w:sz w:val="56"/>
      <w:szCs w:val="56"/>
    </w:rPr>
  </w:style>
  <w:style w:type="paragraph" w:customStyle="1" w:styleId="fd86bc4f-2039-4491-ad9c-3b8b9b56065d">
    <w:name w:val="石墨文档引用"/>
    <w:qFormat/>
    <w:pPr>
      <w:pBdr>
        <w:left w:val="single" w:sz="30" w:space="10" w:color="F0F0F0"/>
      </w:pBdr>
    </w:pPr>
    <w:rPr>
      <w:color w:val="ADADAD"/>
    </w:rPr>
  </w:style>
  <w:style w:type="paragraph" w:default="1" w:styleId="1a46bca7-453b-4958-a271-7f4ca849a074">
    <w:name w:val="Normal"/>
    <w:qFormat/>
    <w:pPr>
      <w:widowControl w:val="0"/>
      <w:jc w:val="both"/>
    </w:pPr>
  </w:style>
  <w:style w:type="character" w:default="1" w:styleId="50612eed-756d-4cb2-b548-67fbfb0b5076">
    <w:name w:val="Default Paragraph Font"/>
    <w:uiPriority w:val="1"/>
    <w:semiHidden/>
    <w:unhideWhenUsed/>
  </w:style>
  <w:style w:type="table" w:default="1" w:styleId="6dee25f0-96cc-4b9f-8561-47444a5cc57c">
    <w:name w:val="Normal Table"/>
    <w:uiPriority w:val="99"/>
    <w:semiHidden/>
    <w:unhideWhenUsed/>
    <w:tblPr>
      <w:tblInd w:w="0" w:type="dxa"/>
      <w:tblCellMar>
        <w:top w:w="0" w:type="dxa"/>
        <w:left w:w="108" w:type="dxa"/>
        <w:bottom w:w="0" w:type="dxa"/>
        <w:right w:w="108" w:type="dxa"/>
      </w:tblCellMar>
    </w:tblPr>
  </w:style>
  <w:style w:type="numbering" w:default="1" w:styleId="6402c592-f510-423b-9619-cddcbadcb859">
    <w:name w:val="No List"/>
    <w:uiPriority w:val="99"/>
    <w:semiHidden/>
    <w:unhideWhenUsed/>
  </w:style>
  <w:style w:type="paragraph" w:customStyle="1" w:styleId="f78576e3-648d-418f-addd-8751cc4d36cc">
    <w:name w:val="石墨文档正文"/>
    <w:qFormat/>
    <w:rPr>
      <w:szCs w:val="22"/>
    </w:rPr>
  </w:style>
  <w:style w:type="paragraph" w:customStyle="1" w:styleId="99635a64-981c-4eec-8f38-5097c2f9889f">
    <w:name w:val="石墨文档副标题"/>
    <w:qFormat/>
    <w:rPr>
      <w:color w:val="888888"/>
      <w:sz w:val="48"/>
      <w:szCs w:val="48"/>
    </w:rPr>
  </w:style>
  <w:style w:type="paragraph" w:customStyle="1" w:styleId="b1511490-d89e-45aa-8095-4354deac2d2d">
    <w:name w:val="石墨文档大标题"/>
    <w:next w:val="a3"/>
    <w:uiPriority w:val="9"/>
    <w:unhideWhenUsed/>
    <w:qFormat/>
    <w:pPr>
      <w:spacing w:before="260" w:after="260"/>
      <w:outlineLvl w:val="0"/>
    </w:pPr>
    <w:rPr>
      <w:b/>
      <w:bCs/>
      <w:sz w:val="40"/>
      <w:szCs w:val="40"/>
    </w:rPr>
  </w:style>
  <w:style w:type="paragraph" w:customStyle="1" w:styleId="67292213-c048-4c70-b768-8826eb2eac82">
    <w:name w:val="石墨文档中标题"/>
    <w:next w:val="a3"/>
    <w:uiPriority w:val="9"/>
    <w:unhideWhenUsed/>
    <w:qFormat/>
    <w:pPr>
      <w:spacing w:before="260" w:after="260"/>
      <w:outlineLvl w:val="1"/>
    </w:pPr>
    <w:rPr>
      <w:b/>
      <w:bCs/>
      <w:sz w:val="36"/>
      <w:szCs w:val="36"/>
    </w:rPr>
  </w:style>
  <w:style w:type="paragraph" w:customStyle="1" w:styleId="c66f38c6-0665-43d2-b99e-dfc3d84793a0">
    <w:name w:val="石墨文档小标题"/>
    <w:next w:val="a3"/>
    <w:uiPriority w:val="9"/>
    <w:unhideWhenUsed/>
    <w:qFormat/>
    <w:pPr>
      <w:spacing w:before="260" w:after="260"/>
      <w:outlineLvl w:val="2"/>
    </w:pPr>
    <w:rPr>
      <w:b/>
      <w:bCs/>
      <w:sz w:val="32"/>
      <w:szCs w:val="32"/>
    </w:rPr>
  </w:style>
  <w:style w:type="paragraph" w:customStyle="1" w:styleId="2ef85d15-8294-4338-953c-028baaf86306">
    <w:name w:val="石墨文档标题"/>
    <w:next w:val="a3"/>
    <w:uiPriority w:val="9"/>
    <w:unhideWhenUsed/>
    <w:qFormat/>
    <w:pPr>
      <w:spacing w:before="260" w:after="260"/>
      <w:outlineLvl w:val="3"/>
    </w:pPr>
    <w:rPr>
      <w:b/>
      <w:bCs/>
      <w:sz w:val="56"/>
      <w:szCs w:val="56"/>
    </w:rPr>
  </w:style>
  <w:style w:type="paragraph" w:customStyle="1" w:styleId="db9773f2-fcb5-45ef-9fe9-3116c9bc47ff">
    <w:name w:val="石墨文档引用"/>
    <w:qFormat/>
    <w:pPr>
      <w:pBdr>
        <w:left w:val="single" w:sz="30" w:space="10" w:color="F0F0F0"/>
      </w:pBdr>
    </w:pPr>
    <w:rPr>
      <w:color w:val="ADADAD"/>
    </w:rPr>
  </w:style>
  <w:style w:type="paragraph" w:default="1" w:styleId="77b53b6f-78d5-4dc2-9141-3985af25b5e9">
    <w:name w:val="Normal"/>
    <w:qFormat/>
    <w:pPr>
      <w:widowControl w:val="0"/>
      <w:jc w:val="both"/>
    </w:pPr>
  </w:style>
  <w:style w:type="character" w:default="1" w:styleId="3e1b6742-cd4d-4e84-8b2d-c4e1fa6965b6">
    <w:name w:val="Default Paragraph Font"/>
    <w:uiPriority w:val="1"/>
    <w:semiHidden/>
    <w:unhideWhenUsed/>
  </w:style>
  <w:style w:type="table" w:default="1" w:styleId="f9de5c21-9ff3-4f19-b977-c0371e31ac19">
    <w:name w:val="Normal Table"/>
    <w:uiPriority w:val="99"/>
    <w:semiHidden/>
    <w:unhideWhenUsed/>
    <w:tblPr>
      <w:tblInd w:w="0" w:type="dxa"/>
      <w:tblCellMar>
        <w:top w:w="0" w:type="dxa"/>
        <w:left w:w="108" w:type="dxa"/>
        <w:bottom w:w="0" w:type="dxa"/>
        <w:right w:w="108" w:type="dxa"/>
      </w:tblCellMar>
    </w:tblPr>
  </w:style>
  <w:style w:type="numbering" w:default="1" w:styleId="5482eeb8-4352-4c98-9558-167f6ee12473">
    <w:name w:val="No List"/>
    <w:uiPriority w:val="99"/>
    <w:semiHidden/>
    <w:unhideWhenUsed/>
  </w:style>
  <w:style w:type="paragraph" w:customStyle="1" w:styleId="71d8eeaa-55b7-499e-bf37-0d7fe29cae84">
    <w:name w:val="石墨文档正文"/>
    <w:qFormat/>
    <w:rPr>
      <w:szCs w:val="22"/>
    </w:rPr>
  </w:style>
  <w:style w:type="paragraph" w:customStyle="1" w:styleId="760498c3-0dbb-48ef-8ab9-fa9993b1eebe">
    <w:name w:val="石墨文档副标题"/>
    <w:qFormat/>
    <w:rPr>
      <w:color w:val="888888"/>
      <w:sz w:val="48"/>
      <w:szCs w:val="48"/>
    </w:rPr>
  </w:style>
  <w:style w:type="paragraph" w:customStyle="1" w:styleId="63cbea55-6108-4b06-aec5-327906cc7748">
    <w:name w:val="石墨文档大标题"/>
    <w:next w:val="a3"/>
    <w:uiPriority w:val="9"/>
    <w:unhideWhenUsed/>
    <w:qFormat/>
    <w:pPr>
      <w:spacing w:before="260" w:after="260"/>
      <w:outlineLvl w:val="0"/>
    </w:pPr>
    <w:rPr>
      <w:b/>
      <w:bCs/>
      <w:sz w:val="40"/>
      <w:szCs w:val="40"/>
    </w:rPr>
  </w:style>
  <w:style w:type="paragraph" w:customStyle="1" w:styleId="fd942c17-bbac-42e0-95d7-b85b0528b0d6">
    <w:name w:val="石墨文档中标题"/>
    <w:next w:val="a3"/>
    <w:uiPriority w:val="9"/>
    <w:unhideWhenUsed/>
    <w:qFormat/>
    <w:pPr>
      <w:spacing w:before="260" w:after="260"/>
      <w:outlineLvl w:val="1"/>
    </w:pPr>
    <w:rPr>
      <w:b/>
      <w:bCs/>
      <w:sz w:val="36"/>
      <w:szCs w:val="36"/>
    </w:rPr>
  </w:style>
  <w:style w:type="paragraph" w:customStyle="1" w:styleId="c1480dea-96b6-4937-b896-ec6df25f92ca">
    <w:name w:val="石墨文档小标题"/>
    <w:next w:val="a3"/>
    <w:uiPriority w:val="9"/>
    <w:unhideWhenUsed/>
    <w:qFormat/>
    <w:pPr>
      <w:spacing w:before="260" w:after="260"/>
      <w:outlineLvl w:val="2"/>
    </w:pPr>
    <w:rPr>
      <w:b/>
      <w:bCs/>
      <w:sz w:val="32"/>
      <w:szCs w:val="32"/>
    </w:rPr>
  </w:style>
  <w:style w:type="paragraph" w:customStyle="1" w:styleId="bec5f68a-c0bd-44ea-b78b-0e97065549a4">
    <w:name w:val="石墨文档标题"/>
    <w:next w:val="a3"/>
    <w:uiPriority w:val="9"/>
    <w:unhideWhenUsed/>
    <w:qFormat/>
    <w:pPr>
      <w:spacing w:before="260" w:after="260"/>
      <w:outlineLvl w:val="3"/>
    </w:pPr>
    <w:rPr>
      <w:b/>
      <w:bCs/>
      <w:sz w:val="56"/>
      <w:szCs w:val="56"/>
    </w:rPr>
  </w:style>
  <w:style w:type="paragraph" w:customStyle="1" w:styleId="78d29df2-7831-49e9-81a8-803f5e942887">
    <w:name w:val="石墨文档引用"/>
    <w:qFormat/>
    <w:pPr>
      <w:pBdr>
        <w:left w:val="single" w:sz="30" w:space="10" w:color="F0F0F0"/>
      </w:pBdr>
    </w:pPr>
    <w:rPr>
      <w:color w:val="ADADAD"/>
    </w:rPr>
  </w:style>
  <w:style w:type="paragraph" w:default="1" w:styleId="41dfb8dd-7cd2-4dfe-b0be-f11b993ff628">
    <w:name w:val="Normal"/>
    <w:qFormat/>
    <w:pPr>
      <w:widowControl w:val="0"/>
      <w:jc w:val="both"/>
    </w:pPr>
  </w:style>
  <w:style w:type="character" w:default="1" w:styleId="b7972227-77a0-42fc-a644-36153c9bc2f2">
    <w:name w:val="Default Paragraph Font"/>
    <w:uiPriority w:val="1"/>
    <w:semiHidden/>
    <w:unhideWhenUsed/>
  </w:style>
  <w:style w:type="table" w:default="1" w:styleId="817a9754-aea2-4581-a0ef-438942e52bc0">
    <w:name w:val="Normal Table"/>
    <w:uiPriority w:val="99"/>
    <w:semiHidden/>
    <w:unhideWhenUsed/>
    <w:tblPr>
      <w:tblInd w:w="0" w:type="dxa"/>
      <w:tblCellMar>
        <w:top w:w="0" w:type="dxa"/>
        <w:left w:w="108" w:type="dxa"/>
        <w:bottom w:w="0" w:type="dxa"/>
        <w:right w:w="108" w:type="dxa"/>
      </w:tblCellMar>
    </w:tblPr>
  </w:style>
  <w:style w:type="numbering" w:default="1" w:styleId="eeadc580-2335-4cf8-8dd6-503749b2897f">
    <w:name w:val="No List"/>
    <w:uiPriority w:val="99"/>
    <w:semiHidden/>
    <w:unhideWhenUsed/>
  </w:style>
  <w:style w:type="paragraph" w:customStyle="1" w:styleId="4f2cfd2d-59c4-4d13-b9f4-f2a7947b5448">
    <w:name w:val="石墨文档正文"/>
    <w:qFormat/>
    <w:rPr>
      <w:szCs w:val="22"/>
    </w:rPr>
  </w:style>
  <w:style w:type="paragraph" w:customStyle="1" w:styleId="a745da77-f222-4d61-bc3a-5144397fffbf">
    <w:name w:val="石墨文档副标题"/>
    <w:qFormat/>
    <w:rPr>
      <w:color w:val="888888"/>
      <w:sz w:val="48"/>
      <w:szCs w:val="48"/>
    </w:rPr>
  </w:style>
  <w:style w:type="paragraph" w:customStyle="1" w:styleId="0d04f554-f553-4514-a6b5-46c8bbc27eec">
    <w:name w:val="石墨文档大标题"/>
    <w:next w:val="a3"/>
    <w:uiPriority w:val="9"/>
    <w:unhideWhenUsed/>
    <w:qFormat/>
    <w:pPr>
      <w:spacing w:before="260" w:after="260"/>
      <w:outlineLvl w:val="0"/>
    </w:pPr>
    <w:rPr>
      <w:b/>
      <w:bCs/>
      <w:sz w:val="40"/>
      <w:szCs w:val="40"/>
    </w:rPr>
  </w:style>
  <w:style w:type="paragraph" w:customStyle="1" w:styleId="51217694-53ff-4044-a284-cc4f938414aa">
    <w:name w:val="石墨文档中标题"/>
    <w:next w:val="a3"/>
    <w:uiPriority w:val="9"/>
    <w:unhideWhenUsed/>
    <w:qFormat/>
    <w:pPr>
      <w:spacing w:before="260" w:after="260"/>
      <w:outlineLvl w:val="1"/>
    </w:pPr>
    <w:rPr>
      <w:b/>
      <w:bCs/>
      <w:sz w:val="36"/>
      <w:szCs w:val="36"/>
    </w:rPr>
  </w:style>
  <w:style w:type="paragraph" w:customStyle="1" w:styleId="3522c89f-6cd6-43bb-8b5d-8718e0f5afab">
    <w:name w:val="石墨文档小标题"/>
    <w:next w:val="a3"/>
    <w:uiPriority w:val="9"/>
    <w:unhideWhenUsed/>
    <w:qFormat/>
    <w:pPr>
      <w:spacing w:before="260" w:after="260"/>
      <w:outlineLvl w:val="2"/>
    </w:pPr>
    <w:rPr>
      <w:b/>
      <w:bCs/>
      <w:sz w:val="32"/>
      <w:szCs w:val="32"/>
    </w:rPr>
  </w:style>
  <w:style w:type="paragraph" w:customStyle="1" w:styleId="a9d79cc9-961d-4d5f-992a-8e3b440abe6b">
    <w:name w:val="石墨文档标题"/>
    <w:next w:val="a3"/>
    <w:uiPriority w:val="9"/>
    <w:unhideWhenUsed/>
    <w:qFormat/>
    <w:pPr>
      <w:spacing w:before="260" w:after="260"/>
      <w:outlineLvl w:val="3"/>
    </w:pPr>
    <w:rPr>
      <w:b/>
      <w:bCs/>
      <w:sz w:val="56"/>
      <w:szCs w:val="56"/>
    </w:rPr>
  </w:style>
  <w:style w:type="paragraph" w:customStyle="1" w:styleId="ecb40680-b26f-4b9f-85cf-4506e37dedd4">
    <w:name w:val="石墨文档引用"/>
    <w:qFormat/>
    <w:pPr>
      <w:pBdr>
        <w:left w:val="single" w:sz="30" w:space="10" w:color="F0F0F0"/>
      </w:pBdr>
    </w:pPr>
    <w:rPr>
      <w:color w:val="ADADAD"/>
    </w:rPr>
  </w:style>
  <w:style w:type="paragraph" w:default="1" w:styleId="301ceabd-8a75-4355-8781-2216178190f7">
    <w:name w:val="Normal"/>
    <w:qFormat/>
    <w:pPr>
      <w:widowControl w:val="0"/>
      <w:jc w:val="both"/>
    </w:pPr>
  </w:style>
  <w:style w:type="character" w:default="1" w:styleId="f2d21911-39d0-44b7-b258-82682ded449e">
    <w:name w:val="Default Paragraph Font"/>
    <w:uiPriority w:val="1"/>
    <w:semiHidden/>
    <w:unhideWhenUsed/>
  </w:style>
  <w:style w:type="table" w:default="1" w:styleId="32ca5425-65fa-4188-8bf3-cb759fc524a4">
    <w:name w:val="Normal Table"/>
    <w:uiPriority w:val="99"/>
    <w:semiHidden/>
    <w:unhideWhenUsed/>
    <w:tblPr>
      <w:tblInd w:w="0" w:type="dxa"/>
      <w:tblCellMar>
        <w:top w:w="0" w:type="dxa"/>
        <w:left w:w="108" w:type="dxa"/>
        <w:bottom w:w="0" w:type="dxa"/>
        <w:right w:w="108" w:type="dxa"/>
      </w:tblCellMar>
    </w:tblPr>
  </w:style>
  <w:style w:type="numbering" w:default="1" w:styleId="dc03f167-cd57-49b7-b071-94a2a51c684a">
    <w:name w:val="No List"/>
    <w:uiPriority w:val="99"/>
    <w:semiHidden/>
    <w:unhideWhenUsed/>
  </w:style>
  <w:style w:type="paragraph" w:customStyle="1" w:styleId="a48e831c-a209-4d8d-895d-2b790c7604fd">
    <w:name w:val="石墨文档正文"/>
    <w:qFormat/>
    <w:rPr>
      <w:szCs w:val="22"/>
    </w:rPr>
  </w:style>
  <w:style w:type="paragraph" w:customStyle="1" w:styleId="7598ff71-8ad1-41e1-a13e-15f9723894ce">
    <w:name w:val="石墨文档副标题"/>
    <w:qFormat/>
    <w:rPr>
      <w:color w:val="888888"/>
      <w:sz w:val="48"/>
      <w:szCs w:val="48"/>
    </w:rPr>
  </w:style>
  <w:style w:type="paragraph" w:customStyle="1" w:styleId="7f66f5ae-2cc4-442d-92a6-bfe9185db1e0">
    <w:name w:val="石墨文档大标题"/>
    <w:next w:val="a3"/>
    <w:uiPriority w:val="9"/>
    <w:unhideWhenUsed/>
    <w:qFormat/>
    <w:pPr>
      <w:spacing w:before="260" w:after="260"/>
      <w:outlineLvl w:val="0"/>
    </w:pPr>
    <w:rPr>
      <w:b/>
      <w:bCs/>
      <w:sz w:val="40"/>
      <w:szCs w:val="40"/>
    </w:rPr>
  </w:style>
  <w:style w:type="paragraph" w:customStyle="1" w:styleId="5fab2a33-d565-4f9f-aeb8-4f371e75fa92">
    <w:name w:val="石墨文档中标题"/>
    <w:next w:val="a3"/>
    <w:uiPriority w:val="9"/>
    <w:unhideWhenUsed/>
    <w:qFormat/>
    <w:pPr>
      <w:spacing w:before="260" w:after="260"/>
      <w:outlineLvl w:val="1"/>
    </w:pPr>
    <w:rPr>
      <w:b/>
      <w:bCs/>
      <w:sz w:val="36"/>
      <w:szCs w:val="36"/>
    </w:rPr>
  </w:style>
  <w:style w:type="paragraph" w:customStyle="1" w:styleId="af576963-e458-4dfe-9186-d0ec213ab199">
    <w:name w:val="石墨文档小标题"/>
    <w:next w:val="a3"/>
    <w:uiPriority w:val="9"/>
    <w:unhideWhenUsed/>
    <w:qFormat/>
    <w:pPr>
      <w:spacing w:before="260" w:after="260"/>
      <w:outlineLvl w:val="2"/>
    </w:pPr>
    <w:rPr>
      <w:b/>
      <w:bCs/>
      <w:sz w:val="32"/>
      <w:szCs w:val="32"/>
    </w:rPr>
  </w:style>
  <w:style w:type="paragraph" w:customStyle="1" w:styleId="713b1e04-f704-4b83-a56b-bb135c0e4a7c">
    <w:name w:val="石墨文档标题"/>
    <w:next w:val="a3"/>
    <w:uiPriority w:val="9"/>
    <w:unhideWhenUsed/>
    <w:qFormat/>
    <w:pPr>
      <w:spacing w:before="260" w:after="260"/>
      <w:outlineLvl w:val="3"/>
    </w:pPr>
    <w:rPr>
      <w:b/>
      <w:bCs/>
      <w:sz w:val="56"/>
      <w:szCs w:val="56"/>
    </w:rPr>
  </w:style>
  <w:style w:type="paragraph" w:customStyle="1" w:styleId="ac98689e-b155-4373-a843-dacefe4acf93">
    <w:name w:val="石墨文档引用"/>
    <w:qFormat/>
    <w:pPr>
      <w:pBdr>
        <w:left w:val="single" w:sz="30" w:space="10" w:color="F0F0F0"/>
      </w:pBdr>
    </w:pPr>
    <w:rPr>
      <w:color w:val="ADADAD"/>
    </w:rPr>
  </w:style>
  <w:style w:type="paragraph" w:default="1" w:styleId="2f1ac0bb-8043-427b-a851-af928c1e09dd">
    <w:name w:val="Normal"/>
    <w:qFormat/>
    <w:pPr>
      <w:widowControl w:val="0"/>
      <w:jc w:val="both"/>
    </w:pPr>
  </w:style>
  <w:style w:type="character" w:default="1" w:styleId="2229ea53-f0aa-43ef-9c5f-a57687a3a905">
    <w:name w:val="Default Paragraph Font"/>
    <w:uiPriority w:val="1"/>
    <w:semiHidden/>
    <w:unhideWhenUsed/>
  </w:style>
  <w:style w:type="table" w:default="1" w:styleId="472b783b-7b2a-4056-9425-12abedd6e72e">
    <w:name w:val="Normal Table"/>
    <w:uiPriority w:val="99"/>
    <w:semiHidden/>
    <w:unhideWhenUsed/>
    <w:tblPr>
      <w:tblInd w:w="0" w:type="dxa"/>
      <w:tblCellMar>
        <w:top w:w="0" w:type="dxa"/>
        <w:left w:w="108" w:type="dxa"/>
        <w:bottom w:w="0" w:type="dxa"/>
        <w:right w:w="108" w:type="dxa"/>
      </w:tblCellMar>
    </w:tblPr>
  </w:style>
  <w:style w:type="numbering" w:default="1" w:styleId="f7c3c4a0-8d72-4d1d-bb00-07f37f4104fd">
    <w:name w:val="No List"/>
    <w:uiPriority w:val="99"/>
    <w:semiHidden/>
    <w:unhideWhenUsed/>
  </w:style>
  <w:style w:type="paragraph" w:customStyle="1" w:styleId="dddf9d48-b7df-4501-8cad-a92d089c3b6d">
    <w:name w:val="石墨文档正文"/>
    <w:qFormat/>
    <w:rPr>
      <w:szCs w:val="22"/>
    </w:rPr>
  </w:style>
  <w:style w:type="paragraph" w:customStyle="1" w:styleId="9ccde78d-ff08-4a83-bf7b-14dc80579756">
    <w:name w:val="石墨文档副标题"/>
    <w:qFormat/>
    <w:rPr>
      <w:color w:val="888888"/>
      <w:sz w:val="48"/>
      <w:szCs w:val="48"/>
    </w:rPr>
  </w:style>
  <w:style w:type="paragraph" w:customStyle="1" w:styleId="e621981e-d8ee-49ac-b175-d49312cb8acc">
    <w:name w:val="石墨文档大标题"/>
    <w:next w:val="a3"/>
    <w:uiPriority w:val="9"/>
    <w:unhideWhenUsed/>
    <w:qFormat/>
    <w:pPr>
      <w:spacing w:before="260" w:after="260"/>
      <w:outlineLvl w:val="0"/>
    </w:pPr>
    <w:rPr>
      <w:b/>
      <w:bCs/>
      <w:sz w:val="40"/>
      <w:szCs w:val="40"/>
    </w:rPr>
  </w:style>
  <w:style w:type="paragraph" w:customStyle="1" w:styleId="3f583adb-f471-46f4-92e1-cb3e05aa68f8">
    <w:name w:val="石墨文档中标题"/>
    <w:next w:val="a3"/>
    <w:uiPriority w:val="9"/>
    <w:unhideWhenUsed/>
    <w:qFormat/>
    <w:pPr>
      <w:spacing w:before="260" w:after="260"/>
      <w:outlineLvl w:val="1"/>
    </w:pPr>
    <w:rPr>
      <w:b/>
      <w:bCs/>
      <w:sz w:val="36"/>
      <w:szCs w:val="36"/>
    </w:rPr>
  </w:style>
  <w:style w:type="paragraph" w:customStyle="1" w:styleId="898cbc97-a979-4f91-b550-292a5ad78b9d">
    <w:name w:val="石墨文档小标题"/>
    <w:next w:val="a3"/>
    <w:uiPriority w:val="9"/>
    <w:unhideWhenUsed/>
    <w:qFormat/>
    <w:pPr>
      <w:spacing w:before="260" w:after="260"/>
      <w:outlineLvl w:val="2"/>
    </w:pPr>
    <w:rPr>
      <w:b/>
      <w:bCs/>
      <w:sz w:val="32"/>
      <w:szCs w:val="32"/>
    </w:rPr>
  </w:style>
  <w:style w:type="paragraph" w:customStyle="1" w:styleId="627060a6-949b-4afd-8364-01cf7cb9fb6b">
    <w:name w:val="石墨文档标题"/>
    <w:next w:val="a3"/>
    <w:uiPriority w:val="9"/>
    <w:unhideWhenUsed/>
    <w:qFormat/>
    <w:pPr>
      <w:spacing w:before="260" w:after="260"/>
      <w:outlineLvl w:val="3"/>
    </w:pPr>
    <w:rPr>
      <w:b/>
      <w:bCs/>
      <w:sz w:val="56"/>
      <w:szCs w:val="56"/>
    </w:rPr>
  </w:style>
  <w:style w:type="paragraph" w:customStyle="1" w:styleId="4b969284-4b9d-4153-a9c5-96bdce652308">
    <w:name w:val="石墨文档引用"/>
    <w:qFormat/>
    <w:pPr>
      <w:pBdr>
        <w:left w:val="single" w:sz="30" w:space="10" w:color="F0F0F0"/>
      </w:pBdr>
    </w:pPr>
    <w:rPr>
      <w:color w:val="ADADAD"/>
    </w:rPr>
  </w:style>
  <w:style w:type="paragraph" w:default="1" w:styleId="613bef2c-b924-467f-90c3-79d6ed3755f8">
    <w:name w:val="Normal"/>
    <w:qFormat/>
    <w:pPr>
      <w:widowControl w:val="0"/>
      <w:jc w:val="both"/>
    </w:pPr>
  </w:style>
  <w:style w:type="character" w:default="1" w:styleId="5f4dbcd8-a214-4dbe-8524-431e7a63eaf4">
    <w:name w:val="Default Paragraph Font"/>
    <w:uiPriority w:val="1"/>
    <w:semiHidden/>
    <w:unhideWhenUsed/>
  </w:style>
  <w:style w:type="table" w:default="1" w:styleId="ab59bbf2-9a20-4838-aff7-20d1b2f1c23e">
    <w:name w:val="Normal Table"/>
    <w:uiPriority w:val="99"/>
    <w:semiHidden/>
    <w:unhideWhenUsed/>
    <w:tblPr>
      <w:tblInd w:w="0" w:type="dxa"/>
      <w:tblCellMar>
        <w:top w:w="0" w:type="dxa"/>
        <w:left w:w="108" w:type="dxa"/>
        <w:bottom w:w="0" w:type="dxa"/>
        <w:right w:w="108" w:type="dxa"/>
      </w:tblCellMar>
    </w:tblPr>
  </w:style>
  <w:style w:type="numbering" w:default="1" w:styleId="fa71a1a3-ba06-414b-96be-2f3aeb9fb47d">
    <w:name w:val="No List"/>
    <w:uiPriority w:val="99"/>
    <w:semiHidden/>
    <w:unhideWhenUsed/>
  </w:style>
  <w:style w:type="paragraph" w:customStyle="1" w:styleId="2864ffa9-2705-402a-a245-d4d9d785ca67">
    <w:name w:val="石墨文档正文"/>
    <w:qFormat/>
    <w:rPr>
      <w:szCs w:val="22"/>
    </w:rPr>
  </w:style>
  <w:style w:type="paragraph" w:customStyle="1" w:styleId="84a80158-8cb3-4352-86f1-913b851977ea">
    <w:name w:val="石墨文档副标题"/>
    <w:qFormat/>
    <w:rPr>
      <w:color w:val="888888"/>
      <w:sz w:val="48"/>
      <w:szCs w:val="48"/>
    </w:rPr>
  </w:style>
  <w:style w:type="paragraph" w:customStyle="1" w:styleId="ec6cb40b-adce-4516-830c-97ad3348371c">
    <w:name w:val="石墨文档大标题"/>
    <w:next w:val="a3"/>
    <w:uiPriority w:val="9"/>
    <w:unhideWhenUsed/>
    <w:qFormat/>
    <w:pPr>
      <w:spacing w:before="260" w:after="260"/>
      <w:outlineLvl w:val="0"/>
    </w:pPr>
    <w:rPr>
      <w:b/>
      <w:bCs/>
      <w:sz w:val="40"/>
      <w:szCs w:val="40"/>
    </w:rPr>
  </w:style>
  <w:style w:type="paragraph" w:customStyle="1" w:styleId="9b8738e6-6be3-4e4e-b897-9480cc20ed94">
    <w:name w:val="石墨文档中标题"/>
    <w:next w:val="a3"/>
    <w:uiPriority w:val="9"/>
    <w:unhideWhenUsed/>
    <w:qFormat/>
    <w:pPr>
      <w:spacing w:before="260" w:after="260"/>
      <w:outlineLvl w:val="1"/>
    </w:pPr>
    <w:rPr>
      <w:b/>
      <w:bCs/>
      <w:sz w:val="36"/>
      <w:szCs w:val="36"/>
    </w:rPr>
  </w:style>
  <w:style w:type="paragraph" w:customStyle="1" w:styleId="4bd51fd3-c6c3-4fd8-b5fd-4971e307bbd7">
    <w:name w:val="石墨文档小标题"/>
    <w:next w:val="a3"/>
    <w:uiPriority w:val="9"/>
    <w:unhideWhenUsed/>
    <w:qFormat/>
    <w:pPr>
      <w:spacing w:before="260" w:after="260"/>
      <w:outlineLvl w:val="2"/>
    </w:pPr>
    <w:rPr>
      <w:b/>
      <w:bCs/>
      <w:sz w:val="32"/>
      <w:szCs w:val="32"/>
    </w:rPr>
  </w:style>
  <w:style w:type="paragraph" w:customStyle="1" w:styleId="f2b0f4d5-4409-4cb4-959c-2d8f6ed5f8ce">
    <w:name w:val="石墨文档标题"/>
    <w:next w:val="a3"/>
    <w:uiPriority w:val="9"/>
    <w:unhideWhenUsed/>
    <w:qFormat/>
    <w:pPr>
      <w:spacing w:before="260" w:after="260"/>
      <w:outlineLvl w:val="3"/>
    </w:pPr>
    <w:rPr>
      <w:b/>
      <w:bCs/>
      <w:sz w:val="56"/>
      <w:szCs w:val="56"/>
    </w:rPr>
  </w:style>
  <w:style w:type="paragraph" w:customStyle="1" w:styleId="4523880a-4c04-486e-80de-4d088363880e">
    <w:name w:val="石墨文档引用"/>
    <w:qFormat/>
    <w:pPr>
      <w:pBdr>
        <w:left w:val="single" w:sz="30" w:space="10" w:color="F0F0F0"/>
      </w:pBdr>
    </w:pPr>
    <w:rPr>
      <w:color w:val="ADADAD"/>
    </w:rPr>
  </w:style>
  <w:style w:type="paragraph" w:default="1" w:styleId="d3119f65-e59b-4ca7-905c-d304b6098e94">
    <w:name w:val="Normal"/>
    <w:qFormat/>
    <w:pPr>
      <w:widowControl w:val="0"/>
      <w:jc w:val="both"/>
    </w:pPr>
  </w:style>
  <w:style w:type="character" w:default="1" w:styleId="272d24c3-beef-4a17-b68b-c5781f43df6f">
    <w:name w:val="Default Paragraph Font"/>
    <w:uiPriority w:val="1"/>
    <w:semiHidden/>
    <w:unhideWhenUsed/>
  </w:style>
  <w:style w:type="table" w:default="1" w:styleId="f5fccc71-9a3b-4095-9435-9fea986063e2">
    <w:name w:val="Normal Table"/>
    <w:uiPriority w:val="99"/>
    <w:semiHidden/>
    <w:unhideWhenUsed/>
    <w:tblPr>
      <w:tblInd w:w="0" w:type="dxa"/>
      <w:tblCellMar>
        <w:top w:w="0" w:type="dxa"/>
        <w:left w:w="108" w:type="dxa"/>
        <w:bottom w:w="0" w:type="dxa"/>
        <w:right w:w="108" w:type="dxa"/>
      </w:tblCellMar>
    </w:tblPr>
  </w:style>
  <w:style w:type="numbering" w:default="1" w:styleId="0135ff94-693e-419e-8e7c-f8d5f263f477">
    <w:name w:val="No List"/>
    <w:uiPriority w:val="99"/>
    <w:semiHidden/>
    <w:unhideWhenUsed/>
  </w:style>
  <w:style w:type="paragraph" w:customStyle="1" w:styleId="08cd5126-d916-441c-83d6-1578459fbed3">
    <w:name w:val="石墨文档正文"/>
    <w:qFormat/>
    <w:rPr>
      <w:szCs w:val="22"/>
    </w:rPr>
  </w:style>
  <w:style w:type="paragraph" w:customStyle="1" w:styleId="7bbadc4d-4f26-4cd4-aca0-905f54e953f7">
    <w:name w:val="石墨文档副标题"/>
    <w:qFormat/>
    <w:rPr>
      <w:color w:val="888888"/>
      <w:sz w:val="48"/>
      <w:szCs w:val="48"/>
    </w:rPr>
  </w:style>
  <w:style w:type="paragraph" w:customStyle="1" w:styleId="71fee271-70df-4b11-b22e-50605db696a1">
    <w:name w:val="石墨文档大标题"/>
    <w:next w:val="a3"/>
    <w:uiPriority w:val="9"/>
    <w:unhideWhenUsed/>
    <w:qFormat/>
    <w:pPr>
      <w:spacing w:before="260" w:after="260"/>
      <w:outlineLvl w:val="0"/>
    </w:pPr>
    <w:rPr>
      <w:b/>
      <w:bCs/>
      <w:sz w:val="40"/>
      <w:szCs w:val="40"/>
    </w:rPr>
  </w:style>
  <w:style w:type="paragraph" w:customStyle="1" w:styleId="3a63decf-d9b7-491b-a247-2facd5095fe2">
    <w:name w:val="石墨文档中标题"/>
    <w:next w:val="a3"/>
    <w:uiPriority w:val="9"/>
    <w:unhideWhenUsed/>
    <w:qFormat/>
    <w:pPr>
      <w:spacing w:before="260" w:after="260"/>
      <w:outlineLvl w:val="1"/>
    </w:pPr>
    <w:rPr>
      <w:b/>
      <w:bCs/>
      <w:sz w:val="36"/>
      <w:szCs w:val="36"/>
    </w:rPr>
  </w:style>
  <w:style w:type="paragraph" w:customStyle="1" w:styleId="7d8bb06a-4354-449d-98f9-35480e0f998b">
    <w:name w:val="石墨文档小标题"/>
    <w:next w:val="a3"/>
    <w:uiPriority w:val="9"/>
    <w:unhideWhenUsed/>
    <w:qFormat/>
    <w:pPr>
      <w:spacing w:before="260" w:after="260"/>
      <w:outlineLvl w:val="2"/>
    </w:pPr>
    <w:rPr>
      <w:b/>
      <w:bCs/>
      <w:sz w:val="32"/>
      <w:szCs w:val="32"/>
    </w:rPr>
  </w:style>
  <w:style w:type="paragraph" w:customStyle="1" w:styleId="56390ae4-9c99-4abc-b0fe-dfbb4fea0d21">
    <w:name w:val="石墨文档标题"/>
    <w:next w:val="a3"/>
    <w:uiPriority w:val="9"/>
    <w:unhideWhenUsed/>
    <w:qFormat/>
    <w:pPr>
      <w:spacing w:before="260" w:after="260"/>
      <w:outlineLvl w:val="3"/>
    </w:pPr>
    <w:rPr>
      <w:b/>
      <w:bCs/>
      <w:sz w:val="56"/>
      <w:szCs w:val="56"/>
    </w:rPr>
  </w:style>
  <w:style w:type="paragraph" w:customStyle="1" w:styleId="5fbb0dc4-ee0a-4d8a-af0d-713f6dc65dd0">
    <w:name w:val="石墨文档引用"/>
    <w:qFormat/>
    <w:pPr>
      <w:pBdr>
        <w:left w:val="single" w:sz="30" w:space="10" w:color="F0F0F0"/>
      </w:pBdr>
    </w:pPr>
    <w:rPr>
      <w:color w:val="ADADAD"/>
    </w:rPr>
  </w:style>
  <w:style w:type="paragraph" w:default="1" w:styleId="40724cc0-ec03-44d3-9496-57b8450b0d2a">
    <w:name w:val="Normal"/>
    <w:qFormat/>
    <w:pPr>
      <w:widowControl w:val="0"/>
      <w:jc w:val="both"/>
    </w:pPr>
  </w:style>
  <w:style w:type="character" w:default="1" w:styleId="03018bd0-9d89-4ade-a66d-fbd44397560f">
    <w:name w:val="Default Paragraph Font"/>
    <w:uiPriority w:val="1"/>
    <w:semiHidden/>
    <w:unhideWhenUsed/>
  </w:style>
  <w:style w:type="table" w:default="1" w:styleId="0b685ce5-fc21-4a83-9fce-4f9ef65b7b18">
    <w:name w:val="Normal Table"/>
    <w:uiPriority w:val="99"/>
    <w:semiHidden/>
    <w:unhideWhenUsed/>
    <w:tblPr>
      <w:tblInd w:w="0" w:type="dxa"/>
      <w:tblCellMar>
        <w:top w:w="0" w:type="dxa"/>
        <w:left w:w="108" w:type="dxa"/>
        <w:bottom w:w="0" w:type="dxa"/>
        <w:right w:w="108" w:type="dxa"/>
      </w:tblCellMar>
    </w:tblPr>
  </w:style>
  <w:style w:type="numbering" w:default="1" w:styleId="ba34647e-e921-414e-9061-dba34e7c0f99">
    <w:name w:val="No List"/>
    <w:uiPriority w:val="99"/>
    <w:semiHidden/>
    <w:unhideWhenUsed/>
  </w:style>
  <w:style w:type="paragraph" w:customStyle="1" w:styleId="f7aa7483-f40b-4b24-af03-3cecb7e0884a">
    <w:name w:val="石墨文档正文"/>
    <w:qFormat/>
    <w:rPr>
      <w:szCs w:val="22"/>
    </w:rPr>
  </w:style>
  <w:style w:type="paragraph" w:customStyle="1" w:styleId="2c378ac0-c154-4e60-a81e-22fa3401258a">
    <w:name w:val="石墨文档副标题"/>
    <w:qFormat/>
    <w:rPr>
      <w:color w:val="888888"/>
      <w:sz w:val="48"/>
      <w:szCs w:val="48"/>
    </w:rPr>
  </w:style>
  <w:style w:type="paragraph" w:customStyle="1" w:styleId="63288d43-ce0f-4bb5-88dc-1b1fa1f3579b">
    <w:name w:val="石墨文档大标题"/>
    <w:next w:val="a3"/>
    <w:uiPriority w:val="9"/>
    <w:unhideWhenUsed/>
    <w:qFormat/>
    <w:pPr>
      <w:spacing w:before="260" w:after="260"/>
      <w:outlineLvl w:val="0"/>
    </w:pPr>
    <w:rPr>
      <w:b/>
      <w:bCs/>
      <w:sz w:val="40"/>
      <w:szCs w:val="40"/>
    </w:rPr>
  </w:style>
  <w:style w:type="paragraph" w:customStyle="1" w:styleId="bfce8157-2755-4978-a852-78802dc3cd56">
    <w:name w:val="石墨文档中标题"/>
    <w:next w:val="a3"/>
    <w:uiPriority w:val="9"/>
    <w:unhideWhenUsed/>
    <w:qFormat/>
    <w:pPr>
      <w:spacing w:before="260" w:after="260"/>
      <w:outlineLvl w:val="1"/>
    </w:pPr>
    <w:rPr>
      <w:b/>
      <w:bCs/>
      <w:sz w:val="36"/>
      <w:szCs w:val="36"/>
    </w:rPr>
  </w:style>
  <w:style w:type="paragraph" w:customStyle="1" w:styleId="db66356f-87be-47ca-a447-873d546218c3">
    <w:name w:val="石墨文档小标题"/>
    <w:next w:val="a3"/>
    <w:uiPriority w:val="9"/>
    <w:unhideWhenUsed/>
    <w:qFormat/>
    <w:pPr>
      <w:spacing w:before="260" w:after="260"/>
      <w:outlineLvl w:val="2"/>
    </w:pPr>
    <w:rPr>
      <w:b/>
      <w:bCs/>
      <w:sz w:val="32"/>
      <w:szCs w:val="32"/>
    </w:rPr>
  </w:style>
  <w:style w:type="paragraph" w:customStyle="1" w:styleId="5582da0a-2fb1-45d0-bad9-22edf27a8b6f">
    <w:name w:val="石墨文档标题"/>
    <w:next w:val="a3"/>
    <w:uiPriority w:val="9"/>
    <w:unhideWhenUsed/>
    <w:qFormat/>
    <w:pPr>
      <w:spacing w:before="260" w:after="260"/>
      <w:outlineLvl w:val="3"/>
    </w:pPr>
    <w:rPr>
      <w:b/>
      <w:bCs/>
      <w:sz w:val="56"/>
      <w:szCs w:val="56"/>
    </w:rPr>
  </w:style>
  <w:style w:type="paragraph" w:customStyle="1" w:styleId="993dc65f-ffe6-48b6-9cc7-cd4c69609a83">
    <w:name w:val="石墨文档引用"/>
    <w:qFormat/>
    <w:pPr>
      <w:pBdr>
        <w:left w:val="single" w:sz="30" w:space="10" w:color="F0F0F0"/>
      </w:pBdr>
    </w:pPr>
    <w:rPr>
      <w:color w:val="ADADAD"/>
    </w:rPr>
  </w:style>
  <w:style w:type="paragraph" w:default="1" w:styleId="1955da80-4c15-4f8e-a73e-16ac5e2d1958">
    <w:name w:val="Normal"/>
    <w:qFormat/>
    <w:pPr>
      <w:widowControl w:val="0"/>
      <w:jc w:val="both"/>
    </w:pPr>
  </w:style>
  <w:style w:type="character" w:default="1" w:styleId="f41cfcb4-fa49-4d41-a29e-716949a70f0b">
    <w:name w:val="Default Paragraph Font"/>
    <w:uiPriority w:val="1"/>
    <w:semiHidden/>
    <w:unhideWhenUsed/>
  </w:style>
  <w:style w:type="table" w:default="1" w:styleId="444b4f00-ab05-466c-9bf9-b6af6a0ca44c">
    <w:name w:val="Normal Table"/>
    <w:uiPriority w:val="99"/>
    <w:semiHidden/>
    <w:unhideWhenUsed/>
    <w:tblPr>
      <w:tblInd w:w="0" w:type="dxa"/>
      <w:tblCellMar>
        <w:top w:w="0" w:type="dxa"/>
        <w:left w:w="108" w:type="dxa"/>
        <w:bottom w:w="0" w:type="dxa"/>
        <w:right w:w="108" w:type="dxa"/>
      </w:tblCellMar>
    </w:tblPr>
  </w:style>
  <w:style w:type="numbering" w:default="1" w:styleId="0c0b0933-f6c5-46c6-b284-147a3f9ef03f">
    <w:name w:val="No List"/>
    <w:uiPriority w:val="99"/>
    <w:semiHidden/>
    <w:unhideWhenUsed/>
  </w:style>
  <w:style w:type="paragraph" w:customStyle="1" w:styleId="bf038e5a-554c-4cbb-b377-48f6b018ad39">
    <w:name w:val="石墨文档正文"/>
    <w:qFormat/>
    <w:rPr>
      <w:szCs w:val="22"/>
    </w:rPr>
  </w:style>
  <w:style w:type="paragraph" w:customStyle="1" w:styleId="4c746df8-2b0a-410d-96d4-03f862ba69c4">
    <w:name w:val="石墨文档副标题"/>
    <w:qFormat/>
    <w:rPr>
      <w:color w:val="888888"/>
      <w:sz w:val="48"/>
      <w:szCs w:val="48"/>
    </w:rPr>
  </w:style>
  <w:style w:type="paragraph" w:customStyle="1" w:styleId="10681df2-ed62-4247-a352-4cfb3b73d3f6">
    <w:name w:val="石墨文档大标题"/>
    <w:next w:val="a3"/>
    <w:uiPriority w:val="9"/>
    <w:unhideWhenUsed/>
    <w:qFormat/>
    <w:pPr>
      <w:spacing w:before="260" w:after="260"/>
      <w:outlineLvl w:val="0"/>
    </w:pPr>
    <w:rPr>
      <w:b/>
      <w:bCs/>
      <w:sz w:val="40"/>
      <w:szCs w:val="40"/>
    </w:rPr>
  </w:style>
  <w:style w:type="paragraph" w:customStyle="1" w:styleId="96128532-2d7d-4433-9dd9-f6391f7bfe22">
    <w:name w:val="石墨文档中标题"/>
    <w:next w:val="a3"/>
    <w:uiPriority w:val="9"/>
    <w:unhideWhenUsed/>
    <w:qFormat/>
    <w:pPr>
      <w:spacing w:before="260" w:after="260"/>
      <w:outlineLvl w:val="1"/>
    </w:pPr>
    <w:rPr>
      <w:b/>
      <w:bCs/>
      <w:sz w:val="36"/>
      <w:szCs w:val="36"/>
    </w:rPr>
  </w:style>
  <w:style w:type="paragraph" w:customStyle="1" w:styleId="563ea57a-72bb-45cb-8099-326d53de0b82">
    <w:name w:val="石墨文档小标题"/>
    <w:next w:val="a3"/>
    <w:uiPriority w:val="9"/>
    <w:unhideWhenUsed/>
    <w:qFormat/>
    <w:pPr>
      <w:spacing w:before="260" w:after="260"/>
      <w:outlineLvl w:val="2"/>
    </w:pPr>
    <w:rPr>
      <w:b/>
      <w:bCs/>
      <w:sz w:val="32"/>
      <w:szCs w:val="32"/>
    </w:rPr>
  </w:style>
  <w:style w:type="paragraph" w:customStyle="1" w:styleId="f2715f9c-e3cc-45d4-94df-91aa5bb2ec63">
    <w:name w:val="石墨文档标题"/>
    <w:next w:val="a3"/>
    <w:uiPriority w:val="9"/>
    <w:unhideWhenUsed/>
    <w:qFormat/>
    <w:pPr>
      <w:spacing w:before="260" w:after="260"/>
      <w:outlineLvl w:val="3"/>
    </w:pPr>
    <w:rPr>
      <w:b/>
      <w:bCs/>
      <w:sz w:val="56"/>
      <w:szCs w:val="56"/>
    </w:rPr>
  </w:style>
  <w:style w:type="paragraph" w:customStyle="1" w:styleId="d53398ab-2b74-4011-992b-0cdc0ceb3239">
    <w:name w:val="石墨文档引用"/>
    <w:qFormat/>
    <w:pPr>
      <w:pBdr>
        <w:left w:val="single" w:sz="30" w:space="10" w:color="F0F0F0"/>
      </w:pBdr>
    </w:pPr>
    <w:rPr>
      <w:color w:val="ADADAD"/>
    </w:rPr>
  </w:style>
  <w:style w:type="paragraph" w:default="1" w:styleId="ac154551-bba0-4ed6-b763-554952838175">
    <w:name w:val="Normal"/>
    <w:qFormat/>
    <w:pPr>
      <w:widowControl w:val="0"/>
      <w:jc w:val="both"/>
    </w:pPr>
  </w:style>
  <w:style w:type="character" w:default="1" w:styleId="9b2a6c2b-7545-4056-820c-d46e6712f036">
    <w:name w:val="Default Paragraph Font"/>
    <w:uiPriority w:val="1"/>
    <w:semiHidden/>
    <w:unhideWhenUsed/>
  </w:style>
  <w:style w:type="table" w:default="1" w:styleId="1d1b9d1b-ac3d-4f69-8c4e-84f3e8baf0f6">
    <w:name w:val="Normal Table"/>
    <w:uiPriority w:val="99"/>
    <w:semiHidden/>
    <w:unhideWhenUsed/>
    <w:tblPr>
      <w:tblInd w:w="0" w:type="dxa"/>
      <w:tblCellMar>
        <w:top w:w="0" w:type="dxa"/>
        <w:left w:w="108" w:type="dxa"/>
        <w:bottom w:w="0" w:type="dxa"/>
        <w:right w:w="108" w:type="dxa"/>
      </w:tblCellMar>
    </w:tblPr>
  </w:style>
  <w:style w:type="numbering" w:default="1" w:styleId="64bc9051-8f5f-4785-a2b3-82a56e38a301">
    <w:name w:val="No List"/>
    <w:uiPriority w:val="99"/>
    <w:semiHidden/>
    <w:unhideWhenUsed/>
  </w:style>
  <w:style w:type="paragraph" w:customStyle="1" w:styleId="6dcf8ab3-6903-494c-aa1f-76abf9195aaf">
    <w:name w:val="石墨文档正文"/>
    <w:qFormat/>
    <w:rPr>
      <w:szCs w:val="22"/>
    </w:rPr>
  </w:style>
  <w:style w:type="paragraph" w:customStyle="1" w:styleId="936c54d6-c985-4a2d-a713-d6c60c514b62">
    <w:name w:val="石墨文档副标题"/>
    <w:qFormat/>
    <w:rPr>
      <w:color w:val="888888"/>
      <w:sz w:val="48"/>
      <w:szCs w:val="48"/>
    </w:rPr>
  </w:style>
  <w:style w:type="paragraph" w:customStyle="1" w:styleId="2d44b35a-7729-4151-8274-7507c61bc3a9">
    <w:name w:val="石墨文档大标题"/>
    <w:next w:val="a3"/>
    <w:uiPriority w:val="9"/>
    <w:unhideWhenUsed/>
    <w:qFormat/>
    <w:pPr>
      <w:spacing w:before="260" w:after="260"/>
      <w:outlineLvl w:val="0"/>
    </w:pPr>
    <w:rPr>
      <w:b/>
      <w:bCs/>
      <w:sz w:val="40"/>
      <w:szCs w:val="40"/>
    </w:rPr>
  </w:style>
  <w:style w:type="paragraph" w:customStyle="1" w:styleId="84f3a8ee-081e-4aa5-9f6b-04a31efedebc">
    <w:name w:val="石墨文档中标题"/>
    <w:next w:val="a3"/>
    <w:uiPriority w:val="9"/>
    <w:unhideWhenUsed/>
    <w:qFormat/>
    <w:pPr>
      <w:spacing w:before="260" w:after="260"/>
      <w:outlineLvl w:val="1"/>
    </w:pPr>
    <w:rPr>
      <w:b/>
      <w:bCs/>
      <w:sz w:val="36"/>
      <w:szCs w:val="36"/>
    </w:rPr>
  </w:style>
  <w:style w:type="paragraph" w:customStyle="1" w:styleId="1883846f-f7ad-4f08-9671-d46897d673e7">
    <w:name w:val="石墨文档小标题"/>
    <w:next w:val="a3"/>
    <w:uiPriority w:val="9"/>
    <w:unhideWhenUsed/>
    <w:qFormat/>
    <w:pPr>
      <w:spacing w:before="260" w:after="260"/>
      <w:outlineLvl w:val="2"/>
    </w:pPr>
    <w:rPr>
      <w:b/>
      <w:bCs/>
      <w:sz w:val="32"/>
      <w:szCs w:val="32"/>
    </w:rPr>
  </w:style>
  <w:style w:type="paragraph" w:customStyle="1" w:styleId="a52158d2-b327-42d1-800d-c7cb875a18ee">
    <w:name w:val="石墨文档标题"/>
    <w:next w:val="a3"/>
    <w:uiPriority w:val="9"/>
    <w:unhideWhenUsed/>
    <w:qFormat/>
    <w:pPr>
      <w:spacing w:before="260" w:after="260"/>
      <w:outlineLvl w:val="3"/>
    </w:pPr>
    <w:rPr>
      <w:b/>
      <w:bCs/>
      <w:sz w:val="56"/>
      <w:szCs w:val="56"/>
    </w:rPr>
  </w:style>
  <w:style w:type="paragraph" w:customStyle="1" w:styleId="6ffe8f5d-d4d1-4be3-b617-1767d2a5f0f9">
    <w:name w:val="石墨文档引用"/>
    <w:qFormat/>
    <w:pPr>
      <w:pBdr>
        <w:left w:val="single" w:sz="30" w:space="10" w:color="F0F0F0"/>
      </w:pBdr>
    </w:pPr>
    <w:rPr>
      <w:color w:val="ADADAD"/>
    </w:rPr>
  </w:style>
  <w:style w:type="paragraph" w:default="1" w:styleId="c5632702-e879-48f1-b9b5-32057cab8892">
    <w:name w:val="Normal"/>
    <w:qFormat/>
    <w:pPr>
      <w:widowControl w:val="0"/>
      <w:jc w:val="both"/>
    </w:pPr>
  </w:style>
  <w:style w:type="character" w:default="1" w:styleId="21d2bc88-4abd-43bc-a93b-cfac3a5cbb9e">
    <w:name w:val="Default Paragraph Font"/>
    <w:uiPriority w:val="1"/>
    <w:semiHidden/>
    <w:unhideWhenUsed/>
  </w:style>
  <w:style w:type="table" w:default="1" w:styleId="46de30e5-4e72-4e97-b9c5-f48d60560c16">
    <w:name w:val="Normal Table"/>
    <w:uiPriority w:val="99"/>
    <w:semiHidden/>
    <w:unhideWhenUsed/>
    <w:tblPr>
      <w:tblInd w:w="0" w:type="dxa"/>
      <w:tblCellMar>
        <w:top w:w="0" w:type="dxa"/>
        <w:left w:w="108" w:type="dxa"/>
        <w:bottom w:w="0" w:type="dxa"/>
        <w:right w:w="108" w:type="dxa"/>
      </w:tblCellMar>
    </w:tblPr>
  </w:style>
  <w:style w:type="numbering" w:default="1" w:styleId="c1b74e32-78b3-43fe-a579-ed315c015a64">
    <w:name w:val="No List"/>
    <w:uiPriority w:val="99"/>
    <w:semiHidden/>
    <w:unhideWhenUsed/>
  </w:style>
  <w:style w:type="paragraph" w:customStyle="1" w:styleId="61f120b7-b412-487c-98f7-ccbba68fd788">
    <w:name w:val="石墨文档正文"/>
    <w:qFormat/>
    <w:rPr>
      <w:szCs w:val="22"/>
    </w:rPr>
  </w:style>
  <w:style w:type="paragraph" w:customStyle="1" w:styleId="d487e273-0a32-4822-a912-481c40f6ee57">
    <w:name w:val="石墨文档副标题"/>
    <w:qFormat/>
    <w:rPr>
      <w:color w:val="888888"/>
      <w:sz w:val="48"/>
      <w:szCs w:val="48"/>
    </w:rPr>
  </w:style>
  <w:style w:type="paragraph" w:customStyle="1" w:styleId="c2b63be5-50ea-4142-972e-220176850393">
    <w:name w:val="石墨文档大标题"/>
    <w:next w:val="a3"/>
    <w:uiPriority w:val="9"/>
    <w:unhideWhenUsed/>
    <w:qFormat/>
    <w:pPr>
      <w:spacing w:before="260" w:after="260"/>
      <w:outlineLvl w:val="0"/>
    </w:pPr>
    <w:rPr>
      <w:b/>
      <w:bCs/>
      <w:sz w:val="40"/>
      <w:szCs w:val="40"/>
    </w:rPr>
  </w:style>
  <w:style w:type="paragraph" w:customStyle="1" w:styleId="41b5a79b-c305-43c7-b2e2-da3a2711a46c">
    <w:name w:val="石墨文档中标题"/>
    <w:next w:val="a3"/>
    <w:uiPriority w:val="9"/>
    <w:unhideWhenUsed/>
    <w:qFormat/>
    <w:pPr>
      <w:spacing w:before="260" w:after="260"/>
      <w:outlineLvl w:val="1"/>
    </w:pPr>
    <w:rPr>
      <w:b/>
      <w:bCs/>
      <w:sz w:val="36"/>
      <w:szCs w:val="36"/>
    </w:rPr>
  </w:style>
  <w:style w:type="paragraph" w:customStyle="1" w:styleId="b3b91fbc-3078-40ee-9e4f-b4dd81b3d278">
    <w:name w:val="石墨文档小标题"/>
    <w:next w:val="a3"/>
    <w:uiPriority w:val="9"/>
    <w:unhideWhenUsed/>
    <w:qFormat/>
    <w:pPr>
      <w:spacing w:before="260" w:after="260"/>
      <w:outlineLvl w:val="2"/>
    </w:pPr>
    <w:rPr>
      <w:b/>
      <w:bCs/>
      <w:sz w:val="32"/>
      <w:szCs w:val="32"/>
    </w:rPr>
  </w:style>
  <w:style w:type="paragraph" w:customStyle="1" w:styleId="e262abec-9c92-4314-ba1a-6e3c3453392b">
    <w:name w:val="石墨文档标题"/>
    <w:next w:val="a3"/>
    <w:uiPriority w:val="9"/>
    <w:unhideWhenUsed/>
    <w:qFormat/>
    <w:pPr>
      <w:spacing w:before="260" w:after="260"/>
      <w:outlineLvl w:val="3"/>
    </w:pPr>
    <w:rPr>
      <w:b/>
      <w:bCs/>
      <w:sz w:val="56"/>
      <w:szCs w:val="56"/>
    </w:rPr>
  </w:style>
  <w:style w:type="paragraph" w:customStyle="1" w:styleId="84cca31c-6fae-43a5-96c5-c65553fafc4c">
    <w:name w:val="石墨文档引用"/>
    <w:qFormat/>
    <w:pPr>
      <w:pBdr>
        <w:left w:val="single" w:sz="30" w:space="10" w:color="F0F0F0"/>
      </w:pBdr>
    </w:pPr>
    <w:rPr>
      <w:color w:val="ADADAD"/>
    </w:rPr>
  </w:style>
  <w:style w:type="paragraph" w:default="1" w:styleId="8264bf7f-3541-4841-a3d7-978c24b433c8">
    <w:name w:val="Normal"/>
    <w:qFormat/>
    <w:pPr>
      <w:widowControl w:val="0"/>
      <w:jc w:val="both"/>
    </w:pPr>
  </w:style>
  <w:style w:type="character" w:default="1" w:styleId="c6d3d9be-d22d-4744-9715-cab58e02431b">
    <w:name w:val="Default Paragraph Font"/>
    <w:uiPriority w:val="1"/>
    <w:semiHidden/>
    <w:unhideWhenUsed/>
  </w:style>
  <w:style w:type="table" w:default="1" w:styleId="1003ba96-a531-428f-b12d-74837cf4c76b">
    <w:name w:val="Normal Table"/>
    <w:uiPriority w:val="99"/>
    <w:semiHidden/>
    <w:unhideWhenUsed/>
    <w:tblPr>
      <w:tblInd w:w="0" w:type="dxa"/>
      <w:tblCellMar>
        <w:top w:w="0" w:type="dxa"/>
        <w:left w:w="108" w:type="dxa"/>
        <w:bottom w:w="0" w:type="dxa"/>
        <w:right w:w="108" w:type="dxa"/>
      </w:tblCellMar>
    </w:tblPr>
  </w:style>
  <w:style w:type="numbering" w:default="1" w:styleId="9b4916bb-74b5-45bc-b798-06e447d0077e">
    <w:name w:val="No List"/>
    <w:uiPriority w:val="99"/>
    <w:semiHidden/>
    <w:unhideWhenUsed/>
  </w:style>
  <w:style w:type="paragraph" w:customStyle="1" w:styleId="9022ee0d-60f9-45f9-8313-6829cfb29e79">
    <w:name w:val="石墨文档正文"/>
    <w:qFormat/>
    <w:rPr>
      <w:szCs w:val="22"/>
    </w:rPr>
  </w:style>
  <w:style w:type="paragraph" w:customStyle="1" w:styleId="eaefadf6-88e2-432e-8ccd-df91316e02d0">
    <w:name w:val="石墨文档副标题"/>
    <w:qFormat/>
    <w:rPr>
      <w:color w:val="888888"/>
      <w:sz w:val="48"/>
      <w:szCs w:val="48"/>
    </w:rPr>
  </w:style>
  <w:style w:type="paragraph" w:customStyle="1" w:styleId="53cad884-bc6c-4831-8fde-3a34a84a75d7">
    <w:name w:val="石墨文档大标题"/>
    <w:next w:val="a3"/>
    <w:uiPriority w:val="9"/>
    <w:unhideWhenUsed/>
    <w:qFormat/>
    <w:pPr>
      <w:spacing w:before="260" w:after="260"/>
      <w:outlineLvl w:val="0"/>
    </w:pPr>
    <w:rPr>
      <w:b/>
      <w:bCs/>
      <w:sz w:val="40"/>
      <w:szCs w:val="40"/>
    </w:rPr>
  </w:style>
  <w:style w:type="paragraph" w:customStyle="1" w:styleId="e4cccc04-a051-417b-84e5-9b0dddf67f1a">
    <w:name w:val="石墨文档中标题"/>
    <w:next w:val="a3"/>
    <w:uiPriority w:val="9"/>
    <w:unhideWhenUsed/>
    <w:qFormat/>
    <w:pPr>
      <w:spacing w:before="260" w:after="260"/>
      <w:outlineLvl w:val="1"/>
    </w:pPr>
    <w:rPr>
      <w:b/>
      <w:bCs/>
      <w:sz w:val="36"/>
      <w:szCs w:val="36"/>
    </w:rPr>
  </w:style>
  <w:style w:type="paragraph" w:customStyle="1" w:styleId="b0c437af-b4c1-4974-b3de-8ce8bc3f162d">
    <w:name w:val="石墨文档小标题"/>
    <w:next w:val="a3"/>
    <w:uiPriority w:val="9"/>
    <w:unhideWhenUsed/>
    <w:qFormat/>
    <w:pPr>
      <w:spacing w:before="260" w:after="260"/>
      <w:outlineLvl w:val="2"/>
    </w:pPr>
    <w:rPr>
      <w:b/>
      <w:bCs/>
      <w:sz w:val="32"/>
      <w:szCs w:val="32"/>
    </w:rPr>
  </w:style>
  <w:style w:type="paragraph" w:customStyle="1" w:styleId="ab30af12-cee4-403a-a7aa-fdc4dd9cd3c5">
    <w:name w:val="石墨文档标题"/>
    <w:next w:val="a3"/>
    <w:uiPriority w:val="9"/>
    <w:unhideWhenUsed/>
    <w:qFormat/>
    <w:pPr>
      <w:spacing w:before="260" w:after="260"/>
      <w:outlineLvl w:val="3"/>
    </w:pPr>
    <w:rPr>
      <w:b/>
      <w:bCs/>
      <w:sz w:val="56"/>
      <w:szCs w:val="56"/>
    </w:rPr>
  </w:style>
  <w:style w:type="paragraph" w:customStyle="1" w:styleId="5a444b4a-6e4e-4d43-bb17-0436441e010e">
    <w:name w:val="石墨文档引用"/>
    <w:qFormat/>
    <w:pPr>
      <w:pBdr>
        <w:left w:val="single" w:sz="30" w:space="10" w:color="F0F0F0"/>
      </w:pBdr>
    </w:pPr>
    <w:rPr>
      <w:color w:val="ADADAD"/>
    </w:rPr>
  </w:style>
  <w:style w:type="paragraph" w:default="1" w:styleId="0228aa26-5114-4127-8b79-579ec1425aba">
    <w:name w:val="Normal"/>
    <w:qFormat/>
    <w:pPr>
      <w:widowControl w:val="0"/>
      <w:jc w:val="both"/>
    </w:pPr>
  </w:style>
  <w:style w:type="character" w:default="1" w:styleId="684bf555-0491-4a31-b8d3-c56015eace6b">
    <w:name w:val="Default Paragraph Font"/>
    <w:uiPriority w:val="1"/>
    <w:semiHidden/>
    <w:unhideWhenUsed/>
  </w:style>
  <w:style w:type="table" w:default="1" w:styleId="0080cc2b-c2c5-4e06-ba32-7e530a8d82e4">
    <w:name w:val="Normal Table"/>
    <w:uiPriority w:val="99"/>
    <w:semiHidden/>
    <w:unhideWhenUsed/>
    <w:tblPr>
      <w:tblInd w:w="0" w:type="dxa"/>
      <w:tblCellMar>
        <w:top w:w="0" w:type="dxa"/>
        <w:left w:w="108" w:type="dxa"/>
        <w:bottom w:w="0" w:type="dxa"/>
        <w:right w:w="108" w:type="dxa"/>
      </w:tblCellMar>
    </w:tblPr>
  </w:style>
  <w:style w:type="numbering" w:default="1" w:styleId="2628adeb-00c9-45f4-bb63-1ec56168d1b2">
    <w:name w:val="No List"/>
    <w:uiPriority w:val="99"/>
    <w:semiHidden/>
    <w:unhideWhenUsed/>
  </w:style>
  <w:style w:type="paragraph" w:customStyle="1" w:styleId="0d9a6557-45ca-4252-b6f5-a9bc931b264c">
    <w:name w:val="石墨文档正文"/>
    <w:qFormat/>
    <w:rPr>
      <w:szCs w:val="22"/>
    </w:rPr>
  </w:style>
  <w:style w:type="paragraph" w:customStyle="1" w:styleId="2e1964be-35d3-4d9f-a0fb-bdf2357feb65">
    <w:name w:val="石墨文档副标题"/>
    <w:qFormat/>
    <w:rPr>
      <w:color w:val="888888"/>
      <w:sz w:val="48"/>
      <w:szCs w:val="48"/>
    </w:rPr>
  </w:style>
  <w:style w:type="paragraph" w:customStyle="1" w:styleId="d068a576-6ce5-492a-bcab-4fe42076792b">
    <w:name w:val="石墨文档大标题"/>
    <w:next w:val="a3"/>
    <w:uiPriority w:val="9"/>
    <w:unhideWhenUsed/>
    <w:qFormat/>
    <w:pPr>
      <w:spacing w:before="260" w:after="260"/>
      <w:outlineLvl w:val="0"/>
    </w:pPr>
    <w:rPr>
      <w:b/>
      <w:bCs/>
      <w:sz w:val="40"/>
      <w:szCs w:val="40"/>
    </w:rPr>
  </w:style>
  <w:style w:type="paragraph" w:customStyle="1" w:styleId="c92ecc39-fc32-467c-a4d2-18686598254d">
    <w:name w:val="石墨文档中标题"/>
    <w:next w:val="a3"/>
    <w:uiPriority w:val="9"/>
    <w:unhideWhenUsed/>
    <w:qFormat/>
    <w:pPr>
      <w:spacing w:before="260" w:after="260"/>
      <w:outlineLvl w:val="1"/>
    </w:pPr>
    <w:rPr>
      <w:b/>
      <w:bCs/>
      <w:sz w:val="36"/>
      <w:szCs w:val="36"/>
    </w:rPr>
  </w:style>
  <w:style w:type="paragraph" w:customStyle="1" w:styleId="0e8a0c6c-7a07-4fc4-8b5c-686c454845b6">
    <w:name w:val="石墨文档小标题"/>
    <w:next w:val="a3"/>
    <w:uiPriority w:val="9"/>
    <w:unhideWhenUsed/>
    <w:qFormat/>
    <w:pPr>
      <w:spacing w:before="260" w:after="260"/>
      <w:outlineLvl w:val="2"/>
    </w:pPr>
    <w:rPr>
      <w:b/>
      <w:bCs/>
      <w:sz w:val="32"/>
      <w:szCs w:val="32"/>
    </w:rPr>
  </w:style>
  <w:style w:type="paragraph" w:customStyle="1" w:styleId="8d69b67e-531a-4b92-815d-cb2d3a9e08b9">
    <w:name w:val="石墨文档标题"/>
    <w:next w:val="a3"/>
    <w:uiPriority w:val="9"/>
    <w:unhideWhenUsed/>
    <w:qFormat/>
    <w:pPr>
      <w:spacing w:before="260" w:after="260"/>
      <w:outlineLvl w:val="3"/>
    </w:pPr>
    <w:rPr>
      <w:b/>
      <w:bCs/>
      <w:sz w:val="56"/>
      <w:szCs w:val="56"/>
    </w:rPr>
  </w:style>
  <w:style w:type="paragraph" w:customStyle="1" w:styleId="0ee8aeb1-1609-44f6-a0c6-ebf7f3d6026d">
    <w:name w:val="石墨文档引用"/>
    <w:qFormat/>
    <w:pPr>
      <w:pBdr>
        <w:left w:val="single" w:sz="30" w:space="10" w:color="F0F0F0"/>
      </w:pBdr>
    </w:pPr>
    <w:rPr>
      <w:color w:val="ADADAD"/>
    </w:rPr>
  </w:style>
  <w:style w:type="paragraph" w:default="1" w:styleId="d8a269bd-26d4-4c01-a422-9c5f41d6032a">
    <w:name w:val="Normal"/>
    <w:qFormat/>
    <w:pPr>
      <w:widowControl w:val="0"/>
      <w:jc w:val="both"/>
    </w:pPr>
  </w:style>
  <w:style w:type="character" w:default="1" w:styleId="c55b2635-c1f4-4e63-8a3c-ea5349e091fb">
    <w:name w:val="Default Paragraph Font"/>
    <w:uiPriority w:val="1"/>
    <w:semiHidden/>
    <w:unhideWhenUsed/>
  </w:style>
  <w:style w:type="table" w:default="1" w:styleId="615b3660-bf58-457b-8656-f9dc6089705b">
    <w:name w:val="Normal Table"/>
    <w:uiPriority w:val="99"/>
    <w:semiHidden/>
    <w:unhideWhenUsed/>
    <w:tblPr>
      <w:tblInd w:w="0" w:type="dxa"/>
      <w:tblCellMar>
        <w:top w:w="0" w:type="dxa"/>
        <w:left w:w="108" w:type="dxa"/>
        <w:bottom w:w="0" w:type="dxa"/>
        <w:right w:w="108" w:type="dxa"/>
      </w:tblCellMar>
    </w:tblPr>
  </w:style>
  <w:style w:type="numbering" w:default="1" w:styleId="b751e937-6cfa-4c6a-b690-bfa0db2da4ea">
    <w:name w:val="No List"/>
    <w:uiPriority w:val="99"/>
    <w:semiHidden/>
    <w:unhideWhenUsed/>
  </w:style>
  <w:style w:type="paragraph" w:customStyle="1" w:styleId="5c9883f7-ca5f-44b5-b502-4ec40ce9e7a3">
    <w:name w:val="石墨文档正文"/>
    <w:qFormat/>
    <w:rPr>
      <w:szCs w:val="22"/>
    </w:rPr>
  </w:style>
  <w:style w:type="paragraph" w:customStyle="1" w:styleId="a56a667a-12bb-4ac2-b9fd-5eca75c5363b">
    <w:name w:val="石墨文档副标题"/>
    <w:qFormat/>
    <w:rPr>
      <w:color w:val="888888"/>
      <w:sz w:val="48"/>
      <w:szCs w:val="48"/>
    </w:rPr>
  </w:style>
  <w:style w:type="paragraph" w:customStyle="1" w:styleId="e30959c8-8203-42bc-b17c-2ecf5bf94e85">
    <w:name w:val="石墨文档大标题"/>
    <w:next w:val="a3"/>
    <w:uiPriority w:val="9"/>
    <w:unhideWhenUsed/>
    <w:qFormat/>
    <w:pPr>
      <w:spacing w:before="260" w:after="260"/>
      <w:outlineLvl w:val="0"/>
    </w:pPr>
    <w:rPr>
      <w:b/>
      <w:bCs/>
      <w:sz w:val="40"/>
      <w:szCs w:val="40"/>
    </w:rPr>
  </w:style>
  <w:style w:type="paragraph" w:customStyle="1" w:styleId="a2fc1b72-a3bd-4718-92e7-4951e67c7b7e">
    <w:name w:val="石墨文档中标题"/>
    <w:next w:val="a3"/>
    <w:uiPriority w:val="9"/>
    <w:unhideWhenUsed/>
    <w:qFormat/>
    <w:pPr>
      <w:spacing w:before="260" w:after="260"/>
      <w:outlineLvl w:val="1"/>
    </w:pPr>
    <w:rPr>
      <w:b/>
      <w:bCs/>
      <w:sz w:val="36"/>
      <w:szCs w:val="36"/>
    </w:rPr>
  </w:style>
  <w:style w:type="paragraph" w:customStyle="1" w:styleId="e23a3571-a110-4263-9399-b7391292d2e5">
    <w:name w:val="石墨文档小标题"/>
    <w:next w:val="a3"/>
    <w:uiPriority w:val="9"/>
    <w:unhideWhenUsed/>
    <w:qFormat/>
    <w:pPr>
      <w:spacing w:before="260" w:after="260"/>
      <w:outlineLvl w:val="2"/>
    </w:pPr>
    <w:rPr>
      <w:b/>
      <w:bCs/>
      <w:sz w:val="32"/>
      <w:szCs w:val="32"/>
    </w:rPr>
  </w:style>
  <w:style w:type="paragraph" w:customStyle="1" w:styleId="e13e289d-0a91-4118-92f7-e2d7201eed04">
    <w:name w:val="石墨文档标题"/>
    <w:next w:val="a3"/>
    <w:uiPriority w:val="9"/>
    <w:unhideWhenUsed/>
    <w:qFormat/>
    <w:pPr>
      <w:spacing w:before="260" w:after="260"/>
      <w:outlineLvl w:val="3"/>
    </w:pPr>
    <w:rPr>
      <w:b/>
      <w:bCs/>
      <w:sz w:val="56"/>
      <w:szCs w:val="56"/>
    </w:rPr>
  </w:style>
  <w:style w:type="paragraph" w:customStyle="1" w:styleId="538fb610-d6b5-4eac-8efb-635a2c047cf8">
    <w:name w:val="石墨文档引用"/>
    <w:qFormat/>
    <w:pPr>
      <w:pBdr>
        <w:left w:val="single" w:sz="30" w:space="10" w:color="F0F0F0"/>
      </w:pBdr>
    </w:pPr>
    <w:rPr>
      <w:color w:val="ADADAD"/>
    </w:rPr>
  </w:style>
  <w:style w:type="paragraph" w:default="1" w:styleId="0d8e3728-8239-4ab4-8241-a14d5e17cb85">
    <w:name w:val="Normal"/>
    <w:qFormat/>
    <w:pPr>
      <w:widowControl w:val="0"/>
      <w:jc w:val="both"/>
    </w:pPr>
  </w:style>
  <w:style w:type="character" w:default="1" w:styleId="6b543b98-e66d-44b9-bd37-00cc94c1603d">
    <w:name w:val="Default Paragraph Font"/>
    <w:uiPriority w:val="1"/>
    <w:semiHidden/>
    <w:unhideWhenUsed/>
  </w:style>
  <w:style w:type="table" w:default="1" w:styleId="9be3316d-7549-4927-9824-38ea2c30bb02">
    <w:name w:val="Normal Table"/>
    <w:uiPriority w:val="99"/>
    <w:semiHidden/>
    <w:unhideWhenUsed/>
    <w:tblPr>
      <w:tblInd w:w="0" w:type="dxa"/>
      <w:tblCellMar>
        <w:top w:w="0" w:type="dxa"/>
        <w:left w:w="108" w:type="dxa"/>
        <w:bottom w:w="0" w:type="dxa"/>
        <w:right w:w="108" w:type="dxa"/>
      </w:tblCellMar>
    </w:tblPr>
  </w:style>
  <w:style w:type="numbering" w:default="1" w:styleId="da6258ef-c082-4f7a-a22c-7391cd1cfa0d">
    <w:name w:val="No List"/>
    <w:uiPriority w:val="99"/>
    <w:semiHidden/>
    <w:unhideWhenUsed/>
  </w:style>
  <w:style w:type="paragraph" w:customStyle="1" w:styleId="38d306b1-6186-4c4f-8685-d10804967346">
    <w:name w:val="石墨文档正文"/>
    <w:qFormat/>
    <w:rPr>
      <w:szCs w:val="22"/>
    </w:rPr>
  </w:style>
  <w:style w:type="paragraph" w:customStyle="1" w:styleId="1e3a1aa5-7e5a-4a2e-bacc-38ca550dcd83">
    <w:name w:val="石墨文档副标题"/>
    <w:qFormat/>
    <w:rPr>
      <w:color w:val="888888"/>
      <w:sz w:val="48"/>
      <w:szCs w:val="48"/>
    </w:rPr>
  </w:style>
  <w:style w:type="paragraph" w:customStyle="1" w:styleId="58407a9f-5121-48c4-a120-0df98295e4a9">
    <w:name w:val="石墨文档大标题"/>
    <w:next w:val="a3"/>
    <w:uiPriority w:val="9"/>
    <w:unhideWhenUsed/>
    <w:qFormat/>
    <w:pPr>
      <w:spacing w:before="260" w:after="260"/>
      <w:outlineLvl w:val="0"/>
    </w:pPr>
    <w:rPr>
      <w:b/>
      <w:bCs/>
      <w:sz w:val="40"/>
      <w:szCs w:val="40"/>
    </w:rPr>
  </w:style>
  <w:style w:type="paragraph" w:customStyle="1" w:styleId="389caadd-aa56-4e0e-988e-e196c122e29b">
    <w:name w:val="石墨文档中标题"/>
    <w:next w:val="a3"/>
    <w:uiPriority w:val="9"/>
    <w:unhideWhenUsed/>
    <w:qFormat/>
    <w:pPr>
      <w:spacing w:before="260" w:after="260"/>
      <w:outlineLvl w:val="1"/>
    </w:pPr>
    <w:rPr>
      <w:b/>
      <w:bCs/>
      <w:sz w:val="36"/>
      <w:szCs w:val="36"/>
    </w:rPr>
  </w:style>
  <w:style w:type="paragraph" w:customStyle="1" w:styleId="7a53884f-ffb2-4f80-b825-56d1b0a0b33c">
    <w:name w:val="石墨文档小标题"/>
    <w:next w:val="a3"/>
    <w:uiPriority w:val="9"/>
    <w:unhideWhenUsed/>
    <w:qFormat/>
    <w:pPr>
      <w:spacing w:before="260" w:after="260"/>
      <w:outlineLvl w:val="2"/>
    </w:pPr>
    <w:rPr>
      <w:b/>
      <w:bCs/>
      <w:sz w:val="32"/>
      <w:szCs w:val="32"/>
    </w:rPr>
  </w:style>
  <w:style w:type="paragraph" w:customStyle="1" w:styleId="68588f68-97e1-418e-a838-2add9fdffd31">
    <w:name w:val="石墨文档标题"/>
    <w:next w:val="a3"/>
    <w:uiPriority w:val="9"/>
    <w:unhideWhenUsed/>
    <w:qFormat/>
    <w:pPr>
      <w:spacing w:before="260" w:after="260"/>
      <w:outlineLvl w:val="3"/>
    </w:pPr>
    <w:rPr>
      <w:b/>
      <w:bCs/>
      <w:sz w:val="56"/>
      <w:szCs w:val="56"/>
    </w:rPr>
  </w:style>
  <w:style w:type="paragraph" w:customStyle="1" w:styleId="849d50ac-1599-4177-ab5c-b2d84fb4cfe2">
    <w:name w:val="石墨文档引用"/>
    <w:qFormat/>
    <w:pPr>
      <w:pBdr>
        <w:left w:val="single" w:sz="30" w:space="10" w:color="F0F0F0"/>
      </w:pBdr>
    </w:pPr>
    <w:rPr>
      <w:color w:val="ADADAD"/>
    </w:rPr>
  </w:style>
  <w:style w:type="paragraph" w:default="1" w:styleId="2593346a-0447-47e0-8fec-9f25e30808cc">
    <w:name w:val="Normal"/>
    <w:qFormat/>
    <w:pPr>
      <w:widowControl w:val="0"/>
      <w:jc w:val="both"/>
    </w:pPr>
  </w:style>
  <w:style w:type="character" w:default="1" w:styleId="6848f961-059e-4f7c-b423-226f5cf86ddc">
    <w:name w:val="Default Paragraph Font"/>
    <w:uiPriority w:val="1"/>
    <w:semiHidden/>
    <w:unhideWhenUsed/>
  </w:style>
  <w:style w:type="table" w:default="1" w:styleId="eed626b6-a9af-43d4-8df5-247347e4cb3f">
    <w:name w:val="Normal Table"/>
    <w:uiPriority w:val="99"/>
    <w:semiHidden/>
    <w:unhideWhenUsed/>
    <w:tblPr>
      <w:tblInd w:w="0" w:type="dxa"/>
      <w:tblCellMar>
        <w:top w:w="0" w:type="dxa"/>
        <w:left w:w="108" w:type="dxa"/>
        <w:bottom w:w="0" w:type="dxa"/>
        <w:right w:w="108" w:type="dxa"/>
      </w:tblCellMar>
    </w:tblPr>
  </w:style>
  <w:style w:type="numbering" w:default="1" w:styleId="9ae81cbc-fa82-4943-9e46-31dc8a47dd6a">
    <w:name w:val="No List"/>
    <w:uiPriority w:val="99"/>
    <w:semiHidden/>
    <w:unhideWhenUsed/>
  </w:style>
  <w:style w:type="paragraph" w:customStyle="1" w:styleId="59f1c172-fb68-4124-b630-63fd04286694">
    <w:name w:val="石墨文档正文"/>
    <w:qFormat/>
    <w:rPr>
      <w:szCs w:val="22"/>
    </w:rPr>
  </w:style>
  <w:style w:type="paragraph" w:customStyle="1" w:styleId="2297072c-ebde-4de7-b4d0-f7205d953ca2">
    <w:name w:val="石墨文档副标题"/>
    <w:qFormat/>
    <w:rPr>
      <w:color w:val="888888"/>
      <w:sz w:val="48"/>
      <w:szCs w:val="48"/>
    </w:rPr>
  </w:style>
  <w:style w:type="paragraph" w:customStyle="1" w:styleId="df49ff58-c48a-4ba9-9486-cd245ce8fa63">
    <w:name w:val="石墨文档大标题"/>
    <w:next w:val="a3"/>
    <w:uiPriority w:val="9"/>
    <w:unhideWhenUsed/>
    <w:qFormat/>
    <w:pPr>
      <w:spacing w:before="260" w:after="260"/>
      <w:outlineLvl w:val="0"/>
    </w:pPr>
    <w:rPr>
      <w:b/>
      <w:bCs/>
      <w:sz w:val="40"/>
      <w:szCs w:val="40"/>
    </w:rPr>
  </w:style>
  <w:style w:type="paragraph" w:customStyle="1" w:styleId="f0c24012-1293-4b69-8d5e-53ab2163b576">
    <w:name w:val="石墨文档中标题"/>
    <w:next w:val="a3"/>
    <w:uiPriority w:val="9"/>
    <w:unhideWhenUsed/>
    <w:qFormat/>
    <w:pPr>
      <w:spacing w:before="260" w:after="260"/>
      <w:outlineLvl w:val="1"/>
    </w:pPr>
    <w:rPr>
      <w:b/>
      <w:bCs/>
      <w:sz w:val="36"/>
      <w:szCs w:val="36"/>
    </w:rPr>
  </w:style>
  <w:style w:type="paragraph" w:customStyle="1" w:styleId="28a7653e-8fc7-40dd-b3a0-4d3482063341">
    <w:name w:val="石墨文档小标题"/>
    <w:next w:val="a3"/>
    <w:uiPriority w:val="9"/>
    <w:unhideWhenUsed/>
    <w:qFormat/>
    <w:pPr>
      <w:spacing w:before="260" w:after="260"/>
      <w:outlineLvl w:val="2"/>
    </w:pPr>
    <w:rPr>
      <w:b/>
      <w:bCs/>
      <w:sz w:val="32"/>
      <w:szCs w:val="32"/>
    </w:rPr>
  </w:style>
  <w:style w:type="paragraph" w:customStyle="1" w:styleId="d8ba80c5-0991-4912-ab27-a66d5b61db44">
    <w:name w:val="石墨文档标题"/>
    <w:next w:val="a3"/>
    <w:uiPriority w:val="9"/>
    <w:unhideWhenUsed/>
    <w:qFormat/>
    <w:pPr>
      <w:spacing w:before="260" w:after="260"/>
      <w:outlineLvl w:val="3"/>
    </w:pPr>
    <w:rPr>
      <w:b/>
      <w:bCs/>
      <w:sz w:val="56"/>
      <w:szCs w:val="56"/>
    </w:rPr>
  </w:style>
  <w:style w:type="paragraph" w:customStyle="1" w:styleId="a02b3cf9-1f1c-4fc2-a2d6-f45c2a4cee45">
    <w:name w:val="石墨文档引用"/>
    <w:qFormat/>
    <w:pPr>
      <w:pBdr>
        <w:left w:val="single" w:sz="30" w:space="10" w:color="F0F0F0"/>
      </w:pBdr>
    </w:pPr>
    <w:rPr>
      <w:color w:val="ADADAD"/>
    </w:rPr>
  </w:style>
  <w:style w:type="paragraph" w:default="1" w:styleId="d8ff3dce-c86f-4c84-8bf0-e7a0407b7d55">
    <w:name w:val="Normal"/>
    <w:qFormat/>
    <w:pPr>
      <w:widowControl w:val="0"/>
      <w:jc w:val="both"/>
    </w:pPr>
  </w:style>
  <w:style w:type="character" w:default="1" w:styleId="bfecdbfb-65e1-43b8-abfe-4ea79f088ce5">
    <w:name w:val="Default Paragraph Font"/>
    <w:uiPriority w:val="1"/>
    <w:semiHidden/>
    <w:unhideWhenUsed/>
  </w:style>
  <w:style w:type="table" w:default="1" w:styleId="ed8da222-f15c-4416-8fac-753085d6864d">
    <w:name w:val="Normal Table"/>
    <w:uiPriority w:val="99"/>
    <w:semiHidden/>
    <w:unhideWhenUsed/>
    <w:tblPr>
      <w:tblInd w:w="0" w:type="dxa"/>
      <w:tblCellMar>
        <w:top w:w="0" w:type="dxa"/>
        <w:left w:w="108" w:type="dxa"/>
        <w:bottom w:w="0" w:type="dxa"/>
        <w:right w:w="108" w:type="dxa"/>
      </w:tblCellMar>
    </w:tblPr>
  </w:style>
  <w:style w:type="numbering" w:default="1" w:styleId="80ac9229-c174-421a-850d-aa44069d3705">
    <w:name w:val="No List"/>
    <w:uiPriority w:val="99"/>
    <w:semiHidden/>
    <w:unhideWhenUsed/>
  </w:style>
  <w:style w:type="paragraph" w:customStyle="1" w:styleId="9c5c4566-1139-4fed-b9f2-13b934de726a">
    <w:name w:val="石墨文档正文"/>
    <w:qFormat/>
    <w:rPr>
      <w:szCs w:val="22"/>
    </w:rPr>
  </w:style>
  <w:style w:type="paragraph" w:customStyle="1" w:styleId="8d112926-0710-4e3c-bbcf-1c9bf67710e7">
    <w:name w:val="石墨文档副标题"/>
    <w:qFormat/>
    <w:rPr>
      <w:color w:val="888888"/>
      <w:sz w:val="48"/>
      <w:szCs w:val="48"/>
    </w:rPr>
  </w:style>
  <w:style w:type="paragraph" w:customStyle="1" w:styleId="128f938c-5477-4cd1-9756-6e0a9f6404d1">
    <w:name w:val="石墨文档大标题"/>
    <w:next w:val="a3"/>
    <w:uiPriority w:val="9"/>
    <w:unhideWhenUsed/>
    <w:qFormat/>
    <w:pPr>
      <w:spacing w:before="260" w:after="260"/>
      <w:outlineLvl w:val="0"/>
    </w:pPr>
    <w:rPr>
      <w:b/>
      <w:bCs/>
      <w:sz w:val="40"/>
      <w:szCs w:val="40"/>
    </w:rPr>
  </w:style>
  <w:style w:type="paragraph" w:customStyle="1" w:styleId="77d62721-7e22-43d3-b904-6030457bdedd">
    <w:name w:val="石墨文档中标题"/>
    <w:next w:val="a3"/>
    <w:uiPriority w:val="9"/>
    <w:unhideWhenUsed/>
    <w:qFormat/>
    <w:pPr>
      <w:spacing w:before="260" w:after="260"/>
      <w:outlineLvl w:val="1"/>
    </w:pPr>
    <w:rPr>
      <w:b/>
      <w:bCs/>
      <w:sz w:val="36"/>
      <w:szCs w:val="36"/>
    </w:rPr>
  </w:style>
  <w:style w:type="paragraph" w:customStyle="1" w:styleId="6d756528-2f2a-4c5e-810a-75930dc0d4ce">
    <w:name w:val="石墨文档小标题"/>
    <w:next w:val="a3"/>
    <w:uiPriority w:val="9"/>
    <w:unhideWhenUsed/>
    <w:qFormat/>
    <w:pPr>
      <w:spacing w:before="260" w:after="260"/>
      <w:outlineLvl w:val="2"/>
    </w:pPr>
    <w:rPr>
      <w:b/>
      <w:bCs/>
      <w:sz w:val="32"/>
      <w:szCs w:val="32"/>
    </w:rPr>
  </w:style>
  <w:style w:type="paragraph" w:customStyle="1" w:styleId="17435e4d-a4f0-44a0-a313-bee045116327">
    <w:name w:val="石墨文档标题"/>
    <w:next w:val="a3"/>
    <w:uiPriority w:val="9"/>
    <w:unhideWhenUsed/>
    <w:qFormat/>
    <w:pPr>
      <w:spacing w:before="260" w:after="260"/>
      <w:outlineLvl w:val="3"/>
    </w:pPr>
    <w:rPr>
      <w:b/>
      <w:bCs/>
      <w:sz w:val="56"/>
      <w:szCs w:val="56"/>
    </w:rPr>
  </w:style>
  <w:style w:type="paragraph" w:customStyle="1" w:styleId="bb7bbd09-ed5b-4670-87d1-9a042fa81694">
    <w:name w:val="石墨文档引用"/>
    <w:qFormat/>
    <w:pPr>
      <w:pBdr>
        <w:left w:val="single" w:sz="30" w:space="10" w:color="F0F0F0"/>
      </w:pBdr>
    </w:pPr>
    <w:rPr>
      <w:color w:val="ADADAD"/>
    </w:rPr>
  </w:style>
  <w:style w:type="paragraph" w:default="1" w:styleId="2b7e383c-b046-4e1c-9242-17a603f20845">
    <w:name w:val="Normal"/>
    <w:qFormat/>
    <w:pPr>
      <w:widowControl w:val="0"/>
      <w:jc w:val="both"/>
    </w:pPr>
  </w:style>
  <w:style w:type="character" w:default="1" w:styleId="f8fbedfd-bd29-4495-932f-bd93018083a7">
    <w:name w:val="Default Paragraph Font"/>
    <w:uiPriority w:val="1"/>
    <w:semiHidden/>
    <w:unhideWhenUsed/>
  </w:style>
  <w:style w:type="table" w:default="1" w:styleId="465c5da9-f009-4e8f-9e3c-593a82b45f73">
    <w:name w:val="Normal Table"/>
    <w:uiPriority w:val="99"/>
    <w:semiHidden/>
    <w:unhideWhenUsed/>
    <w:tblPr>
      <w:tblInd w:w="0" w:type="dxa"/>
      <w:tblCellMar>
        <w:top w:w="0" w:type="dxa"/>
        <w:left w:w="108" w:type="dxa"/>
        <w:bottom w:w="0" w:type="dxa"/>
        <w:right w:w="108" w:type="dxa"/>
      </w:tblCellMar>
    </w:tblPr>
  </w:style>
  <w:style w:type="numbering" w:default="1" w:styleId="b4e787d2-bf5a-453c-ac8e-ae4cd663a354">
    <w:name w:val="No List"/>
    <w:uiPriority w:val="99"/>
    <w:semiHidden/>
    <w:unhideWhenUsed/>
  </w:style>
  <w:style w:type="paragraph" w:customStyle="1" w:styleId="789a3a51-c511-42cf-889b-bde4ccafbec3">
    <w:name w:val="石墨文档正文"/>
    <w:qFormat/>
    <w:rPr>
      <w:szCs w:val="22"/>
    </w:rPr>
  </w:style>
  <w:style w:type="paragraph" w:customStyle="1" w:styleId="c3d5fdf9-aa77-4f88-8456-e1cf3d9b853a">
    <w:name w:val="石墨文档副标题"/>
    <w:qFormat/>
    <w:rPr>
      <w:color w:val="888888"/>
      <w:sz w:val="48"/>
      <w:szCs w:val="48"/>
    </w:rPr>
  </w:style>
  <w:style w:type="paragraph" w:customStyle="1" w:styleId="6961b723-7d96-4f86-b281-3ed60ad5763d">
    <w:name w:val="石墨文档大标题"/>
    <w:next w:val="a3"/>
    <w:uiPriority w:val="9"/>
    <w:unhideWhenUsed/>
    <w:qFormat/>
    <w:pPr>
      <w:spacing w:before="260" w:after="260"/>
      <w:outlineLvl w:val="0"/>
    </w:pPr>
    <w:rPr>
      <w:b/>
      <w:bCs/>
      <w:sz w:val="40"/>
      <w:szCs w:val="40"/>
    </w:rPr>
  </w:style>
  <w:style w:type="paragraph" w:customStyle="1" w:styleId="8139e6f4-c4ef-40e7-8611-5c3b01622d71">
    <w:name w:val="石墨文档中标题"/>
    <w:next w:val="a3"/>
    <w:uiPriority w:val="9"/>
    <w:unhideWhenUsed/>
    <w:qFormat/>
    <w:pPr>
      <w:spacing w:before="260" w:after="260"/>
      <w:outlineLvl w:val="1"/>
    </w:pPr>
    <w:rPr>
      <w:b/>
      <w:bCs/>
      <w:sz w:val="36"/>
      <w:szCs w:val="36"/>
    </w:rPr>
  </w:style>
  <w:style w:type="paragraph" w:customStyle="1" w:styleId="fefd9dbd-564a-4a0a-8973-83c17e800bc5">
    <w:name w:val="石墨文档小标题"/>
    <w:next w:val="a3"/>
    <w:uiPriority w:val="9"/>
    <w:unhideWhenUsed/>
    <w:qFormat/>
    <w:pPr>
      <w:spacing w:before="260" w:after="260"/>
      <w:outlineLvl w:val="2"/>
    </w:pPr>
    <w:rPr>
      <w:b/>
      <w:bCs/>
      <w:sz w:val="32"/>
      <w:szCs w:val="32"/>
    </w:rPr>
  </w:style>
  <w:style w:type="paragraph" w:customStyle="1" w:styleId="fa6ba0e3-ea4c-4737-b284-0aa9de33d2ed">
    <w:name w:val="石墨文档标题"/>
    <w:next w:val="a3"/>
    <w:uiPriority w:val="9"/>
    <w:unhideWhenUsed/>
    <w:qFormat/>
    <w:pPr>
      <w:spacing w:before="260" w:after="260"/>
      <w:outlineLvl w:val="3"/>
    </w:pPr>
    <w:rPr>
      <w:b/>
      <w:bCs/>
      <w:sz w:val="56"/>
      <w:szCs w:val="56"/>
    </w:rPr>
  </w:style>
  <w:style w:type="paragraph" w:customStyle="1" w:styleId="62d63b63-4bf5-4184-be70-26aecb8aa51c">
    <w:name w:val="石墨文档引用"/>
    <w:qFormat/>
    <w:pPr>
      <w:pBdr>
        <w:left w:val="single" w:sz="30" w:space="10" w:color="F0F0F0"/>
      </w:pBdr>
    </w:pPr>
    <w:rPr>
      <w:color w:val="ADADAD"/>
    </w:rPr>
  </w:style>
  <w:style w:type="paragraph" w:default="1" w:styleId="2f86a1ff-89c7-4685-8d6f-a6dcfd020858">
    <w:name w:val="Normal"/>
    <w:qFormat/>
    <w:pPr>
      <w:widowControl w:val="0"/>
      <w:jc w:val="both"/>
    </w:pPr>
  </w:style>
  <w:style w:type="character" w:default="1" w:styleId="72fa8854-ed83-4e9a-b0b1-240dcaf07228">
    <w:name w:val="Default Paragraph Font"/>
    <w:uiPriority w:val="1"/>
    <w:semiHidden/>
    <w:unhideWhenUsed/>
  </w:style>
  <w:style w:type="table" w:default="1" w:styleId="22edde9c-5179-4956-8423-42b597955899">
    <w:name w:val="Normal Table"/>
    <w:uiPriority w:val="99"/>
    <w:semiHidden/>
    <w:unhideWhenUsed/>
    <w:tblPr>
      <w:tblInd w:w="0" w:type="dxa"/>
      <w:tblCellMar>
        <w:top w:w="0" w:type="dxa"/>
        <w:left w:w="108" w:type="dxa"/>
        <w:bottom w:w="0" w:type="dxa"/>
        <w:right w:w="108" w:type="dxa"/>
      </w:tblCellMar>
    </w:tblPr>
  </w:style>
  <w:style w:type="numbering" w:default="1" w:styleId="5fbab199-3de6-43c6-9887-9b09a105d614">
    <w:name w:val="No List"/>
    <w:uiPriority w:val="99"/>
    <w:semiHidden/>
    <w:unhideWhenUsed/>
  </w:style>
  <w:style w:type="paragraph" w:customStyle="1" w:styleId="ef47c705-522e-4bae-bd12-39b73abb55a3">
    <w:name w:val="石墨文档正文"/>
    <w:qFormat/>
    <w:rPr>
      <w:szCs w:val="22"/>
    </w:rPr>
  </w:style>
  <w:style w:type="paragraph" w:customStyle="1" w:styleId="4049cfab-788a-4b00-9ed5-88b9b828db57">
    <w:name w:val="石墨文档副标题"/>
    <w:qFormat/>
    <w:rPr>
      <w:color w:val="888888"/>
      <w:sz w:val="48"/>
      <w:szCs w:val="48"/>
    </w:rPr>
  </w:style>
  <w:style w:type="paragraph" w:customStyle="1" w:styleId="5bff7094-15d0-46a7-9252-34826f73a249">
    <w:name w:val="石墨文档大标题"/>
    <w:next w:val="a3"/>
    <w:uiPriority w:val="9"/>
    <w:unhideWhenUsed/>
    <w:qFormat/>
    <w:pPr>
      <w:spacing w:before="260" w:after="260"/>
      <w:outlineLvl w:val="0"/>
    </w:pPr>
    <w:rPr>
      <w:b/>
      <w:bCs/>
      <w:sz w:val="40"/>
      <w:szCs w:val="40"/>
    </w:rPr>
  </w:style>
  <w:style w:type="paragraph" w:customStyle="1" w:styleId="1fd8e1c3-5cdc-4260-970e-e63378a61cad">
    <w:name w:val="石墨文档中标题"/>
    <w:next w:val="a3"/>
    <w:uiPriority w:val="9"/>
    <w:unhideWhenUsed/>
    <w:qFormat/>
    <w:pPr>
      <w:spacing w:before="260" w:after="260"/>
      <w:outlineLvl w:val="1"/>
    </w:pPr>
    <w:rPr>
      <w:b/>
      <w:bCs/>
      <w:sz w:val="36"/>
      <w:szCs w:val="36"/>
    </w:rPr>
  </w:style>
  <w:style w:type="paragraph" w:customStyle="1" w:styleId="80524678-0e58-46c1-90d2-489f9912b4e6">
    <w:name w:val="石墨文档小标题"/>
    <w:next w:val="a3"/>
    <w:uiPriority w:val="9"/>
    <w:unhideWhenUsed/>
    <w:qFormat/>
    <w:pPr>
      <w:spacing w:before="260" w:after="260"/>
      <w:outlineLvl w:val="2"/>
    </w:pPr>
    <w:rPr>
      <w:b/>
      <w:bCs/>
      <w:sz w:val="32"/>
      <w:szCs w:val="32"/>
    </w:rPr>
  </w:style>
  <w:style w:type="paragraph" w:customStyle="1" w:styleId="3bca64b9-1e1f-444b-a126-efcbbe119acf">
    <w:name w:val="石墨文档标题"/>
    <w:next w:val="a3"/>
    <w:uiPriority w:val="9"/>
    <w:unhideWhenUsed/>
    <w:qFormat/>
    <w:pPr>
      <w:spacing w:before="260" w:after="260"/>
      <w:outlineLvl w:val="3"/>
    </w:pPr>
    <w:rPr>
      <w:b/>
      <w:bCs/>
      <w:sz w:val="56"/>
      <w:szCs w:val="56"/>
    </w:rPr>
  </w:style>
  <w:style w:type="paragraph" w:customStyle="1" w:styleId="6dec97c2-cca2-4b2e-ab5c-98560ca8d1d6">
    <w:name w:val="石墨文档引用"/>
    <w:qFormat/>
    <w:pPr>
      <w:pBdr>
        <w:left w:val="single" w:sz="30" w:space="10" w:color="F0F0F0"/>
      </w:pBdr>
    </w:pPr>
    <w:rPr>
      <w:color w:val="ADADAD"/>
    </w:rPr>
  </w:style>
  <w:style w:type="paragraph" w:default="1" w:styleId="b88e4cda-2480-489c-8565-ed66e8a31af3">
    <w:name w:val="Normal"/>
    <w:qFormat/>
    <w:pPr>
      <w:widowControl w:val="0"/>
      <w:jc w:val="both"/>
    </w:pPr>
  </w:style>
  <w:style w:type="character" w:default="1" w:styleId="254d9b43-4ff4-410e-b3d8-d50759662585">
    <w:name w:val="Default Paragraph Font"/>
    <w:uiPriority w:val="1"/>
    <w:semiHidden/>
    <w:unhideWhenUsed/>
  </w:style>
  <w:style w:type="table" w:default="1" w:styleId="0f59ecfd-5588-469e-8eb7-3b99bde1815e">
    <w:name w:val="Normal Table"/>
    <w:uiPriority w:val="99"/>
    <w:semiHidden/>
    <w:unhideWhenUsed/>
    <w:tblPr>
      <w:tblInd w:w="0" w:type="dxa"/>
      <w:tblCellMar>
        <w:top w:w="0" w:type="dxa"/>
        <w:left w:w="108" w:type="dxa"/>
        <w:bottom w:w="0" w:type="dxa"/>
        <w:right w:w="108" w:type="dxa"/>
      </w:tblCellMar>
    </w:tblPr>
  </w:style>
  <w:style w:type="numbering" w:default="1" w:styleId="1893cef5-0696-4859-aaca-93c3a138cb2e">
    <w:name w:val="No List"/>
    <w:uiPriority w:val="99"/>
    <w:semiHidden/>
    <w:unhideWhenUsed/>
  </w:style>
  <w:style w:type="paragraph" w:customStyle="1" w:styleId="49a7e23e-4473-45da-acca-82984a2dafd6">
    <w:name w:val="石墨文档正文"/>
    <w:qFormat/>
    <w:rPr>
      <w:szCs w:val="22"/>
    </w:rPr>
  </w:style>
  <w:style w:type="paragraph" w:customStyle="1" w:styleId="a077f47f-0917-437b-8171-a7fb277cf3c5">
    <w:name w:val="石墨文档副标题"/>
    <w:qFormat/>
    <w:rPr>
      <w:color w:val="888888"/>
      <w:sz w:val="48"/>
      <w:szCs w:val="48"/>
    </w:rPr>
  </w:style>
  <w:style w:type="paragraph" w:customStyle="1" w:styleId="6bc006bf-ab21-4b2f-ab48-632273e003bc">
    <w:name w:val="石墨文档大标题"/>
    <w:next w:val="a3"/>
    <w:uiPriority w:val="9"/>
    <w:unhideWhenUsed/>
    <w:qFormat/>
    <w:pPr>
      <w:spacing w:before="260" w:after="260"/>
      <w:outlineLvl w:val="0"/>
    </w:pPr>
    <w:rPr>
      <w:b/>
      <w:bCs/>
      <w:sz w:val="40"/>
      <w:szCs w:val="40"/>
    </w:rPr>
  </w:style>
  <w:style w:type="paragraph" w:customStyle="1" w:styleId="8382c536-3065-43ae-92b1-0f87b0a3ce0f">
    <w:name w:val="石墨文档中标题"/>
    <w:next w:val="a3"/>
    <w:uiPriority w:val="9"/>
    <w:unhideWhenUsed/>
    <w:qFormat/>
    <w:pPr>
      <w:spacing w:before="260" w:after="260"/>
      <w:outlineLvl w:val="1"/>
    </w:pPr>
    <w:rPr>
      <w:b/>
      <w:bCs/>
      <w:sz w:val="36"/>
      <w:szCs w:val="36"/>
    </w:rPr>
  </w:style>
  <w:style w:type="paragraph" w:customStyle="1" w:styleId="18c17190-4a4f-4f09-9d99-4ffe0a49dfd0">
    <w:name w:val="石墨文档小标题"/>
    <w:next w:val="a3"/>
    <w:uiPriority w:val="9"/>
    <w:unhideWhenUsed/>
    <w:qFormat/>
    <w:pPr>
      <w:spacing w:before="260" w:after="260"/>
      <w:outlineLvl w:val="2"/>
    </w:pPr>
    <w:rPr>
      <w:b/>
      <w:bCs/>
      <w:sz w:val="32"/>
      <w:szCs w:val="32"/>
    </w:rPr>
  </w:style>
  <w:style w:type="paragraph" w:customStyle="1" w:styleId="f05ba0f0-b3ef-4465-bd98-e00ca171a9cb">
    <w:name w:val="石墨文档标题"/>
    <w:next w:val="a3"/>
    <w:uiPriority w:val="9"/>
    <w:unhideWhenUsed/>
    <w:qFormat/>
    <w:pPr>
      <w:spacing w:before="260" w:after="260"/>
      <w:outlineLvl w:val="3"/>
    </w:pPr>
    <w:rPr>
      <w:b/>
      <w:bCs/>
      <w:sz w:val="56"/>
      <w:szCs w:val="56"/>
    </w:rPr>
  </w:style>
  <w:style w:type="paragraph" w:customStyle="1" w:styleId="2fa08c4a-a032-4c6d-ab55-7a712c02e759">
    <w:name w:val="石墨文档引用"/>
    <w:qFormat/>
    <w:pPr>
      <w:pBdr>
        <w:left w:val="single" w:sz="30" w:space="10" w:color="F0F0F0"/>
      </w:pBdr>
    </w:pPr>
    <w:rPr>
      <w:color w:val="ADADAD"/>
    </w:rPr>
  </w:style>
  <w:style w:type="paragraph" w:default="1" w:styleId="50375075-eeac-4790-8f40-5238db8b58c6">
    <w:name w:val="Normal"/>
    <w:qFormat/>
    <w:pPr>
      <w:widowControl w:val="0"/>
      <w:jc w:val="both"/>
    </w:pPr>
  </w:style>
  <w:style w:type="character" w:default="1" w:styleId="753b40e5-6c52-42f5-b66f-814548cf04ab">
    <w:name w:val="Default Paragraph Font"/>
    <w:uiPriority w:val="1"/>
    <w:semiHidden/>
    <w:unhideWhenUsed/>
  </w:style>
  <w:style w:type="table" w:default="1" w:styleId="8d0d0a46-ec0a-44b3-82f3-4bf405c670f2">
    <w:name w:val="Normal Table"/>
    <w:uiPriority w:val="99"/>
    <w:semiHidden/>
    <w:unhideWhenUsed/>
    <w:tblPr>
      <w:tblInd w:w="0" w:type="dxa"/>
      <w:tblCellMar>
        <w:top w:w="0" w:type="dxa"/>
        <w:left w:w="108" w:type="dxa"/>
        <w:bottom w:w="0" w:type="dxa"/>
        <w:right w:w="108" w:type="dxa"/>
      </w:tblCellMar>
    </w:tblPr>
  </w:style>
  <w:style w:type="numbering" w:default="1" w:styleId="e8237f82-0874-4900-834c-1ff997113620">
    <w:name w:val="No List"/>
    <w:uiPriority w:val="99"/>
    <w:semiHidden/>
    <w:unhideWhenUsed/>
  </w:style>
  <w:style w:type="paragraph" w:customStyle="1" w:styleId="8d5f1945-d3cf-4e3e-8f5b-22a51e65c973">
    <w:name w:val="石墨文档正文"/>
    <w:qFormat/>
    <w:rPr>
      <w:szCs w:val="22"/>
    </w:rPr>
  </w:style>
  <w:style w:type="paragraph" w:customStyle="1" w:styleId="9201d97f-16f5-4be8-aa0b-842f151aae2c">
    <w:name w:val="石墨文档副标题"/>
    <w:qFormat/>
    <w:rPr>
      <w:color w:val="888888"/>
      <w:sz w:val="48"/>
      <w:szCs w:val="48"/>
    </w:rPr>
  </w:style>
  <w:style w:type="paragraph" w:customStyle="1" w:styleId="c7a93a5e-dc3e-4f3e-b13a-acbcff96f710">
    <w:name w:val="石墨文档大标题"/>
    <w:next w:val="a3"/>
    <w:uiPriority w:val="9"/>
    <w:unhideWhenUsed/>
    <w:qFormat/>
    <w:pPr>
      <w:spacing w:before="260" w:after="260"/>
      <w:outlineLvl w:val="0"/>
    </w:pPr>
    <w:rPr>
      <w:b/>
      <w:bCs/>
      <w:sz w:val="40"/>
      <w:szCs w:val="40"/>
    </w:rPr>
  </w:style>
  <w:style w:type="paragraph" w:customStyle="1" w:styleId="4248a70c-cae0-4b8d-bc14-9c72b51cd8e4">
    <w:name w:val="石墨文档中标题"/>
    <w:next w:val="a3"/>
    <w:uiPriority w:val="9"/>
    <w:unhideWhenUsed/>
    <w:qFormat/>
    <w:pPr>
      <w:spacing w:before="260" w:after="260"/>
      <w:outlineLvl w:val="1"/>
    </w:pPr>
    <w:rPr>
      <w:b/>
      <w:bCs/>
      <w:sz w:val="36"/>
      <w:szCs w:val="36"/>
    </w:rPr>
  </w:style>
  <w:style w:type="paragraph" w:customStyle="1" w:styleId="ec8e652f-864f-499a-b21e-9cd0694011e9">
    <w:name w:val="石墨文档小标题"/>
    <w:next w:val="a3"/>
    <w:uiPriority w:val="9"/>
    <w:unhideWhenUsed/>
    <w:qFormat/>
    <w:pPr>
      <w:spacing w:before="260" w:after="260"/>
      <w:outlineLvl w:val="2"/>
    </w:pPr>
    <w:rPr>
      <w:b/>
      <w:bCs/>
      <w:sz w:val="32"/>
      <w:szCs w:val="32"/>
    </w:rPr>
  </w:style>
  <w:style w:type="paragraph" w:customStyle="1" w:styleId="2caf43f0-ad3b-4b81-ba22-c203458c011e">
    <w:name w:val="石墨文档标题"/>
    <w:next w:val="a3"/>
    <w:uiPriority w:val="9"/>
    <w:unhideWhenUsed/>
    <w:qFormat/>
    <w:pPr>
      <w:spacing w:before="260" w:after="260"/>
      <w:outlineLvl w:val="3"/>
    </w:pPr>
    <w:rPr>
      <w:b/>
      <w:bCs/>
      <w:sz w:val="56"/>
      <w:szCs w:val="56"/>
    </w:rPr>
  </w:style>
  <w:style w:type="paragraph" w:customStyle="1" w:styleId="853e5b15-28a8-4242-a291-ca1d5fb1d882">
    <w:name w:val="石墨文档引用"/>
    <w:qFormat/>
    <w:pPr>
      <w:pBdr>
        <w:left w:val="single" w:sz="30" w:space="10" w:color="F0F0F0"/>
      </w:pBdr>
    </w:pPr>
    <w:rPr>
      <w:color w:val="ADADAD"/>
    </w:rPr>
  </w:style>
  <w:style w:type="paragraph" w:default="1" w:styleId="0a29a48b-4806-4683-951a-a8fcb7115246">
    <w:name w:val="Normal"/>
    <w:qFormat/>
    <w:pPr>
      <w:widowControl w:val="0"/>
      <w:jc w:val="both"/>
    </w:pPr>
  </w:style>
  <w:style w:type="character" w:default="1" w:styleId="bdd963be-4242-4c95-a63e-19a030570500">
    <w:name w:val="Default Paragraph Font"/>
    <w:uiPriority w:val="1"/>
    <w:semiHidden/>
    <w:unhideWhenUsed/>
  </w:style>
  <w:style w:type="table" w:default="1" w:styleId="8475178d-11be-499e-8980-89103e0b8893">
    <w:name w:val="Normal Table"/>
    <w:uiPriority w:val="99"/>
    <w:semiHidden/>
    <w:unhideWhenUsed/>
    <w:tblPr>
      <w:tblInd w:w="0" w:type="dxa"/>
      <w:tblCellMar>
        <w:top w:w="0" w:type="dxa"/>
        <w:left w:w="108" w:type="dxa"/>
        <w:bottom w:w="0" w:type="dxa"/>
        <w:right w:w="108" w:type="dxa"/>
      </w:tblCellMar>
    </w:tblPr>
  </w:style>
  <w:style w:type="numbering" w:default="1" w:styleId="2469f255-b587-4d65-b29a-b230ceccf59d">
    <w:name w:val="No List"/>
    <w:uiPriority w:val="99"/>
    <w:semiHidden/>
    <w:unhideWhenUsed/>
  </w:style>
  <w:style w:type="paragraph" w:customStyle="1" w:styleId="e91c5055-b96a-4fed-986c-52ca6aca1487">
    <w:name w:val="石墨文档正文"/>
    <w:qFormat/>
    <w:rPr>
      <w:szCs w:val="22"/>
    </w:rPr>
  </w:style>
  <w:style w:type="paragraph" w:customStyle="1" w:styleId="27824115-d2f6-4e4e-b990-ac22f1c73e2f">
    <w:name w:val="石墨文档副标题"/>
    <w:qFormat/>
    <w:rPr>
      <w:color w:val="888888"/>
      <w:sz w:val="48"/>
      <w:szCs w:val="48"/>
    </w:rPr>
  </w:style>
  <w:style w:type="paragraph" w:customStyle="1" w:styleId="d36bc9ce-5095-43ca-b257-b4b192edef6e">
    <w:name w:val="石墨文档大标题"/>
    <w:next w:val="a3"/>
    <w:uiPriority w:val="9"/>
    <w:unhideWhenUsed/>
    <w:qFormat/>
    <w:pPr>
      <w:spacing w:before="260" w:after="260"/>
      <w:outlineLvl w:val="0"/>
    </w:pPr>
    <w:rPr>
      <w:b/>
      <w:bCs/>
      <w:sz w:val="40"/>
      <w:szCs w:val="40"/>
    </w:rPr>
  </w:style>
  <w:style w:type="paragraph" w:customStyle="1" w:styleId="ffc23159-3ecb-491f-a29f-378581c1630e">
    <w:name w:val="石墨文档中标题"/>
    <w:next w:val="a3"/>
    <w:uiPriority w:val="9"/>
    <w:unhideWhenUsed/>
    <w:qFormat/>
    <w:pPr>
      <w:spacing w:before="260" w:after="260"/>
      <w:outlineLvl w:val="1"/>
    </w:pPr>
    <w:rPr>
      <w:b/>
      <w:bCs/>
      <w:sz w:val="36"/>
      <w:szCs w:val="36"/>
    </w:rPr>
  </w:style>
  <w:style w:type="paragraph" w:customStyle="1" w:styleId="fe971e25-585a-4eaf-89cb-b83fc0e12acb">
    <w:name w:val="石墨文档小标题"/>
    <w:next w:val="a3"/>
    <w:uiPriority w:val="9"/>
    <w:unhideWhenUsed/>
    <w:qFormat/>
    <w:pPr>
      <w:spacing w:before="260" w:after="260"/>
      <w:outlineLvl w:val="2"/>
    </w:pPr>
    <w:rPr>
      <w:b/>
      <w:bCs/>
      <w:sz w:val="32"/>
      <w:szCs w:val="32"/>
    </w:rPr>
  </w:style>
  <w:style w:type="paragraph" w:customStyle="1" w:styleId="9ba5d0c9-6d58-4eae-83a0-9904e8529f15">
    <w:name w:val="石墨文档标题"/>
    <w:next w:val="a3"/>
    <w:uiPriority w:val="9"/>
    <w:unhideWhenUsed/>
    <w:qFormat/>
    <w:pPr>
      <w:spacing w:before="260" w:after="260"/>
      <w:outlineLvl w:val="3"/>
    </w:pPr>
    <w:rPr>
      <w:b/>
      <w:bCs/>
      <w:sz w:val="56"/>
      <w:szCs w:val="56"/>
    </w:rPr>
  </w:style>
  <w:style w:type="paragraph" w:customStyle="1" w:styleId="ab5347f1-ecfa-488f-ad9d-e3d038cb34a8">
    <w:name w:val="石墨文档引用"/>
    <w:qFormat/>
    <w:pPr>
      <w:pBdr>
        <w:left w:val="single" w:sz="30" w:space="10" w:color="F0F0F0"/>
      </w:pBdr>
    </w:pPr>
    <w:rPr>
      <w:color w:val="ADADAD"/>
    </w:rPr>
  </w:style>
  <w:style w:type="paragraph" w:default="1" w:styleId="bbbc81c1-320e-42eb-871e-4b6e4d56588c">
    <w:name w:val="Normal"/>
    <w:qFormat/>
    <w:pPr>
      <w:widowControl w:val="0"/>
      <w:jc w:val="both"/>
    </w:pPr>
  </w:style>
  <w:style w:type="character" w:default="1" w:styleId="a6912a14-0f05-4e01-b65d-a46f6254f719">
    <w:name w:val="Default Paragraph Font"/>
    <w:uiPriority w:val="1"/>
    <w:semiHidden/>
    <w:unhideWhenUsed/>
  </w:style>
  <w:style w:type="table" w:default="1" w:styleId="055d1a28-6e69-4103-93a9-53c536d7c06b">
    <w:name w:val="Normal Table"/>
    <w:uiPriority w:val="99"/>
    <w:semiHidden/>
    <w:unhideWhenUsed/>
    <w:tblPr>
      <w:tblInd w:w="0" w:type="dxa"/>
      <w:tblCellMar>
        <w:top w:w="0" w:type="dxa"/>
        <w:left w:w="108" w:type="dxa"/>
        <w:bottom w:w="0" w:type="dxa"/>
        <w:right w:w="108" w:type="dxa"/>
      </w:tblCellMar>
    </w:tblPr>
  </w:style>
  <w:style w:type="numbering" w:default="1" w:styleId="893115b4-b4de-4ee3-873f-8a7d18beb2bc">
    <w:name w:val="No List"/>
    <w:uiPriority w:val="99"/>
    <w:semiHidden/>
    <w:unhideWhenUsed/>
  </w:style>
  <w:style w:type="paragraph" w:customStyle="1" w:styleId="ec64205a-885b-4a4f-9ab7-8e7f818d46cf">
    <w:name w:val="石墨文档正文"/>
    <w:qFormat/>
    <w:rPr>
      <w:szCs w:val="22"/>
    </w:rPr>
  </w:style>
  <w:style w:type="paragraph" w:customStyle="1" w:styleId="c6076bd5-ce59-4a0a-8b55-b4fb74cb8239">
    <w:name w:val="石墨文档副标题"/>
    <w:qFormat/>
    <w:rPr>
      <w:color w:val="888888"/>
      <w:sz w:val="48"/>
      <w:szCs w:val="48"/>
    </w:rPr>
  </w:style>
  <w:style w:type="paragraph" w:customStyle="1" w:styleId="207ccf7c-69e7-4821-a2b0-5f2d13d26405">
    <w:name w:val="石墨文档大标题"/>
    <w:next w:val="a3"/>
    <w:uiPriority w:val="9"/>
    <w:unhideWhenUsed/>
    <w:qFormat/>
    <w:pPr>
      <w:spacing w:before="260" w:after="260"/>
      <w:outlineLvl w:val="0"/>
    </w:pPr>
    <w:rPr>
      <w:b/>
      <w:bCs/>
      <w:sz w:val="40"/>
      <w:szCs w:val="40"/>
    </w:rPr>
  </w:style>
  <w:style w:type="paragraph" w:customStyle="1" w:styleId="6e2f1b73-14f9-485e-9e42-0e92fa3a39ca">
    <w:name w:val="石墨文档中标题"/>
    <w:next w:val="a3"/>
    <w:uiPriority w:val="9"/>
    <w:unhideWhenUsed/>
    <w:qFormat/>
    <w:pPr>
      <w:spacing w:before="260" w:after="260"/>
      <w:outlineLvl w:val="1"/>
    </w:pPr>
    <w:rPr>
      <w:b/>
      <w:bCs/>
      <w:sz w:val="36"/>
      <w:szCs w:val="36"/>
    </w:rPr>
  </w:style>
  <w:style w:type="paragraph" w:customStyle="1" w:styleId="7c2764be-3352-47cb-b0ff-460832a1d0b8">
    <w:name w:val="石墨文档小标题"/>
    <w:next w:val="a3"/>
    <w:uiPriority w:val="9"/>
    <w:unhideWhenUsed/>
    <w:qFormat/>
    <w:pPr>
      <w:spacing w:before="260" w:after="260"/>
      <w:outlineLvl w:val="2"/>
    </w:pPr>
    <w:rPr>
      <w:b/>
      <w:bCs/>
      <w:sz w:val="32"/>
      <w:szCs w:val="32"/>
    </w:rPr>
  </w:style>
  <w:style w:type="paragraph" w:customStyle="1" w:styleId="ee68e7e4-df75-4723-93de-ecae2418c389">
    <w:name w:val="石墨文档标题"/>
    <w:next w:val="a3"/>
    <w:uiPriority w:val="9"/>
    <w:unhideWhenUsed/>
    <w:qFormat/>
    <w:pPr>
      <w:spacing w:before="260" w:after="260"/>
      <w:outlineLvl w:val="3"/>
    </w:pPr>
    <w:rPr>
      <w:b/>
      <w:bCs/>
      <w:sz w:val="56"/>
      <w:szCs w:val="56"/>
    </w:rPr>
  </w:style>
  <w:style w:type="paragraph" w:customStyle="1" w:styleId="f992d253-152a-405b-9b98-3be11c5e4d57">
    <w:name w:val="石墨文档引用"/>
    <w:qFormat/>
    <w:pPr>
      <w:pBdr>
        <w:left w:val="single" w:sz="30" w:space="10" w:color="F0F0F0"/>
      </w:pBdr>
    </w:pPr>
    <w:rPr>
      <w:color w:val="ADADAD"/>
    </w:rPr>
  </w:style>
  <w:style w:type="paragraph" w:default="1" w:styleId="31542c3e-2dc5-4ba7-854c-c36f935a74aa">
    <w:name w:val="Normal"/>
    <w:qFormat/>
    <w:pPr>
      <w:widowControl w:val="0"/>
      <w:jc w:val="both"/>
    </w:pPr>
  </w:style>
  <w:style w:type="character" w:default="1" w:styleId="9c16ded2-7630-4e7e-a9e7-fa1cffbedc2c">
    <w:name w:val="Default Paragraph Font"/>
    <w:uiPriority w:val="1"/>
    <w:semiHidden/>
    <w:unhideWhenUsed/>
  </w:style>
  <w:style w:type="table" w:default="1" w:styleId="e4da1f82-544d-4c53-b020-8236f25e74e9">
    <w:name w:val="Normal Table"/>
    <w:uiPriority w:val="99"/>
    <w:semiHidden/>
    <w:unhideWhenUsed/>
    <w:tblPr>
      <w:tblInd w:w="0" w:type="dxa"/>
      <w:tblCellMar>
        <w:top w:w="0" w:type="dxa"/>
        <w:left w:w="108" w:type="dxa"/>
        <w:bottom w:w="0" w:type="dxa"/>
        <w:right w:w="108" w:type="dxa"/>
      </w:tblCellMar>
    </w:tblPr>
  </w:style>
  <w:style w:type="numbering" w:default="1" w:styleId="d06e0aad-eccf-494a-b425-e812255fec91">
    <w:name w:val="No List"/>
    <w:uiPriority w:val="99"/>
    <w:semiHidden/>
    <w:unhideWhenUsed/>
  </w:style>
  <w:style w:type="paragraph" w:customStyle="1" w:styleId="8c93d9b2-05ae-45d2-a6d0-85d34ef16c20">
    <w:name w:val="石墨文档正文"/>
    <w:qFormat/>
    <w:rPr>
      <w:szCs w:val="22"/>
    </w:rPr>
  </w:style>
  <w:style w:type="paragraph" w:customStyle="1" w:styleId="2c5f5720-c261-4016-aeab-9cb1637c53ba">
    <w:name w:val="石墨文档副标题"/>
    <w:qFormat/>
    <w:rPr>
      <w:color w:val="888888"/>
      <w:sz w:val="48"/>
      <w:szCs w:val="48"/>
    </w:rPr>
  </w:style>
  <w:style w:type="paragraph" w:customStyle="1" w:styleId="5e41d0e6-51ef-4977-bc84-da8b998f57ac">
    <w:name w:val="石墨文档大标题"/>
    <w:next w:val="a3"/>
    <w:uiPriority w:val="9"/>
    <w:unhideWhenUsed/>
    <w:qFormat/>
    <w:pPr>
      <w:spacing w:before="260" w:after="260"/>
      <w:outlineLvl w:val="0"/>
    </w:pPr>
    <w:rPr>
      <w:b/>
      <w:bCs/>
      <w:sz w:val="40"/>
      <w:szCs w:val="40"/>
    </w:rPr>
  </w:style>
  <w:style w:type="paragraph" w:customStyle="1" w:styleId="31bfce47-8b0b-449c-913a-039cfaaf1294">
    <w:name w:val="石墨文档中标题"/>
    <w:next w:val="a3"/>
    <w:uiPriority w:val="9"/>
    <w:unhideWhenUsed/>
    <w:qFormat/>
    <w:pPr>
      <w:spacing w:before="260" w:after="260"/>
      <w:outlineLvl w:val="1"/>
    </w:pPr>
    <w:rPr>
      <w:b/>
      <w:bCs/>
      <w:sz w:val="36"/>
      <w:szCs w:val="36"/>
    </w:rPr>
  </w:style>
  <w:style w:type="paragraph" w:customStyle="1" w:styleId="4c050491-2a78-47eb-96c9-0f6e0047c29d">
    <w:name w:val="石墨文档小标题"/>
    <w:next w:val="a3"/>
    <w:uiPriority w:val="9"/>
    <w:unhideWhenUsed/>
    <w:qFormat/>
    <w:pPr>
      <w:spacing w:before="260" w:after="260"/>
      <w:outlineLvl w:val="2"/>
    </w:pPr>
    <w:rPr>
      <w:b/>
      <w:bCs/>
      <w:sz w:val="32"/>
      <w:szCs w:val="32"/>
    </w:rPr>
  </w:style>
  <w:style w:type="paragraph" w:customStyle="1" w:styleId="4207d680-e270-4149-adbf-4c1217c173b0">
    <w:name w:val="石墨文档标题"/>
    <w:next w:val="a3"/>
    <w:uiPriority w:val="9"/>
    <w:unhideWhenUsed/>
    <w:qFormat/>
    <w:pPr>
      <w:spacing w:before="260" w:after="260"/>
      <w:outlineLvl w:val="3"/>
    </w:pPr>
    <w:rPr>
      <w:b/>
      <w:bCs/>
      <w:sz w:val="56"/>
      <w:szCs w:val="56"/>
    </w:rPr>
  </w:style>
  <w:style w:type="paragraph" w:customStyle="1" w:styleId="3da865fa-d587-4ed8-be9e-e1d835a87248">
    <w:name w:val="石墨文档引用"/>
    <w:qFormat/>
    <w:pPr>
      <w:pBdr>
        <w:left w:val="single" w:sz="30" w:space="10" w:color="F0F0F0"/>
      </w:pBdr>
    </w:pPr>
    <w:rPr>
      <w:color w:val="ADADAD"/>
    </w:rPr>
  </w:style>
  <w:style w:type="paragraph" w:default="1" w:styleId="9c4405d7-4383-4fc9-92cc-c553b76195d2">
    <w:name w:val="Normal"/>
    <w:qFormat/>
    <w:pPr>
      <w:widowControl w:val="0"/>
      <w:jc w:val="both"/>
    </w:pPr>
  </w:style>
  <w:style w:type="character" w:default="1" w:styleId="91659c18-077c-48c3-be73-1cef1b3e540a">
    <w:name w:val="Default Paragraph Font"/>
    <w:uiPriority w:val="1"/>
    <w:semiHidden/>
    <w:unhideWhenUsed/>
  </w:style>
  <w:style w:type="table" w:default="1" w:styleId="d5a6c33e-8280-42a7-9ba7-2aa239ac6c00">
    <w:name w:val="Normal Table"/>
    <w:uiPriority w:val="99"/>
    <w:semiHidden/>
    <w:unhideWhenUsed/>
    <w:tblPr>
      <w:tblInd w:w="0" w:type="dxa"/>
      <w:tblCellMar>
        <w:top w:w="0" w:type="dxa"/>
        <w:left w:w="108" w:type="dxa"/>
        <w:bottom w:w="0" w:type="dxa"/>
        <w:right w:w="108" w:type="dxa"/>
      </w:tblCellMar>
    </w:tblPr>
  </w:style>
  <w:style w:type="numbering" w:default="1" w:styleId="2290f3de-1283-488e-926f-f903b78009a0">
    <w:name w:val="No List"/>
    <w:uiPriority w:val="99"/>
    <w:semiHidden/>
    <w:unhideWhenUsed/>
  </w:style>
  <w:style w:type="paragraph" w:customStyle="1" w:styleId="1b7d6fa1-ccc2-498f-97bb-7ae575476868">
    <w:name w:val="石墨文档正文"/>
    <w:qFormat/>
    <w:rPr>
      <w:szCs w:val="22"/>
    </w:rPr>
  </w:style>
  <w:style w:type="paragraph" w:customStyle="1" w:styleId="7e35e66d-2af3-413b-af26-1e2d3923454c">
    <w:name w:val="石墨文档副标题"/>
    <w:qFormat/>
    <w:rPr>
      <w:color w:val="888888"/>
      <w:sz w:val="48"/>
      <w:szCs w:val="48"/>
    </w:rPr>
  </w:style>
  <w:style w:type="paragraph" w:customStyle="1" w:styleId="1a60f198-7812-47bc-a759-85928c2f0c2e">
    <w:name w:val="石墨文档大标题"/>
    <w:next w:val="a3"/>
    <w:uiPriority w:val="9"/>
    <w:unhideWhenUsed/>
    <w:qFormat/>
    <w:pPr>
      <w:spacing w:before="260" w:after="260"/>
      <w:outlineLvl w:val="0"/>
    </w:pPr>
    <w:rPr>
      <w:b/>
      <w:bCs/>
      <w:sz w:val="40"/>
      <w:szCs w:val="40"/>
    </w:rPr>
  </w:style>
  <w:style w:type="paragraph" w:customStyle="1" w:styleId="34132144-3a7d-45d6-b927-9478ee7f3e0b">
    <w:name w:val="石墨文档中标题"/>
    <w:next w:val="a3"/>
    <w:uiPriority w:val="9"/>
    <w:unhideWhenUsed/>
    <w:qFormat/>
    <w:pPr>
      <w:spacing w:before="260" w:after="260"/>
      <w:outlineLvl w:val="1"/>
    </w:pPr>
    <w:rPr>
      <w:b/>
      <w:bCs/>
      <w:sz w:val="36"/>
      <w:szCs w:val="36"/>
    </w:rPr>
  </w:style>
  <w:style w:type="paragraph" w:customStyle="1" w:styleId="25520e5b-3817-4a6e-8b96-43c9e3c04f93">
    <w:name w:val="石墨文档小标题"/>
    <w:next w:val="a3"/>
    <w:uiPriority w:val="9"/>
    <w:unhideWhenUsed/>
    <w:qFormat/>
    <w:pPr>
      <w:spacing w:before="260" w:after="260"/>
      <w:outlineLvl w:val="2"/>
    </w:pPr>
    <w:rPr>
      <w:b/>
      <w:bCs/>
      <w:sz w:val="32"/>
      <w:szCs w:val="32"/>
    </w:rPr>
  </w:style>
  <w:style w:type="paragraph" w:customStyle="1" w:styleId="0bbdc6d1-2c4a-4e83-b13c-4abe4730f5ac">
    <w:name w:val="石墨文档标题"/>
    <w:next w:val="a3"/>
    <w:uiPriority w:val="9"/>
    <w:unhideWhenUsed/>
    <w:qFormat/>
    <w:pPr>
      <w:spacing w:before="260" w:after="260"/>
      <w:outlineLvl w:val="3"/>
    </w:pPr>
    <w:rPr>
      <w:b/>
      <w:bCs/>
      <w:sz w:val="56"/>
      <w:szCs w:val="56"/>
    </w:rPr>
  </w:style>
  <w:style w:type="paragraph" w:customStyle="1" w:styleId="7a2f8731-bf25-4d35-b90f-447daf235d9e">
    <w:name w:val="石墨文档引用"/>
    <w:qFormat/>
    <w:pPr>
      <w:pBdr>
        <w:left w:val="single" w:sz="30" w:space="10" w:color="F0F0F0"/>
      </w:pBdr>
    </w:pPr>
    <w:rPr>
      <w:color w:val="ADADAD"/>
    </w:rPr>
  </w:style>
  <w:style w:type="paragraph" w:default="1" w:styleId="c6ab8cb2-7779-4093-abdb-69cf34d4caf2">
    <w:name w:val="Normal"/>
    <w:qFormat/>
    <w:pPr>
      <w:widowControl w:val="0"/>
      <w:jc w:val="both"/>
    </w:pPr>
  </w:style>
  <w:style w:type="character" w:default="1" w:styleId="b07cfaef-00c5-4901-8ae3-6f33c58012a6">
    <w:name w:val="Default Paragraph Font"/>
    <w:uiPriority w:val="1"/>
    <w:semiHidden/>
    <w:unhideWhenUsed/>
  </w:style>
  <w:style w:type="table" w:default="1" w:styleId="a00a0b26-6d60-42a1-bb2f-3d34f5725503">
    <w:name w:val="Normal Table"/>
    <w:uiPriority w:val="99"/>
    <w:semiHidden/>
    <w:unhideWhenUsed/>
    <w:tblPr>
      <w:tblInd w:w="0" w:type="dxa"/>
      <w:tblCellMar>
        <w:top w:w="0" w:type="dxa"/>
        <w:left w:w="108" w:type="dxa"/>
        <w:bottom w:w="0" w:type="dxa"/>
        <w:right w:w="108" w:type="dxa"/>
      </w:tblCellMar>
    </w:tblPr>
  </w:style>
  <w:style w:type="numbering" w:default="1" w:styleId="d9911493-b5d1-40f6-80e0-7ac553dfced6">
    <w:name w:val="No List"/>
    <w:uiPriority w:val="99"/>
    <w:semiHidden/>
    <w:unhideWhenUsed/>
  </w:style>
  <w:style w:type="paragraph" w:customStyle="1" w:styleId="3aff176e-224e-4d27-90ab-54a2acb3cdb4">
    <w:name w:val="石墨文档正文"/>
    <w:qFormat/>
    <w:rPr>
      <w:szCs w:val="22"/>
    </w:rPr>
  </w:style>
  <w:style w:type="paragraph" w:customStyle="1" w:styleId="82b59fed-bd5a-4aff-a260-41284d9ffa52">
    <w:name w:val="石墨文档副标题"/>
    <w:qFormat/>
    <w:rPr>
      <w:color w:val="888888"/>
      <w:sz w:val="48"/>
      <w:szCs w:val="48"/>
    </w:rPr>
  </w:style>
  <w:style w:type="paragraph" w:customStyle="1" w:styleId="95343de9-0b07-40bf-98bb-64422f88f8f0">
    <w:name w:val="石墨文档大标题"/>
    <w:next w:val="a3"/>
    <w:uiPriority w:val="9"/>
    <w:unhideWhenUsed/>
    <w:qFormat/>
    <w:pPr>
      <w:spacing w:before="260" w:after="260"/>
      <w:outlineLvl w:val="0"/>
    </w:pPr>
    <w:rPr>
      <w:b/>
      <w:bCs/>
      <w:sz w:val="40"/>
      <w:szCs w:val="40"/>
    </w:rPr>
  </w:style>
  <w:style w:type="paragraph" w:customStyle="1" w:styleId="f8c8c8f0-4c0e-4311-97d6-c8d90e5cc29c">
    <w:name w:val="石墨文档中标题"/>
    <w:next w:val="a3"/>
    <w:uiPriority w:val="9"/>
    <w:unhideWhenUsed/>
    <w:qFormat/>
    <w:pPr>
      <w:spacing w:before="260" w:after="260"/>
      <w:outlineLvl w:val="1"/>
    </w:pPr>
    <w:rPr>
      <w:b/>
      <w:bCs/>
      <w:sz w:val="36"/>
      <w:szCs w:val="36"/>
    </w:rPr>
  </w:style>
  <w:style w:type="paragraph" w:customStyle="1" w:styleId="09056209-6363-4b55-9ff2-3e9af9add717">
    <w:name w:val="石墨文档小标题"/>
    <w:next w:val="a3"/>
    <w:uiPriority w:val="9"/>
    <w:unhideWhenUsed/>
    <w:qFormat/>
    <w:pPr>
      <w:spacing w:before="260" w:after="260"/>
      <w:outlineLvl w:val="2"/>
    </w:pPr>
    <w:rPr>
      <w:b/>
      <w:bCs/>
      <w:sz w:val="32"/>
      <w:szCs w:val="32"/>
    </w:rPr>
  </w:style>
  <w:style w:type="paragraph" w:customStyle="1" w:styleId="e39a1fba-38b5-4097-ae5f-5b75a90826dc">
    <w:name w:val="石墨文档标题"/>
    <w:next w:val="a3"/>
    <w:uiPriority w:val="9"/>
    <w:unhideWhenUsed/>
    <w:qFormat/>
    <w:pPr>
      <w:spacing w:before="260" w:after="260"/>
      <w:outlineLvl w:val="3"/>
    </w:pPr>
    <w:rPr>
      <w:b/>
      <w:bCs/>
      <w:sz w:val="56"/>
      <w:szCs w:val="56"/>
    </w:rPr>
  </w:style>
  <w:style w:type="paragraph" w:customStyle="1" w:styleId="737af761-bd50-4deb-96cc-2877ae2c92ae">
    <w:name w:val="石墨文档引用"/>
    <w:qFormat/>
    <w:pPr>
      <w:pBdr>
        <w:left w:val="single" w:sz="30" w:space="10" w:color="F0F0F0"/>
      </w:pBdr>
    </w:pPr>
    <w:rPr>
      <w:color w:val="ADADAD"/>
    </w:rPr>
  </w:style>
  <w:style w:type="paragraph" w:default="1" w:styleId="3aa2e1b3-d4e2-4a64-a522-d09cab82a913">
    <w:name w:val="Normal"/>
    <w:qFormat/>
    <w:pPr>
      <w:widowControl w:val="0"/>
      <w:jc w:val="both"/>
    </w:pPr>
  </w:style>
  <w:style w:type="character" w:default="1" w:styleId="4b476cc2-d7a2-42ae-aa5d-73fadf3896a3">
    <w:name w:val="Default Paragraph Font"/>
    <w:uiPriority w:val="1"/>
    <w:semiHidden/>
    <w:unhideWhenUsed/>
  </w:style>
  <w:style w:type="table" w:default="1" w:styleId="2424548b-13f2-4faa-8f76-65034e7949f6">
    <w:name w:val="Normal Table"/>
    <w:uiPriority w:val="99"/>
    <w:semiHidden/>
    <w:unhideWhenUsed/>
    <w:tblPr>
      <w:tblInd w:w="0" w:type="dxa"/>
      <w:tblCellMar>
        <w:top w:w="0" w:type="dxa"/>
        <w:left w:w="108" w:type="dxa"/>
        <w:bottom w:w="0" w:type="dxa"/>
        <w:right w:w="108" w:type="dxa"/>
      </w:tblCellMar>
    </w:tblPr>
  </w:style>
  <w:style w:type="numbering" w:default="1" w:styleId="5d0e342c-2f9b-4851-b54d-95b68eeb3816">
    <w:name w:val="No List"/>
    <w:uiPriority w:val="99"/>
    <w:semiHidden/>
    <w:unhideWhenUsed/>
  </w:style>
  <w:style w:type="paragraph" w:customStyle="1" w:styleId="da597b62-1e7f-4e43-a52c-b663d2bfa312">
    <w:name w:val="石墨文档正文"/>
    <w:qFormat/>
    <w:rPr>
      <w:szCs w:val="22"/>
    </w:rPr>
  </w:style>
  <w:style w:type="paragraph" w:customStyle="1" w:styleId="2c38a0db-14f0-47ae-b01a-91a54a7ebcb9">
    <w:name w:val="石墨文档副标题"/>
    <w:qFormat/>
    <w:rPr>
      <w:color w:val="888888"/>
      <w:sz w:val="48"/>
      <w:szCs w:val="48"/>
    </w:rPr>
  </w:style>
  <w:style w:type="paragraph" w:customStyle="1" w:styleId="464a1476-ceba-45f6-8aab-189c4ba67480">
    <w:name w:val="石墨文档大标题"/>
    <w:next w:val="a3"/>
    <w:uiPriority w:val="9"/>
    <w:unhideWhenUsed/>
    <w:qFormat/>
    <w:pPr>
      <w:spacing w:before="260" w:after="260"/>
      <w:outlineLvl w:val="0"/>
    </w:pPr>
    <w:rPr>
      <w:b/>
      <w:bCs/>
      <w:sz w:val="40"/>
      <w:szCs w:val="40"/>
    </w:rPr>
  </w:style>
  <w:style w:type="paragraph" w:customStyle="1" w:styleId="846bc80d-f5b1-41de-8bcc-8560e2c4c903">
    <w:name w:val="石墨文档中标题"/>
    <w:next w:val="a3"/>
    <w:uiPriority w:val="9"/>
    <w:unhideWhenUsed/>
    <w:qFormat/>
    <w:pPr>
      <w:spacing w:before="260" w:after="260"/>
      <w:outlineLvl w:val="1"/>
    </w:pPr>
    <w:rPr>
      <w:b/>
      <w:bCs/>
      <w:sz w:val="36"/>
      <w:szCs w:val="36"/>
    </w:rPr>
  </w:style>
  <w:style w:type="paragraph" w:customStyle="1" w:styleId="0a84e903-8bc4-429c-bd79-a8a79c763c18">
    <w:name w:val="石墨文档小标题"/>
    <w:next w:val="a3"/>
    <w:uiPriority w:val="9"/>
    <w:unhideWhenUsed/>
    <w:qFormat/>
    <w:pPr>
      <w:spacing w:before="260" w:after="260"/>
      <w:outlineLvl w:val="2"/>
    </w:pPr>
    <w:rPr>
      <w:b/>
      <w:bCs/>
      <w:sz w:val="32"/>
      <w:szCs w:val="32"/>
    </w:rPr>
  </w:style>
  <w:style w:type="paragraph" w:customStyle="1" w:styleId="87c6f9a9-e549-4612-8e59-40daa7c2b592">
    <w:name w:val="石墨文档标题"/>
    <w:next w:val="a3"/>
    <w:uiPriority w:val="9"/>
    <w:unhideWhenUsed/>
    <w:qFormat/>
    <w:pPr>
      <w:spacing w:before="260" w:after="260"/>
      <w:outlineLvl w:val="3"/>
    </w:pPr>
    <w:rPr>
      <w:b/>
      <w:bCs/>
      <w:sz w:val="56"/>
      <w:szCs w:val="56"/>
    </w:rPr>
  </w:style>
  <w:style w:type="paragraph" w:customStyle="1" w:styleId="fcc5f090-e1da-45a1-b527-1253760b3f0e">
    <w:name w:val="石墨文档引用"/>
    <w:qFormat/>
    <w:pPr>
      <w:pBdr>
        <w:left w:val="single" w:sz="30" w:space="10" w:color="F0F0F0"/>
      </w:pBdr>
    </w:pPr>
    <w:rPr>
      <w:color w:val="ADADAD"/>
    </w:rPr>
  </w:style>
  <w:style w:type="paragraph" w:default="1" w:styleId="5d37fe75-c8cf-4040-9b28-3a02f8c248d1">
    <w:name w:val="Normal"/>
    <w:qFormat/>
    <w:pPr>
      <w:widowControl w:val="0"/>
      <w:jc w:val="both"/>
    </w:pPr>
  </w:style>
  <w:style w:type="character" w:default="1" w:styleId="a607cbe5-ebfe-46a6-a172-546966c798df">
    <w:name w:val="Default Paragraph Font"/>
    <w:uiPriority w:val="1"/>
    <w:semiHidden/>
    <w:unhideWhenUsed/>
  </w:style>
  <w:style w:type="table" w:default="1" w:styleId="5c533fb3-673b-47ab-bd0a-c4ed68af103b">
    <w:name w:val="Normal Table"/>
    <w:uiPriority w:val="99"/>
    <w:semiHidden/>
    <w:unhideWhenUsed/>
    <w:tblPr>
      <w:tblInd w:w="0" w:type="dxa"/>
      <w:tblCellMar>
        <w:top w:w="0" w:type="dxa"/>
        <w:left w:w="108" w:type="dxa"/>
        <w:bottom w:w="0" w:type="dxa"/>
        <w:right w:w="108" w:type="dxa"/>
      </w:tblCellMar>
    </w:tblPr>
  </w:style>
  <w:style w:type="numbering" w:default="1" w:styleId="34b6ee77-e32f-4ebf-b478-4b66693ee3d7">
    <w:name w:val="No List"/>
    <w:uiPriority w:val="99"/>
    <w:semiHidden/>
    <w:unhideWhenUsed/>
  </w:style>
  <w:style w:type="paragraph" w:customStyle="1" w:styleId="2513a804-a225-4b73-8838-4eeed006c643">
    <w:name w:val="石墨文档正文"/>
    <w:qFormat/>
    <w:rPr>
      <w:szCs w:val="22"/>
    </w:rPr>
  </w:style>
  <w:style w:type="paragraph" w:customStyle="1" w:styleId="39b6c0ef-ee68-455c-ae04-045dca7c99ff">
    <w:name w:val="石墨文档副标题"/>
    <w:qFormat/>
    <w:rPr>
      <w:color w:val="888888"/>
      <w:sz w:val="48"/>
      <w:szCs w:val="48"/>
    </w:rPr>
  </w:style>
  <w:style w:type="paragraph" w:customStyle="1" w:styleId="8c9b3c94-6137-4ec5-9e6c-ce6002ecb563">
    <w:name w:val="石墨文档大标题"/>
    <w:next w:val="a3"/>
    <w:uiPriority w:val="9"/>
    <w:unhideWhenUsed/>
    <w:qFormat/>
    <w:pPr>
      <w:spacing w:before="260" w:after="260"/>
      <w:outlineLvl w:val="0"/>
    </w:pPr>
    <w:rPr>
      <w:b/>
      <w:bCs/>
      <w:sz w:val="40"/>
      <w:szCs w:val="40"/>
    </w:rPr>
  </w:style>
  <w:style w:type="paragraph" w:customStyle="1" w:styleId="fcd6342d-f1bf-42db-9994-8018d912dac2">
    <w:name w:val="石墨文档中标题"/>
    <w:next w:val="a3"/>
    <w:uiPriority w:val="9"/>
    <w:unhideWhenUsed/>
    <w:qFormat/>
    <w:pPr>
      <w:spacing w:before="260" w:after="260"/>
      <w:outlineLvl w:val="1"/>
    </w:pPr>
    <w:rPr>
      <w:b/>
      <w:bCs/>
      <w:sz w:val="36"/>
      <w:szCs w:val="36"/>
    </w:rPr>
  </w:style>
  <w:style w:type="paragraph" w:customStyle="1" w:styleId="cd80d9cf-10a0-4b1e-96fd-0883abc6b6fe">
    <w:name w:val="石墨文档小标题"/>
    <w:next w:val="a3"/>
    <w:uiPriority w:val="9"/>
    <w:unhideWhenUsed/>
    <w:qFormat/>
    <w:pPr>
      <w:spacing w:before="260" w:after="260"/>
      <w:outlineLvl w:val="2"/>
    </w:pPr>
    <w:rPr>
      <w:b/>
      <w:bCs/>
      <w:sz w:val="32"/>
      <w:szCs w:val="32"/>
    </w:rPr>
  </w:style>
  <w:style w:type="paragraph" w:customStyle="1" w:styleId="719241cb-b48a-4ce7-9bb6-76886a8097e9">
    <w:name w:val="石墨文档标题"/>
    <w:next w:val="a3"/>
    <w:uiPriority w:val="9"/>
    <w:unhideWhenUsed/>
    <w:qFormat/>
    <w:pPr>
      <w:spacing w:before="260" w:after="260"/>
      <w:outlineLvl w:val="3"/>
    </w:pPr>
    <w:rPr>
      <w:b/>
      <w:bCs/>
      <w:sz w:val="56"/>
      <w:szCs w:val="56"/>
    </w:rPr>
  </w:style>
  <w:style w:type="paragraph" w:customStyle="1" w:styleId="72b2614f-887f-4495-aa02-6ffabd148e7c">
    <w:name w:val="石墨文档引用"/>
    <w:qFormat/>
    <w:pPr>
      <w:pBdr>
        <w:left w:val="single" w:sz="30" w:space="10" w:color="F0F0F0"/>
      </w:pBdr>
    </w:pPr>
    <w:rPr>
      <w:color w:val="ADADAD"/>
    </w:rPr>
  </w:style>
  <w:style w:type="paragraph" w:default="1" w:styleId="0ec33fc2-1486-4f47-bedf-5a0d366476b8">
    <w:name w:val="Normal"/>
    <w:qFormat/>
    <w:pPr>
      <w:widowControl w:val="0"/>
      <w:jc w:val="both"/>
    </w:pPr>
  </w:style>
  <w:style w:type="character" w:default="1" w:styleId="bd429853-de1b-46fc-bed3-f7a1505fe110">
    <w:name w:val="Default Paragraph Font"/>
    <w:uiPriority w:val="1"/>
    <w:semiHidden/>
    <w:unhideWhenUsed/>
  </w:style>
  <w:style w:type="table" w:default="1" w:styleId="cc620fa9-6fcc-441e-b258-cff04eb8a571">
    <w:name w:val="Normal Table"/>
    <w:uiPriority w:val="99"/>
    <w:semiHidden/>
    <w:unhideWhenUsed/>
    <w:tblPr>
      <w:tblInd w:w="0" w:type="dxa"/>
      <w:tblCellMar>
        <w:top w:w="0" w:type="dxa"/>
        <w:left w:w="108" w:type="dxa"/>
        <w:bottom w:w="0" w:type="dxa"/>
        <w:right w:w="108" w:type="dxa"/>
      </w:tblCellMar>
    </w:tblPr>
  </w:style>
  <w:style w:type="numbering" w:default="1" w:styleId="e6095936-021e-49b7-a5bd-bbd75bf7fab9">
    <w:name w:val="No List"/>
    <w:uiPriority w:val="99"/>
    <w:semiHidden/>
    <w:unhideWhenUsed/>
  </w:style>
  <w:style w:type="paragraph" w:customStyle="1" w:styleId="9fb05695-76aa-4e38-b07f-b978a640dd09">
    <w:name w:val="石墨文档正文"/>
    <w:qFormat/>
    <w:rPr>
      <w:szCs w:val="22"/>
    </w:rPr>
  </w:style>
  <w:style w:type="paragraph" w:customStyle="1" w:styleId="fdd9df46-c323-48fa-b31f-9efb9b3b2c1e">
    <w:name w:val="石墨文档副标题"/>
    <w:qFormat/>
    <w:rPr>
      <w:color w:val="888888"/>
      <w:sz w:val="48"/>
      <w:szCs w:val="48"/>
    </w:rPr>
  </w:style>
  <w:style w:type="paragraph" w:customStyle="1" w:styleId="d93c601d-cff6-4421-a157-3c3b67e2d03c">
    <w:name w:val="石墨文档大标题"/>
    <w:next w:val="a3"/>
    <w:uiPriority w:val="9"/>
    <w:unhideWhenUsed/>
    <w:qFormat/>
    <w:pPr>
      <w:spacing w:before="260" w:after="260"/>
      <w:outlineLvl w:val="0"/>
    </w:pPr>
    <w:rPr>
      <w:b/>
      <w:bCs/>
      <w:sz w:val="40"/>
      <w:szCs w:val="40"/>
    </w:rPr>
  </w:style>
  <w:style w:type="paragraph" w:customStyle="1" w:styleId="aab039e2-2075-4ae7-9c6c-824966ef673a">
    <w:name w:val="石墨文档中标题"/>
    <w:next w:val="a3"/>
    <w:uiPriority w:val="9"/>
    <w:unhideWhenUsed/>
    <w:qFormat/>
    <w:pPr>
      <w:spacing w:before="260" w:after="260"/>
      <w:outlineLvl w:val="1"/>
    </w:pPr>
    <w:rPr>
      <w:b/>
      <w:bCs/>
      <w:sz w:val="36"/>
      <w:szCs w:val="36"/>
    </w:rPr>
  </w:style>
  <w:style w:type="paragraph" w:customStyle="1" w:styleId="5ef44429-06bb-441e-8a04-3740008ae15b">
    <w:name w:val="石墨文档小标题"/>
    <w:next w:val="a3"/>
    <w:uiPriority w:val="9"/>
    <w:unhideWhenUsed/>
    <w:qFormat/>
    <w:pPr>
      <w:spacing w:before="260" w:after="260"/>
      <w:outlineLvl w:val="2"/>
    </w:pPr>
    <w:rPr>
      <w:b/>
      <w:bCs/>
      <w:sz w:val="32"/>
      <w:szCs w:val="32"/>
    </w:rPr>
  </w:style>
  <w:style w:type="paragraph" w:customStyle="1" w:styleId="d64b79ee-6c0a-4eb6-80d6-fc26006eb291">
    <w:name w:val="石墨文档标题"/>
    <w:next w:val="a3"/>
    <w:uiPriority w:val="9"/>
    <w:unhideWhenUsed/>
    <w:qFormat/>
    <w:pPr>
      <w:spacing w:before="260" w:after="260"/>
      <w:outlineLvl w:val="3"/>
    </w:pPr>
    <w:rPr>
      <w:b/>
      <w:bCs/>
      <w:sz w:val="56"/>
      <w:szCs w:val="56"/>
    </w:rPr>
  </w:style>
  <w:style w:type="paragraph" w:customStyle="1" w:styleId="106d34fc-982c-4808-9199-1a7640b95ea5">
    <w:name w:val="石墨文档引用"/>
    <w:qFormat/>
    <w:pPr>
      <w:pBdr>
        <w:left w:val="single" w:sz="30" w:space="10" w:color="F0F0F0"/>
      </w:pBdr>
    </w:pPr>
    <w:rPr>
      <w:color w:val="ADADAD"/>
    </w:rPr>
  </w:style>
  <w:style w:type="paragraph" w:default="1" w:styleId="a024db79-2604-4428-ae43-d94e0a3bbdff">
    <w:name w:val="Normal"/>
    <w:qFormat/>
    <w:pPr>
      <w:widowControl w:val="0"/>
      <w:jc w:val="both"/>
    </w:pPr>
  </w:style>
  <w:style w:type="character" w:default="1" w:styleId="8705a1a5-4e82-4de7-b298-1a036bf2f0e8">
    <w:name w:val="Default Paragraph Font"/>
    <w:uiPriority w:val="1"/>
    <w:semiHidden/>
    <w:unhideWhenUsed/>
  </w:style>
  <w:style w:type="table" w:default="1" w:styleId="8c9503ec-7b1d-4bc8-a0e9-e1afcf286333">
    <w:name w:val="Normal Table"/>
    <w:uiPriority w:val="99"/>
    <w:semiHidden/>
    <w:unhideWhenUsed/>
    <w:tblPr>
      <w:tblInd w:w="0" w:type="dxa"/>
      <w:tblCellMar>
        <w:top w:w="0" w:type="dxa"/>
        <w:left w:w="108" w:type="dxa"/>
        <w:bottom w:w="0" w:type="dxa"/>
        <w:right w:w="108" w:type="dxa"/>
      </w:tblCellMar>
    </w:tblPr>
  </w:style>
  <w:style w:type="numbering" w:default="1" w:styleId="17531fac-7ba8-4537-aa24-060f556c5132">
    <w:name w:val="No List"/>
    <w:uiPriority w:val="99"/>
    <w:semiHidden/>
    <w:unhideWhenUsed/>
  </w:style>
  <w:style w:type="paragraph" w:customStyle="1" w:styleId="6a81c195-73a1-4b39-8705-3e4c8676f45c">
    <w:name w:val="石墨文档正文"/>
    <w:qFormat/>
    <w:rPr>
      <w:szCs w:val="22"/>
    </w:rPr>
  </w:style>
  <w:style w:type="paragraph" w:customStyle="1" w:styleId="e44f27ef-12aa-4d8e-9277-6120de4c4b80">
    <w:name w:val="石墨文档副标题"/>
    <w:qFormat/>
    <w:rPr>
      <w:color w:val="888888"/>
      <w:sz w:val="48"/>
      <w:szCs w:val="48"/>
    </w:rPr>
  </w:style>
  <w:style w:type="paragraph" w:customStyle="1" w:styleId="bdee1799-363f-48ae-bbb7-566b05f25018">
    <w:name w:val="石墨文档大标题"/>
    <w:next w:val="a3"/>
    <w:uiPriority w:val="9"/>
    <w:unhideWhenUsed/>
    <w:qFormat/>
    <w:pPr>
      <w:spacing w:before="260" w:after="260"/>
      <w:outlineLvl w:val="0"/>
    </w:pPr>
    <w:rPr>
      <w:b/>
      <w:bCs/>
      <w:sz w:val="40"/>
      <w:szCs w:val="40"/>
    </w:rPr>
  </w:style>
  <w:style w:type="paragraph" w:customStyle="1" w:styleId="c62d406b-d3b1-4012-9d3b-776989a1350c">
    <w:name w:val="石墨文档中标题"/>
    <w:next w:val="a3"/>
    <w:uiPriority w:val="9"/>
    <w:unhideWhenUsed/>
    <w:qFormat/>
    <w:pPr>
      <w:spacing w:before="260" w:after="260"/>
      <w:outlineLvl w:val="1"/>
    </w:pPr>
    <w:rPr>
      <w:b/>
      <w:bCs/>
      <w:sz w:val="36"/>
      <w:szCs w:val="36"/>
    </w:rPr>
  </w:style>
  <w:style w:type="paragraph" w:customStyle="1" w:styleId="3de90ab7-c1d8-493e-b45e-b11bdae3f74a">
    <w:name w:val="石墨文档小标题"/>
    <w:next w:val="a3"/>
    <w:uiPriority w:val="9"/>
    <w:unhideWhenUsed/>
    <w:qFormat/>
    <w:pPr>
      <w:spacing w:before="260" w:after="260"/>
      <w:outlineLvl w:val="2"/>
    </w:pPr>
    <w:rPr>
      <w:b/>
      <w:bCs/>
      <w:sz w:val="32"/>
      <w:szCs w:val="32"/>
    </w:rPr>
  </w:style>
  <w:style w:type="paragraph" w:customStyle="1" w:styleId="b7714a06-a55f-46fb-8779-7f7397442597">
    <w:name w:val="石墨文档标题"/>
    <w:next w:val="a3"/>
    <w:uiPriority w:val="9"/>
    <w:unhideWhenUsed/>
    <w:qFormat/>
    <w:pPr>
      <w:spacing w:before="260" w:after="260"/>
      <w:outlineLvl w:val="3"/>
    </w:pPr>
    <w:rPr>
      <w:b/>
      <w:bCs/>
      <w:sz w:val="56"/>
      <w:szCs w:val="56"/>
    </w:rPr>
  </w:style>
  <w:style w:type="paragraph" w:customStyle="1" w:styleId="da0e609b-63e0-4ae3-95a5-44f792ad239e">
    <w:name w:val="石墨文档引用"/>
    <w:qFormat/>
    <w:pPr>
      <w:pBdr>
        <w:left w:val="single" w:sz="30" w:space="10" w:color="F0F0F0"/>
      </w:pBdr>
    </w:pPr>
    <w:rPr>
      <w:color w:val="ADADAD"/>
    </w:rPr>
  </w:style>
  <w:style w:type="paragraph" w:default="1" w:styleId="2dbc9404-63e4-44d9-a193-49a905ce4270">
    <w:name w:val="Normal"/>
    <w:qFormat/>
    <w:pPr>
      <w:widowControl w:val="0"/>
      <w:jc w:val="both"/>
    </w:pPr>
  </w:style>
  <w:style w:type="character" w:default="1" w:styleId="e69b8977-4678-4cff-90c1-0f6085f5a1ab">
    <w:name w:val="Default Paragraph Font"/>
    <w:uiPriority w:val="1"/>
    <w:semiHidden/>
    <w:unhideWhenUsed/>
  </w:style>
  <w:style w:type="table" w:default="1" w:styleId="86a42a6e-318f-46dd-9658-f1b9d7347083">
    <w:name w:val="Normal Table"/>
    <w:uiPriority w:val="99"/>
    <w:semiHidden/>
    <w:unhideWhenUsed/>
    <w:tblPr>
      <w:tblInd w:w="0" w:type="dxa"/>
      <w:tblCellMar>
        <w:top w:w="0" w:type="dxa"/>
        <w:left w:w="108" w:type="dxa"/>
        <w:bottom w:w="0" w:type="dxa"/>
        <w:right w:w="108" w:type="dxa"/>
      </w:tblCellMar>
    </w:tblPr>
  </w:style>
  <w:style w:type="numbering" w:default="1" w:styleId="91f603ad-96d3-43e7-a2dd-7010a2d1c99c">
    <w:name w:val="No List"/>
    <w:uiPriority w:val="99"/>
    <w:semiHidden/>
    <w:unhideWhenUsed/>
  </w:style>
  <w:style w:type="paragraph" w:customStyle="1" w:styleId="b6400b8c-321f-41d9-b18e-7d53dcd6fe7c">
    <w:name w:val="石墨文档正文"/>
    <w:qFormat/>
    <w:rPr>
      <w:szCs w:val="22"/>
    </w:rPr>
  </w:style>
  <w:style w:type="paragraph" w:customStyle="1" w:styleId="547a0567-4e56-4f13-98ee-d2f5dc94c970">
    <w:name w:val="石墨文档副标题"/>
    <w:qFormat/>
    <w:rPr>
      <w:color w:val="888888"/>
      <w:sz w:val="48"/>
      <w:szCs w:val="48"/>
    </w:rPr>
  </w:style>
  <w:style w:type="paragraph" w:customStyle="1" w:styleId="aa1d625e-7563-4589-9740-7a4429f73d77">
    <w:name w:val="石墨文档大标题"/>
    <w:next w:val="a3"/>
    <w:uiPriority w:val="9"/>
    <w:unhideWhenUsed/>
    <w:qFormat/>
    <w:pPr>
      <w:spacing w:before="260" w:after="260"/>
      <w:outlineLvl w:val="0"/>
    </w:pPr>
    <w:rPr>
      <w:b/>
      <w:bCs/>
      <w:sz w:val="40"/>
      <w:szCs w:val="40"/>
    </w:rPr>
  </w:style>
  <w:style w:type="paragraph" w:customStyle="1" w:styleId="f9ca16eb-3b22-466f-8595-e0bf47525169">
    <w:name w:val="石墨文档中标题"/>
    <w:next w:val="a3"/>
    <w:uiPriority w:val="9"/>
    <w:unhideWhenUsed/>
    <w:qFormat/>
    <w:pPr>
      <w:spacing w:before="260" w:after="260"/>
      <w:outlineLvl w:val="1"/>
    </w:pPr>
    <w:rPr>
      <w:b/>
      <w:bCs/>
      <w:sz w:val="36"/>
      <w:szCs w:val="36"/>
    </w:rPr>
  </w:style>
  <w:style w:type="paragraph" w:customStyle="1" w:styleId="2a4d2aea-de42-44cd-92ed-43889f2a44cc">
    <w:name w:val="石墨文档小标题"/>
    <w:next w:val="a3"/>
    <w:uiPriority w:val="9"/>
    <w:unhideWhenUsed/>
    <w:qFormat/>
    <w:pPr>
      <w:spacing w:before="260" w:after="260"/>
      <w:outlineLvl w:val="2"/>
    </w:pPr>
    <w:rPr>
      <w:b/>
      <w:bCs/>
      <w:sz w:val="32"/>
      <w:szCs w:val="32"/>
    </w:rPr>
  </w:style>
  <w:style w:type="paragraph" w:customStyle="1" w:styleId="8163a280-98c1-413f-bd19-3f5429caac00">
    <w:name w:val="石墨文档标题"/>
    <w:next w:val="a3"/>
    <w:uiPriority w:val="9"/>
    <w:unhideWhenUsed/>
    <w:qFormat/>
    <w:pPr>
      <w:spacing w:before="260" w:after="260"/>
      <w:outlineLvl w:val="3"/>
    </w:pPr>
    <w:rPr>
      <w:b/>
      <w:bCs/>
      <w:sz w:val="56"/>
      <w:szCs w:val="56"/>
    </w:rPr>
  </w:style>
  <w:style w:type="paragraph" w:customStyle="1" w:styleId="d466ac06-c5d2-47bd-b26c-3103f94afba1">
    <w:name w:val="石墨文档引用"/>
    <w:qFormat/>
    <w:pPr>
      <w:pBdr>
        <w:left w:val="single" w:sz="30" w:space="10" w:color="F0F0F0"/>
      </w:pBdr>
    </w:pPr>
    <w:rPr>
      <w:color w:val="ADADAD"/>
    </w:rPr>
  </w:style>
  <w:style w:type="paragraph" w:default="1" w:styleId="c5eab1e4-ca1f-497f-abb6-281fdb542838">
    <w:name w:val="Normal"/>
    <w:qFormat/>
    <w:pPr>
      <w:widowControl w:val="0"/>
      <w:jc w:val="both"/>
    </w:pPr>
  </w:style>
  <w:style w:type="character" w:default="1" w:styleId="60dee598-ca16-4154-9b74-085d6ae69283">
    <w:name w:val="Default Paragraph Font"/>
    <w:uiPriority w:val="1"/>
    <w:semiHidden/>
    <w:unhideWhenUsed/>
  </w:style>
  <w:style w:type="table" w:default="1" w:styleId="e3cb3ff6-4072-4413-9777-2b6c9e0a15c3">
    <w:name w:val="Normal Table"/>
    <w:uiPriority w:val="99"/>
    <w:semiHidden/>
    <w:unhideWhenUsed/>
    <w:tblPr>
      <w:tblInd w:w="0" w:type="dxa"/>
      <w:tblCellMar>
        <w:top w:w="0" w:type="dxa"/>
        <w:left w:w="108" w:type="dxa"/>
        <w:bottom w:w="0" w:type="dxa"/>
        <w:right w:w="108" w:type="dxa"/>
      </w:tblCellMar>
    </w:tblPr>
  </w:style>
  <w:style w:type="numbering" w:default="1" w:styleId="de2a23b9-296e-4fb0-aeac-4a6faefc639c">
    <w:name w:val="No List"/>
    <w:uiPriority w:val="99"/>
    <w:semiHidden/>
    <w:unhideWhenUsed/>
  </w:style>
  <w:style w:type="paragraph" w:customStyle="1" w:styleId="6baed331-e863-487e-a1fb-4ccf5a82ab4b">
    <w:name w:val="石墨文档正文"/>
    <w:qFormat/>
    <w:rPr>
      <w:szCs w:val="22"/>
    </w:rPr>
  </w:style>
  <w:style w:type="paragraph" w:customStyle="1" w:styleId="d5bd9918-c04a-4747-a610-8a426795e97d">
    <w:name w:val="石墨文档副标题"/>
    <w:qFormat/>
    <w:rPr>
      <w:color w:val="888888"/>
      <w:sz w:val="48"/>
      <w:szCs w:val="48"/>
    </w:rPr>
  </w:style>
  <w:style w:type="paragraph" w:customStyle="1" w:styleId="680532d1-5cf1-43ae-bc90-83dcd6ad963c">
    <w:name w:val="石墨文档大标题"/>
    <w:next w:val="a3"/>
    <w:uiPriority w:val="9"/>
    <w:unhideWhenUsed/>
    <w:qFormat/>
    <w:pPr>
      <w:spacing w:before="260" w:after="260"/>
      <w:outlineLvl w:val="0"/>
    </w:pPr>
    <w:rPr>
      <w:b/>
      <w:bCs/>
      <w:sz w:val="40"/>
      <w:szCs w:val="40"/>
    </w:rPr>
  </w:style>
  <w:style w:type="paragraph" w:customStyle="1" w:styleId="ffe9ceca-955a-4ffc-8fb6-1125ee1e76d8">
    <w:name w:val="石墨文档中标题"/>
    <w:next w:val="a3"/>
    <w:uiPriority w:val="9"/>
    <w:unhideWhenUsed/>
    <w:qFormat/>
    <w:pPr>
      <w:spacing w:before="260" w:after="260"/>
      <w:outlineLvl w:val="1"/>
    </w:pPr>
    <w:rPr>
      <w:b/>
      <w:bCs/>
      <w:sz w:val="36"/>
      <w:szCs w:val="36"/>
    </w:rPr>
  </w:style>
  <w:style w:type="paragraph" w:customStyle="1" w:styleId="d03dd7df-ef9a-4663-bd31-519f8749458d">
    <w:name w:val="石墨文档小标题"/>
    <w:next w:val="a3"/>
    <w:uiPriority w:val="9"/>
    <w:unhideWhenUsed/>
    <w:qFormat/>
    <w:pPr>
      <w:spacing w:before="260" w:after="260"/>
      <w:outlineLvl w:val="2"/>
    </w:pPr>
    <w:rPr>
      <w:b/>
      <w:bCs/>
      <w:sz w:val="32"/>
      <w:szCs w:val="32"/>
    </w:rPr>
  </w:style>
  <w:style w:type="paragraph" w:customStyle="1" w:styleId="25c798c5-8355-435d-b667-39517d03e588">
    <w:name w:val="石墨文档标题"/>
    <w:next w:val="a3"/>
    <w:uiPriority w:val="9"/>
    <w:unhideWhenUsed/>
    <w:qFormat/>
    <w:pPr>
      <w:spacing w:before="260" w:after="260"/>
      <w:outlineLvl w:val="3"/>
    </w:pPr>
    <w:rPr>
      <w:b/>
      <w:bCs/>
      <w:sz w:val="56"/>
      <w:szCs w:val="56"/>
    </w:rPr>
  </w:style>
  <w:style w:type="paragraph" w:customStyle="1" w:styleId="fe11a04e-97d4-40b6-a091-78876b5847a3">
    <w:name w:val="石墨文档引用"/>
    <w:qFormat/>
    <w:pPr>
      <w:pBdr>
        <w:left w:val="single" w:sz="30" w:space="10" w:color="F0F0F0"/>
      </w:pBdr>
    </w:pPr>
    <w:rPr>
      <w:color w:val="ADADAD"/>
    </w:rPr>
  </w:style>
  <w:style w:type="paragraph" w:default="1" w:styleId="344dca6d-53d2-4cc9-a113-0e82ccb22d33">
    <w:name w:val="Normal"/>
    <w:qFormat/>
    <w:pPr>
      <w:widowControl w:val="0"/>
      <w:jc w:val="both"/>
    </w:pPr>
  </w:style>
  <w:style w:type="character" w:default="1" w:styleId="b2c67c75-8a49-457d-95fc-5b7081d4d86c">
    <w:name w:val="Default Paragraph Font"/>
    <w:uiPriority w:val="1"/>
    <w:semiHidden/>
    <w:unhideWhenUsed/>
  </w:style>
  <w:style w:type="table" w:default="1" w:styleId="873a5cea-adc6-4421-b7ed-78a42a88dec5">
    <w:name w:val="Normal Table"/>
    <w:uiPriority w:val="99"/>
    <w:semiHidden/>
    <w:unhideWhenUsed/>
    <w:tblPr>
      <w:tblInd w:w="0" w:type="dxa"/>
      <w:tblCellMar>
        <w:top w:w="0" w:type="dxa"/>
        <w:left w:w="108" w:type="dxa"/>
        <w:bottom w:w="0" w:type="dxa"/>
        <w:right w:w="108" w:type="dxa"/>
      </w:tblCellMar>
    </w:tblPr>
  </w:style>
  <w:style w:type="numbering" w:default="1" w:styleId="8b7d6009-7baa-4d13-a5fb-ea421b04df6d">
    <w:name w:val="No List"/>
    <w:uiPriority w:val="99"/>
    <w:semiHidden/>
    <w:unhideWhenUsed/>
  </w:style>
  <w:style w:type="paragraph" w:customStyle="1" w:styleId="7855b466-35c5-401f-a54c-9c0c1049d21f">
    <w:name w:val="石墨文档正文"/>
    <w:qFormat/>
    <w:rPr>
      <w:szCs w:val="22"/>
    </w:rPr>
  </w:style>
  <w:style w:type="paragraph" w:customStyle="1" w:styleId="dfa23f78-fb6d-46fa-8112-3d775870876e">
    <w:name w:val="石墨文档副标题"/>
    <w:qFormat/>
    <w:rPr>
      <w:color w:val="888888"/>
      <w:sz w:val="48"/>
      <w:szCs w:val="48"/>
    </w:rPr>
  </w:style>
  <w:style w:type="paragraph" w:customStyle="1" w:styleId="ad835cb9-75dd-4b4a-9090-33aa616b836b">
    <w:name w:val="石墨文档大标题"/>
    <w:next w:val="a3"/>
    <w:uiPriority w:val="9"/>
    <w:unhideWhenUsed/>
    <w:qFormat/>
    <w:pPr>
      <w:spacing w:before="260" w:after="260"/>
      <w:outlineLvl w:val="0"/>
    </w:pPr>
    <w:rPr>
      <w:b/>
      <w:bCs/>
      <w:sz w:val="40"/>
      <w:szCs w:val="40"/>
    </w:rPr>
  </w:style>
  <w:style w:type="paragraph" w:customStyle="1" w:styleId="416d7eb5-70f4-40dc-9bb2-4ae609fedef8">
    <w:name w:val="石墨文档中标题"/>
    <w:next w:val="a3"/>
    <w:uiPriority w:val="9"/>
    <w:unhideWhenUsed/>
    <w:qFormat/>
    <w:pPr>
      <w:spacing w:before="260" w:after="260"/>
      <w:outlineLvl w:val="1"/>
    </w:pPr>
    <w:rPr>
      <w:b/>
      <w:bCs/>
      <w:sz w:val="36"/>
      <w:szCs w:val="36"/>
    </w:rPr>
  </w:style>
  <w:style w:type="paragraph" w:customStyle="1" w:styleId="e5a1e0b6-e350-491c-9f68-9833fa6c1d12">
    <w:name w:val="石墨文档小标题"/>
    <w:next w:val="a3"/>
    <w:uiPriority w:val="9"/>
    <w:unhideWhenUsed/>
    <w:qFormat/>
    <w:pPr>
      <w:spacing w:before="260" w:after="260"/>
      <w:outlineLvl w:val="2"/>
    </w:pPr>
    <w:rPr>
      <w:b/>
      <w:bCs/>
      <w:sz w:val="32"/>
      <w:szCs w:val="32"/>
    </w:rPr>
  </w:style>
  <w:style w:type="paragraph" w:customStyle="1" w:styleId="9f1b9288-29b7-4744-8193-6a3b13030336">
    <w:name w:val="石墨文档标题"/>
    <w:next w:val="a3"/>
    <w:uiPriority w:val="9"/>
    <w:unhideWhenUsed/>
    <w:qFormat/>
    <w:pPr>
      <w:spacing w:before="260" w:after="260"/>
      <w:outlineLvl w:val="3"/>
    </w:pPr>
    <w:rPr>
      <w:b/>
      <w:bCs/>
      <w:sz w:val="56"/>
      <w:szCs w:val="56"/>
    </w:rPr>
  </w:style>
  <w:style w:type="paragraph" w:customStyle="1" w:styleId="8369d851-70fa-4a5e-9f13-c186e21cf3b9">
    <w:name w:val="石墨文档引用"/>
    <w:qFormat/>
    <w:pPr>
      <w:pBdr>
        <w:left w:val="single" w:sz="30" w:space="10" w:color="F0F0F0"/>
      </w:pBdr>
    </w:pPr>
    <w:rPr>
      <w:color w:val="ADADAD"/>
    </w:rPr>
  </w:style>
  <w:style w:type="paragraph" w:default="1" w:styleId="3f23653d-4d9c-4d4e-a3f7-478047e80709">
    <w:name w:val="Normal"/>
    <w:qFormat/>
    <w:pPr>
      <w:widowControl w:val="0"/>
      <w:jc w:val="both"/>
    </w:pPr>
  </w:style>
  <w:style w:type="character" w:default="1" w:styleId="80d9a0fe-62bb-45b6-b1ee-d54b4405aca6">
    <w:name w:val="Default Paragraph Font"/>
    <w:uiPriority w:val="1"/>
    <w:semiHidden/>
    <w:unhideWhenUsed/>
  </w:style>
  <w:style w:type="table" w:default="1" w:styleId="c57fdc22-b5d3-4c69-941b-b2465e23e3c8">
    <w:name w:val="Normal Table"/>
    <w:uiPriority w:val="99"/>
    <w:semiHidden/>
    <w:unhideWhenUsed/>
    <w:tblPr>
      <w:tblInd w:w="0" w:type="dxa"/>
      <w:tblCellMar>
        <w:top w:w="0" w:type="dxa"/>
        <w:left w:w="108" w:type="dxa"/>
        <w:bottom w:w="0" w:type="dxa"/>
        <w:right w:w="108" w:type="dxa"/>
      </w:tblCellMar>
    </w:tblPr>
  </w:style>
  <w:style w:type="numbering" w:default="1" w:styleId="328e0999-ecdd-404b-afdb-043f5573007e">
    <w:name w:val="No List"/>
    <w:uiPriority w:val="99"/>
    <w:semiHidden/>
    <w:unhideWhenUsed/>
  </w:style>
  <w:style w:type="paragraph" w:customStyle="1" w:styleId="142693bf-bfcc-4938-8cf0-5e6f6f5f12a6">
    <w:name w:val="石墨文档正文"/>
    <w:qFormat/>
    <w:rPr>
      <w:szCs w:val="22"/>
    </w:rPr>
  </w:style>
  <w:style w:type="paragraph" w:customStyle="1" w:styleId="847de6bf-10da-418b-92ca-d486221cded5">
    <w:name w:val="石墨文档副标题"/>
    <w:qFormat/>
    <w:rPr>
      <w:color w:val="888888"/>
      <w:sz w:val="48"/>
      <w:szCs w:val="48"/>
    </w:rPr>
  </w:style>
  <w:style w:type="paragraph" w:customStyle="1" w:styleId="54e2fe57-e30b-4eea-b86f-2c1c92e3e434">
    <w:name w:val="石墨文档大标题"/>
    <w:next w:val="a3"/>
    <w:uiPriority w:val="9"/>
    <w:unhideWhenUsed/>
    <w:qFormat/>
    <w:pPr>
      <w:spacing w:before="260" w:after="260"/>
      <w:outlineLvl w:val="0"/>
    </w:pPr>
    <w:rPr>
      <w:b/>
      <w:bCs/>
      <w:sz w:val="40"/>
      <w:szCs w:val="40"/>
    </w:rPr>
  </w:style>
  <w:style w:type="paragraph" w:customStyle="1" w:styleId="20baf5d9-de2f-4316-9f66-d9b77149233b">
    <w:name w:val="石墨文档中标题"/>
    <w:next w:val="a3"/>
    <w:uiPriority w:val="9"/>
    <w:unhideWhenUsed/>
    <w:qFormat/>
    <w:pPr>
      <w:spacing w:before="260" w:after="260"/>
      <w:outlineLvl w:val="1"/>
    </w:pPr>
    <w:rPr>
      <w:b/>
      <w:bCs/>
      <w:sz w:val="36"/>
      <w:szCs w:val="36"/>
    </w:rPr>
  </w:style>
  <w:style w:type="paragraph" w:customStyle="1" w:styleId="1837811e-e1ae-4b65-8d1d-3e8a15e34355">
    <w:name w:val="石墨文档小标题"/>
    <w:next w:val="a3"/>
    <w:uiPriority w:val="9"/>
    <w:unhideWhenUsed/>
    <w:qFormat/>
    <w:pPr>
      <w:spacing w:before="260" w:after="260"/>
      <w:outlineLvl w:val="2"/>
    </w:pPr>
    <w:rPr>
      <w:b/>
      <w:bCs/>
      <w:sz w:val="32"/>
      <w:szCs w:val="32"/>
    </w:rPr>
  </w:style>
  <w:style w:type="paragraph" w:customStyle="1" w:styleId="6680871a-1cd8-4f46-b4d5-cac416a99714">
    <w:name w:val="石墨文档标题"/>
    <w:next w:val="a3"/>
    <w:uiPriority w:val="9"/>
    <w:unhideWhenUsed/>
    <w:qFormat/>
    <w:pPr>
      <w:spacing w:before="260" w:after="260"/>
      <w:outlineLvl w:val="3"/>
    </w:pPr>
    <w:rPr>
      <w:b/>
      <w:bCs/>
      <w:sz w:val="56"/>
      <w:szCs w:val="56"/>
    </w:rPr>
  </w:style>
  <w:style w:type="paragraph" w:customStyle="1" w:styleId="a1b96730-c1ee-47a8-b7ce-f770e39e078b">
    <w:name w:val="石墨文档引用"/>
    <w:qFormat/>
    <w:pPr>
      <w:pBdr>
        <w:left w:val="single" w:sz="30" w:space="10" w:color="F0F0F0"/>
      </w:pBdr>
    </w:pPr>
    <w:rPr>
      <w:color w:val="ADADAD"/>
    </w:rPr>
  </w:style>
  <w:style w:type="paragraph" w:default="1" w:styleId="dfdd0f19-2d88-4b48-a676-764e419e3c0b">
    <w:name w:val="Normal"/>
    <w:qFormat/>
    <w:pPr>
      <w:widowControl w:val="0"/>
      <w:jc w:val="both"/>
    </w:pPr>
  </w:style>
  <w:style w:type="character" w:default="1" w:styleId="c7295a4e-2ac5-4d03-8bb9-91b66751a961">
    <w:name w:val="Default Paragraph Font"/>
    <w:uiPriority w:val="1"/>
    <w:semiHidden/>
    <w:unhideWhenUsed/>
  </w:style>
  <w:style w:type="table" w:default="1" w:styleId="b166c1fa-5a9e-46c6-8bbd-79f8cc546f56">
    <w:name w:val="Normal Table"/>
    <w:uiPriority w:val="99"/>
    <w:semiHidden/>
    <w:unhideWhenUsed/>
    <w:tblPr>
      <w:tblInd w:w="0" w:type="dxa"/>
      <w:tblCellMar>
        <w:top w:w="0" w:type="dxa"/>
        <w:left w:w="108" w:type="dxa"/>
        <w:bottom w:w="0" w:type="dxa"/>
        <w:right w:w="108" w:type="dxa"/>
      </w:tblCellMar>
    </w:tblPr>
  </w:style>
  <w:style w:type="numbering" w:default="1" w:styleId="7f77136b-fde6-4f17-b2ce-107982368ef0">
    <w:name w:val="No List"/>
    <w:uiPriority w:val="99"/>
    <w:semiHidden/>
    <w:unhideWhenUsed/>
  </w:style>
  <w:style w:type="paragraph" w:customStyle="1" w:styleId="d36885da-620f-4967-80b7-44a4ecbb9099">
    <w:name w:val="石墨文档正文"/>
    <w:qFormat/>
    <w:rPr>
      <w:szCs w:val="22"/>
    </w:rPr>
  </w:style>
  <w:style w:type="paragraph" w:customStyle="1" w:styleId="703af19d-28bc-429b-80fd-0f260087132b">
    <w:name w:val="石墨文档副标题"/>
    <w:qFormat/>
    <w:rPr>
      <w:color w:val="888888"/>
      <w:sz w:val="48"/>
      <w:szCs w:val="48"/>
    </w:rPr>
  </w:style>
  <w:style w:type="paragraph" w:customStyle="1" w:styleId="307e31de-05dc-4eec-95bc-5cb90fef40d8">
    <w:name w:val="石墨文档大标题"/>
    <w:next w:val="a3"/>
    <w:uiPriority w:val="9"/>
    <w:unhideWhenUsed/>
    <w:qFormat/>
    <w:pPr>
      <w:spacing w:before="260" w:after="260"/>
      <w:outlineLvl w:val="0"/>
    </w:pPr>
    <w:rPr>
      <w:b/>
      <w:bCs/>
      <w:sz w:val="40"/>
      <w:szCs w:val="40"/>
    </w:rPr>
  </w:style>
  <w:style w:type="paragraph" w:customStyle="1" w:styleId="cbf85d25-3498-4ac1-b156-60f1dabc6db1">
    <w:name w:val="石墨文档中标题"/>
    <w:next w:val="a3"/>
    <w:uiPriority w:val="9"/>
    <w:unhideWhenUsed/>
    <w:qFormat/>
    <w:pPr>
      <w:spacing w:before="260" w:after="260"/>
      <w:outlineLvl w:val="1"/>
    </w:pPr>
    <w:rPr>
      <w:b/>
      <w:bCs/>
      <w:sz w:val="36"/>
      <w:szCs w:val="36"/>
    </w:rPr>
  </w:style>
  <w:style w:type="paragraph" w:customStyle="1" w:styleId="5a688e21-b6c3-496f-97c1-9b9e0c71428e">
    <w:name w:val="石墨文档小标题"/>
    <w:next w:val="a3"/>
    <w:uiPriority w:val="9"/>
    <w:unhideWhenUsed/>
    <w:qFormat/>
    <w:pPr>
      <w:spacing w:before="260" w:after="260"/>
      <w:outlineLvl w:val="2"/>
    </w:pPr>
    <w:rPr>
      <w:b/>
      <w:bCs/>
      <w:sz w:val="32"/>
      <w:szCs w:val="32"/>
    </w:rPr>
  </w:style>
  <w:style w:type="paragraph" w:customStyle="1" w:styleId="b072c2d4-c7f8-4e11-bf1a-30b0e33dfd61">
    <w:name w:val="石墨文档标题"/>
    <w:next w:val="a3"/>
    <w:uiPriority w:val="9"/>
    <w:unhideWhenUsed/>
    <w:qFormat/>
    <w:pPr>
      <w:spacing w:before="260" w:after="260"/>
      <w:outlineLvl w:val="3"/>
    </w:pPr>
    <w:rPr>
      <w:b/>
      <w:bCs/>
      <w:sz w:val="56"/>
      <w:szCs w:val="56"/>
    </w:rPr>
  </w:style>
  <w:style w:type="paragraph" w:customStyle="1" w:styleId="88cf9803-ab83-429c-9c89-a2164bd8406f">
    <w:name w:val="石墨文档引用"/>
    <w:qFormat/>
    <w:pPr>
      <w:pBdr>
        <w:left w:val="single" w:sz="30" w:space="10" w:color="F0F0F0"/>
      </w:pBdr>
    </w:pPr>
    <w:rPr>
      <w:color w:val="ADADAD"/>
    </w:rPr>
  </w:style>
  <w:style w:type="paragraph" w:default="1" w:styleId="fd538d8d-96fb-4cce-96e9-646086129aef">
    <w:name w:val="Normal"/>
    <w:qFormat/>
    <w:pPr>
      <w:widowControl w:val="0"/>
      <w:jc w:val="both"/>
    </w:pPr>
  </w:style>
  <w:style w:type="character" w:default="1" w:styleId="2c680b7b-a86e-4d0e-be23-5020d705d654">
    <w:name w:val="Default Paragraph Font"/>
    <w:uiPriority w:val="1"/>
    <w:semiHidden/>
    <w:unhideWhenUsed/>
  </w:style>
  <w:style w:type="table" w:default="1" w:styleId="6a439b49-25cc-436b-ae37-1fe0f937bc65">
    <w:name w:val="Normal Table"/>
    <w:uiPriority w:val="99"/>
    <w:semiHidden/>
    <w:unhideWhenUsed/>
    <w:tblPr>
      <w:tblInd w:w="0" w:type="dxa"/>
      <w:tblCellMar>
        <w:top w:w="0" w:type="dxa"/>
        <w:left w:w="108" w:type="dxa"/>
        <w:bottom w:w="0" w:type="dxa"/>
        <w:right w:w="108" w:type="dxa"/>
      </w:tblCellMar>
    </w:tblPr>
  </w:style>
  <w:style w:type="numbering" w:default="1" w:styleId="3dbdddf3-119f-4d13-a1f0-ab1539b18ffe">
    <w:name w:val="No List"/>
    <w:uiPriority w:val="99"/>
    <w:semiHidden/>
    <w:unhideWhenUsed/>
  </w:style>
  <w:style w:type="paragraph" w:customStyle="1" w:styleId="16bec22f-823f-455d-83db-704d5f51849d">
    <w:name w:val="石墨文档正文"/>
    <w:qFormat/>
    <w:rPr>
      <w:szCs w:val="22"/>
    </w:rPr>
  </w:style>
  <w:style w:type="paragraph" w:customStyle="1" w:styleId="60391088-74b4-4397-9297-71a314406d23">
    <w:name w:val="石墨文档副标题"/>
    <w:qFormat/>
    <w:rPr>
      <w:color w:val="888888"/>
      <w:sz w:val="48"/>
      <w:szCs w:val="48"/>
    </w:rPr>
  </w:style>
  <w:style w:type="paragraph" w:customStyle="1" w:styleId="1ada57cb-8bdf-440e-85e8-f922e1795d1e">
    <w:name w:val="石墨文档大标题"/>
    <w:next w:val="a3"/>
    <w:uiPriority w:val="9"/>
    <w:unhideWhenUsed/>
    <w:qFormat/>
    <w:pPr>
      <w:spacing w:before="260" w:after="260"/>
      <w:outlineLvl w:val="0"/>
    </w:pPr>
    <w:rPr>
      <w:b/>
      <w:bCs/>
      <w:sz w:val="40"/>
      <w:szCs w:val="40"/>
    </w:rPr>
  </w:style>
  <w:style w:type="paragraph" w:customStyle="1" w:styleId="a65c3aec-8c2d-4590-9338-7e7c1e0788bc">
    <w:name w:val="石墨文档中标题"/>
    <w:next w:val="a3"/>
    <w:uiPriority w:val="9"/>
    <w:unhideWhenUsed/>
    <w:qFormat/>
    <w:pPr>
      <w:spacing w:before="260" w:after="260"/>
      <w:outlineLvl w:val="1"/>
    </w:pPr>
    <w:rPr>
      <w:b/>
      <w:bCs/>
      <w:sz w:val="36"/>
      <w:szCs w:val="36"/>
    </w:rPr>
  </w:style>
  <w:style w:type="paragraph" w:customStyle="1" w:styleId="724015bc-fbb8-45c4-b5c2-2696d462ebfb">
    <w:name w:val="石墨文档小标题"/>
    <w:next w:val="a3"/>
    <w:uiPriority w:val="9"/>
    <w:unhideWhenUsed/>
    <w:qFormat/>
    <w:pPr>
      <w:spacing w:before="260" w:after="260"/>
      <w:outlineLvl w:val="2"/>
    </w:pPr>
    <w:rPr>
      <w:b/>
      <w:bCs/>
      <w:sz w:val="32"/>
      <w:szCs w:val="32"/>
    </w:rPr>
  </w:style>
  <w:style w:type="paragraph" w:customStyle="1" w:styleId="b07b3abe-de21-4f07-b5f1-abb936425c44">
    <w:name w:val="石墨文档标题"/>
    <w:next w:val="a3"/>
    <w:uiPriority w:val="9"/>
    <w:unhideWhenUsed/>
    <w:qFormat/>
    <w:pPr>
      <w:spacing w:before="260" w:after="260"/>
      <w:outlineLvl w:val="3"/>
    </w:pPr>
    <w:rPr>
      <w:b/>
      <w:bCs/>
      <w:sz w:val="56"/>
      <w:szCs w:val="56"/>
    </w:rPr>
  </w:style>
  <w:style w:type="paragraph" w:customStyle="1" w:styleId="b462b703-1972-4b39-8d8b-2554219e1210">
    <w:name w:val="石墨文档引用"/>
    <w:qFormat/>
    <w:pPr>
      <w:pBdr>
        <w:left w:val="single" w:sz="30" w:space="10" w:color="F0F0F0"/>
      </w:pBdr>
    </w:pPr>
    <w:rPr>
      <w:color w:val="ADADAD"/>
    </w:rPr>
  </w:style>
  <w:style w:type="paragraph" w:default="1" w:styleId="f045c3d7-452c-4450-ab68-15fc7a79b071">
    <w:name w:val="Normal"/>
    <w:qFormat/>
    <w:pPr>
      <w:widowControl w:val="0"/>
      <w:jc w:val="both"/>
    </w:pPr>
  </w:style>
  <w:style w:type="character" w:default="1" w:styleId="6f32cfcd-e396-48a8-aadc-0c43339d9c9e">
    <w:name w:val="Default Paragraph Font"/>
    <w:uiPriority w:val="1"/>
    <w:semiHidden/>
    <w:unhideWhenUsed/>
  </w:style>
  <w:style w:type="table" w:default="1" w:styleId="a5760943-7512-44b2-bc89-5bd874b88671">
    <w:name w:val="Normal Table"/>
    <w:uiPriority w:val="99"/>
    <w:semiHidden/>
    <w:unhideWhenUsed/>
    <w:tblPr>
      <w:tblInd w:w="0" w:type="dxa"/>
      <w:tblCellMar>
        <w:top w:w="0" w:type="dxa"/>
        <w:left w:w="108" w:type="dxa"/>
        <w:bottom w:w="0" w:type="dxa"/>
        <w:right w:w="108" w:type="dxa"/>
      </w:tblCellMar>
    </w:tblPr>
  </w:style>
  <w:style w:type="numbering" w:default="1" w:styleId="11201eb8-e367-45be-9eb4-131512faf24d">
    <w:name w:val="No List"/>
    <w:uiPriority w:val="99"/>
    <w:semiHidden/>
    <w:unhideWhenUsed/>
  </w:style>
  <w:style w:type="paragraph" w:customStyle="1" w:styleId="38f693bb-1a24-4b9d-a532-72f32dc4599c">
    <w:name w:val="石墨文档正文"/>
    <w:qFormat/>
    <w:rPr>
      <w:szCs w:val="22"/>
    </w:rPr>
  </w:style>
  <w:style w:type="paragraph" w:customStyle="1" w:styleId="d3fa825f-3b69-42f4-9bd7-00482b00accd">
    <w:name w:val="石墨文档副标题"/>
    <w:qFormat/>
    <w:rPr>
      <w:color w:val="888888"/>
      <w:sz w:val="48"/>
      <w:szCs w:val="48"/>
    </w:rPr>
  </w:style>
  <w:style w:type="paragraph" w:customStyle="1" w:styleId="029ccc2d-b27b-46d0-96fa-433377dcd29a">
    <w:name w:val="石墨文档大标题"/>
    <w:next w:val="a3"/>
    <w:uiPriority w:val="9"/>
    <w:unhideWhenUsed/>
    <w:qFormat/>
    <w:pPr>
      <w:spacing w:before="260" w:after="260"/>
      <w:outlineLvl w:val="0"/>
    </w:pPr>
    <w:rPr>
      <w:b/>
      <w:bCs/>
      <w:sz w:val="40"/>
      <w:szCs w:val="40"/>
    </w:rPr>
  </w:style>
  <w:style w:type="paragraph" w:customStyle="1" w:styleId="3ef794bc-2742-418f-8de9-432d5db7fba5">
    <w:name w:val="石墨文档中标题"/>
    <w:next w:val="a3"/>
    <w:uiPriority w:val="9"/>
    <w:unhideWhenUsed/>
    <w:qFormat/>
    <w:pPr>
      <w:spacing w:before="260" w:after="260"/>
      <w:outlineLvl w:val="1"/>
    </w:pPr>
    <w:rPr>
      <w:b/>
      <w:bCs/>
      <w:sz w:val="36"/>
      <w:szCs w:val="36"/>
    </w:rPr>
  </w:style>
  <w:style w:type="paragraph" w:customStyle="1" w:styleId="4380e7f8-2b66-4db6-8c5f-6d83bd0b82e3">
    <w:name w:val="石墨文档小标题"/>
    <w:next w:val="a3"/>
    <w:uiPriority w:val="9"/>
    <w:unhideWhenUsed/>
    <w:qFormat/>
    <w:pPr>
      <w:spacing w:before="260" w:after="260"/>
      <w:outlineLvl w:val="2"/>
    </w:pPr>
    <w:rPr>
      <w:b/>
      <w:bCs/>
      <w:sz w:val="32"/>
      <w:szCs w:val="32"/>
    </w:rPr>
  </w:style>
  <w:style w:type="paragraph" w:customStyle="1" w:styleId="67f04798-ca37-427f-8952-c81017adf711">
    <w:name w:val="石墨文档标题"/>
    <w:next w:val="a3"/>
    <w:uiPriority w:val="9"/>
    <w:unhideWhenUsed/>
    <w:qFormat/>
    <w:pPr>
      <w:spacing w:before="260" w:after="260"/>
      <w:outlineLvl w:val="3"/>
    </w:pPr>
    <w:rPr>
      <w:b/>
      <w:bCs/>
      <w:sz w:val="56"/>
      <w:szCs w:val="56"/>
    </w:rPr>
  </w:style>
  <w:style w:type="paragraph" w:customStyle="1" w:styleId="0e681fee-2dd7-4dee-b1f6-83c765287148">
    <w:name w:val="石墨文档引用"/>
    <w:qFormat/>
    <w:pPr>
      <w:pBdr>
        <w:left w:val="single" w:sz="30" w:space="10" w:color="F0F0F0"/>
      </w:pBdr>
    </w:pPr>
    <w:rPr>
      <w:color w:val="ADADAD"/>
    </w:rPr>
  </w:style>
  <w:style w:type="paragraph" w:default="1" w:styleId="7371ecc8-ff70-4ba1-8542-c1df68f703b8">
    <w:name w:val="Normal"/>
    <w:qFormat/>
    <w:pPr>
      <w:widowControl w:val="0"/>
      <w:jc w:val="both"/>
    </w:pPr>
  </w:style>
  <w:style w:type="character" w:default="1" w:styleId="10bb9e7f-0ab8-41a3-b6a1-25795081c0fb">
    <w:name w:val="Default Paragraph Font"/>
    <w:uiPriority w:val="1"/>
    <w:semiHidden/>
    <w:unhideWhenUsed/>
  </w:style>
  <w:style w:type="table" w:default="1" w:styleId="e96b1203-da8e-4e24-aa3c-6590a003c3b0">
    <w:name w:val="Normal Table"/>
    <w:uiPriority w:val="99"/>
    <w:semiHidden/>
    <w:unhideWhenUsed/>
    <w:tblPr>
      <w:tblInd w:w="0" w:type="dxa"/>
      <w:tblCellMar>
        <w:top w:w="0" w:type="dxa"/>
        <w:left w:w="108" w:type="dxa"/>
        <w:bottom w:w="0" w:type="dxa"/>
        <w:right w:w="108" w:type="dxa"/>
      </w:tblCellMar>
    </w:tblPr>
  </w:style>
  <w:style w:type="numbering" w:default="1" w:styleId="16d3a674-1cbe-4886-a2ae-ee13b02d89d8">
    <w:name w:val="No List"/>
    <w:uiPriority w:val="99"/>
    <w:semiHidden/>
    <w:unhideWhenUsed/>
  </w:style>
  <w:style w:type="paragraph" w:customStyle="1" w:styleId="4adc4589-df47-499b-88dc-b31a2507538a">
    <w:name w:val="石墨文档正文"/>
    <w:qFormat/>
    <w:rPr>
      <w:szCs w:val="22"/>
    </w:rPr>
  </w:style>
  <w:style w:type="paragraph" w:customStyle="1" w:styleId="eceae1e4-0c7a-44e5-91c1-2413f92d358f">
    <w:name w:val="石墨文档副标题"/>
    <w:qFormat/>
    <w:rPr>
      <w:color w:val="888888"/>
      <w:sz w:val="48"/>
      <w:szCs w:val="48"/>
    </w:rPr>
  </w:style>
  <w:style w:type="paragraph" w:customStyle="1" w:styleId="1c61e50d-0677-401b-8711-ecfc214d897a">
    <w:name w:val="石墨文档大标题"/>
    <w:next w:val="a3"/>
    <w:uiPriority w:val="9"/>
    <w:unhideWhenUsed/>
    <w:qFormat/>
    <w:pPr>
      <w:spacing w:before="260" w:after="260"/>
      <w:outlineLvl w:val="0"/>
    </w:pPr>
    <w:rPr>
      <w:b/>
      <w:bCs/>
      <w:sz w:val="40"/>
      <w:szCs w:val="40"/>
    </w:rPr>
  </w:style>
  <w:style w:type="paragraph" w:customStyle="1" w:styleId="111e1ac4-7300-4479-bde9-11ebb6e0879c">
    <w:name w:val="石墨文档中标题"/>
    <w:next w:val="a3"/>
    <w:uiPriority w:val="9"/>
    <w:unhideWhenUsed/>
    <w:qFormat/>
    <w:pPr>
      <w:spacing w:before="260" w:after="260"/>
      <w:outlineLvl w:val="1"/>
    </w:pPr>
    <w:rPr>
      <w:b/>
      <w:bCs/>
      <w:sz w:val="36"/>
      <w:szCs w:val="36"/>
    </w:rPr>
  </w:style>
  <w:style w:type="paragraph" w:customStyle="1" w:styleId="3df4122e-e3de-49d5-8aa2-c135ce1148d0">
    <w:name w:val="石墨文档小标题"/>
    <w:next w:val="a3"/>
    <w:uiPriority w:val="9"/>
    <w:unhideWhenUsed/>
    <w:qFormat/>
    <w:pPr>
      <w:spacing w:before="260" w:after="260"/>
      <w:outlineLvl w:val="2"/>
    </w:pPr>
    <w:rPr>
      <w:b/>
      <w:bCs/>
      <w:sz w:val="32"/>
      <w:szCs w:val="32"/>
    </w:rPr>
  </w:style>
  <w:style w:type="paragraph" w:customStyle="1" w:styleId="778523c8-80a6-43a1-a08e-fe141695792d">
    <w:name w:val="石墨文档标题"/>
    <w:next w:val="a3"/>
    <w:uiPriority w:val="9"/>
    <w:unhideWhenUsed/>
    <w:qFormat/>
    <w:pPr>
      <w:spacing w:before="260" w:after="260"/>
      <w:outlineLvl w:val="3"/>
    </w:pPr>
    <w:rPr>
      <w:b/>
      <w:bCs/>
      <w:sz w:val="56"/>
      <w:szCs w:val="56"/>
    </w:rPr>
  </w:style>
  <w:style w:type="paragraph" w:customStyle="1" w:styleId="9f86eb6a-a24b-44d2-a51c-a7e2f048f0de">
    <w:name w:val="石墨文档引用"/>
    <w:qFormat/>
    <w:pPr>
      <w:pBdr>
        <w:left w:val="single" w:sz="30" w:space="10" w:color="F0F0F0"/>
      </w:pBdr>
    </w:pPr>
    <w:rPr>
      <w:color w:val="ADADAD"/>
    </w:rPr>
  </w:style>
  <w:style w:type="paragraph" w:default="1" w:styleId="1b02d1af-26a1-4ca7-85f9-26de27de43ff">
    <w:name w:val="Normal"/>
    <w:qFormat/>
    <w:pPr>
      <w:widowControl w:val="0"/>
      <w:jc w:val="both"/>
    </w:pPr>
  </w:style>
  <w:style w:type="character" w:default="1" w:styleId="7ddc3ad3-58e5-4096-81d1-3ad356fc153a">
    <w:name w:val="Default Paragraph Font"/>
    <w:uiPriority w:val="1"/>
    <w:semiHidden/>
    <w:unhideWhenUsed/>
  </w:style>
  <w:style w:type="table" w:default="1" w:styleId="a89b9677-596f-4736-98c9-7d17cbd704a0">
    <w:name w:val="Normal Table"/>
    <w:uiPriority w:val="99"/>
    <w:semiHidden/>
    <w:unhideWhenUsed/>
    <w:tblPr>
      <w:tblInd w:w="0" w:type="dxa"/>
      <w:tblCellMar>
        <w:top w:w="0" w:type="dxa"/>
        <w:left w:w="108" w:type="dxa"/>
        <w:bottom w:w="0" w:type="dxa"/>
        <w:right w:w="108" w:type="dxa"/>
      </w:tblCellMar>
    </w:tblPr>
  </w:style>
  <w:style w:type="numbering" w:default="1" w:styleId="341513ab-50f4-472d-89bc-48751b75c959">
    <w:name w:val="No List"/>
    <w:uiPriority w:val="99"/>
    <w:semiHidden/>
    <w:unhideWhenUsed/>
  </w:style>
  <w:style w:type="paragraph" w:customStyle="1" w:styleId="a54305a8-16cf-45eb-912d-3248fceaad62">
    <w:name w:val="石墨文档正文"/>
    <w:qFormat/>
    <w:rPr>
      <w:szCs w:val="22"/>
    </w:rPr>
  </w:style>
  <w:style w:type="paragraph" w:customStyle="1" w:styleId="0cfe888c-2a99-45b7-af70-775e28d240ac">
    <w:name w:val="石墨文档副标题"/>
    <w:qFormat/>
    <w:rPr>
      <w:color w:val="888888"/>
      <w:sz w:val="48"/>
      <w:szCs w:val="48"/>
    </w:rPr>
  </w:style>
  <w:style w:type="paragraph" w:customStyle="1" w:styleId="13752ef1-1c0e-4d0a-8e48-0bae7dfa4a27">
    <w:name w:val="石墨文档大标题"/>
    <w:next w:val="a3"/>
    <w:uiPriority w:val="9"/>
    <w:unhideWhenUsed/>
    <w:qFormat/>
    <w:pPr>
      <w:spacing w:before="260" w:after="260"/>
      <w:outlineLvl w:val="0"/>
    </w:pPr>
    <w:rPr>
      <w:b/>
      <w:bCs/>
      <w:sz w:val="40"/>
      <w:szCs w:val="40"/>
    </w:rPr>
  </w:style>
  <w:style w:type="paragraph" w:customStyle="1" w:styleId="771d819a-8065-42ac-8e9c-32d3816cbb83">
    <w:name w:val="石墨文档中标题"/>
    <w:next w:val="a3"/>
    <w:uiPriority w:val="9"/>
    <w:unhideWhenUsed/>
    <w:qFormat/>
    <w:pPr>
      <w:spacing w:before="260" w:after="260"/>
      <w:outlineLvl w:val="1"/>
    </w:pPr>
    <w:rPr>
      <w:b/>
      <w:bCs/>
      <w:sz w:val="36"/>
      <w:szCs w:val="36"/>
    </w:rPr>
  </w:style>
  <w:style w:type="paragraph" w:customStyle="1" w:styleId="df3b4662-678b-4865-a280-77ecfe0d1f92">
    <w:name w:val="石墨文档小标题"/>
    <w:next w:val="a3"/>
    <w:uiPriority w:val="9"/>
    <w:unhideWhenUsed/>
    <w:qFormat/>
    <w:pPr>
      <w:spacing w:before="260" w:after="260"/>
      <w:outlineLvl w:val="2"/>
    </w:pPr>
    <w:rPr>
      <w:b/>
      <w:bCs/>
      <w:sz w:val="32"/>
      <w:szCs w:val="32"/>
    </w:rPr>
  </w:style>
  <w:style w:type="paragraph" w:customStyle="1" w:styleId="c41463b5-7851-42b6-9653-935b1132c947">
    <w:name w:val="石墨文档标题"/>
    <w:next w:val="a3"/>
    <w:uiPriority w:val="9"/>
    <w:unhideWhenUsed/>
    <w:qFormat/>
    <w:pPr>
      <w:spacing w:before="260" w:after="260"/>
      <w:outlineLvl w:val="3"/>
    </w:pPr>
    <w:rPr>
      <w:b/>
      <w:bCs/>
      <w:sz w:val="56"/>
      <w:szCs w:val="56"/>
    </w:rPr>
  </w:style>
  <w:style w:type="paragraph" w:customStyle="1" w:styleId="96e9fc89-2e09-413a-9a7c-e85809a51f3b">
    <w:name w:val="石墨文档引用"/>
    <w:qFormat/>
    <w:pPr>
      <w:pBdr>
        <w:left w:val="single" w:sz="30" w:space="10" w:color="F0F0F0"/>
      </w:pBdr>
    </w:pPr>
    <w:rPr>
      <w:color w:val="ADADAD"/>
    </w:rPr>
  </w:style>
  <w:style w:type="paragraph" w:default="1" w:styleId="906fd7dd-22ed-4e46-9e67-fbd38cd59567">
    <w:name w:val="Normal"/>
    <w:qFormat/>
    <w:pPr>
      <w:widowControl w:val="0"/>
      <w:jc w:val="both"/>
    </w:pPr>
  </w:style>
  <w:style w:type="character" w:default="1" w:styleId="835a5c95-b06f-483e-ac30-30f537347430">
    <w:name w:val="Default Paragraph Font"/>
    <w:uiPriority w:val="1"/>
    <w:semiHidden/>
    <w:unhideWhenUsed/>
  </w:style>
  <w:style w:type="table" w:default="1" w:styleId="b2972ee6-a6c1-49b2-ab2e-3670067d1175">
    <w:name w:val="Normal Table"/>
    <w:uiPriority w:val="99"/>
    <w:semiHidden/>
    <w:unhideWhenUsed/>
    <w:tblPr>
      <w:tblInd w:w="0" w:type="dxa"/>
      <w:tblCellMar>
        <w:top w:w="0" w:type="dxa"/>
        <w:left w:w="108" w:type="dxa"/>
        <w:bottom w:w="0" w:type="dxa"/>
        <w:right w:w="108" w:type="dxa"/>
      </w:tblCellMar>
    </w:tblPr>
  </w:style>
  <w:style w:type="numbering" w:default="1" w:styleId="80863f34-699b-4ca7-98f2-5d85bd25456a">
    <w:name w:val="No List"/>
    <w:uiPriority w:val="99"/>
    <w:semiHidden/>
    <w:unhideWhenUsed/>
  </w:style>
  <w:style w:type="paragraph" w:customStyle="1" w:styleId="6c2679d5-0411-40ad-8d02-e336b2e0a375">
    <w:name w:val="石墨文档正文"/>
    <w:qFormat/>
    <w:rPr>
      <w:szCs w:val="22"/>
    </w:rPr>
  </w:style>
  <w:style w:type="paragraph" w:customStyle="1" w:styleId="963ad421-6518-4586-ac96-7b713d21bee3">
    <w:name w:val="石墨文档副标题"/>
    <w:qFormat/>
    <w:rPr>
      <w:color w:val="888888"/>
      <w:sz w:val="48"/>
      <w:szCs w:val="48"/>
    </w:rPr>
  </w:style>
  <w:style w:type="paragraph" w:customStyle="1" w:styleId="fbc6e1b5-d7d4-41d3-a546-65371161edc2">
    <w:name w:val="石墨文档大标题"/>
    <w:next w:val="a3"/>
    <w:uiPriority w:val="9"/>
    <w:unhideWhenUsed/>
    <w:qFormat/>
    <w:pPr>
      <w:spacing w:before="260" w:after="260"/>
      <w:outlineLvl w:val="0"/>
    </w:pPr>
    <w:rPr>
      <w:b/>
      <w:bCs/>
      <w:sz w:val="40"/>
      <w:szCs w:val="40"/>
    </w:rPr>
  </w:style>
  <w:style w:type="paragraph" w:customStyle="1" w:styleId="ac1a2967-537f-4235-9266-979e48e45d73">
    <w:name w:val="石墨文档中标题"/>
    <w:next w:val="a3"/>
    <w:uiPriority w:val="9"/>
    <w:unhideWhenUsed/>
    <w:qFormat/>
    <w:pPr>
      <w:spacing w:before="260" w:after="260"/>
      <w:outlineLvl w:val="1"/>
    </w:pPr>
    <w:rPr>
      <w:b/>
      <w:bCs/>
      <w:sz w:val="36"/>
      <w:szCs w:val="36"/>
    </w:rPr>
  </w:style>
  <w:style w:type="paragraph" w:customStyle="1" w:styleId="ada05e23-d2f4-4324-9b20-6aaded00715e">
    <w:name w:val="石墨文档小标题"/>
    <w:next w:val="a3"/>
    <w:uiPriority w:val="9"/>
    <w:unhideWhenUsed/>
    <w:qFormat/>
    <w:pPr>
      <w:spacing w:before="260" w:after="260"/>
      <w:outlineLvl w:val="2"/>
    </w:pPr>
    <w:rPr>
      <w:b/>
      <w:bCs/>
      <w:sz w:val="32"/>
      <w:szCs w:val="32"/>
    </w:rPr>
  </w:style>
  <w:style w:type="paragraph" w:customStyle="1" w:styleId="493f30c4-2d59-4336-84af-c527c8973663">
    <w:name w:val="石墨文档标题"/>
    <w:next w:val="a3"/>
    <w:uiPriority w:val="9"/>
    <w:unhideWhenUsed/>
    <w:qFormat/>
    <w:pPr>
      <w:spacing w:before="260" w:after="260"/>
      <w:outlineLvl w:val="3"/>
    </w:pPr>
    <w:rPr>
      <w:b/>
      <w:bCs/>
      <w:sz w:val="56"/>
      <w:szCs w:val="56"/>
    </w:rPr>
  </w:style>
  <w:style w:type="paragraph" w:customStyle="1" w:styleId="7cbb6693-213f-4093-9768-cdbe3fbc2f1b">
    <w:name w:val="石墨文档引用"/>
    <w:qFormat/>
    <w:pPr>
      <w:pBdr>
        <w:left w:val="single" w:sz="30" w:space="10" w:color="F0F0F0"/>
      </w:pBdr>
    </w:pPr>
    <w:rPr>
      <w:color w:val="ADADAD"/>
    </w:rPr>
  </w:style>
  <w:style w:type="paragraph" w:default="1" w:styleId="a49ba19d-3d9e-4136-838a-a800e823d027">
    <w:name w:val="Normal"/>
    <w:qFormat/>
    <w:pPr>
      <w:widowControl w:val="0"/>
      <w:jc w:val="both"/>
    </w:pPr>
  </w:style>
  <w:style w:type="character" w:default="1" w:styleId="9ce22979-ee54-4ddf-8236-270fd6f59d84">
    <w:name w:val="Default Paragraph Font"/>
    <w:uiPriority w:val="1"/>
    <w:semiHidden/>
    <w:unhideWhenUsed/>
  </w:style>
  <w:style w:type="table" w:default="1" w:styleId="4da9bc98-4efd-43e8-87df-ff559e6bec63">
    <w:name w:val="Normal Table"/>
    <w:uiPriority w:val="99"/>
    <w:semiHidden/>
    <w:unhideWhenUsed/>
    <w:tblPr>
      <w:tblInd w:w="0" w:type="dxa"/>
      <w:tblCellMar>
        <w:top w:w="0" w:type="dxa"/>
        <w:left w:w="108" w:type="dxa"/>
        <w:bottom w:w="0" w:type="dxa"/>
        <w:right w:w="108" w:type="dxa"/>
      </w:tblCellMar>
    </w:tblPr>
  </w:style>
  <w:style w:type="numbering" w:default="1" w:styleId="42950ca3-a329-42ff-a530-5661f43064a4">
    <w:name w:val="No List"/>
    <w:uiPriority w:val="99"/>
    <w:semiHidden/>
    <w:unhideWhenUsed/>
  </w:style>
  <w:style w:type="paragraph" w:customStyle="1" w:styleId="25b898c3-e6d1-40c5-91a7-92c7a9fc83b7">
    <w:name w:val="石墨文档正文"/>
    <w:qFormat/>
    <w:rPr>
      <w:szCs w:val="22"/>
    </w:rPr>
  </w:style>
  <w:style w:type="paragraph" w:customStyle="1" w:styleId="8b9b81bf-3307-441b-8930-55b037ceb405">
    <w:name w:val="石墨文档副标题"/>
    <w:qFormat/>
    <w:rPr>
      <w:color w:val="888888"/>
      <w:sz w:val="48"/>
      <w:szCs w:val="48"/>
    </w:rPr>
  </w:style>
  <w:style w:type="paragraph" w:customStyle="1" w:styleId="1ec5cbda-c118-49cc-95a5-de501da2030e">
    <w:name w:val="石墨文档大标题"/>
    <w:next w:val="a3"/>
    <w:uiPriority w:val="9"/>
    <w:unhideWhenUsed/>
    <w:qFormat/>
    <w:pPr>
      <w:spacing w:before="260" w:after="260"/>
      <w:outlineLvl w:val="0"/>
    </w:pPr>
    <w:rPr>
      <w:b/>
      <w:bCs/>
      <w:sz w:val="40"/>
      <w:szCs w:val="40"/>
    </w:rPr>
  </w:style>
  <w:style w:type="paragraph" w:customStyle="1" w:styleId="0ea34f90-9f11-45a4-a9c7-2e299644d177">
    <w:name w:val="石墨文档中标题"/>
    <w:next w:val="a3"/>
    <w:uiPriority w:val="9"/>
    <w:unhideWhenUsed/>
    <w:qFormat/>
    <w:pPr>
      <w:spacing w:before="260" w:after="260"/>
      <w:outlineLvl w:val="1"/>
    </w:pPr>
    <w:rPr>
      <w:b/>
      <w:bCs/>
      <w:sz w:val="36"/>
      <w:szCs w:val="36"/>
    </w:rPr>
  </w:style>
  <w:style w:type="paragraph" w:customStyle="1" w:styleId="710f6158-e16e-4f76-9f4b-2c353b0d0c63">
    <w:name w:val="石墨文档小标题"/>
    <w:next w:val="a3"/>
    <w:uiPriority w:val="9"/>
    <w:unhideWhenUsed/>
    <w:qFormat/>
    <w:pPr>
      <w:spacing w:before="260" w:after="260"/>
      <w:outlineLvl w:val="2"/>
    </w:pPr>
    <w:rPr>
      <w:b/>
      <w:bCs/>
      <w:sz w:val="32"/>
      <w:szCs w:val="32"/>
    </w:rPr>
  </w:style>
  <w:style w:type="paragraph" w:customStyle="1" w:styleId="791f9ca8-4651-4089-a0b3-06966cc9146c">
    <w:name w:val="石墨文档标题"/>
    <w:next w:val="a3"/>
    <w:uiPriority w:val="9"/>
    <w:unhideWhenUsed/>
    <w:qFormat/>
    <w:pPr>
      <w:spacing w:before="260" w:after="260"/>
      <w:outlineLvl w:val="3"/>
    </w:pPr>
    <w:rPr>
      <w:b/>
      <w:bCs/>
      <w:sz w:val="56"/>
      <w:szCs w:val="56"/>
    </w:rPr>
  </w:style>
  <w:style w:type="paragraph" w:customStyle="1" w:styleId="3748d163-10e5-46bd-9b76-aac52a166df6">
    <w:name w:val="石墨文档引用"/>
    <w:qFormat/>
    <w:pPr>
      <w:pBdr>
        <w:left w:val="single" w:sz="30" w:space="10" w:color="F0F0F0"/>
      </w:pBdr>
    </w:pPr>
    <w:rPr>
      <w:color w:val="ADADAD"/>
    </w:rPr>
  </w:style>
  <w:style w:type="paragraph" w:default="1" w:styleId="7fcb5cef-b8b1-40e8-831c-16e9adb422bb">
    <w:name w:val="Normal"/>
    <w:qFormat/>
    <w:pPr>
      <w:widowControl w:val="0"/>
      <w:jc w:val="both"/>
    </w:pPr>
  </w:style>
  <w:style w:type="character" w:default="1" w:styleId="086f16dc-b712-4871-816d-b506b96ed284">
    <w:name w:val="Default Paragraph Font"/>
    <w:uiPriority w:val="1"/>
    <w:semiHidden/>
    <w:unhideWhenUsed/>
  </w:style>
  <w:style w:type="table" w:default="1" w:styleId="7a3de8d1-90dd-43a8-961c-ea708e1f3a8a">
    <w:name w:val="Normal Table"/>
    <w:uiPriority w:val="99"/>
    <w:semiHidden/>
    <w:unhideWhenUsed/>
    <w:tblPr>
      <w:tblInd w:w="0" w:type="dxa"/>
      <w:tblCellMar>
        <w:top w:w="0" w:type="dxa"/>
        <w:left w:w="108" w:type="dxa"/>
        <w:bottom w:w="0" w:type="dxa"/>
        <w:right w:w="108" w:type="dxa"/>
      </w:tblCellMar>
    </w:tblPr>
  </w:style>
  <w:style w:type="numbering" w:default="1" w:styleId="1794ca2b-277d-4d41-8ff7-60ca9ae885e7">
    <w:name w:val="No List"/>
    <w:uiPriority w:val="99"/>
    <w:semiHidden/>
    <w:unhideWhenUsed/>
  </w:style>
  <w:style w:type="paragraph" w:customStyle="1" w:styleId="92882714-a289-495c-a553-7eb2118accb6">
    <w:name w:val="石墨文档正文"/>
    <w:qFormat/>
    <w:rPr>
      <w:szCs w:val="22"/>
    </w:rPr>
  </w:style>
  <w:style w:type="paragraph" w:customStyle="1" w:styleId="c38d57b5-8403-4c1e-9f5b-02934b3b7a12">
    <w:name w:val="石墨文档副标题"/>
    <w:qFormat/>
    <w:rPr>
      <w:color w:val="888888"/>
      <w:sz w:val="48"/>
      <w:szCs w:val="48"/>
    </w:rPr>
  </w:style>
  <w:style w:type="paragraph" w:customStyle="1" w:styleId="bae616bb-6b14-4693-8a05-1bb3a9772bb6">
    <w:name w:val="石墨文档大标题"/>
    <w:next w:val="a3"/>
    <w:uiPriority w:val="9"/>
    <w:unhideWhenUsed/>
    <w:qFormat/>
    <w:pPr>
      <w:spacing w:before="260" w:after="260"/>
      <w:outlineLvl w:val="0"/>
    </w:pPr>
    <w:rPr>
      <w:b/>
      <w:bCs/>
      <w:sz w:val="40"/>
      <w:szCs w:val="40"/>
    </w:rPr>
  </w:style>
  <w:style w:type="paragraph" w:customStyle="1" w:styleId="dcbfd5f1-773d-483f-80b1-fdb14cbea028">
    <w:name w:val="石墨文档中标题"/>
    <w:next w:val="a3"/>
    <w:uiPriority w:val="9"/>
    <w:unhideWhenUsed/>
    <w:qFormat/>
    <w:pPr>
      <w:spacing w:before="260" w:after="260"/>
      <w:outlineLvl w:val="1"/>
    </w:pPr>
    <w:rPr>
      <w:b/>
      <w:bCs/>
      <w:sz w:val="36"/>
      <w:szCs w:val="36"/>
    </w:rPr>
  </w:style>
  <w:style w:type="paragraph" w:customStyle="1" w:styleId="a7719975-7f1e-431f-a3d4-9edd88b13871">
    <w:name w:val="石墨文档小标题"/>
    <w:next w:val="a3"/>
    <w:uiPriority w:val="9"/>
    <w:unhideWhenUsed/>
    <w:qFormat/>
    <w:pPr>
      <w:spacing w:before="260" w:after="260"/>
      <w:outlineLvl w:val="2"/>
    </w:pPr>
    <w:rPr>
      <w:b/>
      <w:bCs/>
      <w:sz w:val="32"/>
      <w:szCs w:val="32"/>
    </w:rPr>
  </w:style>
  <w:style w:type="paragraph" w:customStyle="1" w:styleId="9786271a-ce0b-4137-923d-7a385fa4e411">
    <w:name w:val="石墨文档标题"/>
    <w:next w:val="a3"/>
    <w:uiPriority w:val="9"/>
    <w:unhideWhenUsed/>
    <w:qFormat/>
    <w:pPr>
      <w:spacing w:before="260" w:after="260"/>
      <w:outlineLvl w:val="3"/>
    </w:pPr>
    <w:rPr>
      <w:b/>
      <w:bCs/>
      <w:sz w:val="56"/>
      <w:szCs w:val="56"/>
    </w:rPr>
  </w:style>
  <w:style w:type="paragraph" w:customStyle="1" w:styleId="9394fe4f-8f44-4504-a4e3-79e7a0a1568c">
    <w:name w:val="石墨文档引用"/>
    <w:qFormat/>
    <w:pPr>
      <w:pBdr>
        <w:left w:val="single" w:sz="30" w:space="10" w:color="F0F0F0"/>
      </w:pBdr>
    </w:pPr>
    <w:rPr>
      <w:color w:val="ADADAD"/>
    </w:rPr>
  </w:style>
  <w:style w:type="paragraph" w:default="1" w:styleId="6412fd7a-f3a1-4aae-9280-9ee5f18b91eb">
    <w:name w:val="Normal"/>
    <w:qFormat/>
    <w:pPr>
      <w:widowControl w:val="0"/>
      <w:jc w:val="both"/>
    </w:pPr>
  </w:style>
  <w:style w:type="character" w:default="1" w:styleId="9978a2e5-a744-4d0a-b260-82ec26589013">
    <w:name w:val="Default Paragraph Font"/>
    <w:uiPriority w:val="1"/>
    <w:semiHidden/>
    <w:unhideWhenUsed/>
  </w:style>
  <w:style w:type="table" w:default="1" w:styleId="3709ea92-d971-4e36-8be4-d8213c316263">
    <w:name w:val="Normal Table"/>
    <w:uiPriority w:val="99"/>
    <w:semiHidden/>
    <w:unhideWhenUsed/>
    <w:tblPr>
      <w:tblInd w:w="0" w:type="dxa"/>
      <w:tblCellMar>
        <w:top w:w="0" w:type="dxa"/>
        <w:left w:w="108" w:type="dxa"/>
        <w:bottom w:w="0" w:type="dxa"/>
        <w:right w:w="108" w:type="dxa"/>
      </w:tblCellMar>
    </w:tblPr>
  </w:style>
  <w:style w:type="numbering" w:default="1" w:styleId="3d86a156-6436-4bc2-ab89-ecdf7c7103bc">
    <w:name w:val="No List"/>
    <w:uiPriority w:val="99"/>
    <w:semiHidden/>
    <w:unhideWhenUsed/>
  </w:style>
  <w:style w:type="paragraph" w:customStyle="1" w:styleId="9c43302f-92b6-49b4-a517-d553e6a75a4d">
    <w:name w:val="石墨文档正文"/>
    <w:qFormat/>
    <w:rPr>
      <w:szCs w:val="22"/>
    </w:rPr>
  </w:style>
  <w:style w:type="paragraph" w:customStyle="1" w:styleId="f4918097-a013-4a44-a4c1-e8f738592d4c">
    <w:name w:val="石墨文档副标题"/>
    <w:qFormat/>
    <w:rPr>
      <w:color w:val="888888"/>
      <w:sz w:val="48"/>
      <w:szCs w:val="48"/>
    </w:rPr>
  </w:style>
  <w:style w:type="paragraph" w:customStyle="1" w:styleId="1b52129d-ea5d-4ea1-8ad7-9f7530a17c4c">
    <w:name w:val="石墨文档大标题"/>
    <w:next w:val="a3"/>
    <w:uiPriority w:val="9"/>
    <w:unhideWhenUsed/>
    <w:qFormat/>
    <w:pPr>
      <w:spacing w:before="260" w:after="260"/>
      <w:outlineLvl w:val="0"/>
    </w:pPr>
    <w:rPr>
      <w:b/>
      <w:bCs/>
      <w:sz w:val="40"/>
      <w:szCs w:val="40"/>
    </w:rPr>
  </w:style>
  <w:style w:type="paragraph" w:customStyle="1" w:styleId="6b3beab0-b71e-4312-b688-31ef06b9a0dc">
    <w:name w:val="石墨文档中标题"/>
    <w:next w:val="a3"/>
    <w:uiPriority w:val="9"/>
    <w:unhideWhenUsed/>
    <w:qFormat/>
    <w:pPr>
      <w:spacing w:before="260" w:after="260"/>
      <w:outlineLvl w:val="1"/>
    </w:pPr>
    <w:rPr>
      <w:b/>
      <w:bCs/>
      <w:sz w:val="36"/>
      <w:szCs w:val="36"/>
    </w:rPr>
  </w:style>
  <w:style w:type="paragraph" w:customStyle="1" w:styleId="7c6f94a0-c6ef-4742-b771-df781089c285">
    <w:name w:val="石墨文档小标题"/>
    <w:next w:val="a3"/>
    <w:uiPriority w:val="9"/>
    <w:unhideWhenUsed/>
    <w:qFormat/>
    <w:pPr>
      <w:spacing w:before="260" w:after="260"/>
      <w:outlineLvl w:val="2"/>
    </w:pPr>
    <w:rPr>
      <w:b/>
      <w:bCs/>
      <w:sz w:val="32"/>
      <w:szCs w:val="32"/>
    </w:rPr>
  </w:style>
  <w:style w:type="paragraph" w:customStyle="1" w:styleId="cf4bdec2-73bc-45a3-8f8b-32319c78faca">
    <w:name w:val="石墨文档标题"/>
    <w:next w:val="a3"/>
    <w:uiPriority w:val="9"/>
    <w:unhideWhenUsed/>
    <w:qFormat/>
    <w:pPr>
      <w:spacing w:before="260" w:after="260"/>
      <w:outlineLvl w:val="3"/>
    </w:pPr>
    <w:rPr>
      <w:b/>
      <w:bCs/>
      <w:sz w:val="56"/>
      <w:szCs w:val="56"/>
    </w:rPr>
  </w:style>
  <w:style w:type="paragraph" w:customStyle="1" w:styleId="61a35fcc-17ae-48f5-9dd6-aee8116c4dad">
    <w:name w:val="石墨文档引用"/>
    <w:qFormat/>
    <w:pPr>
      <w:pBdr>
        <w:left w:val="single" w:sz="30" w:space="10" w:color="F0F0F0"/>
      </w:pBdr>
    </w:pPr>
    <w:rPr>
      <w:color w:val="ADADAD"/>
    </w:rPr>
  </w:style>
  <w:style w:type="paragraph" w:default="1" w:styleId="1f307a1b-9a0b-4d4c-a113-a4baa07e287c">
    <w:name w:val="Normal"/>
    <w:qFormat/>
    <w:pPr>
      <w:widowControl w:val="0"/>
      <w:jc w:val="both"/>
    </w:pPr>
  </w:style>
  <w:style w:type="character" w:default="1" w:styleId="170b4e3d-5dbf-4a47-bac1-95c6049daeb6">
    <w:name w:val="Default Paragraph Font"/>
    <w:uiPriority w:val="1"/>
    <w:semiHidden/>
    <w:unhideWhenUsed/>
  </w:style>
  <w:style w:type="table" w:default="1" w:styleId="554251ff-4e85-428f-ba37-b561405e57d3">
    <w:name w:val="Normal Table"/>
    <w:uiPriority w:val="99"/>
    <w:semiHidden/>
    <w:unhideWhenUsed/>
    <w:tblPr>
      <w:tblInd w:w="0" w:type="dxa"/>
      <w:tblCellMar>
        <w:top w:w="0" w:type="dxa"/>
        <w:left w:w="108" w:type="dxa"/>
        <w:bottom w:w="0" w:type="dxa"/>
        <w:right w:w="108" w:type="dxa"/>
      </w:tblCellMar>
    </w:tblPr>
  </w:style>
  <w:style w:type="numbering" w:default="1" w:styleId="0d2db646-2556-4cf4-b684-259bcb758639">
    <w:name w:val="No List"/>
    <w:uiPriority w:val="99"/>
    <w:semiHidden/>
    <w:unhideWhenUsed/>
  </w:style>
  <w:style w:type="paragraph" w:customStyle="1" w:styleId="8a81c947-51d2-4275-acea-ca243c1d8c8a">
    <w:name w:val="石墨文档正文"/>
    <w:qFormat/>
    <w:rPr>
      <w:szCs w:val="22"/>
    </w:rPr>
  </w:style>
  <w:style w:type="paragraph" w:customStyle="1" w:styleId="76c654bd-8705-4c7a-b96a-b296cdf17d87">
    <w:name w:val="石墨文档副标题"/>
    <w:qFormat/>
    <w:rPr>
      <w:color w:val="888888"/>
      <w:sz w:val="48"/>
      <w:szCs w:val="48"/>
    </w:rPr>
  </w:style>
  <w:style w:type="paragraph" w:customStyle="1" w:styleId="2c699c1b-2e92-454e-8df3-7668e5892ff9">
    <w:name w:val="石墨文档大标题"/>
    <w:next w:val="a3"/>
    <w:uiPriority w:val="9"/>
    <w:unhideWhenUsed/>
    <w:qFormat/>
    <w:pPr>
      <w:spacing w:before="260" w:after="260"/>
      <w:outlineLvl w:val="0"/>
    </w:pPr>
    <w:rPr>
      <w:b/>
      <w:bCs/>
      <w:sz w:val="40"/>
      <w:szCs w:val="40"/>
    </w:rPr>
  </w:style>
  <w:style w:type="paragraph" w:customStyle="1" w:styleId="f9db6521-8720-4779-9462-112c9300f5d7">
    <w:name w:val="石墨文档中标题"/>
    <w:next w:val="a3"/>
    <w:uiPriority w:val="9"/>
    <w:unhideWhenUsed/>
    <w:qFormat/>
    <w:pPr>
      <w:spacing w:before="260" w:after="260"/>
      <w:outlineLvl w:val="1"/>
    </w:pPr>
    <w:rPr>
      <w:b/>
      <w:bCs/>
      <w:sz w:val="36"/>
      <w:szCs w:val="36"/>
    </w:rPr>
  </w:style>
  <w:style w:type="paragraph" w:customStyle="1" w:styleId="c2ef799b-ca5e-42ce-a7dc-535389e14f1c">
    <w:name w:val="石墨文档小标题"/>
    <w:next w:val="a3"/>
    <w:uiPriority w:val="9"/>
    <w:unhideWhenUsed/>
    <w:qFormat/>
    <w:pPr>
      <w:spacing w:before="260" w:after="260"/>
      <w:outlineLvl w:val="2"/>
    </w:pPr>
    <w:rPr>
      <w:b/>
      <w:bCs/>
      <w:sz w:val="32"/>
      <w:szCs w:val="32"/>
    </w:rPr>
  </w:style>
  <w:style w:type="paragraph" w:customStyle="1" w:styleId="af8ea3e8-65fb-4ed7-8f14-c0aa121e690a">
    <w:name w:val="石墨文档标题"/>
    <w:next w:val="a3"/>
    <w:uiPriority w:val="9"/>
    <w:unhideWhenUsed/>
    <w:qFormat/>
    <w:pPr>
      <w:spacing w:before="260" w:after="260"/>
      <w:outlineLvl w:val="3"/>
    </w:pPr>
    <w:rPr>
      <w:b/>
      <w:bCs/>
      <w:sz w:val="56"/>
      <w:szCs w:val="56"/>
    </w:rPr>
  </w:style>
  <w:style w:type="paragraph" w:customStyle="1" w:styleId="9751544b-1af5-42ee-bd21-3493b6b5db8e">
    <w:name w:val="石墨文档引用"/>
    <w:qFormat/>
    <w:pPr>
      <w:pBdr>
        <w:left w:val="single" w:sz="30" w:space="10" w:color="F0F0F0"/>
      </w:pBdr>
    </w:pPr>
    <w:rPr>
      <w:color w:val="ADADAD"/>
    </w:rPr>
  </w:style>
  <w:style w:type="paragraph" w:default="1" w:styleId="00b23853-1273-44e1-b89f-30bb5e313e8f">
    <w:name w:val="Normal"/>
    <w:qFormat/>
    <w:pPr>
      <w:widowControl w:val="0"/>
      <w:jc w:val="both"/>
    </w:pPr>
  </w:style>
  <w:style w:type="character" w:default="1" w:styleId="b032fb3b-8e65-4447-b1b5-66ea5376bb74">
    <w:name w:val="Default Paragraph Font"/>
    <w:uiPriority w:val="1"/>
    <w:semiHidden/>
    <w:unhideWhenUsed/>
  </w:style>
  <w:style w:type="table" w:default="1" w:styleId="e25e67a5-1cfb-4a36-8f2e-6d41e593d8be">
    <w:name w:val="Normal Table"/>
    <w:uiPriority w:val="99"/>
    <w:semiHidden/>
    <w:unhideWhenUsed/>
    <w:tblPr>
      <w:tblInd w:w="0" w:type="dxa"/>
      <w:tblCellMar>
        <w:top w:w="0" w:type="dxa"/>
        <w:left w:w="108" w:type="dxa"/>
        <w:bottom w:w="0" w:type="dxa"/>
        <w:right w:w="108" w:type="dxa"/>
      </w:tblCellMar>
    </w:tblPr>
  </w:style>
  <w:style w:type="numbering" w:default="1" w:styleId="e4932f86-3ee4-4988-ba35-190bbe9582ca">
    <w:name w:val="No List"/>
    <w:uiPriority w:val="99"/>
    <w:semiHidden/>
    <w:unhideWhenUsed/>
  </w:style>
  <w:style w:type="paragraph" w:customStyle="1" w:styleId="b2212b8f-9931-461f-b018-b23a8e5f0364">
    <w:name w:val="石墨文档正文"/>
    <w:qFormat/>
    <w:rPr>
      <w:szCs w:val="22"/>
    </w:rPr>
  </w:style>
  <w:style w:type="paragraph" w:customStyle="1" w:styleId="8b25b1ad-2836-4c5f-b10b-129d8a583140">
    <w:name w:val="石墨文档副标题"/>
    <w:qFormat/>
    <w:rPr>
      <w:color w:val="888888"/>
      <w:sz w:val="48"/>
      <w:szCs w:val="48"/>
    </w:rPr>
  </w:style>
  <w:style w:type="paragraph" w:customStyle="1" w:styleId="dea66d2d-7872-4dc4-a225-b0798b9fac24">
    <w:name w:val="石墨文档大标题"/>
    <w:next w:val="a3"/>
    <w:uiPriority w:val="9"/>
    <w:unhideWhenUsed/>
    <w:qFormat/>
    <w:pPr>
      <w:spacing w:before="260" w:after="260"/>
      <w:outlineLvl w:val="0"/>
    </w:pPr>
    <w:rPr>
      <w:b/>
      <w:bCs/>
      <w:sz w:val="40"/>
      <w:szCs w:val="40"/>
    </w:rPr>
  </w:style>
  <w:style w:type="paragraph" w:customStyle="1" w:styleId="21603d1a-8257-4b0b-a0ed-d0633f89dc22">
    <w:name w:val="石墨文档中标题"/>
    <w:next w:val="a3"/>
    <w:uiPriority w:val="9"/>
    <w:unhideWhenUsed/>
    <w:qFormat/>
    <w:pPr>
      <w:spacing w:before="260" w:after="260"/>
      <w:outlineLvl w:val="1"/>
    </w:pPr>
    <w:rPr>
      <w:b/>
      <w:bCs/>
      <w:sz w:val="36"/>
      <w:szCs w:val="36"/>
    </w:rPr>
  </w:style>
  <w:style w:type="paragraph" w:customStyle="1" w:styleId="d89db840-67f0-4e35-9287-be36cdf2e865">
    <w:name w:val="石墨文档小标题"/>
    <w:next w:val="a3"/>
    <w:uiPriority w:val="9"/>
    <w:unhideWhenUsed/>
    <w:qFormat/>
    <w:pPr>
      <w:spacing w:before="260" w:after="260"/>
      <w:outlineLvl w:val="2"/>
    </w:pPr>
    <w:rPr>
      <w:b/>
      <w:bCs/>
      <w:sz w:val="32"/>
      <w:szCs w:val="32"/>
    </w:rPr>
  </w:style>
  <w:style w:type="paragraph" w:customStyle="1" w:styleId="b555f73a-7a7f-459e-98ff-d42afcf39c50">
    <w:name w:val="石墨文档标题"/>
    <w:next w:val="a3"/>
    <w:uiPriority w:val="9"/>
    <w:unhideWhenUsed/>
    <w:qFormat/>
    <w:pPr>
      <w:spacing w:before="260" w:after="260"/>
      <w:outlineLvl w:val="3"/>
    </w:pPr>
    <w:rPr>
      <w:b/>
      <w:bCs/>
      <w:sz w:val="56"/>
      <w:szCs w:val="56"/>
    </w:rPr>
  </w:style>
  <w:style w:type="paragraph" w:customStyle="1" w:styleId="392652c6-6e1f-4abf-8162-44359c1f8d11">
    <w:name w:val="石墨文档引用"/>
    <w:qFormat/>
    <w:pPr>
      <w:pBdr>
        <w:left w:val="single" w:sz="30" w:space="10" w:color="F0F0F0"/>
      </w:pBdr>
    </w:pPr>
    <w:rPr>
      <w:color w:val="ADADAD"/>
    </w:rPr>
  </w:style>
  <w:style w:type="paragraph" w:default="1" w:styleId="9aeb5954-ea12-48e2-832d-5db8a6184e85">
    <w:name w:val="Normal"/>
    <w:qFormat/>
    <w:pPr>
      <w:widowControl w:val="0"/>
      <w:jc w:val="both"/>
    </w:pPr>
  </w:style>
  <w:style w:type="character" w:default="1" w:styleId="cbcde300-3af9-4dbb-9be3-febe3805ad4a">
    <w:name w:val="Default Paragraph Font"/>
    <w:uiPriority w:val="1"/>
    <w:semiHidden/>
    <w:unhideWhenUsed/>
  </w:style>
  <w:style w:type="table" w:default="1" w:styleId="96991134-2ca7-4567-88de-b1d97458bea6">
    <w:name w:val="Normal Table"/>
    <w:uiPriority w:val="99"/>
    <w:semiHidden/>
    <w:unhideWhenUsed/>
    <w:tblPr>
      <w:tblInd w:w="0" w:type="dxa"/>
      <w:tblCellMar>
        <w:top w:w="0" w:type="dxa"/>
        <w:left w:w="108" w:type="dxa"/>
        <w:bottom w:w="0" w:type="dxa"/>
        <w:right w:w="108" w:type="dxa"/>
      </w:tblCellMar>
    </w:tblPr>
  </w:style>
  <w:style w:type="numbering" w:default="1" w:styleId="2e28620c-3eae-46a2-8e6e-38a1f515a3dc">
    <w:name w:val="No List"/>
    <w:uiPriority w:val="99"/>
    <w:semiHidden/>
    <w:unhideWhenUsed/>
  </w:style>
  <w:style w:type="paragraph" w:customStyle="1" w:styleId="abe5de0b-7c06-4a1b-a9c3-8339f57b835a">
    <w:name w:val="石墨文档正文"/>
    <w:qFormat/>
    <w:rPr>
      <w:szCs w:val="22"/>
    </w:rPr>
  </w:style>
  <w:style w:type="paragraph" w:customStyle="1" w:styleId="342d5600-7c42-4623-b055-ce5becad0d1b">
    <w:name w:val="石墨文档副标题"/>
    <w:qFormat/>
    <w:rPr>
      <w:color w:val="888888"/>
      <w:sz w:val="48"/>
      <w:szCs w:val="48"/>
    </w:rPr>
  </w:style>
  <w:style w:type="paragraph" w:customStyle="1" w:styleId="2810600f-9210-43dd-ae14-344783dadb99">
    <w:name w:val="石墨文档大标题"/>
    <w:next w:val="a3"/>
    <w:uiPriority w:val="9"/>
    <w:unhideWhenUsed/>
    <w:qFormat/>
    <w:pPr>
      <w:spacing w:before="260" w:after="260"/>
      <w:outlineLvl w:val="0"/>
    </w:pPr>
    <w:rPr>
      <w:b/>
      <w:bCs/>
      <w:sz w:val="40"/>
      <w:szCs w:val="40"/>
    </w:rPr>
  </w:style>
  <w:style w:type="paragraph" w:customStyle="1" w:styleId="08e5ab60-3fb0-4c1d-b4c6-18072354d78a">
    <w:name w:val="石墨文档中标题"/>
    <w:next w:val="a3"/>
    <w:uiPriority w:val="9"/>
    <w:unhideWhenUsed/>
    <w:qFormat/>
    <w:pPr>
      <w:spacing w:before="260" w:after="260"/>
      <w:outlineLvl w:val="1"/>
    </w:pPr>
    <w:rPr>
      <w:b/>
      <w:bCs/>
      <w:sz w:val="36"/>
      <w:szCs w:val="36"/>
    </w:rPr>
  </w:style>
  <w:style w:type="paragraph" w:customStyle="1" w:styleId="b28108fa-f802-41e0-b6df-c31439c45a6d">
    <w:name w:val="石墨文档小标题"/>
    <w:next w:val="a3"/>
    <w:uiPriority w:val="9"/>
    <w:unhideWhenUsed/>
    <w:qFormat/>
    <w:pPr>
      <w:spacing w:before="260" w:after="260"/>
      <w:outlineLvl w:val="2"/>
    </w:pPr>
    <w:rPr>
      <w:b/>
      <w:bCs/>
      <w:sz w:val="32"/>
      <w:szCs w:val="32"/>
    </w:rPr>
  </w:style>
  <w:style w:type="paragraph" w:customStyle="1" w:styleId="6366b40d-4a56-4f06-affa-7e8f72f82c23">
    <w:name w:val="石墨文档标题"/>
    <w:next w:val="a3"/>
    <w:uiPriority w:val="9"/>
    <w:unhideWhenUsed/>
    <w:qFormat/>
    <w:pPr>
      <w:spacing w:before="260" w:after="260"/>
      <w:outlineLvl w:val="3"/>
    </w:pPr>
    <w:rPr>
      <w:b/>
      <w:bCs/>
      <w:sz w:val="56"/>
      <w:szCs w:val="56"/>
    </w:rPr>
  </w:style>
  <w:style w:type="paragraph" w:customStyle="1" w:styleId="66df53eb-55f3-4da0-8449-91aebc5bb8bd">
    <w:name w:val="石墨文档引用"/>
    <w:qFormat/>
    <w:pPr>
      <w:pBdr>
        <w:left w:val="single" w:sz="30" w:space="10" w:color="F0F0F0"/>
      </w:pBdr>
    </w:pPr>
    <w:rPr>
      <w:color w:val="ADADAD"/>
    </w:rPr>
  </w:style>
  <w:style w:type="paragraph" w:default="1" w:styleId="7bd01109-075e-47a4-9b9b-3507ef5df527">
    <w:name w:val="Normal"/>
    <w:qFormat/>
    <w:pPr>
      <w:widowControl w:val="0"/>
      <w:jc w:val="both"/>
    </w:pPr>
  </w:style>
  <w:style w:type="character" w:default="1" w:styleId="1c145fb5-d69b-4ee8-a92d-ae5791677403">
    <w:name w:val="Default Paragraph Font"/>
    <w:uiPriority w:val="1"/>
    <w:semiHidden/>
    <w:unhideWhenUsed/>
  </w:style>
  <w:style w:type="table" w:default="1" w:styleId="bf902b5e-74b0-456e-9d14-7cee15817114">
    <w:name w:val="Normal Table"/>
    <w:uiPriority w:val="99"/>
    <w:semiHidden/>
    <w:unhideWhenUsed/>
    <w:tblPr>
      <w:tblInd w:w="0" w:type="dxa"/>
      <w:tblCellMar>
        <w:top w:w="0" w:type="dxa"/>
        <w:left w:w="108" w:type="dxa"/>
        <w:bottom w:w="0" w:type="dxa"/>
        <w:right w:w="108" w:type="dxa"/>
      </w:tblCellMar>
    </w:tblPr>
  </w:style>
  <w:style w:type="numbering" w:default="1" w:styleId="93239124-9116-4549-aafb-e9df569373c2">
    <w:name w:val="No List"/>
    <w:uiPriority w:val="99"/>
    <w:semiHidden/>
    <w:unhideWhenUsed/>
  </w:style>
  <w:style w:type="paragraph" w:customStyle="1" w:styleId="14430891-794f-43f8-8a4b-83d0d1e08655">
    <w:name w:val="石墨文档正文"/>
    <w:qFormat/>
    <w:rPr>
      <w:szCs w:val="22"/>
    </w:rPr>
  </w:style>
  <w:style w:type="paragraph" w:customStyle="1" w:styleId="61f81394-8c27-4ef2-88fe-e5c97316fddc">
    <w:name w:val="石墨文档副标题"/>
    <w:qFormat/>
    <w:rPr>
      <w:color w:val="888888"/>
      <w:sz w:val="48"/>
      <w:szCs w:val="48"/>
    </w:rPr>
  </w:style>
  <w:style w:type="paragraph" w:customStyle="1" w:styleId="b8171354-4f4a-427b-beba-f156c0b3b057">
    <w:name w:val="石墨文档大标题"/>
    <w:next w:val="a3"/>
    <w:uiPriority w:val="9"/>
    <w:unhideWhenUsed/>
    <w:qFormat/>
    <w:pPr>
      <w:spacing w:before="260" w:after="260"/>
      <w:outlineLvl w:val="0"/>
    </w:pPr>
    <w:rPr>
      <w:b/>
      <w:bCs/>
      <w:sz w:val="40"/>
      <w:szCs w:val="40"/>
    </w:rPr>
  </w:style>
  <w:style w:type="paragraph" w:customStyle="1" w:styleId="9fc0e6a5-5917-4c87-9c3d-ffb60b6c9b36">
    <w:name w:val="石墨文档中标题"/>
    <w:next w:val="a3"/>
    <w:uiPriority w:val="9"/>
    <w:unhideWhenUsed/>
    <w:qFormat/>
    <w:pPr>
      <w:spacing w:before="260" w:after="260"/>
      <w:outlineLvl w:val="1"/>
    </w:pPr>
    <w:rPr>
      <w:b/>
      <w:bCs/>
      <w:sz w:val="36"/>
      <w:szCs w:val="36"/>
    </w:rPr>
  </w:style>
  <w:style w:type="paragraph" w:customStyle="1" w:styleId="01d968f7-4dce-4a26-8860-b63ecb3dc936">
    <w:name w:val="石墨文档小标题"/>
    <w:next w:val="a3"/>
    <w:uiPriority w:val="9"/>
    <w:unhideWhenUsed/>
    <w:qFormat/>
    <w:pPr>
      <w:spacing w:before="260" w:after="260"/>
      <w:outlineLvl w:val="2"/>
    </w:pPr>
    <w:rPr>
      <w:b/>
      <w:bCs/>
      <w:sz w:val="32"/>
      <w:szCs w:val="32"/>
    </w:rPr>
  </w:style>
  <w:style w:type="paragraph" w:customStyle="1" w:styleId="7ff17e5b-4ecf-4170-b4ec-264134d5a4a3">
    <w:name w:val="石墨文档标题"/>
    <w:next w:val="a3"/>
    <w:uiPriority w:val="9"/>
    <w:unhideWhenUsed/>
    <w:qFormat/>
    <w:pPr>
      <w:spacing w:before="260" w:after="260"/>
      <w:outlineLvl w:val="3"/>
    </w:pPr>
    <w:rPr>
      <w:b/>
      <w:bCs/>
      <w:sz w:val="56"/>
      <w:szCs w:val="56"/>
    </w:rPr>
  </w:style>
  <w:style w:type="paragraph" w:customStyle="1" w:styleId="d626133d-adf6-42a1-a139-2f5bfca1f9de">
    <w:name w:val="石墨文档引用"/>
    <w:qFormat/>
    <w:pPr>
      <w:pBdr>
        <w:left w:val="single" w:sz="30" w:space="10" w:color="F0F0F0"/>
      </w:pBdr>
    </w:pPr>
    <w:rPr>
      <w:color w:val="ADADAD"/>
    </w:rPr>
  </w:style>
  <w:style w:type="paragraph" w:default="1" w:styleId="0faafa23-0eb7-4da5-a6bb-8f3f82561f00">
    <w:name w:val="Normal"/>
    <w:qFormat/>
    <w:pPr>
      <w:widowControl w:val="0"/>
      <w:jc w:val="both"/>
    </w:pPr>
  </w:style>
  <w:style w:type="character" w:default="1" w:styleId="6fab664c-45d4-41eb-8daa-966f18155e5d">
    <w:name w:val="Default Paragraph Font"/>
    <w:uiPriority w:val="1"/>
    <w:semiHidden/>
    <w:unhideWhenUsed/>
  </w:style>
  <w:style w:type="table" w:default="1" w:styleId="6e4253cf-5347-439e-832b-591a27897122">
    <w:name w:val="Normal Table"/>
    <w:uiPriority w:val="99"/>
    <w:semiHidden/>
    <w:unhideWhenUsed/>
    <w:tblPr>
      <w:tblInd w:w="0" w:type="dxa"/>
      <w:tblCellMar>
        <w:top w:w="0" w:type="dxa"/>
        <w:left w:w="108" w:type="dxa"/>
        <w:bottom w:w="0" w:type="dxa"/>
        <w:right w:w="108" w:type="dxa"/>
      </w:tblCellMar>
    </w:tblPr>
  </w:style>
  <w:style w:type="numbering" w:default="1" w:styleId="717eca16-f20a-4af5-8970-12bd909d2f96">
    <w:name w:val="No List"/>
    <w:uiPriority w:val="99"/>
    <w:semiHidden/>
    <w:unhideWhenUsed/>
  </w:style>
  <w:style w:type="paragraph" w:customStyle="1" w:styleId="9ece2763-cf1f-468a-9594-b4fd4e52dd44">
    <w:name w:val="石墨文档正文"/>
    <w:qFormat/>
    <w:rPr>
      <w:szCs w:val="22"/>
    </w:rPr>
  </w:style>
  <w:style w:type="paragraph" w:customStyle="1" w:styleId="66963935-09d3-43bc-8ce3-718c257bb2cb">
    <w:name w:val="石墨文档副标题"/>
    <w:qFormat/>
    <w:rPr>
      <w:color w:val="888888"/>
      <w:sz w:val="48"/>
      <w:szCs w:val="48"/>
    </w:rPr>
  </w:style>
  <w:style w:type="paragraph" w:customStyle="1" w:styleId="0e15da3b-75dd-429f-8824-5b92bb5e929f">
    <w:name w:val="石墨文档大标题"/>
    <w:next w:val="a3"/>
    <w:uiPriority w:val="9"/>
    <w:unhideWhenUsed/>
    <w:qFormat/>
    <w:pPr>
      <w:spacing w:before="260" w:after="260"/>
      <w:outlineLvl w:val="0"/>
    </w:pPr>
    <w:rPr>
      <w:b/>
      <w:bCs/>
      <w:sz w:val="40"/>
      <w:szCs w:val="40"/>
    </w:rPr>
  </w:style>
  <w:style w:type="paragraph" w:customStyle="1" w:styleId="f166678d-d5d2-46da-b6b5-1e6ff375713d">
    <w:name w:val="石墨文档中标题"/>
    <w:next w:val="a3"/>
    <w:uiPriority w:val="9"/>
    <w:unhideWhenUsed/>
    <w:qFormat/>
    <w:pPr>
      <w:spacing w:before="260" w:after="260"/>
      <w:outlineLvl w:val="1"/>
    </w:pPr>
    <w:rPr>
      <w:b/>
      <w:bCs/>
      <w:sz w:val="36"/>
      <w:szCs w:val="36"/>
    </w:rPr>
  </w:style>
  <w:style w:type="paragraph" w:customStyle="1" w:styleId="4c6a865a-35b6-44d9-ba0c-68c422426d53">
    <w:name w:val="石墨文档小标题"/>
    <w:next w:val="a3"/>
    <w:uiPriority w:val="9"/>
    <w:unhideWhenUsed/>
    <w:qFormat/>
    <w:pPr>
      <w:spacing w:before="260" w:after="260"/>
      <w:outlineLvl w:val="2"/>
    </w:pPr>
    <w:rPr>
      <w:b/>
      <w:bCs/>
      <w:sz w:val="32"/>
      <w:szCs w:val="32"/>
    </w:rPr>
  </w:style>
  <w:style w:type="paragraph" w:customStyle="1" w:styleId="d6341d96-d489-43a1-9f26-07e5625b973d">
    <w:name w:val="石墨文档标题"/>
    <w:next w:val="a3"/>
    <w:uiPriority w:val="9"/>
    <w:unhideWhenUsed/>
    <w:qFormat/>
    <w:pPr>
      <w:spacing w:before="260" w:after="260"/>
      <w:outlineLvl w:val="3"/>
    </w:pPr>
    <w:rPr>
      <w:b/>
      <w:bCs/>
      <w:sz w:val="56"/>
      <w:szCs w:val="56"/>
    </w:rPr>
  </w:style>
  <w:style w:type="paragraph" w:customStyle="1" w:styleId="cf3f46d4-69e8-492a-8b5d-a0b84d8cc8be">
    <w:name w:val="石墨文档引用"/>
    <w:qFormat/>
    <w:pPr>
      <w:pBdr>
        <w:left w:val="single" w:sz="30" w:space="10" w:color="F0F0F0"/>
      </w:pBdr>
    </w:pPr>
    <w:rPr>
      <w:color w:val="ADADAD"/>
    </w:rPr>
  </w:style>
  <w:style w:type="paragraph" w:default="1" w:styleId="50928243-705b-44bd-a950-e35564599244">
    <w:name w:val="Normal"/>
    <w:qFormat/>
    <w:pPr>
      <w:widowControl w:val="0"/>
      <w:jc w:val="both"/>
    </w:pPr>
  </w:style>
  <w:style w:type="character" w:default="1" w:styleId="ccfaed70-786c-425d-a259-6d2c2e969f9a">
    <w:name w:val="Default Paragraph Font"/>
    <w:uiPriority w:val="1"/>
    <w:semiHidden/>
    <w:unhideWhenUsed/>
  </w:style>
  <w:style w:type="table" w:default="1" w:styleId="7fc66684-2311-47cf-84fe-1f3eb6349dea">
    <w:name w:val="Normal Table"/>
    <w:uiPriority w:val="99"/>
    <w:semiHidden/>
    <w:unhideWhenUsed/>
    <w:tblPr>
      <w:tblInd w:w="0" w:type="dxa"/>
      <w:tblCellMar>
        <w:top w:w="0" w:type="dxa"/>
        <w:left w:w="108" w:type="dxa"/>
        <w:bottom w:w="0" w:type="dxa"/>
        <w:right w:w="108" w:type="dxa"/>
      </w:tblCellMar>
    </w:tblPr>
  </w:style>
  <w:style w:type="numbering" w:default="1" w:styleId="eb844538-9ac5-47d0-9f96-1ebfabe92e50">
    <w:name w:val="No List"/>
    <w:uiPriority w:val="99"/>
    <w:semiHidden/>
    <w:unhideWhenUsed/>
  </w:style>
  <w:style w:type="paragraph" w:customStyle="1" w:styleId="dd849dbe-f85a-4a79-9237-0c7ce069a759">
    <w:name w:val="石墨文档正文"/>
    <w:qFormat/>
    <w:rPr>
      <w:szCs w:val="22"/>
    </w:rPr>
  </w:style>
  <w:style w:type="paragraph" w:customStyle="1" w:styleId="7f8123bc-cf41-4977-88ed-306beda26dbd">
    <w:name w:val="石墨文档副标题"/>
    <w:qFormat/>
    <w:rPr>
      <w:color w:val="888888"/>
      <w:sz w:val="48"/>
      <w:szCs w:val="48"/>
    </w:rPr>
  </w:style>
  <w:style w:type="paragraph" w:customStyle="1" w:styleId="2fe7bc6c-ed55-4148-a9d8-0c1b248124cd">
    <w:name w:val="石墨文档大标题"/>
    <w:next w:val="a3"/>
    <w:uiPriority w:val="9"/>
    <w:unhideWhenUsed/>
    <w:qFormat/>
    <w:pPr>
      <w:spacing w:before="260" w:after="260"/>
      <w:outlineLvl w:val="0"/>
    </w:pPr>
    <w:rPr>
      <w:b/>
      <w:bCs/>
      <w:sz w:val="40"/>
      <w:szCs w:val="40"/>
    </w:rPr>
  </w:style>
  <w:style w:type="paragraph" w:customStyle="1" w:styleId="e7d352dd-0722-4bc9-b8ed-fd8739718442">
    <w:name w:val="石墨文档中标题"/>
    <w:next w:val="a3"/>
    <w:uiPriority w:val="9"/>
    <w:unhideWhenUsed/>
    <w:qFormat/>
    <w:pPr>
      <w:spacing w:before="260" w:after="260"/>
      <w:outlineLvl w:val="1"/>
    </w:pPr>
    <w:rPr>
      <w:b/>
      <w:bCs/>
      <w:sz w:val="36"/>
      <w:szCs w:val="36"/>
    </w:rPr>
  </w:style>
  <w:style w:type="paragraph" w:customStyle="1" w:styleId="e56d9d34-884a-45fe-bf80-acba70759687">
    <w:name w:val="石墨文档小标题"/>
    <w:next w:val="a3"/>
    <w:uiPriority w:val="9"/>
    <w:unhideWhenUsed/>
    <w:qFormat/>
    <w:pPr>
      <w:spacing w:before="260" w:after="260"/>
      <w:outlineLvl w:val="2"/>
    </w:pPr>
    <w:rPr>
      <w:b/>
      <w:bCs/>
      <w:sz w:val="32"/>
      <w:szCs w:val="32"/>
    </w:rPr>
  </w:style>
  <w:style w:type="paragraph" w:customStyle="1" w:styleId="8854e05f-d8cb-4fde-8622-43549306210f">
    <w:name w:val="石墨文档标题"/>
    <w:next w:val="a3"/>
    <w:uiPriority w:val="9"/>
    <w:unhideWhenUsed/>
    <w:qFormat/>
    <w:pPr>
      <w:spacing w:before="260" w:after="260"/>
      <w:outlineLvl w:val="3"/>
    </w:pPr>
    <w:rPr>
      <w:b/>
      <w:bCs/>
      <w:sz w:val="56"/>
      <w:szCs w:val="56"/>
    </w:rPr>
  </w:style>
  <w:style w:type="paragraph" w:customStyle="1" w:styleId="a932a1e9-cc7c-438e-8f67-fcee30326d2c">
    <w:name w:val="石墨文档引用"/>
    <w:qFormat/>
    <w:pPr>
      <w:pBdr>
        <w:left w:val="single" w:sz="30" w:space="10" w:color="F0F0F0"/>
      </w:pBdr>
    </w:pPr>
    <w:rPr>
      <w:color w:val="ADADAD"/>
    </w:rPr>
  </w:style>
  <w:style w:type="paragraph" w:default="1" w:styleId="a3e67f5a-d7ea-422d-8ff6-9dabfe1663c0">
    <w:name w:val="Normal"/>
    <w:qFormat/>
    <w:pPr>
      <w:widowControl w:val="0"/>
      <w:jc w:val="both"/>
    </w:pPr>
  </w:style>
  <w:style w:type="character" w:default="1" w:styleId="3a17320a-88ba-422f-bbf0-c81363812f10">
    <w:name w:val="Default Paragraph Font"/>
    <w:uiPriority w:val="1"/>
    <w:semiHidden/>
    <w:unhideWhenUsed/>
  </w:style>
  <w:style w:type="table" w:default="1" w:styleId="e95d9241-3c56-49d9-8446-0a8036b805a9">
    <w:name w:val="Normal Table"/>
    <w:uiPriority w:val="99"/>
    <w:semiHidden/>
    <w:unhideWhenUsed/>
    <w:tblPr>
      <w:tblInd w:w="0" w:type="dxa"/>
      <w:tblCellMar>
        <w:top w:w="0" w:type="dxa"/>
        <w:left w:w="108" w:type="dxa"/>
        <w:bottom w:w="0" w:type="dxa"/>
        <w:right w:w="108" w:type="dxa"/>
      </w:tblCellMar>
    </w:tblPr>
  </w:style>
  <w:style w:type="numbering" w:default="1" w:styleId="7197e0aa-a990-41ff-84fc-5242132c3919">
    <w:name w:val="No List"/>
    <w:uiPriority w:val="99"/>
    <w:semiHidden/>
    <w:unhideWhenUsed/>
  </w:style>
  <w:style w:type="paragraph" w:customStyle="1" w:styleId="208f9f77-2ea2-4211-a323-65b7124c9a30">
    <w:name w:val="石墨文档正文"/>
    <w:qFormat/>
    <w:rPr>
      <w:szCs w:val="22"/>
    </w:rPr>
  </w:style>
  <w:style w:type="paragraph" w:customStyle="1" w:styleId="58f83a9a-eaa8-4437-9f7c-348c20d5308c">
    <w:name w:val="石墨文档副标题"/>
    <w:qFormat/>
    <w:rPr>
      <w:color w:val="888888"/>
      <w:sz w:val="48"/>
      <w:szCs w:val="48"/>
    </w:rPr>
  </w:style>
  <w:style w:type="paragraph" w:customStyle="1" w:styleId="b944b36e-50cc-4bf3-9f8a-347736aad3d2">
    <w:name w:val="石墨文档大标题"/>
    <w:next w:val="a3"/>
    <w:uiPriority w:val="9"/>
    <w:unhideWhenUsed/>
    <w:qFormat/>
    <w:pPr>
      <w:spacing w:before="260" w:after="260"/>
      <w:outlineLvl w:val="0"/>
    </w:pPr>
    <w:rPr>
      <w:b/>
      <w:bCs/>
      <w:sz w:val="40"/>
      <w:szCs w:val="40"/>
    </w:rPr>
  </w:style>
  <w:style w:type="paragraph" w:customStyle="1" w:styleId="e1c72cbc-619a-4bee-8c89-1f794a0f2685">
    <w:name w:val="石墨文档中标题"/>
    <w:next w:val="a3"/>
    <w:uiPriority w:val="9"/>
    <w:unhideWhenUsed/>
    <w:qFormat/>
    <w:pPr>
      <w:spacing w:before="260" w:after="260"/>
      <w:outlineLvl w:val="1"/>
    </w:pPr>
    <w:rPr>
      <w:b/>
      <w:bCs/>
      <w:sz w:val="36"/>
      <w:szCs w:val="36"/>
    </w:rPr>
  </w:style>
  <w:style w:type="paragraph" w:customStyle="1" w:styleId="13c8631a-17e4-4ab5-8043-42a078712077">
    <w:name w:val="石墨文档小标题"/>
    <w:next w:val="a3"/>
    <w:uiPriority w:val="9"/>
    <w:unhideWhenUsed/>
    <w:qFormat/>
    <w:pPr>
      <w:spacing w:before="260" w:after="260"/>
      <w:outlineLvl w:val="2"/>
    </w:pPr>
    <w:rPr>
      <w:b/>
      <w:bCs/>
      <w:sz w:val="32"/>
      <w:szCs w:val="32"/>
    </w:rPr>
  </w:style>
  <w:style w:type="paragraph" w:customStyle="1" w:styleId="4e830c82-4de1-41b5-8a16-d1df5f7ee6ab">
    <w:name w:val="石墨文档标题"/>
    <w:next w:val="a3"/>
    <w:uiPriority w:val="9"/>
    <w:unhideWhenUsed/>
    <w:qFormat/>
    <w:pPr>
      <w:spacing w:before="260" w:after="260"/>
      <w:outlineLvl w:val="3"/>
    </w:pPr>
    <w:rPr>
      <w:b/>
      <w:bCs/>
      <w:sz w:val="56"/>
      <w:szCs w:val="56"/>
    </w:rPr>
  </w:style>
  <w:style w:type="paragraph" w:customStyle="1" w:styleId="a006f956-043c-4fc2-a342-d56d14a58d95">
    <w:name w:val="石墨文档引用"/>
    <w:qFormat/>
    <w:pPr>
      <w:pBdr>
        <w:left w:val="single" w:sz="30" w:space="10" w:color="F0F0F0"/>
      </w:pBdr>
    </w:pPr>
    <w:rPr>
      <w:color w:val="ADADAD"/>
    </w:rPr>
  </w:style>
  <w:style w:type="paragraph" w:default="1" w:styleId="751bfc6b-d0e3-4d6e-b6bb-b1839aaefa08">
    <w:name w:val="Normal"/>
    <w:qFormat/>
    <w:pPr>
      <w:widowControl w:val="0"/>
      <w:jc w:val="both"/>
    </w:pPr>
  </w:style>
  <w:style w:type="character" w:default="1" w:styleId="7b84a6d2-e834-480d-9f9a-2e614e5cbab0">
    <w:name w:val="Default Paragraph Font"/>
    <w:uiPriority w:val="1"/>
    <w:semiHidden/>
    <w:unhideWhenUsed/>
  </w:style>
  <w:style w:type="table" w:default="1" w:styleId="cf3690ef-041a-4188-b36d-b7c159c5d03d">
    <w:name w:val="Normal Table"/>
    <w:uiPriority w:val="99"/>
    <w:semiHidden/>
    <w:unhideWhenUsed/>
    <w:tblPr>
      <w:tblInd w:w="0" w:type="dxa"/>
      <w:tblCellMar>
        <w:top w:w="0" w:type="dxa"/>
        <w:left w:w="108" w:type="dxa"/>
        <w:bottom w:w="0" w:type="dxa"/>
        <w:right w:w="108" w:type="dxa"/>
      </w:tblCellMar>
    </w:tblPr>
  </w:style>
  <w:style w:type="numbering" w:default="1" w:styleId="f3fd46ed-5da0-4c1c-b331-60ed110b297e">
    <w:name w:val="No List"/>
    <w:uiPriority w:val="99"/>
    <w:semiHidden/>
    <w:unhideWhenUsed/>
  </w:style>
  <w:style w:type="paragraph" w:customStyle="1" w:styleId="30c586d5-4719-440a-b4ec-510299ff58db">
    <w:name w:val="石墨文档正文"/>
    <w:qFormat/>
    <w:rPr>
      <w:szCs w:val="22"/>
    </w:rPr>
  </w:style>
  <w:style w:type="paragraph" w:customStyle="1" w:styleId="26665850-2a94-4994-ac6e-0104b72f1528">
    <w:name w:val="石墨文档副标题"/>
    <w:qFormat/>
    <w:rPr>
      <w:color w:val="888888"/>
      <w:sz w:val="48"/>
      <w:szCs w:val="48"/>
    </w:rPr>
  </w:style>
  <w:style w:type="paragraph" w:customStyle="1" w:styleId="0b17e927-799d-4c71-9149-9c2a87127168">
    <w:name w:val="石墨文档大标题"/>
    <w:next w:val="a3"/>
    <w:uiPriority w:val="9"/>
    <w:unhideWhenUsed/>
    <w:qFormat/>
    <w:pPr>
      <w:spacing w:before="260" w:after="260"/>
      <w:outlineLvl w:val="0"/>
    </w:pPr>
    <w:rPr>
      <w:b/>
      <w:bCs/>
      <w:sz w:val="40"/>
      <w:szCs w:val="40"/>
    </w:rPr>
  </w:style>
  <w:style w:type="paragraph" w:customStyle="1" w:styleId="7522342e-cd62-441b-b884-88bf115b4867">
    <w:name w:val="石墨文档中标题"/>
    <w:next w:val="a3"/>
    <w:uiPriority w:val="9"/>
    <w:unhideWhenUsed/>
    <w:qFormat/>
    <w:pPr>
      <w:spacing w:before="260" w:after="260"/>
      <w:outlineLvl w:val="1"/>
    </w:pPr>
    <w:rPr>
      <w:b/>
      <w:bCs/>
      <w:sz w:val="36"/>
      <w:szCs w:val="36"/>
    </w:rPr>
  </w:style>
  <w:style w:type="paragraph" w:customStyle="1" w:styleId="2a0cb297-482e-4f68-8cef-ba607ef31ee8">
    <w:name w:val="石墨文档小标题"/>
    <w:next w:val="a3"/>
    <w:uiPriority w:val="9"/>
    <w:unhideWhenUsed/>
    <w:qFormat/>
    <w:pPr>
      <w:spacing w:before="260" w:after="260"/>
      <w:outlineLvl w:val="2"/>
    </w:pPr>
    <w:rPr>
      <w:b/>
      <w:bCs/>
      <w:sz w:val="32"/>
      <w:szCs w:val="32"/>
    </w:rPr>
  </w:style>
  <w:style w:type="paragraph" w:customStyle="1" w:styleId="abb634ab-80fd-4ce5-a7f1-a4cffdb57694">
    <w:name w:val="石墨文档标题"/>
    <w:next w:val="a3"/>
    <w:uiPriority w:val="9"/>
    <w:unhideWhenUsed/>
    <w:qFormat/>
    <w:pPr>
      <w:spacing w:before="260" w:after="260"/>
      <w:outlineLvl w:val="3"/>
    </w:pPr>
    <w:rPr>
      <w:b/>
      <w:bCs/>
      <w:sz w:val="56"/>
      <w:szCs w:val="56"/>
    </w:rPr>
  </w:style>
  <w:style w:type="paragraph" w:customStyle="1" w:styleId="a07158b6-a03b-4434-8944-e37176a3ad6b">
    <w:name w:val="石墨文档引用"/>
    <w:qFormat/>
    <w:pPr>
      <w:pBdr>
        <w:left w:val="single" w:sz="30" w:space="10" w:color="F0F0F0"/>
      </w:pBdr>
    </w:pPr>
    <w:rPr>
      <w:color w:val="ADADAD"/>
    </w:rPr>
  </w:style>
  <w:style w:type="paragraph" w:default="1" w:styleId="2091cbd6-7bf5-419f-983d-62f21b1d2e36">
    <w:name w:val="Normal"/>
    <w:qFormat/>
    <w:pPr>
      <w:widowControl w:val="0"/>
      <w:jc w:val="both"/>
    </w:pPr>
  </w:style>
  <w:style w:type="character" w:default="1" w:styleId="18687a20-4807-4b53-bb8c-301c099030e3">
    <w:name w:val="Default Paragraph Font"/>
    <w:uiPriority w:val="1"/>
    <w:semiHidden/>
    <w:unhideWhenUsed/>
  </w:style>
  <w:style w:type="table" w:default="1" w:styleId="deb65ade-395a-4afd-aa33-e84972e4e419">
    <w:name w:val="Normal Table"/>
    <w:uiPriority w:val="99"/>
    <w:semiHidden/>
    <w:unhideWhenUsed/>
    <w:tblPr>
      <w:tblInd w:w="0" w:type="dxa"/>
      <w:tblCellMar>
        <w:top w:w="0" w:type="dxa"/>
        <w:left w:w="108" w:type="dxa"/>
        <w:bottom w:w="0" w:type="dxa"/>
        <w:right w:w="108" w:type="dxa"/>
      </w:tblCellMar>
    </w:tblPr>
  </w:style>
  <w:style w:type="numbering" w:default="1" w:styleId="dd0c30f0-5f07-448e-9fe5-3f6c9467e6c6">
    <w:name w:val="No List"/>
    <w:uiPriority w:val="99"/>
    <w:semiHidden/>
    <w:unhideWhenUsed/>
  </w:style>
  <w:style w:type="paragraph" w:customStyle="1" w:styleId="f4306765-be1d-4eeb-b621-9add8895018e">
    <w:name w:val="石墨文档正文"/>
    <w:qFormat/>
    <w:rPr>
      <w:szCs w:val="22"/>
    </w:rPr>
  </w:style>
  <w:style w:type="paragraph" w:customStyle="1" w:styleId="0928c41f-9a26-4024-b790-9598b0a97d34">
    <w:name w:val="石墨文档副标题"/>
    <w:qFormat/>
    <w:rPr>
      <w:color w:val="888888"/>
      <w:sz w:val="48"/>
      <w:szCs w:val="48"/>
    </w:rPr>
  </w:style>
  <w:style w:type="paragraph" w:customStyle="1" w:styleId="0fb29b8c-48eb-4d55-a54e-500e0fb05054">
    <w:name w:val="石墨文档大标题"/>
    <w:next w:val="a3"/>
    <w:uiPriority w:val="9"/>
    <w:unhideWhenUsed/>
    <w:qFormat/>
    <w:pPr>
      <w:spacing w:before="260" w:after="260"/>
      <w:outlineLvl w:val="0"/>
    </w:pPr>
    <w:rPr>
      <w:b/>
      <w:bCs/>
      <w:sz w:val="40"/>
      <w:szCs w:val="40"/>
    </w:rPr>
  </w:style>
  <w:style w:type="paragraph" w:customStyle="1" w:styleId="0538677a-fe00-4d29-ae89-cce3fe173452">
    <w:name w:val="石墨文档中标题"/>
    <w:next w:val="a3"/>
    <w:uiPriority w:val="9"/>
    <w:unhideWhenUsed/>
    <w:qFormat/>
    <w:pPr>
      <w:spacing w:before="260" w:after="260"/>
      <w:outlineLvl w:val="1"/>
    </w:pPr>
    <w:rPr>
      <w:b/>
      <w:bCs/>
      <w:sz w:val="36"/>
      <w:szCs w:val="36"/>
    </w:rPr>
  </w:style>
  <w:style w:type="paragraph" w:customStyle="1" w:styleId="cf8775e1-cfd4-4e49-bd0e-b3b574aed43f">
    <w:name w:val="石墨文档小标题"/>
    <w:next w:val="a3"/>
    <w:uiPriority w:val="9"/>
    <w:unhideWhenUsed/>
    <w:qFormat/>
    <w:pPr>
      <w:spacing w:before="260" w:after="260"/>
      <w:outlineLvl w:val="2"/>
    </w:pPr>
    <w:rPr>
      <w:b/>
      <w:bCs/>
      <w:sz w:val="32"/>
      <w:szCs w:val="32"/>
    </w:rPr>
  </w:style>
  <w:style w:type="paragraph" w:customStyle="1" w:styleId="e610adcc-088a-4437-994c-82d12033c28f">
    <w:name w:val="石墨文档标题"/>
    <w:next w:val="a3"/>
    <w:uiPriority w:val="9"/>
    <w:unhideWhenUsed/>
    <w:qFormat/>
    <w:pPr>
      <w:spacing w:before="260" w:after="260"/>
      <w:outlineLvl w:val="3"/>
    </w:pPr>
    <w:rPr>
      <w:b/>
      <w:bCs/>
      <w:sz w:val="56"/>
      <w:szCs w:val="56"/>
    </w:rPr>
  </w:style>
  <w:style w:type="paragraph" w:customStyle="1" w:styleId="2b784a22-c483-4358-8f3f-37f21ca2b71d">
    <w:name w:val="石墨文档引用"/>
    <w:qFormat/>
    <w:pPr>
      <w:pBdr>
        <w:left w:val="single" w:sz="30" w:space="10" w:color="F0F0F0"/>
      </w:pBdr>
    </w:pPr>
    <w:rPr>
      <w:color w:val="ADADAD"/>
    </w:rPr>
  </w:style>
  <w:style w:type="paragraph" w:default="1" w:styleId="5c637874-0878-411e-8f4a-2b7f43a33c71">
    <w:name w:val="Normal"/>
    <w:qFormat/>
    <w:pPr>
      <w:widowControl w:val="0"/>
      <w:jc w:val="both"/>
    </w:pPr>
  </w:style>
  <w:style w:type="character" w:default="1" w:styleId="f55b7c9c-14fb-4460-ae5d-0656beeb3645">
    <w:name w:val="Default Paragraph Font"/>
    <w:uiPriority w:val="1"/>
    <w:semiHidden/>
    <w:unhideWhenUsed/>
  </w:style>
  <w:style w:type="table" w:default="1" w:styleId="d20f14fa-5232-4e53-9aa6-11e8bf879f38">
    <w:name w:val="Normal Table"/>
    <w:uiPriority w:val="99"/>
    <w:semiHidden/>
    <w:unhideWhenUsed/>
    <w:tblPr>
      <w:tblInd w:w="0" w:type="dxa"/>
      <w:tblCellMar>
        <w:top w:w="0" w:type="dxa"/>
        <w:left w:w="108" w:type="dxa"/>
        <w:bottom w:w="0" w:type="dxa"/>
        <w:right w:w="108" w:type="dxa"/>
      </w:tblCellMar>
    </w:tblPr>
  </w:style>
  <w:style w:type="numbering" w:default="1" w:styleId="726cfba4-64c9-4ff9-b5eb-8cdbadc0ce6e">
    <w:name w:val="No List"/>
    <w:uiPriority w:val="99"/>
    <w:semiHidden/>
    <w:unhideWhenUsed/>
  </w:style>
  <w:style w:type="paragraph" w:customStyle="1" w:styleId="d0cbea89-7962-4659-a493-b61f1fca0c06">
    <w:name w:val="石墨文档正文"/>
    <w:qFormat/>
    <w:rPr>
      <w:szCs w:val="22"/>
    </w:rPr>
  </w:style>
  <w:style w:type="paragraph" w:customStyle="1" w:styleId="89f17360-cdb3-4245-8b49-b6c887cf74d8">
    <w:name w:val="石墨文档副标题"/>
    <w:qFormat/>
    <w:rPr>
      <w:color w:val="888888"/>
      <w:sz w:val="48"/>
      <w:szCs w:val="48"/>
    </w:rPr>
  </w:style>
  <w:style w:type="paragraph" w:customStyle="1" w:styleId="c1ba3dc8-e0c9-48c0-8fb2-dee2fe22232e">
    <w:name w:val="石墨文档大标题"/>
    <w:next w:val="a3"/>
    <w:uiPriority w:val="9"/>
    <w:unhideWhenUsed/>
    <w:qFormat/>
    <w:pPr>
      <w:spacing w:before="260" w:after="260"/>
      <w:outlineLvl w:val="0"/>
    </w:pPr>
    <w:rPr>
      <w:b/>
      <w:bCs/>
      <w:sz w:val="40"/>
      <w:szCs w:val="40"/>
    </w:rPr>
  </w:style>
  <w:style w:type="paragraph" w:customStyle="1" w:styleId="fe7a5f84-450a-4527-84b7-9ccbfaa99a23">
    <w:name w:val="石墨文档中标题"/>
    <w:next w:val="a3"/>
    <w:uiPriority w:val="9"/>
    <w:unhideWhenUsed/>
    <w:qFormat/>
    <w:pPr>
      <w:spacing w:before="260" w:after="260"/>
      <w:outlineLvl w:val="1"/>
    </w:pPr>
    <w:rPr>
      <w:b/>
      <w:bCs/>
      <w:sz w:val="36"/>
      <w:szCs w:val="36"/>
    </w:rPr>
  </w:style>
  <w:style w:type="paragraph" w:customStyle="1" w:styleId="1034ec2f-3905-4707-9ed2-32871967e6e0">
    <w:name w:val="石墨文档小标题"/>
    <w:next w:val="a3"/>
    <w:uiPriority w:val="9"/>
    <w:unhideWhenUsed/>
    <w:qFormat/>
    <w:pPr>
      <w:spacing w:before="260" w:after="260"/>
      <w:outlineLvl w:val="2"/>
    </w:pPr>
    <w:rPr>
      <w:b/>
      <w:bCs/>
      <w:sz w:val="32"/>
      <w:szCs w:val="32"/>
    </w:rPr>
  </w:style>
  <w:style w:type="paragraph" w:customStyle="1" w:styleId="bc4dda2a-e45e-4cd7-bc64-598fc03539bf">
    <w:name w:val="石墨文档标题"/>
    <w:next w:val="a3"/>
    <w:uiPriority w:val="9"/>
    <w:unhideWhenUsed/>
    <w:qFormat/>
    <w:pPr>
      <w:spacing w:before="260" w:after="260"/>
      <w:outlineLvl w:val="3"/>
    </w:pPr>
    <w:rPr>
      <w:b/>
      <w:bCs/>
      <w:sz w:val="56"/>
      <w:szCs w:val="56"/>
    </w:rPr>
  </w:style>
  <w:style w:type="paragraph" w:customStyle="1" w:styleId="9c5e7829-e185-4e78-bc0a-66c879d4ff34">
    <w:name w:val="石墨文档引用"/>
    <w:qFormat/>
    <w:pPr>
      <w:pBdr>
        <w:left w:val="single" w:sz="30" w:space="10" w:color="F0F0F0"/>
      </w:pBdr>
    </w:pPr>
    <w:rPr>
      <w:color w:val="ADADAD"/>
    </w:rPr>
  </w:style>
  <w:style w:type="paragraph" w:default="1" w:styleId="12529131-7b1d-4c18-bf8b-56d4d8ddba73">
    <w:name w:val="Normal"/>
    <w:qFormat/>
    <w:pPr>
      <w:widowControl w:val="0"/>
      <w:jc w:val="both"/>
    </w:pPr>
  </w:style>
  <w:style w:type="character" w:default="1" w:styleId="bd68c73f-961d-48af-9e8b-3d7ec3ecfb29">
    <w:name w:val="Default Paragraph Font"/>
    <w:uiPriority w:val="1"/>
    <w:semiHidden/>
    <w:unhideWhenUsed/>
  </w:style>
  <w:style w:type="table" w:default="1" w:styleId="a72332a6-739c-4216-9995-e6fea4f67c8c">
    <w:name w:val="Normal Table"/>
    <w:uiPriority w:val="99"/>
    <w:semiHidden/>
    <w:unhideWhenUsed/>
    <w:tblPr>
      <w:tblInd w:w="0" w:type="dxa"/>
      <w:tblCellMar>
        <w:top w:w="0" w:type="dxa"/>
        <w:left w:w="108" w:type="dxa"/>
        <w:bottom w:w="0" w:type="dxa"/>
        <w:right w:w="108" w:type="dxa"/>
      </w:tblCellMar>
    </w:tblPr>
  </w:style>
  <w:style w:type="numbering" w:default="1" w:styleId="fae9e66d-73fc-4f39-9220-920b510fc9f8">
    <w:name w:val="No List"/>
    <w:uiPriority w:val="99"/>
    <w:semiHidden/>
    <w:unhideWhenUsed/>
  </w:style>
  <w:style w:type="paragraph" w:customStyle="1" w:styleId="dcf6c218-28d6-49ef-af55-3805e53f330b">
    <w:name w:val="石墨文档正文"/>
    <w:qFormat/>
    <w:rPr>
      <w:szCs w:val="22"/>
    </w:rPr>
  </w:style>
  <w:style w:type="paragraph" w:customStyle="1" w:styleId="cfb958f6-2404-433c-9eb2-e9371765f4a8">
    <w:name w:val="石墨文档副标题"/>
    <w:qFormat/>
    <w:rPr>
      <w:color w:val="888888"/>
      <w:sz w:val="48"/>
      <w:szCs w:val="48"/>
    </w:rPr>
  </w:style>
  <w:style w:type="paragraph" w:customStyle="1" w:styleId="957d7c43-52e9-4251-b1a7-981c12b398a7">
    <w:name w:val="石墨文档大标题"/>
    <w:next w:val="a3"/>
    <w:uiPriority w:val="9"/>
    <w:unhideWhenUsed/>
    <w:qFormat/>
    <w:pPr>
      <w:spacing w:before="260" w:after="260"/>
      <w:outlineLvl w:val="0"/>
    </w:pPr>
    <w:rPr>
      <w:b/>
      <w:bCs/>
      <w:sz w:val="40"/>
      <w:szCs w:val="40"/>
    </w:rPr>
  </w:style>
  <w:style w:type="paragraph" w:customStyle="1" w:styleId="1fbbf540-a68f-4378-b8ae-e954a0600d93">
    <w:name w:val="石墨文档中标题"/>
    <w:next w:val="a3"/>
    <w:uiPriority w:val="9"/>
    <w:unhideWhenUsed/>
    <w:qFormat/>
    <w:pPr>
      <w:spacing w:before="260" w:after="260"/>
      <w:outlineLvl w:val="1"/>
    </w:pPr>
    <w:rPr>
      <w:b/>
      <w:bCs/>
      <w:sz w:val="36"/>
      <w:szCs w:val="36"/>
    </w:rPr>
  </w:style>
  <w:style w:type="paragraph" w:customStyle="1" w:styleId="6d86b850-e4ad-45c5-b959-b55007c3c85b">
    <w:name w:val="石墨文档小标题"/>
    <w:next w:val="a3"/>
    <w:uiPriority w:val="9"/>
    <w:unhideWhenUsed/>
    <w:qFormat/>
    <w:pPr>
      <w:spacing w:before="260" w:after="260"/>
      <w:outlineLvl w:val="2"/>
    </w:pPr>
    <w:rPr>
      <w:b/>
      <w:bCs/>
      <w:sz w:val="32"/>
      <w:szCs w:val="32"/>
    </w:rPr>
  </w:style>
  <w:style w:type="paragraph" w:customStyle="1" w:styleId="860298f2-513b-476f-bd51-feb0f39b788c">
    <w:name w:val="石墨文档标题"/>
    <w:next w:val="a3"/>
    <w:uiPriority w:val="9"/>
    <w:unhideWhenUsed/>
    <w:qFormat/>
    <w:pPr>
      <w:spacing w:before="260" w:after="260"/>
      <w:outlineLvl w:val="3"/>
    </w:pPr>
    <w:rPr>
      <w:b/>
      <w:bCs/>
      <w:sz w:val="56"/>
      <w:szCs w:val="56"/>
    </w:rPr>
  </w:style>
  <w:style w:type="paragraph" w:customStyle="1" w:styleId="17143a2e-4480-4b8d-a45d-b00847cd6618">
    <w:name w:val="石墨文档引用"/>
    <w:qFormat/>
    <w:pPr>
      <w:pBdr>
        <w:left w:val="single" w:sz="30" w:space="10" w:color="F0F0F0"/>
      </w:pBdr>
    </w:pPr>
    <w:rPr>
      <w:color w:val="ADADAD"/>
    </w:rPr>
  </w:style>
  <w:style w:type="paragraph" w:default="1" w:styleId="a1a0ab03-1f83-46fd-ab52-9c5a91e7ccad">
    <w:name w:val="Normal"/>
    <w:qFormat/>
    <w:pPr>
      <w:widowControl w:val="0"/>
      <w:jc w:val="both"/>
    </w:pPr>
  </w:style>
  <w:style w:type="character" w:default="1" w:styleId="e305fa0f-eee1-45c5-8cf6-fa0a57a9a6b6">
    <w:name w:val="Default Paragraph Font"/>
    <w:uiPriority w:val="1"/>
    <w:semiHidden/>
    <w:unhideWhenUsed/>
  </w:style>
  <w:style w:type="table" w:default="1" w:styleId="c8611614-09b1-4d43-9ea6-683fafec948d">
    <w:name w:val="Normal Table"/>
    <w:uiPriority w:val="99"/>
    <w:semiHidden/>
    <w:unhideWhenUsed/>
    <w:tblPr>
      <w:tblInd w:w="0" w:type="dxa"/>
      <w:tblCellMar>
        <w:top w:w="0" w:type="dxa"/>
        <w:left w:w="108" w:type="dxa"/>
        <w:bottom w:w="0" w:type="dxa"/>
        <w:right w:w="108" w:type="dxa"/>
      </w:tblCellMar>
    </w:tblPr>
  </w:style>
  <w:style w:type="numbering" w:default="1" w:styleId="17e92b0f-8845-447e-b958-26b947ff4f32">
    <w:name w:val="No List"/>
    <w:uiPriority w:val="99"/>
    <w:semiHidden/>
    <w:unhideWhenUsed/>
  </w:style>
  <w:style w:type="paragraph" w:customStyle="1" w:styleId="e7fa66f8-c22c-4c05-9365-24998aa69e5f">
    <w:name w:val="石墨文档正文"/>
    <w:qFormat/>
    <w:rPr>
      <w:szCs w:val="22"/>
    </w:rPr>
  </w:style>
  <w:style w:type="paragraph" w:customStyle="1" w:styleId="d8c0225a-aa09-4861-a5c0-6eb9cfc2566a">
    <w:name w:val="石墨文档副标题"/>
    <w:qFormat/>
    <w:rPr>
      <w:color w:val="888888"/>
      <w:sz w:val="48"/>
      <w:szCs w:val="48"/>
    </w:rPr>
  </w:style>
  <w:style w:type="paragraph" w:customStyle="1" w:styleId="64fb7f30-d61a-4468-8370-0e1e7e6d59f8">
    <w:name w:val="石墨文档大标题"/>
    <w:next w:val="a3"/>
    <w:uiPriority w:val="9"/>
    <w:unhideWhenUsed/>
    <w:qFormat/>
    <w:pPr>
      <w:spacing w:before="260" w:after="260"/>
      <w:outlineLvl w:val="0"/>
    </w:pPr>
    <w:rPr>
      <w:b/>
      <w:bCs/>
      <w:sz w:val="40"/>
      <w:szCs w:val="40"/>
    </w:rPr>
  </w:style>
  <w:style w:type="paragraph" w:customStyle="1" w:styleId="885a376d-d66d-480e-8ce7-4c9085806be2">
    <w:name w:val="石墨文档中标题"/>
    <w:next w:val="a3"/>
    <w:uiPriority w:val="9"/>
    <w:unhideWhenUsed/>
    <w:qFormat/>
    <w:pPr>
      <w:spacing w:before="260" w:after="260"/>
      <w:outlineLvl w:val="1"/>
    </w:pPr>
    <w:rPr>
      <w:b/>
      <w:bCs/>
      <w:sz w:val="36"/>
      <w:szCs w:val="36"/>
    </w:rPr>
  </w:style>
  <w:style w:type="paragraph" w:customStyle="1" w:styleId="4213020a-5e7e-486a-8246-bb771e3b109a">
    <w:name w:val="石墨文档小标题"/>
    <w:next w:val="a3"/>
    <w:uiPriority w:val="9"/>
    <w:unhideWhenUsed/>
    <w:qFormat/>
    <w:pPr>
      <w:spacing w:before="260" w:after="260"/>
      <w:outlineLvl w:val="2"/>
    </w:pPr>
    <w:rPr>
      <w:b/>
      <w:bCs/>
      <w:sz w:val="32"/>
      <w:szCs w:val="32"/>
    </w:rPr>
  </w:style>
  <w:style w:type="paragraph" w:customStyle="1" w:styleId="6b5380f2-2e7c-48e2-b8ef-2949d1dd145a">
    <w:name w:val="石墨文档标题"/>
    <w:next w:val="a3"/>
    <w:uiPriority w:val="9"/>
    <w:unhideWhenUsed/>
    <w:qFormat/>
    <w:pPr>
      <w:spacing w:before="260" w:after="260"/>
      <w:outlineLvl w:val="3"/>
    </w:pPr>
    <w:rPr>
      <w:b/>
      <w:bCs/>
      <w:sz w:val="56"/>
      <w:szCs w:val="56"/>
    </w:rPr>
  </w:style>
  <w:style w:type="paragraph" w:customStyle="1" w:styleId="57e6626c-8072-4125-896e-ac2bd1ffe2b0">
    <w:name w:val="石墨文档引用"/>
    <w:qFormat/>
    <w:pPr>
      <w:pBdr>
        <w:left w:val="single" w:sz="30" w:space="10" w:color="F0F0F0"/>
      </w:pBdr>
    </w:pPr>
    <w:rPr>
      <w:color w:val="ADADAD"/>
    </w:rPr>
  </w:style>
  <w:style w:type="paragraph" w:default="1" w:styleId="a4f84992-e6d6-4456-8f0b-b59d788f8667">
    <w:name w:val="Normal"/>
    <w:qFormat/>
    <w:pPr>
      <w:widowControl w:val="0"/>
      <w:jc w:val="both"/>
    </w:pPr>
  </w:style>
  <w:style w:type="character" w:default="1" w:styleId="6717a126-0138-40e3-bb11-7c16d0f4d378">
    <w:name w:val="Default Paragraph Font"/>
    <w:uiPriority w:val="1"/>
    <w:semiHidden/>
    <w:unhideWhenUsed/>
  </w:style>
  <w:style w:type="table" w:default="1" w:styleId="e52b03e4-82be-4753-9a3f-c43439d8d888">
    <w:name w:val="Normal Table"/>
    <w:uiPriority w:val="99"/>
    <w:semiHidden/>
    <w:unhideWhenUsed/>
    <w:tblPr>
      <w:tblInd w:w="0" w:type="dxa"/>
      <w:tblCellMar>
        <w:top w:w="0" w:type="dxa"/>
        <w:left w:w="108" w:type="dxa"/>
        <w:bottom w:w="0" w:type="dxa"/>
        <w:right w:w="108" w:type="dxa"/>
      </w:tblCellMar>
    </w:tblPr>
  </w:style>
  <w:style w:type="numbering" w:default="1" w:styleId="bc93d27f-c276-4f0e-9df1-065efbb593ec">
    <w:name w:val="No List"/>
    <w:uiPriority w:val="99"/>
    <w:semiHidden/>
    <w:unhideWhenUsed/>
  </w:style>
  <w:style w:type="paragraph" w:customStyle="1" w:styleId="4020eed7-37a4-4564-8acf-e92b79ac9040">
    <w:name w:val="石墨文档正文"/>
    <w:qFormat/>
    <w:rPr>
      <w:szCs w:val="22"/>
    </w:rPr>
  </w:style>
  <w:style w:type="paragraph" w:customStyle="1" w:styleId="874cc043-04f4-4f50-a8cb-163cfe81f868">
    <w:name w:val="石墨文档副标题"/>
    <w:qFormat/>
    <w:rPr>
      <w:color w:val="888888"/>
      <w:sz w:val="48"/>
      <w:szCs w:val="48"/>
    </w:rPr>
  </w:style>
  <w:style w:type="paragraph" w:customStyle="1" w:styleId="35f1ca69-0c04-4abe-894a-8f62df77f34a">
    <w:name w:val="石墨文档大标题"/>
    <w:next w:val="a3"/>
    <w:uiPriority w:val="9"/>
    <w:unhideWhenUsed/>
    <w:qFormat/>
    <w:pPr>
      <w:spacing w:before="260" w:after="260"/>
      <w:outlineLvl w:val="0"/>
    </w:pPr>
    <w:rPr>
      <w:b/>
      <w:bCs/>
      <w:sz w:val="40"/>
      <w:szCs w:val="40"/>
    </w:rPr>
  </w:style>
  <w:style w:type="paragraph" w:customStyle="1" w:styleId="d9064fc8-fa3d-441f-bd5d-09b70346552f">
    <w:name w:val="石墨文档中标题"/>
    <w:next w:val="a3"/>
    <w:uiPriority w:val="9"/>
    <w:unhideWhenUsed/>
    <w:qFormat/>
    <w:pPr>
      <w:spacing w:before="260" w:after="260"/>
      <w:outlineLvl w:val="1"/>
    </w:pPr>
    <w:rPr>
      <w:b/>
      <w:bCs/>
      <w:sz w:val="36"/>
      <w:szCs w:val="36"/>
    </w:rPr>
  </w:style>
  <w:style w:type="paragraph" w:customStyle="1" w:styleId="d5ef7d3f-6659-462c-b16b-adea9687de77">
    <w:name w:val="石墨文档小标题"/>
    <w:next w:val="a3"/>
    <w:uiPriority w:val="9"/>
    <w:unhideWhenUsed/>
    <w:qFormat/>
    <w:pPr>
      <w:spacing w:before="260" w:after="260"/>
      <w:outlineLvl w:val="2"/>
    </w:pPr>
    <w:rPr>
      <w:b/>
      <w:bCs/>
      <w:sz w:val="32"/>
      <w:szCs w:val="32"/>
    </w:rPr>
  </w:style>
  <w:style w:type="paragraph" w:customStyle="1" w:styleId="777fee34-d387-4aa5-ab7e-d9d731f58117">
    <w:name w:val="石墨文档标题"/>
    <w:next w:val="a3"/>
    <w:uiPriority w:val="9"/>
    <w:unhideWhenUsed/>
    <w:qFormat/>
    <w:pPr>
      <w:spacing w:before="260" w:after="260"/>
      <w:outlineLvl w:val="3"/>
    </w:pPr>
    <w:rPr>
      <w:b/>
      <w:bCs/>
      <w:sz w:val="56"/>
      <w:szCs w:val="56"/>
    </w:rPr>
  </w:style>
  <w:style w:type="paragraph" w:customStyle="1" w:styleId="9c9f4911-4623-4b0c-adbf-93a858ac6d58">
    <w:name w:val="石墨文档引用"/>
    <w:qFormat/>
    <w:pPr>
      <w:pBdr>
        <w:left w:val="single" w:sz="30" w:space="10" w:color="F0F0F0"/>
      </w:pBdr>
    </w:pPr>
    <w:rPr>
      <w:color w:val="ADADAD"/>
    </w:rPr>
  </w:style>
  <w:style w:type="paragraph" w:default="1" w:styleId="aaf6639b-756c-459c-af3c-b68d6b86d6e4">
    <w:name w:val="Normal"/>
    <w:qFormat/>
    <w:pPr>
      <w:widowControl w:val="0"/>
      <w:jc w:val="both"/>
    </w:pPr>
  </w:style>
  <w:style w:type="character" w:default="1" w:styleId="b3c3d745-a5ac-4da4-9284-cceaea317e61">
    <w:name w:val="Default Paragraph Font"/>
    <w:uiPriority w:val="1"/>
    <w:semiHidden/>
    <w:unhideWhenUsed/>
  </w:style>
  <w:style w:type="table" w:default="1" w:styleId="6969996b-77b7-4642-b105-0b771fac577c">
    <w:name w:val="Normal Table"/>
    <w:uiPriority w:val="99"/>
    <w:semiHidden/>
    <w:unhideWhenUsed/>
    <w:tblPr>
      <w:tblInd w:w="0" w:type="dxa"/>
      <w:tblCellMar>
        <w:top w:w="0" w:type="dxa"/>
        <w:left w:w="108" w:type="dxa"/>
        <w:bottom w:w="0" w:type="dxa"/>
        <w:right w:w="108" w:type="dxa"/>
      </w:tblCellMar>
    </w:tblPr>
  </w:style>
  <w:style w:type="numbering" w:default="1" w:styleId="c619dc39-9062-470e-859d-6e7fea8aa20e">
    <w:name w:val="No List"/>
    <w:uiPriority w:val="99"/>
    <w:semiHidden/>
    <w:unhideWhenUsed/>
  </w:style>
  <w:style w:type="paragraph" w:customStyle="1" w:styleId="d653ead4-6320-430a-a25c-f70ee7c40588">
    <w:name w:val="石墨文档正文"/>
    <w:qFormat/>
    <w:rPr>
      <w:szCs w:val="22"/>
    </w:rPr>
  </w:style>
  <w:style w:type="paragraph" w:customStyle="1" w:styleId="66eeb503-7a29-4211-9b4e-483d174ca47a">
    <w:name w:val="石墨文档副标题"/>
    <w:qFormat/>
    <w:rPr>
      <w:color w:val="888888"/>
      <w:sz w:val="48"/>
      <w:szCs w:val="48"/>
    </w:rPr>
  </w:style>
  <w:style w:type="paragraph" w:customStyle="1" w:styleId="35e0cda1-0402-4ccc-9c3f-6c267b8fbf47">
    <w:name w:val="石墨文档大标题"/>
    <w:next w:val="a3"/>
    <w:uiPriority w:val="9"/>
    <w:unhideWhenUsed/>
    <w:qFormat/>
    <w:pPr>
      <w:spacing w:before="260" w:after="260"/>
      <w:outlineLvl w:val="0"/>
    </w:pPr>
    <w:rPr>
      <w:b/>
      <w:bCs/>
      <w:sz w:val="40"/>
      <w:szCs w:val="40"/>
    </w:rPr>
  </w:style>
  <w:style w:type="paragraph" w:customStyle="1" w:styleId="03caddaf-672b-4cae-b02b-a896f883998a">
    <w:name w:val="石墨文档中标题"/>
    <w:next w:val="a3"/>
    <w:uiPriority w:val="9"/>
    <w:unhideWhenUsed/>
    <w:qFormat/>
    <w:pPr>
      <w:spacing w:before="260" w:after="260"/>
      <w:outlineLvl w:val="1"/>
    </w:pPr>
    <w:rPr>
      <w:b/>
      <w:bCs/>
      <w:sz w:val="36"/>
      <w:szCs w:val="36"/>
    </w:rPr>
  </w:style>
  <w:style w:type="paragraph" w:customStyle="1" w:styleId="336b1024-4df1-43fd-9563-c539c5cd52f8">
    <w:name w:val="石墨文档小标题"/>
    <w:next w:val="a3"/>
    <w:uiPriority w:val="9"/>
    <w:unhideWhenUsed/>
    <w:qFormat/>
    <w:pPr>
      <w:spacing w:before="260" w:after="260"/>
      <w:outlineLvl w:val="2"/>
    </w:pPr>
    <w:rPr>
      <w:b/>
      <w:bCs/>
      <w:sz w:val="32"/>
      <w:szCs w:val="32"/>
    </w:rPr>
  </w:style>
  <w:style w:type="paragraph" w:customStyle="1" w:styleId="2f4af3da-86dd-4ee8-972e-e9b27dde7569">
    <w:name w:val="石墨文档标题"/>
    <w:next w:val="a3"/>
    <w:uiPriority w:val="9"/>
    <w:unhideWhenUsed/>
    <w:qFormat/>
    <w:pPr>
      <w:spacing w:before="260" w:after="260"/>
      <w:outlineLvl w:val="3"/>
    </w:pPr>
    <w:rPr>
      <w:b/>
      <w:bCs/>
      <w:sz w:val="56"/>
      <w:szCs w:val="56"/>
    </w:rPr>
  </w:style>
  <w:style w:type="paragraph" w:customStyle="1" w:styleId="41c6d478-76e0-4cc0-bed7-45afa78e7d60">
    <w:name w:val="石墨文档引用"/>
    <w:qFormat/>
    <w:pPr>
      <w:pBdr>
        <w:left w:val="single" w:sz="30" w:space="10" w:color="F0F0F0"/>
      </w:pBdr>
    </w:pPr>
    <w:rPr>
      <w:color w:val="ADADAD"/>
    </w:rPr>
  </w:style>
  <w:style w:type="paragraph" w:default="1" w:styleId="43e771b8-3e38-464c-b723-243c3655a4e7">
    <w:name w:val="Normal"/>
    <w:qFormat/>
    <w:pPr>
      <w:widowControl w:val="0"/>
      <w:jc w:val="both"/>
    </w:pPr>
  </w:style>
  <w:style w:type="character" w:default="1" w:styleId="ed19544c-caae-40d6-b017-00ebadb8ab2a">
    <w:name w:val="Default Paragraph Font"/>
    <w:uiPriority w:val="1"/>
    <w:semiHidden/>
    <w:unhideWhenUsed/>
  </w:style>
  <w:style w:type="table" w:default="1" w:styleId="32e8dee3-bc80-49b7-bc76-43444b0f2511">
    <w:name w:val="Normal Table"/>
    <w:uiPriority w:val="99"/>
    <w:semiHidden/>
    <w:unhideWhenUsed/>
    <w:tblPr>
      <w:tblInd w:w="0" w:type="dxa"/>
      <w:tblCellMar>
        <w:top w:w="0" w:type="dxa"/>
        <w:left w:w="108" w:type="dxa"/>
        <w:bottom w:w="0" w:type="dxa"/>
        <w:right w:w="108" w:type="dxa"/>
      </w:tblCellMar>
    </w:tblPr>
  </w:style>
  <w:style w:type="numbering" w:default="1" w:styleId="b069fae5-ad60-4d16-8bd6-d56f31770d3f">
    <w:name w:val="No List"/>
    <w:uiPriority w:val="99"/>
    <w:semiHidden/>
    <w:unhideWhenUsed/>
  </w:style>
  <w:style w:type="paragraph" w:customStyle="1" w:styleId="ba48d3ea-ece4-46ce-8fd4-08d7f3176626">
    <w:name w:val="石墨文档正文"/>
    <w:qFormat/>
    <w:rPr>
      <w:szCs w:val="22"/>
    </w:rPr>
  </w:style>
  <w:style w:type="paragraph" w:customStyle="1" w:styleId="a2df7983-fb19-4d3e-a5d9-bee33d24ef55">
    <w:name w:val="石墨文档副标题"/>
    <w:qFormat/>
    <w:rPr>
      <w:color w:val="888888"/>
      <w:sz w:val="48"/>
      <w:szCs w:val="48"/>
    </w:rPr>
  </w:style>
  <w:style w:type="paragraph" w:customStyle="1" w:styleId="7d05c73b-1611-40e5-afc3-8409b538e170">
    <w:name w:val="石墨文档大标题"/>
    <w:next w:val="a3"/>
    <w:uiPriority w:val="9"/>
    <w:unhideWhenUsed/>
    <w:qFormat/>
    <w:pPr>
      <w:spacing w:before="260" w:after="260"/>
      <w:outlineLvl w:val="0"/>
    </w:pPr>
    <w:rPr>
      <w:b/>
      <w:bCs/>
      <w:sz w:val="40"/>
      <w:szCs w:val="40"/>
    </w:rPr>
  </w:style>
  <w:style w:type="paragraph" w:customStyle="1" w:styleId="07d556ac-06e3-46b1-93a3-71f43135e457">
    <w:name w:val="石墨文档中标题"/>
    <w:next w:val="a3"/>
    <w:uiPriority w:val="9"/>
    <w:unhideWhenUsed/>
    <w:qFormat/>
    <w:pPr>
      <w:spacing w:before="260" w:after="260"/>
      <w:outlineLvl w:val="1"/>
    </w:pPr>
    <w:rPr>
      <w:b/>
      <w:bCs/>
      <w:sz w:val="36"/>
      <w:szCs w:val="36"/>
    </w:rPr>
  </w:style>
  <w:style w:type="paragraph" w:customStyle="1" w:styleId="3cf330fc-7e54-4e41-bd80-c24421d0e21b">
    <w:name w:val="石墨文档小标题"/>
    <w:next w:val="a3"/>
    <w:uiPriority w:val="9"/>
    <w:unhideWhenUsed/>
    <w:qFormat/>
    <w:pPr>
      <w:spacing w:before="260" w:after="260"/>
      <w:outlineLvl w:val="2"/>
    </w:pPr>
    <w:rPr>
      <w:b/>
      <w:bCs/>
      <w:sz w:val="32"/>
      <w:szCs w:val="32"/>
    </w:rPr>
  </w:style>
  <w:style w:type="paragraph" w:customStyle="1" w:styleId="f8ed0be5-5a41-449a-aea6-929b4034f4af">
    <w:name w:val="石墨文档标题"/>
    <w:next w:val="a3"/>
    <w:uiPriority w:val="9"/>
    <w:unhideWhenUsed/>
    <w:qFormat/>
    <w:pPr>
      <w:spacing w:before="260" w:after="260"/>
      <w:outlineLvl w:val="3"/>
    </w:pPr>
    <w:rPr>
      <w:b/>
      <w:bCs/>
      <w:sz w:val="56"/>
      <w:szCs w:val="56"/>
    </w:rPr>
  </w:style>
  <w:style w:type="paragraph" w:customStyle="1" w:styleId="b02831f6-a605-49a2-ab3a-f4f12808732d">
    <w:name w:val="石墨文档引用"/>
    <w:qFormat/>
    <w:pPr>
      <w:pBdr>
        <w:left w:val="single" w:sz="30" w:space="10" w:color="F0F0F0"/>
      </w:pBdr>
    </w:pPr>
    <w:rPr>
      <w:color w:val="ADADAD"/>
    </w:rPr>
  </w:style>
  <w:style w:type="paragraph" w:default="1" w:styleId="858de341-9b8c-40c2-8970-fa9722a9c0ec">
    <w:name w:val="Normal"/>
    <w:qFormat/>
    <w:pPr>
      <w:widowControl w:val="0"/>
      <w:jc w:val="both"/>
    </w:pPr>
  </w:style>
  <w:style w:type="character" w:default="1" w:styleId="f52c3b3f-08d8-4ac4-a694-bd4d7db4f7c7">
    <w:name w:val="Default Paragraph Font"/>
    <w:uiPriority w:val="1"/>
    <w:semiHidden/>
    <w:unhideWhenUsed/>
  </w:style>
  <w:style w:type="table" w:default="1" w:styleId="266d6494-a404-4c94-af4d-a2f209daaa01">
    <w:name w:val="Normal Table"/>
    <w:uiPriority w:val="99"/>
    <w:semiHidden/>
    <w:unhideWhenUsed/>
    <w:tblPr>
      <w:tblInd w:w="0" w:type="dxa"/>
      <w:tblCellMar>
        <w:top w:w="0" w:type="dxa"/>
        <w:left w:w="108" w:type="dxa"/>
        <w:bottom w:w="0" w:type="dxa"/>
        <w:right w:w="108" w:type="dxa"/>
      </w:tblCellMar>
    </w:tblPr>
  </w:style>
  <w:style w:type="numbering" w:default="1" w:styleId="ffa3d28d-7468-449f-b1bf-299cdcf904d7">
    <w:name w:val="No List"/>
    <w:uiPriority w:val="99"/>
    <w:semiHidden/>
    <w:unhideWhenUsed/>
  </w:style>
  <w:style w:type="paragraph" w:customStyle="1" w:styleId="fc5d51ec-180e-4f04-9dc2-153793b89ba7">
    <w:name w:val="石墨文档正文"/>
    <w:qFormat/>
    <w:rPr>
      <w:szCs w:val="22"/>
    </w:rPr>
  </w:style>
  <w:style w:type="paragraph" w:customStyle="1" w:styleId="c35916e4-0555-402b-827f-5252c388a804">
    <w:name w:val="石墨文档副标题"/>
    <w:qFormat/>
    <w:rPr>
      <w:color w:val="888888"/>
      <w:sz w:val="48"/>
      <w:szCs w:val="48"/>
    </w:rPr>
  </w:style>
  <w:style w:type="paragraph" w:customStyle="1" w:styleId="a7fc58cb-5ff1-4702-85e7-d054ef1ac27f">
    <w:name w:val="石墨文档大标题"/>
    <w:next w:val="a3"/>
    <w:uiPriority w:val="9"/>
    <w:unhideWhenUsed/>
    <w:qFormat/>
    <w:pPr>
      <w:spacing w:before="260" w:after="260"/>
      <w:outlineLvl w:val="0"/>
    </w:pPr>
    <w:rPr>
      <w:b/>
      <w:bCs/>
      <w:sz w:val="40"/>
      <w:szCs w:val="40"/>
    </w:rPr>
  </w:style>
  <w:style w:type="paragraph" w:customStyle="1" w:styleId="33dc0469-7964-41dc-bfee-bccf4021dc1f">
    <w:name w:val="石墨文档中标题"/>
    <w:next w:val="a3"/>
    <w:uiPriority w:val="9"/>
    <w:unhideWhenUsed/>
    <w:qFormat/>
    <w:pPr>
      <w:spacing w:before="260" w:after="260"/>
      <w:outlineLvl w:val="1"/>
    </w:pPr>
    <w:rPr>
      <w:b/>
      <w:bCs/>
      <w:sz w:val="36"/>
      <w:szCs w:val="36"/>
    </w:rPr>
  </w:style>
  <w:style w:type="paragraph" w:customStyle="1" w:styleId="99785e56-002f-4083-a7d6-55b94debd339">
    <w:name w:val="石墨文档小标题"/>
    <w:next w:val="a3"/>
    <w:uiPriority w:val="9"/>
    <w:unhideWhenUsed/>
    <w:qFormat/>
    <w:pPr>
      <w:spacing w:before="260" w:after="260"/>
      <w:outlineLvl w:val="2"/>
    </w:pPr>
    <w:rPr>
      <w:b/>
      <w:bCs/>
      <w:sz w:val="32"/>
      <w:szCs w:val="32"/>
    </w:rPr>
  </w:style>
  <w:style w:type="paragraph" w:customStyle="1" w:styleId="5bd2072c-5c4c-4ecb-8c65-9687935962e2">
    <w:name w:val="石墨文档标题"/>
    <w:next w:val="a3"/>
    <w:uiPriority w:val="9"/>
    <w:unhideWhenUsed/>
    <w:qFormat/>
    <w:pPr>
      <w:spacing w:before="260" w:after="260"/>
      <w:outlineLvl w:val="3"/>
    </w:pPr>
    <w:rPr>
      <w:b/>
      <w:bCs/>
      <w:sz w:val="56"/>
      <w:szCs w:val="56"/>
    </w:rPr>
  </w:style>
  <w:style w:type="paragraph" w:customStyle="1" w:styleId="ddd23aeb-2c0f-4635-b079-7ff26a5b0803">
    <w:name w:val="石墨文档引用"/>
    <w:qFormat/>
    <w:pPr>
      <w:pBdr>
        <w:left w:val="single" w:sz="30" w:space="10" w:color="F0F0F0"/>
      </w:pBdr>
    </w:pPr>
    <w:rPr>
      <w:color w:val="ADADAD"/>
    </w:rPr>
  </w:style>
  <w:style w:type="paragraph" w:default="1" w:styleId="3fe6c0e8-a7f9-444f-8f7c-fe47bcdea1a0">
    <w:name w:val="Normal"/>
    <w:qFormat/>
    <w:pPr>
      <w:widowControl w:val="0"/>
      <w:jc w:val="both"/>
    </w:pPr>
  </w:style>
  <w:style w:type="character" w:default="1" w:styleId="07970203-1ebb-4b46-8010-ab6b6140216d">
    <w:name w:val="Default Paragraph Font"/>
    <w:uiPriority w:val="1"/>
    <w:semiHidden/>
    <w:unhideWhenUsed/>
  </w:style>
  <w:style w:type="table" w:default="1" w:styleId="02e9aee7-ccd1-41e9-a71d-68fb27d18fcc">
    <w:name w:val="Normal Table"/>
    <w:uiPriority w:val="99"/>
    <w:semiHidden/>
    <w:unhideWhenUsed/>
    <w:tblPr>
      <w:tblInd w:w="0" w:type="dxa"/>
      <w:tblCellMar>
        <w:top w:w="0" w:type="dxa"/>
        <w:left w:w="108" w:type="dxa"/>
        <w:bottom w:w="0" w:type="dxa"/>
        <w:right w:w="108" w:type="dxa"/>
      </w:tblCellMar>
    </w:tblPr>
  </w:style>
  <w:style w:type="numbering" w:default="1" w:styleId="89563d2f-b3f4-4200-9382-202d7394147c">
    <w:name w:val="No List"/>
    <w:uiPriority w:val="99"/>
    <w:semiHidden/>
    <w:unhideWhenUsed/>
  </w:style>
  <w:style w:type="paragraph" w:customStyle="1" w:styleId="9e5962ce-ad88-4eb2-a276-96a38d660403">
    <w:name w:val="石墨文档正文"/>
    <w:qFormat/>
    <w:rPr>
      <w:szCs w:val="22"/>
    </w:rPr>
  </w:style>
  <w:style w:type="paragraph" w:customStyle="1" w:styleId="e499d1d9-011c-4a23-9fe3-f9e700fc5d91">
    <w:name w:val="石墨文档副标题"/>
    <w:qFormat/>
    <w:rPr>
      <w:color w:val="888888"/>
      <w:sz w:val="48"/>
      <w:szCs w:val="48"/>
    </w:rPr>
  </w:style>
  <w:style w:type="paragraph" w:customStyle="1" w:styleId="146f3e48-0f6c-4f06-9906-f419d98444ff">
    <w:name w:val="石墨文档大标题"/>
    <w:next w:val="a3"/>
    <w:uiPriority w:val="9"/>
    <w:unhideWhenUsed/>
    <w:qFormat/>
    <w:pPr>
      <w:spacing w:before="260" w:after="260"/>
      <w:outlineLvl w:val="0"/>
    </w:pPr>
    <w:rPr>
      <w:b/>
      <w:bCs/>
      <w:sz w:val="40"/>
      <w:szCs w:val="40"/>
    </w:rPr>
  </w:style>
  <w:style w:type="paragraph" w:customStyle="1" w:styleId="cb6b290e-80d6-4830-8dad-44afacd067fd">
    <w:name w:val="石墨文档中标题"/>
    <w:next w:val="a3"/>
    <w:uiPriority w:val="9"/>
    <w:unhideWhenUsed/>
    <w:qFormat/>
    <w:pPr>
      <w:spacing w:before="260" w:after="260"/>
      <w:outlineLvl w:val="1"/>
    </w:pPr>
    <w:rPr>
      <w:b/>
      <w:bCs/>
      <w:sz w:val="36"/>
      <w:szCs w:val="36"/>
    </w:rPr>
  </w:style>
  <w:style w:type="paragraph" w:customStyle="1" w:styleId="6bcad28a-70d8-4050-9a95-eb0cdf21b34f">
    <w:name w:val="石墨文档小标题"/>
    <w:next w:val="a3"/>
    <w:uiPriority w:val="9"/>
    <w:unhideWhenUsed/>
    <w:qFormat/>
    <w:pPr>
      <w:spacing w:before="260" w:after="260"/>
      <w:outlineLvl w:val="2"/>
    </w:pPr>
    <w:rPr>
      <w:b/>
      <w:bCs/>
      <w:sz w:val="32"/>
      <w:szCs w:val="32"/>
    </w:rPr>
  </w:style>
  <w:style w:type="paragraph" w:customStyle="1" w:styleId="f6284f30-00e5-4129-8587-f25b37e50f0a">
    <w:name w:val="石墨文档标题"/>
    <w:next w:val="a3"/>
    <w:uiPriority w:val="9"/>
    <w:unhideWhenUsed/>
    <w:qFormat/>
    <w:pPr>
      <w:spacing w:before="260" w:after="260"/>
      <w:outlineLvl w:val="3"/>
    </w:pPr>
    <w:rPr>
      <w:b/>
      <w:bCs/>
      <w:sz w:val="56"/>
      <w:szCs w:val="56"/>
    </w:rPr>
  </w:style>
  <w:style w:type="paragraph" w:customStyle="1" w:styleId="e672a360-a350-4abe-9ce4-5fc8e304dec3">
    <w:name w:val="石墨文档引用"/>
    <w:qFormat/>
    <w:pPr>
      <w:pBdr>
        <w:left w:val="single" w:sz="30" w:space="10" w:color="F0F0F0"/>
      </w:pBdr>
    </w:pPr>
    <w:rPr>
      <w:color w:val="ADADAD"/>
    </w:rPr>
  </w:style>
  <w:style w:type="paragraph" w:default="1" w:styleId="28aa33bc-35be-45cd-bb8e-9f92b1ed6761">
    <w:name w:val="Normal"/>
    <w:qFormat/>
    <w:pPr>
      <w:widowControl w:val="0"/>
      <w:jc w:val="both"/>
    </w:pPr>
  </w:style>
  <w:style w:type="character" w:default="1" w:styleId="f234aff5-aa63-4243-95bf-d4e5d7338426">
    <w:name w:val="Default Paragraph Font"/>
    <w:uiPriority w:val="1"/>
    <w:semiHidden/>
    <w:unhideWhenUsed/>
  </w:style>
  <w:style w:type="table" w:default="1" w:styleId="2a109392-f8df-4d50-bcaf-01a57f00519e">
    <w:name w:val="Normal Table"/>
    <w:uiPriority w:val="99"/>
    <w:semiHidden/>
    <w:unhideWhenUsed/>
    <w:tblPr>
      <w:tblInd w:w="0" w:type="dxa"/>
      <w:tblCellMar>
        <w:top w:w="0" w:type="dxa"/>
        <w:left w:w="108" w:type="dxa"/>
        <w:bottom w:w="0" w:type="dxa"/>
        <w:right w:w="108" w:type="dxa"/>
      </w:tblCellMar>
    </w:tblPr>
  </w:style>
  <w:style w:type="numbering" w:default="1" w:styleId="4db72d5a-9e16-4216-b448-25d3cb4f0a56">
    <w:name w:val="No List"/>
    <w:uiPriority w:val="99"/>
    <w:semiHidden/>
    <w:unhideWhenUsed/>
  </w:style>
  <w:style w:type="paragraph" w:customStyle="1" w:styleId="74d6f26a-be9a-46ca-8e36-8ee283a6e64d">
    <w:name w:val="石墨文档正文"/>
    <w:qFormat/>
    <w:rPr>
      <w:szCs w:val="22"/>
    </w:rPr>
  </w:style>
  <w:style w:type="paragraph" w:customStyle="1" w:styleId="875999b0-10ca-4f21-a915-55ee36731c44">
    <w:name w:val="石墨文档副标题"/>
    <w:qFormat/>
    <w:rPr>
      <w:color w:val="888888"/>
      <w:sz w:val="48"/>
      <w:szCs w:val="48"/>
    </w:rPr>
  </w:style>
  <w:style w:type="paragraph" w:customStyle="1" w:styleId="0f278801-b5a2-4731-b48c-983edb9a7d9b">
    <w:name w:val="石墨文档大标题"/>
    <w:next w:val="a3"/>
    <w:uiPriority w:val="9"/>
    <w:unhideWhenUsed/>
    <w:qFormat/>
    <w:pPr>
      <w:spacing w:before="260" w:after="260"/>
      <w:outlineLvl w:val="0"/>
    </w:pPr>
    <w:rPr>
      <w:b/>
      <w:bCs/>
      <w:sz w:val="40"/>
      <w:szCs w:val="40"/>
    </w:rPr>
  </w:style>
  <w:style w:type="paragraph" w:customStyle="1" w:styleId="b1ecec0f-6f0e-450d-bbd3-39e9f6b25126">
    <w:name w:val="石墨文档中标题"/>
    <w:next w:val="a3"/>
    <w:uiPriority w:val="9"/>
    <w:unhideWhenUsed/>
    <w:qFormat/>
    <w:pPr>
      <w:spacing w:before="260" w:after="260"/>
      <w:outlineLvl w:val="1"/>
    </w:pPr>
    <w:rPr>
      <w:b/>
      <w:bCs/>
      <w:sz w:val="36"/>
      <w:szCs w:val="36"/>
    </w:rPr>
  </w:style>
  <w:style w:type="paragraph" w:customStyle="1" w:styleId="e3396935-1b60-41dc-a32a-34b8b2f1d4e8">
    <w:name w:val="石墨文档小标题"/>
    <w:next w:val="a3"/>
    <w:uiPriority w:val="9"/>
    <w:unhideWhenUsed/>
    <w:qFormat/>
    <w:pPr>
      <w:spacing w:before="260" w:after="260"/>
      <w:outlineLvl w:val="2"/>
    </w:pPr>
    <w:rPr>
      <w:b/>
      <w:bCs/>
      <w:sz w:val="32"/>
      <w:szCs w:val="32"/>
    </w:rPr>
  </w:style>
  <w:style w:type="paragraph" w:customStyle="1" w:styleId="0a71a70c-e9f0-4f7e-9c32-e0a14988f59c">
    <w:name w:val="石墨文档标题"/>
    <w:next w:val="a3"/>
    <w:uiPriority w:val="9"/>
    <w:unhideWhenUsed/>
    <w:qFormat/>
    <w:pPr>
      <w:spacing w:before="260" w:after="260"/>
      <w:outlineLvl w:val="3"/>
    </w:pPr>
    <w:rPr>
      <w:b/>
      <w:bCs/>
      <w:sz w:val="56"/>
      <w:szCs w:val="56"/>
    </w:rPr>
  </w:style>
  <w:style w:type="paragraph" w:customStyle="1" w:styleId="5833b05f-0e61-4ebd-b449-92e4f8e667c4">
    <w:name w:val="石墨文档引用"/>
    <w:qFormat/>
    <w:pPr>
      <w:pBdr>
        <w:left w:val="single" w:sz="30" w:space="10" w:color="F0F0F0"/>
      </w:pBdr>
    </w:pPr>
    <w:rPr>
      <w:color w:val="ADADAD"/>
    </w:rPr>
  </w:style>
  <w:style w:type="paragraph" w:default="1" w:styleId="15660517-9137-4852-a948-8770bfd4c6de">
    <w:name w:val="Normal"/>
    <w:qFormat/>
    <w:pPr>
      <w:widowControl w:val="0"/>
      <w:jc w:val="both"/>
    </w:pPr>
  </w:style>
  <w:style w:type="character" w:default="1" w:styleId="43025bf7-f167-4dd0-b25f-6408d96874b3">
    <w:name w:val="Default Paragraph Font"/>
    <w:uiPriority w:val="1"/>
    <w:semiHidden/>
    <w:unhideWhenUsed/>
  </w:style>
  <w:style w:type="table" w:default="1" w:styleId="59df5feb-8af3-4881-9ad0-0db8148157ca">
    <w:name w:val="Normal Table"/>
    <w:uiPriority w:val="99"/>
    <w:semiHidden/>
    <w:unhideWhenUsed/>
    <w:tblPr>
      <w:tblInd w:w="0" w:type="dxa"/>
      <w:tblCellMar>
        <w:top w:w="0" w:type="dxa"/>
        <w:left w:w="108" w:type="dxa"/>
        <w:bottom w:w="0" w:type="dxa"/>
        <w:right w:w="108" w:type="dxa"/>
      </w:tblCellMar>
    </w:tblPr>
  </w:style>
  <w:style w:type="numbering" w:default="1" w:styleId="9a6e06af-bed1-4468-b22b-d3514a64399c">
    <w:name w:val="No List"/>
    <w:uiPriority w:val="99"/>
    <w:semiHidden/>
    <w:unhideWhenUsed/>
  </w:style>
  <w:style w:type="paragraph" w:customStyle="1" w:styleId="5a8bb6e5-9c3d-4baa-8e0e-36bef0eadc43">
    <w:name w:val="石墨文档正文"/>
    <w:qFormat/>
    <w:rPr>
      <w:szCs w:val="22"/>
    </w:rPr>
  </w:style>
  <w:style w:type="paragraph" w:customStyle="1" w:styleId="57c675a7-46c5-46aa-b963-c3bbdc0984ab">
    <w:name w:val="石墨文档副标题"/>
    <w:qFormat/>
    <w:rPr>
      <w:color w:val="888888"/>
      <w:sz w:val="48"/>
      <w:szCs w:val="48"/>
    </w:rPr>
  </w:style>
  <w:style w:type="paragraph" w:customStyle="1" w:styleId="1939d69f-bc24-4d3d-a8dc-c873806ef918">
    <w:name w:val="石墨文档大标题"/>
    <w:next w:val="a3"/>
    <w:uiPriority w:val="9"/>
    <w:unhideWhenUsed/>
    <w:qFormat/>
    <w:pPr>
      <w:spacing w:before="260" w:after="260"/>
      <w:outlineLvl w:val="0"/>
    </w:pPr>
    <w:rPr>
      <w:b/>
      <w:bCs/>
      <w:sz w:val="40"/>
      <w:szCs w:val="40"/>
    </w:rPr>
  </w:style>
  <w:style w:type="paragraph" w:customStyle="1" w:styleId="4a9cafc0-be6f-4542-960f-cb71eb537e21">
    <w:name w:val="石墨文档中标题"/>
    <w:next w:val="a3"/>
    <w:uiPriority w:val="9"/>
    <w:unhideWhenUsed/>
    <w:qFormat/>
    <w:pPr>
      <w:spacing w:before="260" w:after="260"/>
      <w:outlineLvl w:val="1"/>
    </w:pPr>
    <w:rPr>
      <w:b/>
      <w:bCs/>
      <w:sz w:val="36"/>
      <w:szCs w:val="36"/>
    </w:rPr>
  </w:style>
  <w:style w:type="paragraph" w:customStyle="1" w:styleId="b046074f-e3a8-40ec-a023-8875d2d7808a">
    <w:name w:val="石墨文档小标题"/>
    <w:next w:val="a3"/>
    <w:uiPriority w:val="9"/>
    <w:unhideWhenUsed/>
    <w:qFormat/>
    <w:pPr>
      <w:spacing w:before="260" w:after="260"/>
      <w:outlineLvl w:val="2"/>
    </w:pPr>
    <w:rPr>
      <w:b/>
      <w:bCs/>
      <w:sz w:val="32"/>
      <w:szCs w:val="32"/>
    </w:rPr>
  </w:style>
  <w:style w:type="paragraph" w:customStyle="1" w:styleId="0bdcefac-360a-43e9-b0df-65d8a152cfe9">
    <w:name w:val="石墨文档标题"/>
    <w:next w:val="a3"/>
    <w:uiPriority w:val="9"/>
    <w:unhideWhenUsed/>
    <w:qFormat/>
    <w:pPr>
      <w:spacing w:before="260" w:after="260"/>
      <w:outlineLvl w:val="3"/>
    </w:pPr>
    <w:rPr>
      <w:b/>
      <w:bCs/>
      <w:sz w:val="56"/>
      <w:szCs w:val="56"/>
    </w:rPr>
  </w:style>
  <w:style w:type="paragraph" w:customStyle="1" w:styleId="0fb9c714-9501-448e-9b0a-abf846b9137c">
    <w:name w:val="石墨文档引用"/>
    <w:qFormat/>
    <w:pPr>
      <w:pBdr>
        <w:left w:val="single" w:sz="30" w:space="10" w:color="F0F0F0"/>
      </w:pBdr>
    </w:pPr>
    <w:rPr>
      <w:color w:val="ADADAD"/>
    </w:rPr>
  </w:style>
  <w:style w:type="paragraph" w:default="1" w:styleId="5b87219d-ef4c-4bb2-a40b-9fd27ea4099f">
    <w:name w:val="Normal"/>
    <w:qFormat/>
    <w:pPr>
      <w:widowControl w:val="0"/>
      <w:jc w:val="both"/>
    </w:pPr>
  </w:style>
  <w:style w:type="character" w:default="1" w:styleId="14530eb1-3d23-45a0-8738-ca8ba6ffaef0">
    <w:name w:val="Default Paragraph Font"/>
    <w:uiPriority w:val="1"/>
    <w:semiHidden/>
    <w:unhideWhenUsed/>
  </w:style>
  <w:style w:type="table" w:default="1" w:styleId="3bd4828b-44c1-42cc-bd73-06fa523ee2aa">
    <w:name w:val="Normal Table"/>
    <w:uiPriority w:val="99"/>
    <w:semiHidden/>
    <w:unhideWhenUsed/>
    <w:tblPr>
      <w:tblInd w:w="0" w:type="dxa"/>
      <w:tblCellMar>
        <w:top w:w="0" w:type="dxa"/>
        <w:left w:w="108" w:type="dxa"/>
        <w:bottom w:w="0" w:type="dxa"/>
        <w:right w:w="108" w:type="dxa"/>
      </w:tblCellMar>
    </w:tblPr>
  </w:style>
  <w:style w:type="numbering" w:default="1" w:styleId="31a81256-fada-4518-a0db-eb5af2617fe2">
    <w:name w:val="No List"/>
    <w:uiPriority w:val="99"/>
    <w:semiHidden/>
    <w:unhideWhenUsed/>
  </w:style>
  <w:style w:type="paragraph" w:customStyle="1" w:styleId="647437fe-a581-4fa5-9397-89889abed1ab">
    <w:name w:val="石墨文档正文"/>
    <w:qFormat/>
    <w:rPr>
      <w:szCs w:val="22"/>
    </w:rPr>
  </w:style>
  <w:style w:type="paragraph" w:customStyle="1" w:styleId="6b1f732d-6164-4edb-b7f9-303a6f2c066c">
    <w:name w:val="石墨文档副标题"/>
    <w:qFormat/>
    <w:rPr>
      <w:color w:val="888888"/>
      <w:sz w:val="48"/>
      <w:szCs w:val="48"/>
    </w:rPr>
  </w:style>
  <w:style w:type="paragraph" w:customStyle="1" w:styleId="15ac848d-ae74-426a-bb98-4bfd69e800b0">
    <w:name w:val="石墨文档大标题"/>
    <w:next w:val="a3"/>
    <w:uiPriority w:val="9"/>
    <w:unhideWhenUsed/>
    <w:qFormat/>
    <w:pPr>
      <w:spacing w:before="260" w:after="260"/>
      <w:outlineLvl w:val="0"/>
    </w:pPr>
    <w:rPr>
      <w:b/>
      <w:bCs/>
      <w:sz w:val="40"/>
      <w:szCs w:val="40"/>
    </w:rPr>
  </w:style>
  <w:style w:type="paragraph" w:customStyle="1" w:styleId="33d9cc51-73eb-4819-95db-6148bed18e5f">
    <w:name w:val="石墨文档中标题"/>
    <w:next w:val="a3"/>
    <w:uiPriority w:val="9"/>
    <w:unhideWhenUsed/>
    <w:qFormat/>
    <w:pPr>
      <w:spacing w:before="260" w:after="260"/>
      <w:outlineLvl w:val="1"/>
    </w:pPr>
    <w:rPr>
      <w:b/>
      <w:bCs/>
      <w:sz w:val="36"/>
      <w:szCs w:val="36"/>
    </w:rPr>
  </w:style>
  <w:style w:type="paragraph" w:customStyle="1" w:styleId="a900a764-7647-4c61-8f19-937eb2afee4c">
    <w:name w:val="石墨文档小标题"/>
    <w:next w:val="a3"/>
    <w:uiPriority w:val="9"/>
    <w:unhideWhenUsed/>
    <w:qFormat/>
    <w:pPr>
      <w:spacing w:before="260" w:after="260"/>
      <w:outlineLvl w:val="2"/>
    </w:pPr>
    <w:rPr>
      <w:b/>
      <w:bCs/>
      <w:sz w:val="32"/>
      <w:szCs w:val="32"/>
    </w:rPr>
  </w:style>
  <w:style w:type="paragraph" w:customStyle="1" w:styleId="97cc6aa0-2450-42ed-8219-0a2201cdf189">
    <w:name w:val="石墨文档标题"/>
    <w:next w:val="a3"/>
    <w:uiPriority w:val="9"/>
    <w:unhideWhenUsed/>
    <w:qFormat/>
    <w:pPr>
      <w:spacing w:before="260" w:after="260"/>
      <w:outlineLvl w:val="3"/>
    </w:pPr>
    <w:rPr>
      <w:b/>
      <w:bCs/>
      <w:sz w:val="56"/>
      <w:szCs w:val="56"/>
    </w:rPr>
  </w:style>
  <w:style w:type="paragraph" w:customStyle="1" w:styleId="39b64766-7ede-4686-88cb-a4d5d7075c0a">
    <w:name w:val="石墨文档引用"/>
    <w:qFormat/>
    <w:pPr>
      <w:pBdr>
        <w:left w:val="single" w:sz="30" w:space="10" w:color="F0F0F0"/>
      </w:pBdr>
    </w:pPr>
    <w:rPr>
      <w:color w:val="ADADAD"/>
    </w:rPr>
  </w:style>
  <w:style w:type="paragraph" w:default="1" w:styleId="448722c3-4d82-422c-abcc-c872f04dfa85">
    <w:name w:val="Normal"/>
    <w:qFormat/>
    <w:pPr>
      <w:widowControl w:val="0"/>
      <w:jc w:val="both"/>
    </w:pPr>
  </w:style>
  <w:style w:type="character" w:default="1" w:styleId="117bf2ef-cd89-4f7b-bba0-3a400ed9e772">
    <w:name w:val="Default Paragraph Font"/>
    <w:uiPriority w:val="1"/>
    <w:semiHidden/>
    <w:unhideWhenUsed/>
  </w:style>
  <w:style w:type="table" w:default="1" w:styleId="4e015438-6c87-4100-8c79-3493b7987169">
    <w:name w:val="Normal Table"/>
    <w:uiPriority w:val="99"/>
    <w:semiHidden/>
    <w:unhideWhenUsed/>
    <w:tblPr>
      <w:tblInd w:w="0" w:type="dxa"/>
      <w:tblCellMar>
        <w:top w:w="0" w:type="dxa"/>
        <w:left w:w="108" w:type="dxa"/>
        <w:bottom w:w="0" w:type="dxa"/>
        <w:right w:w="108" w:type="dxa"/>
      </w:tblCellMar>
    </w:tblPr>
  </w:style>
  <w:style w:type="numbering" w:default="1" w:styleId="226e2403-4f96-4114-b6a0-6d09d27d798d">
    <w:name w:val="No List"/>
    <w:uiPriority w:val="99"/>
    <w:semiHidden/>
    <w:unhideWhenUsed/>
  </w:style>
  <w:style w:type="paragraph" w:customStyle="1" w:styleId="3564bca7-c049-49d2-b2f8-b63bb2e23110">
    <w:name w:val="石墨文档正文"/>
    <w:qFormat/>
    <w:rPr>
      <w:szCs w:val="22"/>
    </w:rPr>
  </w:style>
  <w:style w:type="paragraph" w:customStyle="1" w:styleId="9fffa0ab-b4d9-46f5-a771-78f3a888e42f">
    <w:name w:val="石墨文档副标题"/>
    <w:qFormat/>
    <w:rPr>
      <w:color w:val="888888"/>
      <w:sz w:val="48"/>
      <w:szCs w:val="48"/>
    </w:rPr>
  </w:style>
  <w:style w:type="paragraph" w:customStyle="1" w:styleId="b1d1deba-19db-414b-b16d-c09f1211769b">
    <w:name w:val="石墨文档大标题"/>
    <w:next w:val="a3"/>
    <w:uiPriority w:val="9"/>
    <w:unhideWhenUsed/>
    <w:qFormat/>
    <w:pPr>
      <w:spacing w:before="260" w:after="260"/>
      <w:outlineLvl w:val="0"/>
    </w:pPr>
    <w:rPr>
      <w:b/>
      <w:bCs/>
      <w:sz w:val="40"/>
      <w:szCs w:val="40"/>
    </w:rPr>
  </w:style>
  <w:style w:type="paragraph" w:customStyle="1" w:styleId="3475e767-25e2-4b03-93ad-6c06fe21c7c3">
    <w:name w:val="石墨文档中标题"/>
    <w:next w:val="a3"/>
    <w:uiPriority w:val="9"/>
    <w:unhideWhenUsed/>
    <w:qFormat/>
    <w:pPr>
      <w:spacing w:before="260" w:after="260"/>
      <w:outlineLvl w:val="1"/>
    </w:pPr>
    <w:rPr>
      <w:b/>
      <w:bCs/>
      <w:sz w:val="36"/>
      <w:szCs w:val="36"/>
    </w:rPr>
  </w:style>
  <w:style w:type="paragraph" w:customStyle="1" w:styleId="8d687e01-6b20-40b8-a1bb-27251a12f426">
    <w:name w:val="石墨文档小标题"/>
    <w:next w:val="a3"/>
    <w:uiPriority w:val="9"/>
    <w:unhideWhenUsed/>
    <w:qFormat/>
    <w:pPr>
      <w:spacing w:before="260" w:after="260"/>
      <w:outlineLvl w:val="2"/>
    </w:pPr>
    <w:rPr>
      <w:b/>
      <w:bCs/>
      <w:sz w:val="32"/>
      <w:szCs w:val="32"/>
    </w:rPr>
  </w:style>
  <w:style w:type="paragraph" w:customStyle="1" w:styleId="421143cf-7aaa-4a3b-af55-7e9c7a57b136">
    <w:name w:val="石墨文档标题"/>
    <w:next w:val="a3"/>
    <w:uiPriority w:val="9"/>
    <w:unhideWhenUsed/>
    <w:qFormat/>
    <w:pPr>
      <w:spacing w:before="260" w:after="260"/>
      <w:outlineLvl w:val="3"/>
    </w:pPr>
    <w:rPr>
      <w:b/>
      <w:bCs/>
      <w:sz w:val="56"/>
      <w:szCs w:val="56"/>
    </w:rPr>
  </w:style>
  <w:style w:type="paragraph" w:customStyle="1" w:styleId="2643fd79-f855-4123-b344-af997af5a6ba">
    <w:name w:val="石墨文档引用"/>
    <w:qFormat/>
    <w:pPr>
      <w:pBdr>
        <w:left w:val="single" w:sz="30" w:space="10" w:color="F0F0F0"/>
      </w:pBdr>
    </w:pPr>
    <w:rPr>
      <w:color w:val="ADADAD"/>
    </w:rPr>
  </w:style>
  <w:style w:type="paragraph" w:default="1" w:styleId="60d9dc5c-a216-449d-87f9-875d65d01ed0">
    <w:name w:val="Normal"/>
    <w:qFormat/>
    <w:pPr>
      <w:widowControl w:val="0"/>
      <w:jc w:val="both"/>
    </w:pPr>
  </w:style>
  <w:style w:type="character" w:default="1" w:styleId="7245b6cf-79c5-4916-95bd-d8b54faa34eb">
    <w:name w:val="Default Paragraph Font"/>
    <w:uiPriority w:val="1"/>
    <w:semiHidden/>
    <w:unhideWhenUsed/>
  </w:style>
  <w:style w:type="table" w:default="1" w:styleId="eefce3a5-e8a2-4290-987a-1a72219cc198">
    <w:name w:val="Normal Table"/>
    <w:uiPriority w:val="99"/>
    <w:semiHidden/>
    <w:unhideWhenUsed/>
    <w:tblPr>
      <w:tblInd w:w="0" w:type="dxa"/>
      <w:tblCellMar>
        <w:top w:w="0" w:type="dxa"/>
        <w:left w:w="108" w:type="dxa"/>
        <w:bottom w:w="0" w:type="dxa"/>
        <w:right w:w="108" w:type="dxa"/>
      </w:tblCellMar>
    </w:tblPr>
  </w:style>
  <w:style w:type="numbering" w:default="1" w:styleId="0a6969b2-a4fb-4f01-b30e-edbdd738c617">
    <w:name w:val="No List"/>
    <w:uiPriority w:val="99"/>
    <w:semiHidden/>
    <w:unhideWhenUsed/>
  </w:style>
  <w:style w:type="paragraph" w:customStyle="1" w:styleId="a530d77f-f6e3-4886-84cb-2c8ec836815b">
    <w:name w:val="石墨文档正文"/>
    <w:qFormat/>
    <w:rPr>
      <w:szCs w:val="22"/>
    </w:rPr>
  </w:style>
  <w:style w:type="paragraph" w:customStyle="1" w:styleId="b12b5b7e-b10f-4a8c-a647-d3793e6918d4">
    <w:name w:val="石墨文档副标题"/>
    <w:qFormat/>
    <w:rPr>
      <w:color w:val="888888"/>
      <w:sz w:val="48"/>
      <w:szCs w:val="48"/>
    </w:rPr>
  </w:style>
  <w:style w:type="paragraph" w:customStyle="1" w:styleId="ea8d6752-864a-4bb9-8447-3254a1aa9669">
    <w:name w:val="石墨文档大标题"/>
    <w:next w:val="a3"/>
    <w:uiPriority w:val="9"/>
    <w:unhideWhenUsed/>
    <w:qFormat/>
    <w:pPr>
      <w:spacing w:before="260" w:after="260"/>
      <w:outlineLvl w:val="0"/>
    </w:pPr>
    <w:rPr>
      <w:b/>
      <w:bCs/>
      <w:sz w:val="40"/>
      <w:szCs w:val="40"/>
    </w:rPr>
  </w:style>
  <w:style w:type="paragraph" w:customStyle="1" w:styleId="5f35baf2-d8c2-4b2b-9e7c-425eca76e5a2">
    <w:name w:val="石墨文档中标题"/>
    <w:next w:val="a3"/>
    <w:uiPriority w:val="9"/>
    <w:unhideWhenUsed/>
    <w:qFormat/>
    <w:pPr>
      <w:spacing w:before="260" w:after="260"/>
      <w:outlineLvl w:val="1"/>
    </w:pPr>
    <w:rPr>
      <w:b/>
      <w:bCs/>
      <w:sz w:val="36"/>
      <w:szCs w:val="36"/>
    </w:rPr>
  </w:style>
  <w:style w:type="paragraph" w:customStyle="1" w:styleId="08961bcf-f364-422e-969f-8c9af866b07c">
    <w:name w:val="石墨文档小标题"/>
    <w:next w:val="a3"/>
    <w:uiPriority w:val="9"/>
    <w:unhideWhenUsed/>
    <w:qFormat/>
    <w:pPr>
      <w:spacing w:before="260" w:after="260"/>
      <w:outlineLvl w:val="2"/>
    </w:pPr>
    <w:rPr>
      <w:b/>
      <w:bCs/>
      <w:sz w:val="32"/>
      <w:szCs w:val="32"/>
    </w:rPr>
  </w:style>
  <w:style w:type="paragraph" w:customStyle="1" w:styleId="dc359cd6-5120-46aa-bc82-0d18aa140092">
    <w:name w:val="石墨文档标题"/>
    <w:next w:val="a3"/>
    <w:uiPriority w:val="9"/>
    <w:unhideWhenUsed/>
    <w:qFormat/>
    <w:pPr>
      <w:spacing w:before="260" w:after="260"/>
      <w:outlineLvl w:val="3"/>
    </w:pPr>
    <w:rPr>
      <w:b/>
      <w:bCs/>
      <w:sz w:val="56"/>
      <w:szCs w:val="56"/>
    </w:rPr>
  </w:style>
  <w:style w:type="paragraph" w:customStyle="1" w:styleId="44fc82f1-2fa9-4df8-8d51-20f47bb617e7">
    <w:name w:val="石墨文档引用"/>
    <w:qFormat/>
    <w:pPr>
      <w:pBdr>
        <w:left w:val="single" w:sz="30" w:space="10" w:color="F0F0F0"/>
      </w:pBdr>
    </w:pPr>
    <w:rPr>
      <w:color w:val="ADADAD"/>
    </w:rPr>
  </w:style>
  <w:style w:type="paragraph" w:default="1" w:styleId="fe97dbba-5d68-4f66-a68b-137cc0a60755">
    <w:name w:val="Normal"/>
    <w:qFormat/>
    <w:pPr>
      <w:widowControl w:val="0"/>
      <w:jc w:val="both"/>
    </w:pPr>
  </w:style>
  <w:style w:type="character" w:default="1" w:styleId="54de8bb3-0369-4d51-80e4-c876ec452dcf">
    <w:name w:val="Default Paragraph Font"/>
    <w:uiPriority w:val="1"/>
    <w:semiHidden/>
    <w:unhideWhenUsed/>
  </w:style>
  <w:style w:type="table" w:default="1" w:styleId="a558f337-876a-4659-9cdd-89554e318209">
    <w:name w:val="Normal Table"/>
    <w:uiPriority w:val="99"/>
    <w:semiHidden/>
    <w:unhideWhenUsed/>
    <w:tblPr>
      <w:tblInd w:w="0" w:type="dxa"/>
      <w:tblCellMar>
        <w:top w:w="0" w:type="dxa"/>
        <w:left w:w="108" w:type="dxa"/>
        <w:bottom w:w="0" w:type="dxa"/>
        <w:right w:w="108" w:type="dxa"/>
      </w:tblCellMar>
    </w:tblPr>
  </w:style>
  <w:style w:type="numbering" w:default="1" w:styleId="54283eb5-e2cf-4c0c-ac50-da2f2436110c">
    <w:name w:val="No List"/>
    <w:uiPriority w:val="99"/>
    <w:semiHidden/>
    <w:unhideWhenUsed/>
  </w:style>
  <w:style w:type="paragraph" w:customStyle="1" w:styleId="3eeee16c-e7cb-46cd-8dfb-ef983cdd5368">
    <w:name w:val="石墨文档正文"/>
    <w:qFormat/>
    <w:rPr>
      <w:szCs w:val="22"/>
    </w:rPr>
  </w:style>
  <w:style w:type="paragraph" w:customStyle="1" w:styleId="03a394f9-c545-4705-b70d-7a2b4ac05748">
    <w:name w:val="石墨文档副标题"/>
    <w:qFormat/>
    <w:rPr>
      <w:color w:val="888888"/>
      <w:sz w:val="48"/>
      <w:szCs w:val="48"/>
    </w:rPr>
  </w:style>
  <w:style w:type="paragraph" w:customStyle="1" w:styleId="8f588bf0-601e-4cc4-aff4-10108c5e5b19">
    <w:name w:val="石墨文档大标题"/>
    <w:next w:val="a3"/>
    <w:uiPriority w:val="9"/>
    <w:unhideWhenUsed/>
    <w:qFormat/>
    <w:pPr>
      <w:spacing w:before="260" w:after="260"/>
      <w:outlineLvl w:val="0"/>
    </w:pPr>
    <w:rPr>
      <w:b/>
      <w:bCs/>
      <w:sz w:val="40"/>
      <w:szCs w:val="40"/>
    </w:rPr>
  </w:style>
  <w:style w:type="paragraph" w:customStyle="1" w:styleId="0296c6a8-b44d-4631-9fa1-ba8588d07c89">
    <w:name w:val="石墨文档中标题"/>
    <w:next w:val="a3"/>
    <w:uiPriority w:val="9"/>
    <w:unhideWhenUsed/>
    <w:qFormat/>
    <w:pPr>
      <w:spacing w:before="260" w:after="260"/>
      <w:outlineLvl w:val="1"/>
    </w:pPr>
    <w:rPr>
      <w:b/>
      <w:bCs/>
      <w:sz w:val="36"/>
      <w:szCs w:val="36"/>
    </w:rPr>
  </w:style>
  <w:style w:type="paragraph" w:customStyle="1" w:styleId="530dab3c-730c-45c3-a683-b0171d638bc8">
    <w:name w:val="石墨文档小标题"/>
    <w:next w:val="a3"/>
    <w:uiPriority w:val="9"/>
    <w:unhideWhenUsed/>
    <w:qFormat/>
    <w:pPr>
      <w:spacing w:before="260" w:after="260"/>
      <w:outlineLvl w:val="2"/>
    </w:pPr>
    <w:rPr>
      <w:b/>
      <w:bCs/>
      <w:sz w:val="32"/>
      <w:szCs w:val="32"/>
    </w:rPr>
  </w:style>
  <w:style w:type="paragraph" w:customStyle="1" w:styleId="9762b469-1455-41e7-a6ae-b3ec119568e8">
    <w:name w:val="石墨文档标题"/>
    <w:next w:val="a3"/>
    <w:uiPriority w:val="9"/>
    <w:unhideWhenUsed/>
    <w:qFormat/>
    <w:pPr>
      <w:spacing w:before="260" w:after="260"/>
      <w:outlineLvl w:val="3"/>
    </w:pPr>
    <w:rPr>
      <w:b/>
      <w:bCs/>
      <w:sz w:val="56"/>
      <w:szCs w:val="56"/>
    </w:rPr>
  </w:style>
  <w:style w:type="paragraph" w:customStyle="1" w:styleId="ff15de79-e891-458d-99ea-74938dffef21">
    <w:name w:val="石墨文档引用"/>
    <w:qFormat/>
    <w:pPr>
      <w:pBdr>
        <w:left w:val="single" w:sz="30" w:space="10" w:color="F0F0F0"/>
      </w:pBdr>
    </w:pPr>
    <w:rPr>
      <w:color w:val="ADADAD"/>
    </w:rPr>
  </w:style>
  <w:style w:type="paragraph" w:default="1" w:styleId="a768afe7-9714-44a2-9677-f09207d3e2fe">
    <w:name w:val="Normal"/>
    <w:qFormat/>
    <w:pPr>
      <w:widowControl w:val="0"/>
      <w:jc w:val="both"/>
    </w:pPr>
  </w:style>
  <w:style w:type="character" w:default="1" w:styleId="1bbccc5e-29b8-4df8-bef5-49a5dc6051ae">
    <w:name w:val="Default Paragraph Font"/>
    <w:uiPriority w:val="1"/>
    <w:semiHidden/>
    <w:unhideWhenUsed/>
  </w:style>
  <w:style w:type="table" w:default="1" w:styleId="e6dfc4c0-8333-4099-9578-3a9922f562af">
    <w:name w:val="Normal Table"/>
    <w:uiPriority w:val="99"/>
    <w:semiHidden/>
    <w:unhideWhenUsed/>
    <w:tblPr>
      <w:tblInd w:w="0" w:type="dxa"/>
      <w:tblCellMar>
        <w:top w:w="0" w:type="dxa"/>
        <w:left w:w="108" w:type="dxa"/>
        <w:bottom w:w="0" w:type="dxa"/>
        <w:right w:w="108" w:type="dxa"/>
      </w:tblCellMar>
    </w:tblPr>
  </w:style>
  <w:style w:type="numbering" w:default="1" w:styleId="26e5c0be-0298-4bfd-bffd-0b1585ab5835">
    <w:name w:val="No List"/>
    <w:uiPriority w:val="99"/>
    <w:semiHidden/>
    <w:unhideWhenUsed/>
  </w:style>
  <w:style w:type="paragraph" w:customStyle="1" w:styleId="ee2c23fd-e8c9-44c4-ba25-7550f82b65ad">
    <w:name w:val="石墨文档正文"/>
    <w:qFormat/>
    <w:rPr>
      <w:szCs w:val="22"/>
    </w:rPr>
  </w:style>
  <w:style w:type="paragraph" w:customStyle="1" w:styleId="2f7b8625-621b-46ab-b3df-3c2281c3a268">
    <w:name w:val="石墨文档副标题"/>
    <w:qFormat/>
    <w:rPr>
      <w:color w:val="888888"/>
      <w:sz w:val="48"/>
      <w:szCs w:val="48"/>
    </w:rPr>
  </w:style>
  <w:style w:type="paragraph" w:customStyle="1" w:styleId="8e2a6df7-fee6-4a98-88fa-d1a275790a80">
    <w:name w:val="石墨文档大标题"/>
    <w:next w:val="a3"/>
    <w:uiPriority w:val="9"/>
    <w:unhideWhenUsed/>
    <w:qFormat/>
    <w:pPr>
      <w:spacing w:before="260" w:after="260"/>
      <w:outlineLvl w:val="0"/>
    </w:pPr>
    <w:rPr>
      <w:b/>
      <w:bCs/>
      <w:sz w:val="40"/>
      <w:szCs w:val="40"/>
    </w:rPr>
  </w:style>
  <w:style w:type="paragraph" w:customStyle="1" w:styleId="c9504d64-5a21-4d43-a4c9-4e66bb2d2466">
    <w:name w:val="石墨文档中标题"/>
    <w:next w:val="a3"/>
    <w:uiPriority w:val="9"/>
    <w:unhideWhenUsed/>
    <w:qFormat/>
    <w:pPr>
      <w:spacing w:before="260" w:after="260"/>
      <w:outlineLvl w:val="1"/>
    </w:pPr>
    <w:rPr>
      <w:b/>
      <w:bCs/>
      <w:sz w:val="36"/>
      <w:szCs w:val="36"/>
    </w:rPr>
  </w:style>
  <w:style w:type="paragraph" w:customStyle="1" w:styleId="d62ec96b-999d-4f39-bea8-6a6177bb3418">
    <w:name w:val="石墨文档小标题"/>
    <w:next w:val="a3"/>
    <w:uiPriority w:val="9"/>
    <w:unhideWhenUsed/>
    <w:qFormat/>
    <w:pPr>
      <w:spacing w:before="260" w:after="260"/>
      <w:outlineLvl w:val="2"/>
    </w:pPr>
    <w:rPr>
      <w:b/>
      <w:bCs/>
      <w:sz w:val="32"/>
      <w:szCs w:val="32"/>
    </w:rPr>
  </w:style>
  <w:style w:type="paragraph" w:customStyle="1" w:styleId="18218f3a-0cd7-4f95-83ac-f7a275b97664">
    <w:name w:val="石墨文档标题"/>
    <w:next w:val="a3"/>
    <w:uiPriority w:val="9"/>
    <w:unhideWhenUsed/>
    <w:qFormat/>
    <w:pPr>
      <w:spacing w:before="260" w:after="260"/>
      <w:outlineLvl w:val="3"/>
    </w:pPr>
    <w:rPr>
      <w:b/>
      <w:bCs/>
      <w:sz w:val="56"/>
      <w:szCs w:val="56"/>
    </w:rPr>
  </w:style>
  <w:style w:type="paragraph" w:customStyle="1" w:styleId="fe1a7021-2485-44ae-b7ff-102c5afc4f75">
    <w:name w:val="石墨文档引用"/>
    <w:qFormat/>
    <w:pPr>
      <w:pBdr>
        <w:left w:val="single" w:sz="30" w:space="10" w:color="F0F0F0"/>
      </w:pBdr>
    </w:pPr>
    <w:rPr>
      <w:color w:val="ADADAD"/>
    </w:rPr>
  </w:style>
  <w:style w:type="paragraph" w:default="1" w:styleId="a3334056-e9de-4ecd-8f69-10086445739c">
    <w:name w:val="Normal"/>
    <w:qFormat/>
    <w:pPr>
      <w:widowControl w:val="0"/>
      <w:jc w:val="both"/>
    </w:pPr>
  </w:style>
  <w:style w:type="character" w:default="1" w:styleId="63d53c8b-a6a1-4431-a8f8-cc2900979112">
    <w:name w:val="Default Paragraph Font"/>
    <w:uiPriority w:val="1"/>
    <w:semiHidden/>
    <w:unhideWhenUsed/>
  </w:style>
  <w:style w:type="table" w:default="1" w:styleId="a1042840-c5f8-4ae5-884e-6265c911ca91">
    <w:name w:val="Normal Table"/>
    <w:uiPriority w:val="99"/>
    <w:semiHidden/>
    <w:unhideWhenUsed/>
    <w:tblPr>
      <w:tblInd w:w="0" w:type="dxa"/>
      <w:tblCellMar>
        <w:top w:w="0" w:type="dxa"/>
        <w:left w:w="108" w:type="dxa"/>
        <w:bottom w:w="0" w:type="dxa"/>
        <w:right w:w="108" w:type="dxa"/>
      </w:tblCellMar>
    </w:tblPr>
  </w:style>
  <w:style w:type="numbering" w:default="1" w:styleId="cd3936da-757d-4ca2-868b-256ae9e242de">
    <w:name w:val="No List"/>
    <w:uiPriority w:val="99"/>
    <w:semiHidden/>
    <w:unhideWhenUsed/>
  </w:style>
  <w:style w:type="paragraph" w:customStyle="1" w:styleId="c6e30ca2-c18c-4135-82ed-640b9922ff75">
    <w:name w:val="石墨文档正文"/>
    <w:qFormat/>
    <w:rPr>
      <w:szCs w:val="22"/>
    </w:rPr>
  </w:style>
  <w:style w:type="paragraph" w:customStyle="1" w:styleId="f8d753ec-eb8d-4516-a97a-d9c003d13864">
    <w:name w:val="石墨文档副标题"/>
    <w:qFormat/>
    <w:rPr>
      <w:color w:val="888888"/>
      <w:sz w:val="48"/>
      <w:szCs w:val="48"/>
    </w:rPr>
  </w:style>
  <w:style w:type="paragraph" w:customStyle="1" w:styleId="a30eea24-b045-4150-8228-5b240318e2ac">
    <w:name w:val="石墨文档大标题"/>
    <w:next w:val="a3"/>
    <w:uiPriority w:val="9"/>
    <w:unhideWhenUsed/>
    <w:qFormat/>
    <w:pPr>
      <w:spacing w:before="260" w:after="260"/>
      <w:outlineLvl w:val="0"/>
    </w:pPr>
    <w:rPr>
      <w:b/>
      <w:bCs/>
      <w:sz w:val="40"/>
      <w:szCs w:val="40"/>
    </w:rPr>
  </w:style>
  <w:style w:type="paragraph" w:customStyle="1" w:styleId="8bbf3039-a9ab-41e6-8bad-bcef6cf62ccd">
    <w:name w:val="石墨文档中标题"/>
    <w:next w:val="a3"/>
    <w:uiPriority w:val="9"/>
    <w:unhideWhenUsed/>
    <w:qFormat/>
    <w:pPr>
      <w:spacing w:before="260" w:after="260"/>
      <w:outlineLvl w:val="1"/>
    </w:pPr>
    <w:rPr>
      <w:b/>
      <w:bCs/>
      <w:sz w:val="36"/>
      <w:szCs w:val="36"/>
    </w:rPr>
  </w:style>
  <w:style w:type="paragraph" w:customStyle="1" w:styleId="f5d50ed9-d2d2-406e-82a6-1dc4409db0e4">
    <w:name w:val="石墨文档小标题"/>
    <w:next w:val="a3"/>
    <w:uiPriority w:val="9"/>
    <w:unhideWhenUsed/>
    <w:qFormat/>
    <w:pPr>
      <w:spacing w:before="260" w:after="260"/>
      <w:outlineLvl w:val="2"/>
    </w:pPr>
    <w:rPr>
      <w:b/>
      <w:bCs/>
      <w:sz w:val="32"/>
      <w:szCs w:val="32"/>
    </w:rPr>
  </w:style>
  <w:style w:type="paragraph" w:customStyle="1" w:styleId="e6a3ce7f-c675-46dd-b2d9-00f8af3849c0">
    <w:name w:val="石墨文档标题"/>
    <w:next w:val="a3"/>
    <w:uiPriority w:val="9"/>
    <w:unhideWhenUsed/>
    <w:qFormat/>
    <w:pPr>
      <w:spacing w:before="260" w:after="260"/>
      <w:outlineLvl w:val="3"/>
    </w:pPr>
    <w:rPr>
      <w:b/>
      <w:bCs/>
      <w:sz w:val="56"/>
      <w:szCs w:val="56"/>
    </w:rPr>
  </w:style>
  <w:style w:type="paragraph" w:customStyle="1" w:styleId="df420c51-4d4c-4b4f-88fb-79bc8eb3404e">
    <w:name w:val="石墨文档引用"/>
    <w:qFormat/>
    <w:pPr>
      <w:pBdr>
        <w:left w:val="single" w:sz="30" w:space="10" w:color="F0F0F0"/>
      </w:pBdr>
    </w:pPr>
    <w:rPr>
      <w:color w:val="ADADA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ntTable.xml" Type="http://schemas.openxmlformats.org/officeDocument/2006/relationships/fontTable"/><Relationship Id="rId6" Target="theme/theme1.xml" Type="http://schemas.openxmlformats.org/officeDocument/2006/relationships/theme"/></Relationships>
</file>

<file path=word/_rels/settings.xml.rels><?xml version="1.0" encoding="UTF-8" standalone="no"?><Relationships xmlns="http://schemas.openxmlformats.org/package/2006/relationships"><Relationship Id="rId1" Target="file:///C:/Users/Administrator/AppData/Roaming/kingsoft/office6/templates/download/G0UNwVfCOA65698/&#20170;&#22825;&#24320;&#22987;&#65292;&#21644;&#36807;&#21435;&#30340;&#33258;&#24049;&#35828;&#20877;&#35265;.doc" TargetMode="External" Type="http://schemas.openxmlformats.org/officeDocument/2006/relationships/attachedTemplate"/></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今天开始，和过去的自己说再见.doc</Template>
  <TotalTime>0</TotalTime>
  <Pages>1</Pages>
  <Words>4</Words>
  <Characters>24</Characters>
  <Application>Microsoft Office Word</Application>
  <DocSecurity>0</DocSecurity>
  <Lines>1</Lines>
  <Paragraphs>1</Paragraphs>
  <ScaleCrop>false</ScaleCrop>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2018-06-16T11:05:00Z</dcterms:created>
  <dc:creator>Administrator</dc:creator>
  <cp:lastModifiedBy>瑞琪 冯</cp:lastModifiedBy>
  <dcterms:modified xsi:type="dcterms:W3CDTF">2019-06-16T07:02:00Z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今天开始，和过去的自己说再见.doc</vt:lpwstr>
  </property>
  <property fmtid="{D5CDD505-2E9C-101B-9397-08002B2CF9AE}" pid="3" name="fileid">
    <vt:lpwstr>800132</vt:lpwstr>
  </property>
  <property fmtid="{D5CDD505-2E9C-101B-9397-08002B2CF9AE}" pid="4" name="KSOProductBuildVer">
    <vt:lpwstr>2052-10.1.0.6876</vt:lpwstr>
  </property>
</Properties>
</file>